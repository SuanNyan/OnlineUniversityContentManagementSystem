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3093229" w:displacedByCustomXml="next"/>
    <w:sdt>
      <w:sdtPr>
        <w:rPr>
          <w:rFonts w:asciiTheme="minorHAnsi" w:eastAsiaTheme="minorEastAsia" w:hAnsiTheme="minorHAnsi" w:cstheme="minorBidi"/>
          <w:b w:val="0"/>
          <w:sz w:val="22"/>
        </w:rPr>
        <w:id w:val="-2069870525"/>
        <w:docPartObj>
          <w:docPartGallery w:val="Table of Contents"/>
          <w:docPartUnique/>
        </w:docPartObj>
      </w:sdtPr>
      <w:sdtEndPr>
        <w:rPr>
          <w:rFonts w:ascii="Arial" w:hAnsi="Arial"/>
          <w:bCs/>
          <w:noProof/>
        </w:rPr>
      </w:sdtEndPr>
      <w:sdtContent>
        <w:p w14:paraId="116A80B1" w14:textId="77777777" w:rsidR="00675DF8" w:rsidRDefault="00816101" w:rsidP="00AA6B82">
          <w:pPr>
            <w:pStyle w:val="SectionTitle"/>
          </w:pPr>
          <w:r>
            <w:t>Table of Contents</w:t>
          </w:r>
          <w:bookmarkEnd w:id="0"/>
        </w:p>
        <w:p w14:paraId="6D567F26" w14:textId="5E169740" w:rsidR="0087233F" w:rsidRDefault="0081610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4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93229" w:history="1">
            <w:r w:rsidR="0087233F" w:rsidRPr="00A24153">
              <w:rPr>
                <w:rStyle w:val="Hyperlink"/>
                <w:noProof/>
              </w:rPr>
              <w:t>Table of Contents</w:t>
            </w:r>
            <w:r w:rsidR="0087233F">
              <w:rPr>
                <w:noProof/>
                <w:webHidden/>
              </w:rPr>
              <w:tab/>
            </w:r>
            <w:r w:rsidR="0087233F">
              <w:rPr>
                <w:noProof/>
                <w:webHidden/>
              </w:rPr>
              <w:fldChar w:fldCharType="begin"/>
            </w:r>
            <w:r w:rsidR="0087233F">
              <w:rPr>
                <w:noProof/>
                <w:webHidden/>
              </w:rPr>
              <w:instrText xml:space="preserve"> PAGEREF _Toc53093229 \h </w:instrText>
            </w:r>
            <w:r w:rsidR="0087233F">
              <w:rPr>
                <w:noProof/>
                <w:webHidden/>
              </w:rPr>
            </w:r>
            <w:r w:rsidR="0087233F">
              <w:rPr>
                <w:noProof/>
                <w:webHidden/>
              </w:rPr>
              <w:fldChar w:fldCharType="separate"/>
            </w:r>
            <w:r w:rsidR="0087233F">
              <w:rPr>
                <w:noProof/>
                <w:webHidden/>
              </w:rPr>
              <w:t>1</w:t>
            </w:r>
            <w:r w:rsidR="0087233F">
              <w:rPr>
                <w:noProof/>
                <w:webHidden/>
              </w:rPr>
              <w:fldChar w:fldCharType="end"/>
            </w:r>
          </w:hyperlink>
        </w:p>
        <w:p w14:paraId="2A58CF50" w14:textId="53A2E3D0" w:rsidR="0087233F" w:rsidRDefault="008B53F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4"/>
              <w:lang w:eastAsia="en-US"/>
            </w:rPr>
          </w:pPr>
          <w:hyperlink w:anchor="_Toc53093230" w:history="1">
            <w:r w:rsidR="0087233F" w:rsidRPr="00A24153">
              <w:rPr>
                <w:rStyle w:val="Hyperlink"/>
                <w:noProof/>
              </w:rPr>
              <w:t>Overview</w:t>
            </w:r>
            <w:r w:rsidR="0087233F">
              <w:rPr>
                <w:noProof/>
                <w:webHidden/>
              </w:rPr>
              <w:tab/>
            </w:r>
            <w:r w:rsidR="0087233F">
              <w:rPr>
                <w:noProof/>
                <w:webHidden/>
              </w:rPr>
              <w:fldChar w:fldCharType="begin"/>
            </w:r>
            <w:r w:rsidR="0087233F">
              <w:rPr>
                <w:noProof/>
                <w:webHidden/>
              </w:rPr>
              <w:instrText xml:space="preserve"> PAGEREF _Toc53093230 \h </w:instrText>
            </w:r>
            <w:r w:rsidR="0087233F">
              <w:rPr>
                <w:noProof/>
                <w:webHidden/>
              </w:rPr>
            </w:r>
            <w:r w:rsidR="0087233F">
              <w:rPr>
                <w:noProof/>
                <w:webHidden/>
              </w:rPr>
              <w:fldChar w:fldCharType="separate"/>
            </w:r>
            <w:r w:rsidR="0087233F">
              <w:rPr>
                <w:noProof/>
                <w:webHidden/>
              </w:rPr>
              <w:t>2</w:t>
            </w:r>
            <w:r w:rsidR="0087233F">
              <w:rPr>
                <w:noProof/>
                <w:webHidden/>
              </w:rPr>
              <w:fldChar w:fldCharType="end"/>
            </w:r>
          </w:hyperlink>
        </w:p>
        <w:p w14:paraId="2C16094E" w14:textId="1188C630" w:rsidR="0087233F" w:rsidRDefault="008B53F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4"/>
              <w:lang w:eastAsia="en-US"/>
            </w:rPr>
          </w:pPr>
          <w:hyperlink w:anchor="_Toc53093231" w:history="1">
            <w:r w:rsidR="0087233F" w:rsidRPr="00A24153">
              <w:rPr>
                <w:rStyle w:val="Hyperlink"/>
                <w:noProof/>
              </w:rPr>
              <w:t>Assumption</w:t>
            </w:r>
            <w:r w:rsidR="0087233F">
              <w:rPr>
                <w:noProof/>
                <w:webHidden/>
              </w:rPr>
              <w:tab/>
            </w:r>
            <w:r w:rsidR="0087233F">
              <w:rPr>
                <w:noProof/>
                <w:webHidden/>
              </w:rPr>
              <w:fldChar w:fldCharType="begin"/>
            </w:r>
            <w:r w:rsidR="0087233F">
              <w:rPr>
                <w:noProof/>
                <w:webHidden/>
              </w:rPr>
              <w:instrText xml:space="preserve"> PAGEREF _Toc53093231 \h </w:instrText>
            </w:r>
            <w:r w:rsidR="0087233F">
              <w:rPr>
                <w:noProof/>
                <w:webHidden/>
              </w:rPr>
            </w:r>
            <w:r w:rsidR="0087233F">
              <w:rPr>
                <w:noProof/>
                <w:webHidden/>
              </w:rPr>
              <w:fldChar w:fldCharType="separate"/>
            </w:r>
            <w:r w:rsidR="0087233F">
              <w:rPr>
                <w:noProof/>
                <w:webHidden/>
              </w:rPr>
              <w:t>3</w:t>
            </w:r>
            <w:r w:rsidR="0087233F">
              <w:rPr>
                <w:noProof/>
                <w:webHidden/>
              </w:rPr>
              <w:fldChar w:fldCharType="end"/>
            </w:r>
          </w:hyperlink>
        </w:p>
        <w:p w14:paraId="646FB59F" w14:textId="64B2A68D" w:rsidR="0087233F" w:rsidRDefault="008B53F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4"/>
              <w:lang w:eastAsia="en-US"/>
            </w:rPr>
          </w:pPr>
          <w:hyperlink w:anchor="_Toc53093232" w:history="1">
            <w:r w:rsidR="0087233F" w:rsidRPr="00A24153">
              <w:rPr>
                <w:rStyle w:val="Hyperlink"/>
                <w:noProof/>
              </w:rPr>
              <w:t>Roles and Responsibility</w:t>
            </w:r>
            <w:r w:rsidR="0087233F">
              <w:rPr>
                <w:noProof/>
                <w:webHidden/>
              </w:rPr>
              <w:tab/>
            </w:r>
            <w:r w:rsidR="0087233F">
              <w:rPr>
                <w:noProof/>
                <w:webHidden/>
              </w:rPr>
              <w:fldChar w:fldCharType="begin"/>
            </w:r>
            <w:r w:rsidR="0087233F">
              <w:rPr>
                <w:noProof/>
                <w:webHidden/>
              </w:rPr>
              <w:instrText xml:space="preserve"> PAGEREF _Toc53093232 \h </w:instrText>
            </w:r>
            <w:r w:rsidR="0087233F">
              <w:rPr>
                <w:noProof/>
                <w:webHidden/>
              </w:rPr>
            </w:r>
            <w:r w:rsidR="0087233F">
              <w:rPr>
                <w:noProof/>
                <w:webHidden/>
              </w:rPr>
              <w:fldChar w:fldCharType="separate"/>
            </w:r>
            <w:r w:rsidR="0087233F">
              <w:rPr>
                <w:noProof/>
                <w:webHidden/>
              </w:rPr>
              <w:t>4</w:t>
            </w:r>
            <w:r w:rsidR="0087233F">
              <w:rPr>
                <w:noProof/>
                <w:webHidden/>
              </w:rPr>
              <w:fldChar w:fldCharType="end"/>
            </w:r>
          </w:hyperlink>
        </w:p>
        <w:p w14:paraId="2C978F1F" w14:textId="2D0579B2" w:rsidR="0087233F" w:rsidRDefault="008B53F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4"/>
              <w:lang w:eastAsia="en-US"/>
            </w:rPr>
          </w:pPr>
          <w:hyperlink w:anchor="_Toc53093233" w:history="1">
            <w:r w:rsidR="0087233F" w:rsidRPr="00A24153">
              <w:rPr>
                <w:rStyle w:val="Hyperlink"/>
                <w:noProof/>
              </w:rPr>
              <w:t>User Stories</w:t>
            </w:r>
            <w:r w:rsidR="0087233F">
              <w:rPr>
                <w:noProof/>
                <w:webHidden/>
              </w:rPr>
              <w:tab/>
            </w:r>
            <w:r w:rsidR="0087233F">
              <w:rPr>
                <w:noProof/>
                <w:webHidden/>
              </w:rPr>
              <w:fldChar w:fldCharType="begin"/>
            </w:r>
            <w:r w:rsidR="0087233F">
              <w:rPr>
                <w:noProof/>
                <w:webHidden/>
              </w:rPr>
              <w:instrText xml:space="preserve"> PAGEREF _Toc53093233 \h </w:instrText>
            </w:r>
            <w:r w:rsidR="0087233F">
              <w:rPr>
                <w:noProof/>
                <w:webHidden/>
              </w:rPr>
            </w:r>
            <w:r w:rsidR="0087233F">
              <w:rPr>
                <w:noProof/>
                <w:webHidden/>
              </w:rPr>
              <w:fldChar w:fldCharType="separate"/>
            </w:r>
            <w:r w:rsidR="0087233F">
              <w:rPr>
                <w:noProof/>
                <w:webHidden/>
              </w:rPr>
              <w:t>5</w:t>
            </w:r>
            <w:r w:rsidR="0087233F">
              <w:rPr>
                <w:noProof/>
                <w:webHidden/>
              </w:rPr>
              <w:fldChar w:fldCharType="end"/>
            </w:r>
          </w:hyperlink>
        </w:p>
        <w:p w14:paraId="4D5A637D" w14:textId="2F1EC813" w:rsidR="0087233F" w:rsidRDefault="008B53F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4"/>
              <w:lang w:eastAsia="en-US"/>
            </w:rPr>
          </w:pPr>
          <w:hyperlink w:anchor="_Toc53093234" w:history="1">
            <w:r w:rsidR="0087233F" w:rsidRPr="00A24153">
              <w:rPr>
                <w:rStyle w:val="Hyperlink"/>
                <w:noProof/>
              </w:rPr>
              <w:t>Flow Chart</w:t>
            </w:r>
            <w:r w:rsidR="0087233F">
              <w:rPr>
                <w:noProof/>
                <w:webHidden/>
              </w:rPr>
              <w:tab/>
            </w:r>
            <w:r w:rsidR="0087233F">
              <w:rPr>
                <w:noProof/>
                <w:webHidden/>
              </w:rPr>
              <w:fldChar w:fldCharType="begin"/>
            </w:r>
            <w:r w:rsidR="0087233F">
              <w:rPr>
                <w:noProof/>
                <w:webHidden/>
              </w:rPr>
              <w:instrText xml:space="preserve"> PAGEREF _Toc53093234 \h </w:instrText>
            </w:r>
            <w:r w:rsidR="0087233F">
              <w:rPr>
                <w:noProof/>
                <w:webHidden/>
              </w:rPr>
            </w:r>
            <w:r w:rsidR="0087233F">
              <w:rPr>
                <w:noProof/>
                <w:webHidden/>
              </w:rPr>
              <w:fldChar w:fldCharType="separate"/>
            </w:r>
            <w:r w:rsidR="0087233F">
              <w:rPr>
                <w:noProof/>
                <w:webHidden/>
              </w:rPr>
              <w:t>7</w:t>
            </w:r>
            <w:r w:rsidR="0087233F">
              <w:rPr>
                <w:noProof/>
                <w:webHidden/>
              </w:rPr>
              <w:fldChar w:fldCharType="end"/>
            </w:r>
          </w:hyperlink>
        </w:p>
        <w:p w14:paraId="1FA79A57" w14:textId="3FEE1661" w:rsidR="0087233F" w:rsidRDefault="008B53F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4"/>
              <w:lang w:eastAsia="en-US"/>
            </w:rPr>
          </w:pPr>
          <w:hyperlink w:anchor="_Toc53093235" w:history="1">
            <w:r w:rsidR="0087233F" w:rsidRPr="00A24153">
              <w:rPr>
                <w:rStyle w:val="Hyperlink"/>
                <w:noProof/>
              </w:rPr>
              <w:t>ERD Diagram</w:t>
            </w:r>
            <w:r w:rsidR="0087233F">
              <w:rPr>
                <w:noProof/>
                <w:webHidden/>
              </w:rPr>
              <w:tab/>
            </w:r>
            <w:r w:rsidR="0087233F">
              <w:rPr>
                <w:noProof/>
                <w:webHidden/>
              </w:rPr>
              <w:fldChar w:fldCharType="begin"/>
            </w:r>
            <w:r w:rsidR="0087233F">
              <w:rPr>
                <w:noProof/>
                <w:webHidden/>
              </w:rPr>
              <w:instrText xml:space="preserve"> PAGEREF _Toc53093235 \h </w:instrText>
            </w:r>
            <w:r w:rsidR="0087233F">
              <w:rPr>
                <w:noProof/>
                <w:webHidden/>
              </w:rPr>
            </w:r>
            <w:r w:rsidR="0087233F">
              <w:rPr>
                <w:noProof/>
                <w:webHidden/>
              </w:rPr>
              <w:fldChar w:fldCharType="separate"/>
            </w:r>
            <w:r w:rsidR="0087233F">
              <w:rPr>
                <w:noProof/>
                <w:webHidden/>
              </w:rPr>
              <w:t>8</w:t>
            </w:r>
            <w:r w:rsidR="0087233F">
              <w:rPr>
                <w:noProof/>
                <w:webHidden/>
              </w:rPr>
              <w:fldChar w:fldCharType="end"/>
            </w:r>
          </w:hyperlink>
        </w:p>
        <w:p w14:paraId="7BD8AC9B" w14:textId="714E98C6" w:rsidR="0087233F" w:rsidRDefault="008B53F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4"/>
              <w:lang w:eastAsia="en-US"/>
            </w:rPr>
          </w:pPr>
          <w:hyperlink w:anchor="_Toc53093236" w:history="1">
            <w:r w:rsidR="0087233F" w:rsidRPr="00A24153">
              <w:rPr>
                <w:rStyle w:val="Hyperlink"/>
                <w:noProof/>
              </w:rPr>
              <w:t>Sprints Events</w:t>
            </w:r>
            <w:r w:rsidR="0087233F">
              <w:rPr>
                <w:noProof/>
                <w:webHidden/>
              </w:rPr>
              <w:tab/>
            </w:r>
            <w:r w:rsidR="0087233F">
              <w:rPr>
                <w:noProof/>
                <w:webHidden/>
              </w:rPr>
              <w:fldChar w:fldCharType="begin"/>
            </w:r>
            <w:r w:rsidR="0087233F">
              <w:rPr>
                <w:noProof/>
                <w:webHidden/>
              </w:rPr>
              <w:instrText xml:space="preserve"> PAGEREF _Toc53093236 \h </w:instrText>
            </w:r>
            <w:r w:rsidR="0087233F">
              <w:rPr>
                <w:noProof/>
                <w:webHidden/>
              </w:rPr>
            </w:r>
            <w:r w:rsidR="0087233F">
              <w:rPr>
                <w:noProof/>
                <w:webHidden/>
              </w:rPr>
              <w:fldChar w:fldCharType="separate"/>
            </w:r>
            <w:r w:rsidR="0087233F">
              <w:rPr>
                <w:noProof/>
                <w:webHidden/>
              </w:rPr>
              <w:t>8</w:t>
            </w:r>
            <w:r w:rsidR="0087233F">
              <w:rPr>
                <w:noProof/>
                <w:webHidden/>
              </w:rPr>
              <w:fldChar w:fldCharType="end"/>
            </w:r>
          </w:hyperlink>
        </w:p>
        <w:p w14:paraId="4262AE92" w14:textId="112BC8C7" w:rsidR="0087233F" w:rsidRDefault="008B53F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4"/>
              <w:lang w:eastAsia="en-US"/>
            </w:rPr>
          </w:pPr>
          <w:hyperlink w:anchor="_Toc53093237" w:history="1">
            <w:r w:rsidR="0087233F" w:rsidRPr="00A24153">
              <w:rPr>
                <w:rStyle w:val="Hyperlink"/>
                <w:noProof/>
              </w:rPr>
              <w:t>Sprint-1</w:t>
            </w:r>
            <w:r w:rsidR="0087233F">
              <w:rPr>
                <w:noProof/>
                <w:webHidden/>
              </w:rPr>
              <w:tab/>
            </w:r>
            <w:r w:rsidR="0087233F">
              <w:rPr>
                <w:noProof/>
                <w:webHidden/>
              </w:rPr>
              <w:fldChar w:fldCharType="begin"/>
            </w:r>
            <w:r w:rsidR="0087233F">
              <w:rPr>
                <w:noProof/>
                <w:webHidden/>
              </w:rPr>
              <w:instrText xml:space="preserve"> PAGEREF _Toc53093237 \h </w:instrText>
            </w:r>
            <w:r w:rsidR="0087233F">
              <w:rPr>
                <w:noProof/>
                <w:webHidden/>
              </w:rPr>
            </w:r>
            <w:r w:rsidR="0087233F">
              <w:rPr>
                <w:noProof/>
                <w:webHidden/>
              </w:rPr>
              <w:fldChar w:fldCharType="separate"/>
            </w:r>
            <w:r w:rsidR="0087233F">
              <w:rPr>
                <w:noProof/>
                <w:webHidden/>
              </w:rPr>
              <w:t>8</w:t>
            </w:r>
            <w:r w:rsidR="0087233F">
              <w:rPr>
                <w:noProof/>
                <w:webHidden/>
              </w:rPr>
              <w:fldChar w:fldCharType="end"/>
            </w:r>
          </w:hyperlink>
        </w:p>
        <w:p w14:paraId="5ECFDF0B" w14:textId="7B052830" w:rsidR="0087233F" w:rsidRDefault="008B53F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4"/>
              <w:lang w:eastAsia="en-US"/>
            </w:rPr>
          </w:pPr>
          <w:hyperlink w:anchor="_Toc53093238" w:history="1">
            <w:r w:rsidR="0087233F" w:rsidRPr="00A24153">
              <w:rPr>
                <w:rStyle w:val="Hyperlink"/>
                <w:noProof/>
              </w:rPr>
              <w:t>Backlogs</w:t>
            </w:r>
            <w:r w:rsidR="0087233F">
              <w:rPr>
                <w:noProof/>
                <w:webHidden/>
              </w:rPr>
              <w:tab/>
            </w:r>
            <w:r w:rsidR="0087233F">
              <w:rPr>
                <w:noProof/>
                <w:webHidden/>
              </w:rPr>
              <w:fldChar w:fldCharType="begin"/>
            </w:r>
            <w:r w:rsidR="0087233F">
              <w:rPr>
                <w:noProof/>
                <w:webHidden/>
              </w:rPr>
              <w:instrText xml:space="preserve"> PAGEREF _Toc53093238 \h </w:instrText>
            </w:r>
            <w:r w:rsidR="0087233F">
              <w:rPr>
                <w:noProof/>
                <w:webHidden/>
              </w:rPr>
            </w:r>
            <w:r w:rsidR="0087233F">
              <w:rPr>
                <w:noProof/>
                <w:webHidden/>
              </w:rPr>
              <w:fldChar w:fldCharType="separate"/>
            </w:r>
            <w:r w:rsidR="0087233F">
              <w:rPr>
                <w:noProof/>
                <w:webHidden/>
              </w:rPr>
              <w:t>8</w:t>
            </w:r>
            <w:r w:rsidR="0087233F">
              <w:rPr>
                <w:noProof/>
                <w:webHidden/>
              </w:rPr>
              <w:fldChar w:fldCharType="end"/>
            </w:r>
          </w:hyperlink>
        </w:p>
        <w:p w14:paraId="67AC9830" w14:textId="01350894" w:rsidR="0087233F" w:rsidRDefault="008B53F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4"/>
              <w:lang w:eastAsia="en-US"/>
            </w:rPr>
          </w:pPr>
          <w:hyperlink w:anchor="_Toc53093239" w:history="1">
            <w:r w:rsidR="0087233F" w:rsidRPr="00A24153">
              <w:rPr>
                <w:rStyle w:val="Hyperlink"/>
                <w:noProof/>
              </w:rPr>
              <w:t>Sprint Planning</w:t>
            </w:r>
            <w:r w:rsidR="0087233F">
              <w:rPr>
                <w:noProof/>
                <w:webHidden/>
              </w:rPr>
              <w:tab/>
            </w:r>
            <w:r w:rsidR="0087233F">
              <w:rPr>
                <w:noProof/>
                <w:webHidden/>
              </w:rPr>
              <w:fldChar w:fldCharType="begin"/>
            </w:r>
            <w:r w:rsidR="0087233F">
              <w:rPr>
                <w:noProof/>
                <w:webHidden/>
              </w:rPr>
              <w:instrText xml:space="preserve"> PAGEREF _Toc53093239 \h </w:instrText>
            </w:r>
            <w:r w:rsidR="0087233F">
              <w:rPr>
                <w:noProof/>
                <w:webHidden/>
              </w:rPr>
            </w:r>
            <w:r w:rsidR="0087233F">
              <w:rPr>
                <w:noProof/>
                <w:webHidden/>
              </w:rPr>
              <w:fldChar w:fldCharType="separate"/>
            </w:r>
            <w:r w:rsidR="0087233F">
              <w:rPr>
                <w:noProof/>
                <w:webHidden/>
              </w:rPr>
              <w:t>10</w:t>
            </w:r>
            <w:r w:rsidR="0087233F">
              <w:rPr>
                <w:noProof/>
                <w:webHidden/>
              </w:rPr>
              <w:fldChar w:fldCharType="end"/>
            </w:r>
          </w:hyperlink>
        </w:p>
        <w:p w14:paraId="6357588E" w14:textId="37861DE2" w:rsidR="0087233F" w:rsidRDefault="008B53F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4"/>
              <w:lang w:eastAsia="en-US"/>
            </w:rPr>
          </w:pPr>
          <w:hyperlink w:anchor="_Toc53093240" w:history="1">
            <w:r w:rsidR="0087233F" w:rsidRPr="00A24153">
              <w:rPr>
                <w:rStyle w:val="Hyperlink"/>
                <w:noProof/>
              </w:rPr>
              <w:t>Sprint review/Sprint Retrospective</w:t>
            </w:r>
            <w:r w:rsidR="0087233F">
              <w:rPr>
                <w:noProof/>
                <w:webHidden/>
              </w:rPr>
              <w:tab/>
            </w:r>
            <w:r w:rsidR="0087233F">
              <w:rPr>
                <w:noProof/>
                <w:webHidden/>
              </w:rPr>
              <w:fldChar w:fldCharType="begin"/>
            </w:r>
            <w:r w:rsidR="0087233F">
              <w:rPr>
                <w:noProof/>
                <w:webHidden/>
              </w:rPr>
              <w:instrText xml:space="preserve"> PAGEREF _Toc53093240 \h </w:instrText>
            </w:r>
            <w:r w:rsidR="0087233F">
              <w:rPr>
                <w:noProof/>
                <w:webHidden/>
              </w:rPr>
            </w:r>
            <w:r w:rsidR="0087233F">
              <w:rPr>
                <w:noProof/>
                <w:webHidden/>
              </w:rPr>
              <w:fldChar w:fldCharType="separate"/>
            </w:r>
            <w:r w:rsidR="0087233F">
              <w:rPr>
                <w:noProof/>
                <w:webHidden/>
              </w:rPr>
              <w:t>17</w:t>
            </w:r>
            <w:r w:rsidR="0087233F">
              <w:rPr>
                <w:noProof/>
                <w:webHidden/>
              </w:rPr>
              <w:fldChar w:fldCharType="end"/>
            </w:r>
          </w:hyperlink>
        </w:p>
        <w:p w14:paraId="28ED27BD" w14:textId="3E4F3A7F" w:rsidR="0087233F" w:rsidRDefault="008B53F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4"/>
              <w:lang w:eastAsia="en-US"/>
            </w:rPr>
          </w:pPr>
          <w:hyperlink w:anchor="_Toc53093241" w:history="1">
            <w:r w:rsidR="0087233F" w:rsidRPr="00A24153">
              <w:rPr>
                <w:rStyle w:val="Hyperlink"/>
                <w:noProof/>
              </w:rPr>
              <w:t>Burndown chart</w:t>
            </w:r>
            <w:r w:rsidR="0087233F">
              <w:rPr>
                <w:noProof/>
                <w:webHidden/>
              </w:rPr>
              <w:tab/>
            </w:r>
            <w:r w:rsidR="0087233F">
              <w:rPr>
                <w:noProof/>
                <w:webHidden/>
              </w:rPr>
              <w:fldChar w:fldCharType="begin"/>
            </w:r>
            <w:r w:rsidR="0087233F">
              <w:rPr>
                <w:noProof/>
                <w:webHidden/>
              </w:rPr>
              <w:instrText xml:space="preserve"> PAGEREF _Toc53093241 \h </w:instrText>
            </w:r>
            <w:r w:rsidR="0087233F">
              <w:rPr>
                <w:noProof/>
                <w:webHidden/>
              </w:rPr>
            </w:r>
            <w:r w:rsidR="0087233F">
              <w:rPr>
                <w:noProof/>
                <w:webHidden/>
              </w:rPr>
              <w:fldChar w:fldCharType="separate"/>
            </w:r>
            <w:r w:rsidR="0087233F">
              <w:rPr>
                <w:noProof/>
                <w:webHidden/>
              </w:rPr>
              <w:t>17</w:t>
            </w:r>
            <w:r w:rsidR="0087233F">
              <w:rPr>
                <w:noProof/>
                <w:webHidden/>
              </w:rPr>
              <w:fldChar w:fldCharType="end"/>
            </w:r>
          </w:hyperlink>
        </w:p>
        <w:p w14:paraId="2D1A4392" w14:textId="28C1A2B3" w:rsidR="0087233F" w:rsidRDefault="008B53F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4"/>
              <w:lang w:eastAsia="en-US"/>
            </w:rPr>
          </w:pPr>
          <w:hyperlink w:anchor="_Toc53093242" w:history="1">
            <w:r w:rsidR="0087233F" w:rsidRPr="00A24153">
              <w:rPr>
                <w:rStyle w:val="Hyperlink"/>
                <w:noProof/>
              </w:rPr>
              <w:t>Sprint-2</w:t>
            </w:r>
            <w:r w:rsidR="0087233F">
              <w:rPr>
                <w:noProof/>
                <w:webHidden/>
              </w:rPr>
              <w:tab/>
            </w:r>
            <w:r w:rsidR="0087233F">
              <w:rPr>
                <w:noProof/>
                <w:webHidden/>
              </w:rPr>
              <w:fldChar w:fldCharType="begin"/>
            </w:r>
            <w:r w:rsidR="0087233F">
              <w:rPr>
                <w:noProof/>
                <w:webHidden/>
              </w:rPr>
              <w:instrText xml:space="preserve"> PAGEREF _Toc53093242 \h </w:instrText>
            </w:r>
            <w:r w:rsidR="0087233F">
              <w:rPr>
                <w:noProof/>
                <w:webHidden/>
              </w:rPr>
            </w:r>
            <w:r w:rsidR="0087233F">
              <w:rPr>
                <w:noProof/>
                <w:webHidden/>
              </w:rPr>
              <w:fldChar w:fldCharType="separate"/>
            </w:r>
            <w:r w:rsidR="0087233F">
              <w:rPr>
                <w:noProof/>
                <w:webHidden/>
              </w:rPr>
              <w:t>21</w:t>
            </w:r>
            <w:r w:rsidR="0087233F">
              <w:rPr>
                <w:noProof/>
                <w:webHidden/>
              </w:rPr>
              <w:fldChar w:fldCharType="end"/>
            </w:r>
          </w:hyperlink>
        </w:p>
        <w:p w14:paraId="639EFD92" w14:textId="53AC2A8D" w:rsidR="0087233F" w:rsidRDefault="008B53F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4"/>
              <w:lang w:eastAsia="en-US"/>
            </w:rPr>
          </w:pPr>
          <w:hyperlink w:anchor="_Toc53093243" w:history="1">
            <w:r w:rsidR="0087233F" w:rsidRPr="00A24153">
              <w:rPr>
                <w:rStyle w:val="Hyperlink"/>
                <w:noProof/>
              </w:rPr>
              <w:t>Completed Wireframes</w:t>
            </w:r>
            <w:r w:rsidR="0087233F">
              <w:rPr>
                <w:noProof/>
                <w:webHidden/>
              </w:rPr>
              <w:tab/>
            </w:r>
            <w:r w:rsidR="0087233F">
              <w:rPr>
                <w:noProof/>
                <w:webHidden/>
              </w:rPr>
              <w:fldChar w:fldCharType="begin"/>
            </w:r>
            <w:r w:rsidR="0087233F">
              <w:rPr>
                <w:noProof/>
                <w:webHidden/>
              </w:rPr>
              <w:instrText xml:space="preserve"> PAGEREF _Toc53093243 \h </w:instrText>
            </w:r>
            <w:r w:rsidR="0087233F">
              <w:rPr>
                <w:noProof/>
                <w:webHidden/>
              </w:rPr>
            </w:r>
            <w:r w:rsidR="0087233F">
              <w:rPr>
                <w:noProof/>
                <w:webHidden/>
              </w:rPr>
              <w:fldChar w:fldCharType="separate"/>
            </w:r>
            <w:r w:rsidR="0087233F">
              <w:rPr>
                <w:noProof/>
                <w:webHidden/>
              </w:rPr>
              <w:t>22</w:t>
            </w:r>
            <w:r w:rsidR="0087233F">
              <w:rPr>
                <w:noProof/>
                <w:webHidden/>
              </w:rPr>
              <w:fldChar w:fldCharType="end"/>
            </w:r>
          </w:hyperlink>
        </w:p>
        <w:p w14:paraId="2C26CBD4" w14:textId="6572B975" w:rsidR="00675DF8" w:rsidRDefault="00816101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6645F3" w14:textId="66CA310B" w:rsidR="00675DF8" w:rsidRPr="00AA6B82" w:rsidRDefault="001109CB" w:rsidP="00AA6B82">
      <w:pPr>
        <w:pStyle w:val="SectionTitle"/>
      </w:pPr>
      <w:bookmarkStart w:id="1" w:name="_Toc53093230"/>
      <w:r w:rsidRPr="00AA6B82">
        <w:lastRenderedPageBreak/>
        <w:t>Overview</w:t>
      </w:r>
      <w:bookmarkEnd w:id="1"/>
    </w:p>
    <w:p w14:paraId="190664D1" w14:textId="057124C0" w:rsidR="001109CB" w:rsidRDefault="001109CB" w:rsidP="001109CB">
      <w:pPr>
        <w:ind w:firstLine="0"/>
      </w:pPr>
    </w:p>
    <w:p w14:paraId="609B9FBB" w14:textId="0B029AF6" w:rsidR="001109CB" w:rsidRPr="00AA6B82" w:rsidRDefault="001109CB" w:rsidP="00AA6B82">
      <w:pPr>
        <w:pStyle w:val="SectionTitle"/>
      </w:pPr>
      <w:bookmarkStart w:id="2" w:name="_Toc53093231"/>
      <w:r w:rsidRPr="00AA6B82">
        <w:lastRenderedPageBreak/>
        <w:t>Assumption</w:t>
      </w:r>
      <w:bookmarkEnd w:id="2"/>
    </w:p>
    <w:p w14:paraId="7DFF8E61" w14:textId="4002C756" w:rsidR="001109CB" w:rsidRDefault="001109CB" w:rsidP="00AA6B82">
      <w:pPr>
        <w:ind w:firstLine="0"/>
      </w:pPr>
    </w:p>
    <w:p w14:paraId="45A60D1A" w14:textId="565DB1C4" w:rsidR="00AA6B82" w:rsidRDefault="00AA6B82" w:rsidP="00AA6B82">
      <w:pPr>
        <w:pStyle w:val="SectionTitle"/>
      </w:pPr>
      <w:bookmarkStart w:id="3" w:name="_Toc53093232"/>
      <w:r>
        <w:lastRenderedPageBreak/>
        <w:t>Roles and Responsibility</w:t>
      </w:r>
      <w:bookmarkEnd w:id="3"/>
    </w:p>
    <w:p w14:paraId="34B4975C" w14:textId="5BCB966B" w:rsidR="001109CB" w:rsidRDefault="001109CB" w:rsidP="001109CB">
      <w:pPr>
        <w:pStyle w:val="SectionTitle"/>
      </w:pPr>
      <w:bookmarkStart w:id="4" w:name="_Toc53093233"/>
      <w:r w:rsidRPr="001109CB">
        <w:lastRenderedPageBreak/>
        <w:t>User Stories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6B82" w:rsidRPr="00AA6B82" w14:paraId="234E5BB7" w14:textId="77777777" w:rsidTr="00AA6B82">
        <w:trPr>
          <w:trHeight w:val="611"/>
        </w:trPr>
        <w:tc>
          <w:tcPr>
            <w:tcW w:w="9350" w:type="dxa"/>
          </w:tcPr>
          <w:p w14:paraId="66B405C6" w14:textId="62D2DAC4" w:rsidR="00AA6B82" w:rsidRPr="00AA6B82" w:rsidRDefault="003139E4" w:rsidP="00406D49">
            <w:pPr>
              <w:ind w:firstLine="0"/>
            </w:pPr>
            <w:r>
              <w:t xml:space="preserve">As </w:t>
            </w:r>
            <w:r w:rsidR="00AA6B82" w:rsidRPr="003139E4">
              <w:rPr>
                <w:b/>
                <w:bCs/>
              </w:rPr>
              <w:t>Members</w:t>
            </w:r>
            <w:r w:rsidR="00E17141" w:rsidRPr="003139E4">
              <w:rPr>
                <w:b/>
                <w:bCs/>
              </w:rPr>
              <w:t>/ Students</w:t>
            </w:r>
          </w:p>
        </w:tc>
      </w:tr>
      <w:tr w:rsidR="00AA6B82" w:rsidRPr="00AA6B82" w14:paraId="548A82D4" w14:textId="77777777" w:rsidTr="00AA6B82">
        <w:trPr>
          <w:trHeight w:val="2141"/>
        </w:trPr>
        <w:tc>
          <w:tcPr>
            <w:tcW w:w="9350" w:type="dxa"/>
          </w:tcPr>
          <w:p w14:paraId="07E6D02B" w14:textId="77777777" w:rsidR="00E17141" w:rsidRDefault="00E17141" w:rsidP="00406D49">
            <w:pPr>
              <w:ind w:firstLine="0"/>
            </w:pPr>
            <w:r>
              <w:t xml:space="preserve">Students should be able to submit one or more article as word documents to the magazine </w:t>
            </w:r>
          </w:p>
          <w:p w14:paraId="013CCED7" w14:textId="2B67F92B" w:rsidR="00E17141" w:rsidRDefault="00E17141" w:rsidP="00406D49">
            <w:pPr>
              <w:ind w:firstLine="0"/>
            </w:pPr>
            <w:r>
              <w:t>Students can upload multiple high-quality images.</w:t>
            </w:r>
          </w:p>
          <w:p w14:paraId="4ECEB7CE" w14:textId="0F3310D3" w:rsidR="00E17141" w:rsidRDefault="00E17141" w:rsidP="00406D49">
            <w:pPr>
              <w:ind w:firstLine="0"/>
            </w:pPr>
            <w:r>
              <w:t>Students cannot submit the articles after the closure date.</w:t>
            </w:r>
          </w:p>
          <w:p w14:paraId="3519262D" w14:textId="1571181E" w:rsidR="00E17141" w:rsidRDefault="00E17141" w:rsidP="00406D49">
            <w:pPr>
              <w:ind w:firstLine="0"/>
            </w:pPr>
            <w:r>
              <w:t>Students could allow to update their contribution after the closure date.</w:t>
            </w:r>
          </w:p>
          <w:p w14:paraId="39C8DC5E" w14:textId="0517B41B" w:rsidR="00E17141" w:rsidRDefault="00E17141" w:rsidP="00E17141">
            <w:pPr>
              <w:ind w:firstLine="0"/>
            </w:pPr>
            <w:r w:rsidRPr="00E17141">
              <w:t>All students must agree to Terms and Conditions before they can submit.</w:t>
            </w:r>
          </w:p>
          <w:p w14:paraId="68886B55" w14:textId="41B6147D" w:rsidR="00E17141" w:rsidRPr="00AA6B82" w:rsidRDefault="00E17141" w:rsidP="00406D49">
            <w:pPr>
              <w:ind w:firstLine="0"/>
            </w:pPr>
          </w:p>
        </w:tc>
      </w:tr>
    </w:tbl>
    <w:p w14:paraId="22135A2D" w14:textId="3B4F7768" w:rsidR="00AA6B82" w:rsidRDefault="00AA6B82" w:rsidP="00AA6B82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6B82" w:rsidRPr="00AA6B82" w14:paraId="5A52771E" w14:textId="77777777" w:rsidTr="00406D49">
        <w:trPr>
          <w:trHeight w:val="611"/>
        </w:trPr>
        <w:tc>
          <w:tcPr>
            <w:tcW w:w="9350" w:type="dxa"/>
          </w:tcPr>
          <w:p w14:paraId="33D054D0" w14:textId="56C4FE70" w:rsidR="00AA6B82" w:rsidRPr="00AA6B82" w:rsidRDefault="003139E4" w:rsidP="00406D49">
            <w:pPr>
              <w:ind w:firstLine="0"/>
            </w:pPr>
            <w:r>
              <w:t xml:space="preserve">As </w:t>
            </w:r>
            <w:r w:rsidR="00AA6B82" w:rsidRPr="003139E4">
              <w:rPr>
                <w:b/>
                <w:bCs/>
              </w:rPr>
              <w:t>Marketing Manager</w:t>
            </w:r>
          </w:p>
        </w:tc>
      </w:tr>
      <w:tr w:rsidR="00AA6B82" w:rsidRPr="00AA6B82" w14:paraId="1BCF8C6D" w14:textId="77777777" w:rsidTr="003139E4">
        <w:trPr>
          <w:trHeight w:val="1331"/>
        </w:trPr>
        <w:tc>
          <w:tcPr>
            <w:tcW w:w="9350" w:type="dxa"/>
          </w:tcPr>
          <w:p w14:paraId="3D4B568B" w14:textId="647AB45D" w:rsidR="00AA6B82" w:rsidRDefault="003139E4" w:rsidP="00406D49">
            <w:pPr>
              <w:ind w:firstLine="0"/>
            </w:pPr>
            <w:r>
              <w:t>Marketing Manager can oversea the process.</w:t>
            </w:r>
          </w:p>
          <w:p w14:paraId="5DD66D83" w14:textId="77777777" w:rsidR="003139E4" w:rsidRDefault="003139E4" w:rsidP="00406D49">
            <w:pPr>
              <w:ind w:firstLine="0"/>
            </w:pPr>
            <w:r>
              <w:t>Marketing Manager can view the selected contributions but cannot edit any.</w:t>
            </w:r>
          </w:p>
          <w:p w14:paraId="38012348" w14:textId="3E31CD4F" w:rsidR="003139E4" w:rsidRDefault="003139E4" w:rsidP="00406D49">
            <w:pPr>
              <w:ind w:firstLine="0"/>
            </w:pPr>
            <w:r>
              <w:t xml:space="preserve">Marketing manager can zip and download the selected contributions after the closure date </w:t>
            </w:r>
          </w:p>
          <w:p w14:paraId="28B0A5A6" w14:textId="19DC8E49" w:rsidR="00AA6B82" w:rsidRPr="00AA6B82" w:rsidRDefault="00AA6B82" w:rsidP="00406D49">
            <w:pPr>
              <w:ind w:firstLine="0"/>
            </w:pPr>
          </w:p>
        </w:tc>
      </w:tr>
    </w:tbl>
    <w:p w14:paraId="72A4B568" w14:textId="4A11A6C1" w:rsidR="00AA6B82" w:rsidRDefault="00AA6B82" w:rsidP="00AA6B82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6B82" w:rsidRPr="00AA6B82" w14:paraId="002EAFF9" w14:textId="77777777" w:rsidTr="00406D49">
        <w:trPr>
          <w:trHeight w:val="611"/>
        </w:trPr>
        <w:tc>
          <w:tcPr>
            <w:tcW w:w="9350" w:type="dxa"/>
          </w:tcPr>
          <w:p w14:paraId="65260F88" w14:textId="3B8676B4" w:rsidR="00E17141" w:rsidRPr="00AA6B82" w:rsidRDefault="00E17141" w:rsidP="00406D49">
            <w:pPr>
              <w:ind w:firstLine="0"/>
            </w:pPr>
            <w:r>
              <w:t xml:space="preserve">As </w:t>
            </w:r>
            <w:r w:rsidRPr="00E17141">
              <w:rPr>
                <w:b/>
                <w:bCs/>
              </w:rPr>
              <w:t>Marketing Coordinators</w:t>
            </w:r>
          </w:p>
        </w:tc>
      </w:tr>
      <w:tr w:rsidR="00AA6B82" w:rsidRPr="00AA6B82" w14:paraId="157462D4" w14:textId="77777777" w:rsidTr="003139E4">
        <w:trPr>
          <w:trHeight w:val="1943"/>
        </w:trPr>
        <w:tc>
          <w:tcPr>
            <w:tcW w:w="9350" w:type="dxa"/>
          </w:tcPr>
          <w:p w14:paraId="0ABA5B64" w14:textId="77777777" w:rsidR="00E17141" w:rsidRDefault="00E17141" w:rsidP="00406D49">
            <w:pPr>
              <w:ind w:firstLine="0"/>
            </w:pPr>
            <w:r>
              <w:t>Marketing coordinators should get the email notification once the student submits the contribution.</w:t>
            </w:r>
          </w:p>
          <w:p w14:paraId="7CB403E1" w14:textId="5FDF4F84" w:rsidR="00E17141" w:rsidRDefault="00E17141" w:rsidP="00406D49">
            <w:pPr>
              <w:ind w:firstLine="0"/>
            </w:pPr>
            <w:r>
              <w:t>Marketing coordinators should only allow to access contribution by their faculty</w:t>
            </w:r>
            <w:r w:rsidR="003139E4">
              <w:t>.</w:t>
            </w:r>
          </w:p>
          <w:p w14:paraId="4893ADAD" w14:textId="5ECE6B04" w:rsidR="003139E4" w:rsidRPr="003139E4" w:rsidRDefault="003139E4" w:rsidP="00406D49">
            <w:pPr>
              <w:ind w:firstLine="0"/>
            </w:pPr>
            <w:r>
              <w:t xml:space="preserve">Marketing coordinators interact with the students and </w:t>
            </w:r>
            <w:r w:rsidRPr="003139E4">
              <w:t>with the students in their Faculty in order to edit the contributions and to select those for publication.</w:t>
            </w:r>
          </w:p>
          <w:p w14:paraId="1A219596" w14:textId="7894BA17" w:rsidR="00E17141" w:rsidRPr="00AA6B82" w:rsidRDefault="00E17141" w:rsidP="00406D49">
            <w:pPr>
              <w:ind w:firstLine="0"/>
            </w:pPr>
          </w:p>
        </w:tc>
      </w:tr>
    </w:tbl>
    <w:p w14:paraId="1C5C6809" w14:textId="77777777" w:rsidR="003139E4" w:rsidRDefault="003139E4" w:rsidP="00AA6B82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6B82" w:rsidRPr="00AA6B82" w14:paraId="5DD2A408" w14:textId="77777777" w:rsidTr="00406D49">
        <w:trPr>
          <w:trHeight w:val="611"/>
        </w:trPr>
        <w:tc>
          <w:tcPr>
            <w:tcW w:w="9350" w:type="dxa"/>
          </w:tcPr>
          <w:p w14:paraId="5D5D42A5" w14:textId="074DA64B" w:rsidR="00AA6B82" w:rsidRPr="00AA6B82" w:rsidRDefault="003139E4" w:rsidP="00406D49">
            <w:pPr>
              <w:ind w:firstLine="0"/>
            </w:pPr>
            <w:r>
              <w:t xml:space="preserve">As </w:t>
            </w:r>
            <w:r w:rsidRPr="003139E4">
              <w:rPr>
                <w:b/>
                <w:bCs/>
              </w:rPr>
              <w:t>administrators</w:t>
            </w:r>
          </w:p>
        </w:tc>
      </w:tr>
      <w:tr w:rsidR="00AA6B82" w:rsidRPr="00AA6B82" w14:paraId="12BB606F" w14:textId="77777777" w:rsidTr="003139E4">
        <w:trPr>
          <w:trHeight w:val="1349"/>
        </w:trPr>
        <w:tc>
          <w:tcPr>
            <w:tcW w:w="9350" w:type="dxa"/>
          </w:tcPr>
          <w:p w14:paraId="5D19572D" w14:textId="77777777" w:rsidR="00AA6B82" w:rsidRDefault="003139E4" w:rsidP="00406D49">
            <w:pPr>
              <w:ind w:firstLine="0"/>
            </w:pPr>
            <w:r>
              <w:t>Admin should maintain to every data in the system.</w:t>
            </w:r>
          </w:p>
          <w:p w14:paraId="74EBBCEA" w14:textId="60158C78" w:rsidR="003139E4" w:rsidRPr="00AA6B82" w:rsidRDefault="003139E4" w:rsidP="00406D49">
            <w:pPr>
              <w:ind w:firstLine="0"/>
            </w:pPr>
            <w:r>
              <w:rPr>
                <w:rFonts w:ascii="Calibri" w:hAnsi="Calibri" w:cs="Calibri"/>
              </w:rPr>
              <w:t xml:space="preserve">Admin can see </w:t>
            </w:r>
            <w:r w:rsidRPr="003139E4">
              <w:t>Statistical analysis (e.g. number of contributions per Faculty) needs to be available</w:t>
            </w:r>
            <w:r>
              <w:t>.</w:t>
            </w:r>
          </w:p>
        </w:tc>
      </w:tr>
    </w:tbl>
    <w:p w14:paraId="58C95CBB" w14:textId="7DE5234F" w:rsidR="00AA6B82" w:rsidRDefault="00AA6B82" w:rsidP="00AA6B82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6B82" w:rsidRPr="00AA6B82" w14:paraId="0B2A590B" w14:textId="77777777" w:rsidTr="00406D49">
        <w:trPr>
          <w:trHeight w:val="611"/>
        </w:trPr>
        <w:tc>
          <w:tcPr>
            <w:tcW w:w="9350" w:type="dxa"/>
          </w:tcPr>
          <w:p w14:paraId="5C7838DD" w14:textId="2464FA1C" w:rsidR="00AA6B82" w:rsidRPr="00AA6B82" w:rsidRDefault="003139E4" w:rsidP="00406D49">
            <w:pPr>
              <w:ind w:firstLine="0"/>
            </w:pPr>
            <w:r>
              <w:t xml:space="preserve">As </w:t>
            </w:r>
            <w:r w:rsidRPr="003139E4">
              <w:rPr>
                <w:b/>
                <w:bCs/>
              </w:rPr>
              <w:t>Guests</w:t>
            </w:r>
          </w:p>
        </w:tc>
      </w:tr>
      <w:tr w:rsidR="00AA6B82" w:rsidRPr="00AA6B82" w14:paraId="01D04EFE" w14:textId="77777777" w:rsidTr="003139E4">
        <w:trPr>
          <w:trHeight w:val="773"/>
        </w:trPr>
        <w:tc>
          <w:tcPr>
            <w:tcW w:w="9350" w:type="dxa"/>
          </w:tcPr>
          <w:p w14:paraId="72A6BDE7" w14:textId="5B7AE126" w:rsidR="00AA6B82" w:rsidRPr="00AA6B82" w:rsidRDefault="003139E4" w:rsidP="003139E4">
            <w:pPr>
              <w:ind w:firstLine="0"/>
            </w:pPr>
            <w:r>
              <w:t>A guest account for each Faculty can be used to view the selected reports</w:t>
            </w:r>
          </w:p>
        </w:tc>
      </w:tr>
    </w:tbl>
    <w:p w14:paraId="2F73145B" w14:textId="77777777" w:rsidR="00AA6B82" w:rsidRPr="00AA6B82" w:rsidRDefault="00AA6B82" w:rsidP="00AA6B82">
      <w:pPr>
        <w:ind w:firstLine="0"/>
      </w:pPr>
    </w:p>
    <w:p w14:paraId="5A888A27" w14:textId="77777777" w:rsidR="00AA6B82" w:rsidRPr="00AA6B82" w:rsidRDefault="00AA6B82" w:rsidP="00AA6B82">
      <w:pPr>
        <w:ind w:firstLine="0"/>
      </w:pPr>
    </w:p>
    <w:p w14:paraId="1B8ED046" w14:textId="77777777" w:rsidR="001109CB" w:rsidRDefault="001109CB" w:rsidP="001109CB">
      <w:pPr>
        <w:pStyle w:val="SectionTitle"/>
      </w:pPr>
      <w:bookmarkStart w:id="5" w:name="_Toc53093234"/>
      <w:r>
        <w:lastRenderedPageBreak/>
        <w:t>Flow Chart</w:t>
      </w:r>
      <w:bookmarkEnd w:id="5"/>
    </w:p>
    <w:p w14:paraId="50D8D656" w14:textId="77777777" w:rsidR="001109CB" w:rsidRDefault="001109CB" w:rsidP="001109CB"/>
    <w:p w14:paraId="29A370F8" w14:textId="77777777" w:rsidR="001109CB" w:rsidRDefault="001109CB" w:rsidP="001109CB">
      <w:pPr>
        <w:pStyle w:val="SectionTitle"/>
      </w:pPr>
      <w:bookmarkStart w:id="6" w:name="_Toc53093235"/>
      <w:r>
        <w:lastRenderedPageBreak/>
        <w:t>ERD Diagram</w:t>
      </w:r>
      <w:bookmarkEnd w:id="6"/>
      <w:r>
        <w:t xml:space="preserve"> </w:t>
      </w:r>
    </w:p>
    <w:p w14:paraId="1AD13BBD" w14:textId="272E6B88" w:rsidR="001109CB" w:rsidRDefault="006E328E" w:rsidP="00AA6B82">
      <w:pPr>
        <w:pStyle w:val="Heading1"/>
      </w:pPr>
      <w:bookmarkStart w:id="7" w:name="_Toc53093236"/>
      <w:r>
        <w:t>Sprints Events</w:t>
      </w:r>
      <w:bookmarkEnd w:id="7"/>
    </w:p>
    <w:p w14:paraId="3AE00617" w14:textId="69CE36EB" w:rsidR="006E328E" w:rsidRDefault="006E328E" w:rsidP="0087233F">
      <w:pPr>
        <w:pStyle w:val="Heading2"/>
      </w:pPr>
      <w:bookmarkStart w:id="8" w:name="_Toc53093237"/>
      <w:r>
        <w:t>Sprint-1</w:t>
      </w:r>
      <w:bookmarkEnd w:id="8"/>
    </w:p>
    <w:p w14:paraId="271DC04C" w14:textId="747E4B57" w:rsidR="00C806D9" w:rsidRPr="00C806D9" w:rsidRDefault="00C806D9" w:rsidP="00C806D9">
      <w:pPr>
        <w:ind w:firstLine="0"/>
      </w:pPr>
      <w:r>
        <w:t>The first sprint begins at the 24 September 2020 and will be end in 1 October 2020.</w:t>
      </w:r>
    </w:p>
    <w:p w14:paraId="7A2E7335" w14:textId="2F40667C" w:rsidR="00F26C55" w:rsidRDefault="00F26C55" w:rsidP="006B21FA">
      <w:pPr>
        <w:pStyle w:val="Heading3"/>
        <w:ind w:firstLine="0"/>
      </w:pPr>
      <w:bookmarkStart w:id="9" w:name="_Toc53093238"/>
      <w:r w:rsidRPr="001109CB">
        <w:t>Backlogs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50E2" w:rsidRPr="009A50E2" w14:paraId="68E476E5" w14:textId="77777777" w:rsidTr="009A50E2">
        <w:tc>
          <w:tcPr>
            <w:tcW w:w="3116" w:type="dxa"/>
          </w:tcPr>
          <w:p w14:paraId="1389A9C5" w14:textId="77777777" w:rsidR="009A50E2" w:rsidRPr="009A50E2" w:rsidRDefault="009A50E2" w:rsidP="00406D49">
            <w:pPr>
              <w:ind w:firstLine="0"/>
            </w:pPr>
            <w:r w:rsidRPr="009A50E2">
              <w:t>ISSUES</w:t>
            </w:r>
          </w:p>
        </w:tc>
        <w:tc>
          <w:tcPr>
            <w:tcW w:w="3117" w:type="dxa"/>
          </w:tcPr>
          <w:p w14:paraId="234296ED" w14:textId="59A3DC9C" w:rsidR="009A50E2" w:rsidRPr="009A50E2" w:rsidRDefault="009A50E2" w:rsidP="00406D49">
            <w:pPr>
              <w:ind w:firstLine="0"/>
            </w:pPr>
            <w:r>
              <w:t>P</w:t>
            </w:r>
            <w:r w:rsidRPr="009A50E2">
              <w:t>RITORIZATION</w:t>
            </w:r>
          </w:p>
        </w:tc>
        <w:tc>
          <w:tcPr>
            <w:tcW w:w="3117" w:type="dxa"/>
          </w:tcPr>
          <w:p w14:paraId="4CA4C9F4" w14:textId="77777777" w:rsidR="009A50E2" w:rsidRPr="009A50E2" w:rsidRDefault="009A50E2" w:rsidP="00406D49">
            <w:pPr>
              <w:ind w:firstLine="0"/>
            </w:pPr>
            <w:r w:rsidRPr="009A50E2">
              <w:t>VALUE-POINTS</w:t>
            </w:r>
          </w:p>
        </w:tc>
      </w:tr>
      <w:tr w:rsidR="009A50E2" w:rsidRPr="009A50E2" w14:paraId="6AA706C0" w14:textId="77777777" w:rsidTr="009A50E2">
        <w:tc>
          <w:tcPr>
            <w:tcW w:w="3116" w:type="dxa"/>
          </w:tcPr>
          <w:p w14:paraId="70C118A5" w14:textId="34670105" w:rsidR="009A50E2" w:rsidRPr="009A50E2" w:rsidRDefault="009A50E2" w:rsidP="00406D49">
            <w:pPr>
              <w:ind w:firstLine="0"/>
            </w:pPr>
            <w:r>
              <w:t xml:space="preserve">Create Member/Student Register Page          </w:t>
            </w:r>
          </w:p>
        </w:tc>
        <w:tc>
          <w:tcPr>
            <w:tcW w:w="3117" w:type="dxa"/>
          </w:tcPr>
          <w:p w14:paraId="3ADB5D9D" w14:textId="6A47A578" w:rsidR="009A50E2" w:rsidRPr="009A50E2" w:rsidRDefault="009A50E2" w:rsidP="00406D49">
            <w:pPr>
              <w:ind w:firstLine="0"/>
            </w:pPr>
            <w:r>
              <w:t xml:space="preserve">VERY HIGH          </w:t>
            </w:r>
          </w:p>
        </w:tc>
        <w:tc>
          <w:tcPr>
            <w:tcW w:w="3117" w:type="dxa"/>
          </w:tcPr>
          <w:p w14:paraId="1B208FDD" w14:textId="77777777" w:rsidR="009A50E2" w:rsidRDefault="009A50E2" w:rsidP="00180C26">
            <w:pPr>
              <w:ind w:firstLine="0"/>
            </w:pPr>
            <w:r>
              <w:t>10</w:t>
            </w:r>
          </w:p>
          <w:p w14:paraId="0CA32AA0" w14:textId="77777777" w:rsidR="009A50E2" w:rsidRPr="009A50E2" w:rsidRDefault="009A50E2" w:rsidP="00406D49">
            <w:pPr>
              <w:ind w:firstLine="0"/>
            </w:pPr>
          </w:p>
        </w:tc>
      </w:tr>
      <w:tr w:rsidR="009A50E2" w:rsidRPr="009A50E2" w14:paraId="2E7E1447" w14:textId="77777777" w:rsidTr="009A50E2">
        <w:tc>
          <w:tcPr>
            <w:tcW w:w="3116" w:type="dxa"/>
          </w:tcPr>
          <w:p w14:paraId="30A2F8BB" w14:textId="77777777" w:rsidR="00180C26" w:rsidRDefault="00180C26" w:rsidP="00180C26">
            <w:pPr>
              <w:ind w:firstLine="0"/>
            </w:pPr>
            <w:r>
              <w:t xml:space="preserve">Create Member Login Page </w:t>
            </w:r>
          </w:p>
          <w:p w14:paraId="0D68D673" w14:textId="77777777" w:rsidR="009A50E2" w:rsidRPr="009A50E2" w:rsidRDefault="009A50E2" w:rsidP="00406D49">
            <w:pPr>
              <w:ind w:firstLine="0"/>
            </w:pPr>
          </w:p>
        </w:tc>
        <w:tc>
          <w:tcPr>
            <w:tcW w:w="3117" w:type="dxa"/>
          </w:tcPr>
          <w:p w14:paraId="09F7A0AB" w14:textId="36065933" w:rsidR="009A50E2" w:rsidRPr="009A50E2" w:rsidRDefault="00B83E64" w:rsidP="00406D49">
            <w:pPr>
              <w:ind w:firstLine="0"/>
            </w:pPr>
            <w:r>
              <w:t>VERY HIGH</w:t>
            </w:r>
          </w:p>
        </w:tc>
        <w:tc>
          <w:tcPr>
            <w:tcW w:w="3117" w:type="dxa"/>
          </w:tcPr>
          <w:p w14:paraId="7BDB7E02" w14:textId="379EBC05" w:rsidR="009A50E2" w:rsidRPr="009A50E2" w:rsidRDefault="00BA214A" w:rsidP="00406D49">
            <w:pPr>
              <w:ind w:firstLine="0"/>
            </w:pPr>
            <w:r>
              <w:t>15</w:t>
            </w:r>
          </w:p>
        </w:tc>
      </w:tr>
      <w:tr w:rsidR="009A50E2" w:rsidRPr="009A50E2" w14:paraId="6CA025A4" w14:textId="77777777" w:rsidTr="009A50E2">
        <w:tc>
          <w:tcPr>
            <w:tcW w:w="3116" w:type="dxa"/>
          </w:tcPr>
          <w:p w14:paraId="1D4EB2B2" w14:textId="77777777" w:rsidR="00180C26" w:rsidRDefault="00180C26" w:rsidP="00180C26">
            <w:pPr>
              <w:ind w:firstLine="0"/>
            </w:pPr>
            <w:r>
              <w:t>Create Admin Login Page</w:t>
            </w:r>
          </w:p>
          <w:p w14:paraId="6E3AF9EB" w14:textId="77777777" w:rsidR="009A50E2" w:rsidRPr="009A50E2" w:rsidRDefault="009A50E2" w:rsidP="00180C26">
            <w:pPr>
              <w:ind w:firstLine="0"/>
            </w:pPr>
          </w:p>
        </w:tc>
        <w:tc>
          <w:tcPr>
            <w:tcW w:w="3117" w:type="dxa"/>
          </w:tcPr>
          <w:p w14:paraId="6792AEE5" w14:textId="4DBB16C2" w:rsidR="009A50E2" w:rsidRPr="009A50E2" w:rsidRDefault="00B83E64" w:rsidP="00406D49">
            <w:pPr>
              <w:ind w:firstLine="0"/>
            </w:pPr>
            <w:r>
              <w:t>VERY HIGH</w:t>
            </w:r>
          </w:p>
        </w:tc>
        <w:tc>
          <w:tcPr>
            <w:tcW w:w="3117" w:type="dxa"/>
          </w:tcPr>
          <w:p w14:paraId="014C7138" w14:textId="4332C5E4" w:rsidR="009A50E2" w:rsidRPr="009A50E2" w:rsidRDefault="00B21A55" w:rsidP="00406D49">
            <w:pPr>
              <w:ind w:firstLine="0"/>
            </w:pPr>
            <w:r>
              <w:t>20</w:t>
            </w:r>
          </w:p>
        </w:tc>
      </w:tr>
      <w:tr w:rsidR="009A50E2" w:rsidRPr="009A50E2" w14:paraId="52F576AA" w14:textId="77777777" w:rsidTr="009A50E2">
        <w:tc>
          <w:tcPr>
            <w:tcW w:w="3116" w:type="dxa"/>
          </w:tcPr>
          <w:p w14:paraId="6B098B51" w14:textId="77777777" w:rsidR="00180C26" w:rsidRDefault="00180C26" w:rsidP="00180C26">
            <w:pPr>
              <w:ind w:firstLine="0"/>
            </w:pPr>
            <w:r>
              <w:t>Create Article Upload page by admin</w:t>
            </w:r>
          </w:p>
          <w:p w14:paraId="134D7F41" w14:textId="77777777" w:rsidR="009A50E2" w:rsidRPr="009A50E2" w:rsidRDefault="009A50E2" w:rsidP="00180C26">
            <w:pPr>
              <w:ind w:firstLine="0"/>
            </w:pPr>
          </w:p>
        </w:tc>
        <w:tc>
          <w:tcPr>
            <w:tcW w:w="3117" w:type="dxa"/>
          </w:tcPr>
          <w:p w14:paraId="1F179238" w14:textId="1CFCDB65" w:rsidR="009A50E2" w:rsidRPr="009A50E2" w:rsidRDefault="00B83E64" w:rsidP="00406D49">
            <w:pPr>
              <w:ind w:firstLine="0"/>
            </w:pPr>
            <w:r>
              <w:t>VERY HIGH</w:t>
            </w:r>
          </w:p>
        </w:tc>
        <w:tc>
          <w:tcPr>
            <w:tcW w:w="3117" w:type="dxa"/>
          </w:tcPr>
          <w:p w14:paraId="66512B42" w14:textId="2F2C1247" w:rsidR="009A50E2" w:rsidRPr="009A50E2" w:rsidRDefault="00B21A55" w:rsidP="00406D49">
            <w:pPr>
              <w:ind w:firstLine="0"/>
            </w:pPr>
            <w:r>
              <w:t>10</w:t>
            </w:r>
          </w:p>
        </w:tc>
      </w:tr>
      <w:tr w:rsidR="009A50E2" w:rsidRPr="009A50E2" w14:paraId="69555405" w14:textId="77777777" w:rsidTr="009A50E2">
        <w:tc>
          <w:tcPr>
            <w:tcW w:w="3116" w:type="dxa"/>
          </w:tcPr>
          <w:p w14:paraId="46C45A7E" w14:textId="77777777" w:rsidR="00180C26" w:rsidRDefault="00180C26" w:rsidP="00180C26">
            <w:pPr>
              <w:ind w:firstLine="0"/>
            </w:pPr>
            <w:r>
              <w:t>Create article upload page by Student</w:t>
            </w:r>
          </w:p>
          <w:p w14:paraId="1C5F6AA2" w14:textId="77777777" w:rsidR="009A50E2" w:rsidRPr="009A50E2" w:rsidRDefault="009A50E2" w:rsidP="00180C26">
            <w:pPr>
              <w:ind w:firstLine="0"/>
            </w:pPr>
          </w:p>
        </w:tc>
        <w:tc>
          <w:tcPr>
            <w:tcW w:w="3117" w:type="dxa"/>
          </w:tcPr>
          <w:p w14:paraId="138A8938" w14:textId="1EBB04C5" w:rsidR="009A50E2" w:rsidRPr="009A50E2" w:rsidRDefault="00B83E64" w:rsidP="00406D49">
            <w:pPr>
              <w:ind w:firstLine="0"/>
            </w:pPr>
            <w:r>
              <w:t>VERY HIGH</w:t>
            </w:r>
          </w:p>
        </w:tc>
        <w:tc>
          <w:tcPr>
            <w:tcW w:w="3117" w:type="dxa"/>
          </w:tcPr>
          <w:p w14:paraId="44BEDDF2" w14:textId="6D9600C0" w:rsidR="009A50E2" w:rsidRPr="009A50E2" w:rsidRDefault="00B21A55" w:rsidP="00406D49">
            <w:pPr>
              <w:ind w:firstLine="0"/>
            </w:pPr>
            <w:r>
              <w:t>10</w:t>
            </w:r>
          </w:p>
        </w:tc>
      </w:tr>
      <w:tr w:rsidR="009A50E2" w:rsidRPr="009A50E2" w14:paraId="54D84B76" w14:textId="77777777" w:rsidTr="009A50E2">
        <w:tc>
          <w:tcPr>
            <w:tcW w:w="3116" w:type="dxa"/>
          </w:tcPr>
          <w:p w14:paraId="754C0C27" w14:textId="77777777" w:rsidR="00180C26" w:rsidRDefault="00180C26" w:rsidP="00180C26">
            <w:pPr>
              <w:ind w:firstLine="0"/>
            </w:pPr>
            <w:r>
              <w:t>Create Edit article page for Student</w:t>
            </w:r>
          </w:p>
          <w:p w14:paraId="52F28704" w14:textId="77777777" w:rsidR="009A50E2" w:rsidRPr="009A50E2" w:rsidRDefault="009A50E2" w:rsidP="00180C26">
            <w:pPr>
              <w:ind w:firstLine="0"/>
            </w:pPr>
          </w:p>
        </w:tc>
        <w:tc>
          <w:tcPr>
            <w:tcW w:w="3117" w:type="dxa"/>
          </w:tcPr>
          <w:p w14:paraId="3D327B12" w14:textId="4B5E4791" w:rsidR="009A50E2" w:rsidRPr="009A50E2" w:rsidRDefault="00B83E64" w:rsidP="00406D49">
            <w:pPr>
              <w:ind w:firstLine="0"/>
            </w:pPr>
            <w:r>
              <w:t>VERY HIGH</w:t>
            </w:r>
          </w:p>
        </w:tc>
        <w:tc>
          <w:tcPr>
            <w:tcW w:w="3117" w:type="dxa"/>
          </w:tcPr>
          <w:p w14:paraId="54A83A7A" w14:textId="71292403" w:rsidR="009A50E2" w:rsidRPr="009A50E2" w:rsidRDefault="00B21A55" w:rsidP="00406D49">
            <w:pPr>
              <w:ind w:firstLine="0"/>
            </w:pPr>
            <w:r>
              <w:t>20</w:t>
            </w:r>
          </w:p>
        </w:tc>
      </w:tr>
      <w:tr w:rsidR="009A50E2" w:rsidRPr="009A50E2" w14:paraId="027C4FE1" w14:textId="77777777" w:rsidTr="009A50E2">
        <w:tc>
          <w:tcPr>
            <w:tcW w:w="3116" w:type="dxa"/>
          </w:tcPr>
          <w:p w14:paraId="0768B0AD" w14:textId="77777777" w:rsidR="00180C26" w:rsidRDefault="00180C26" w:rsidP="00180C26">
            <w:pPr>
              <w:ind w:firstLine="0"/>
            </w:pPr>
            <w:r>
              <w:t xml:space="preserve">Create Marketing Coordinator Register Page </w:t>
            </w:r>
          </w:p>
          <w:p w14:paraId="0BD949D8" w14:textId="77777777" w:rsidR="009A50E2" w:rsidRPr="009A50E2" w:rsidRDefault="009A50E2" w:rsidP="00180C26">
            <w:pPr>
              <w:ind w:firstLine="0"/>
            </w:pPr>
          </w:p>
        </w:tc>
        <w:tc>
          <w:tcPr>
            <w:tcW w:w="3117" w:type="dxa"/>
          </w:tcPr>
          <w:p w14:paraId="29F2888F" w14:textId="6FB77D68" w:rsidR="009A50E2" w:rsidRPr="009A50E2" w:rsidRDefault="00B83E64" w:rsidP="00406D49">
            <w:pPr>
              <w:ind w:firstLine="0"/>
            </w:pPr>
            <w:r>
              <w:t>HIGH</w:t>
            </w:r>
            <w:r w:rsidR="005B14C1">
              <w:softHyphen/>
            </w:r>
            <w:r w:rsidR="005B14C1">
              <w:softHyphen/>
            </w:r>
          </w:p>
        </w:tc>
        <w:tc>
          <w:tcPr>
            <w:tcW w:w="3117" w:type="dxa"/>
          </w:tcPr>
          <w:p w14:paraId="586DAC6A" w14:textId="07EA229D" w:rsidR="009A50E2" w:rsidRPr="009A50E2" w:rsidRDefault="00B21A55" w:rsidP="00406D49">
            <w:pPr>
              <w:ind w:firstLine="0"/>
            </w:pPr>
            <w:r>
              <w:t>20</w:t>
            </w:r>
          </w:p>
        </w:tc>
      </w:tr>
      <w:tr w:rsidR="009639F5" w:rsidRPr="009A50E2" w14:paraId="0667E04F" w14:textId="77777777" w:rsidTr="009A50E2">
        <w:tc>
          <w:tcPr>
            <w:tcW w:w="3116" w:type="dxa"/>
          </w:tcPr>
          <w:p w14:paraId="6DF5C2B3" w14:textId="3A4F3B31" w:rsidR="009639F5" w:rsidRDefault="009639F5" w:rsidP="009639F5">
            <w:pPr>
              <w:ind w:firstLine="0"/>
            </w:pPr>
            <w:r>
              <w:t xml:space="preserve">Create Marketing Coordinator Login Page </w:t>
            </w:r>
          </w:p>
          <w:p w14:paraId="5BDE2D65" w14:textId="77777777" w:rsidR="009639F5" w:rsidRDefault="009639F5" w:rsidP="00180C26">
            <w:pPr>
              <w:ind w:firstLine="0"/>
            </w:pPr>
          </w:p>
        </w:tc>
        <w:tc>
          <w:tcPr>
            <w:tcW w:w="3117" w:type="dxa"/>
          </w:tcPr>
          <w:p w14:paraId="75805321" w14:textId="61B10561" w:rsidR="009639F5" w:rsidRDefault="009639F5" w:rsidP="00406D49">
            <w:pPr>
              <w:ind w:firstLine="0"/>
            </w:pPr>
            <w:r>
              <w:t>HIGH</w:t>
            </w:r>
          </w:p>
        </w:tc>
        <w:tc>
          <w:tcPr>
            <w:tcW w:w="3117" w:type="dxa"/>
          </w:tcPr>
          <w:p w14:paraId="57021837" w14:textId="27485393" w:rsidR="009639F5" w:rsidRDefault="009639F5" w:rsidP="00406D49">
            <w:pPr>
              <w:ind w:firstLine="0"/>
            </w:pPr>
            <w:r>
              <w:t>10</w:t>
            </w:r>
          </w:p>
        </w:tc>
      </w:tr>
      <w:tr w:rsidR="00C57A70" w:rsidRPr="009A50E2" w14:paraId="33E283B5" w14:textId="77777777" w:rsidTr="009A50E2">
        <w:tc>
          <w:tcPr>
            <w:tcW w:w="3116" w:type="dxa"/>
          </w:tcPr>
          <w:p w14:paraId="409E1420" w14:textId="77777777" w:rsidR="00C57A70" w:rsidRDefault="00C57A70" w:rsidP="00C57A70">
            <w:pPr>
              <w:ind w:firstLine="0"/>
            </w:pPr>
            <w:r>
              <w:t xml:space="preserve">Create marketing Manager Register Page </w:t>
            </w:r>
          </w:p>
          <w:p w14:paraId="4A1158FB" w14:textId="77777777" w:rsidR="00C57A70" w:rsidRDefault="00C57A70" w:rsidP="00C57A70">
            <w:pPr>
              <w:ind w:firstLine="0"/>
            </w:pPr>
          </w:p>
        </w:tc>
        <w:tc>
          <w:tcPr>
            <w:tcW w:w="3117" w:type="dxa"/>
          </w:tcPr>
          <w:p w14:paraId="168F6609" w14:textId="0B76EF76" w:rsidR="00C57A70" w:rsidRDefault="00C57A70" w:rsidP="00C57A70">
            <w:pPr>
              <w:ind w:firstLine="0"/>
            </w:pPr>
            <w:r>
              <w:lastRenderedPageBreak/>
              <w:t>VERY HIGH</w:t>
            </w:r>
          </w:p>
        </w:tc>
        <w:tc>
          <w:tcPr>
            <w:tcW w:w="3117" w:type="dxa"/>
          </w:tcPr>
          <w:p w14:paraId="164A1A60" w14:textId="6CCD418E" w:rsidR="00C57A70" w:rsidRDefault="00C57A70" w:rsidP="00C57A70">
            <w:pPr>
              <w:ind w:firstLine="0"/>
            </w:pPr>
            <w:r>
              <w:t>10</w:t>
            </w:r>
          </w:p>
        </w:tc>
      </w:tr>
      <w:tr w:rsidR="00C57A70" w:rsidRPr="009A50E2" w14:paraId="32978A2E" w14:textId="77777777" w:rsidTr="009A50E2">
        <w:tc>
          <w:tcPr>
            <w:tcW w:w="3116" w:type="dxa"/>
          </w:tcPr>
          <w:p w14:paraId="5356750D" w14:textId="77777777" w:rsidR="00C57A70" w:rsidRDefault="00C57A70" w:rsidP="00C57A70">
            <w:pPr>
              <w:ind w:firstLine="0"/>
            </w:pPr>
            <w:r>
              <w:t xml:space="preserve">Create Marketing Manager Login Page </w:t>
            </w:r>
          </w:p>
          <w:p w14:paraId="388C0794" w14:textId="77777777" w:rsidR="00C57A70" w:rsidRDefault="00C57A70" w:rsidP="00C57A70">
            <w:pPr>
              <w:ind w:firstLine="0"/>
            </w:pPr>
          </w:p>
        </w:tc>
        <w:tc>
          <w:tcPr>
            <w:tcW w:w="3117" w:type="dxa"/>
          </w:tcPr>
          <w:p w14:paraId="6F0B9513" w14:textId="36D5526F" w:rsidR="00C57A70" w:rsidRDefault="00C57A70" w:rsidP="00C57A70">
            <w:pPr>
              <w:ind w:firstLine="0"/>
            </w:pPr>
            <w:r>
              <w:t>VERY HIGH</w:t>
            </w:r>
          </w:p>
        </w:tc>
        <w:tc>
          <w:tcPr>
            <w:tcW w:w="3117" w:type="dxa"/>
          </w:tcPr>
          <w:p w14:paraId="2A62FD2E" w14:textId="30C83694" w:rsidR="00C57A70" w:rsidRDefault="00C57A70" w:rsidP="00C57A70">
            <w:pPr>
              <w:ind w:firstLine="0"/>
            </w:pPr>
            <w:r>
              <w:t>20</w:t>
            </w:r>
          </w:p>
        </w:tc>
      </w:tr>
      <w:tr w:rsidR="00D20609" w:rsidRPr="009A50E2" w14:paraId="539CE5D9" w14:textId="77777777" w:rsidTr="00406D49">
        <w:tc>
          <w:tcPr>
            <w:tcW w:w="3116" w:type="dxa"/>
          </w:tcPr>
          <w:p w14:paraId="010BA70F" w14:textId="77777777" w:rsidR="00D20609" w:rsidRDefault="00D20609" w:rsidP="00406D49">
            <w:pPr>
              <w:ind w:firstLine="0"/>
            </w:pPr>
            <w:r>
              <w:t>Create Marketing Coordinator Feedback Form</w:t>
            </w:r>
          </w:p>
          <w:p w14:paraId="37149E13" w14:textId="77777777" w:rsidR="00D20609" w:rsidRPr="009A50E2" w:rsidRDefault="00D20609" w:rsidP="00406D49">
            <w:pPr>
              <w:ind w:firstLine="0"/>
            </w:pPr>
          </w:p>
        </w:tc>
        <w:tc>
          <w:tcPr>
            <w:tcW w:w="3117" w:type="dxa"/>
          </w:tcPr>
          <w:p w14:paraId="2D011E83" w14:textId="77777777" w:rsidR="00D20609" w:rsidRPr="009A50E2" w:rsidRDefault="00D20609" w:rsidP="00406D49">
            <w:pPr>
              <w:ind w:firstLine="0"/>
            </w:pPr>
            <w:r>
              <w:t>HIGH</w:t>
            </w:r>
          </w:p>
        </w:tc>
        <w:tc>
          <w:tcPr>
            <w:tcW w:w="3117" w:type="dxa"/>
          </w:tcPr>
          <w:p w14:paraId="1EFC6434" w14:textId="77777777" w:rsidR="00D20609" w:rsidRPr="009A50E2" w:rsidRDefault="00D20609" w:rsidP="00406D49">
            <w:pPr>
              <w:ind w:firstLine="0"/>
            </w:pPr>
            <w:r>
              <w:t>20</w:t>
            </w:r>
          </w:p>
        </w:tc>
      </w:tr>
      <w:tr w:rsidR="00D20609" w:rsidRPr="009A50E2" w14:paraId="05895843" w14:textId="77777777" w:rsidTr="009A50E2">
        <w:tc>
          <w:tcPr>
            <w:tcW w:w="3116" w:type="dxa"/>
          </w:tcPr>
          <w:p w14:paraId="2BFC6A93" w14:textId="77777777" w:rsidR="00D20609" w:rsidRDefault="00D20609" w:rsidP="00C57A70">
            <w:pPr>
              <w:ind w:firstLine="0"/>
            </w:pPr>
          </w:p>
        </w:tc>
        <w:tc>
          <w:tcPr>
            <w:tcW w:w="3117" w:type="dxa"/>
          </w:tcPr>
          <w:p w14:paraId="0D9143ED" w14:textId="77777777" w:rsidR="00D20609" w:rsidRDefault="00D20609" w:rsidP="00C57A70">
            <w:pPr>
              <w:ind w:firstLine="0"/>
            </w:pPr>
          </w:p>
        </w:tc>
        <w:tc>
          <w:tcPr>
            <w:tcW w:w="3117" w:type="dxa"/>
          </w:tcPr>
          <w:p w14:paraId="18E78942" w14:textId="77777777" w:rsidR="00D20609" w:rsidRDefault="00D20609" w:rsidP="00C57A70">
            <w:pPr>
              <w:ind w:firstLine="0"/>
            </w:pPr>
          </w:p>
        </w:tc>
      </w:tr>
      <w:tr w:rsidR="00C57A70" w:rsidRPr="009A50E2" w14:paraId="67268243" w14:textId="77777777" w:rsidTr="009A50E2">
        <w:tc>
          <w:tcPr>
            <w:tcW w:w="3116" w:type="dxa"/>
          </w:tcPr>
          <w:p w14:paraId="010B85D8" w14:textId="77777777" w:rsidR="00C57A70" w:rsidRDefault="00C57A70" w:rsidP="00C57A70">
            <w:pPr>
              <w:ind w:firstLine="0"/>
            </w:pPr>
            <w:r>
              <w:t>Create Marketing Manager download article function</w:t>
            </w:r>
          </w:p>
          <w:p w14:paraId="167224FA" w14:textId="77777777" w:rsidR="00C57A70" w:rsidRPr="009A50E2" w:rsidRDefault="00C57A70" w:rsidP="00C57A70">
            <w:pPr>
              <w:ind w:firstLine="0"/>
            </w:pPr>
          </w:p>
        </w:tc>
        <w:tc>
          <w:tcPr>
            <w:tcW w:w="3117" w:type="dxa"/>
          </w:tcPr>
          <w:p w14:paraId="34013BC0" w14:textId="3C7FECDE" w:rsidR="00C57A70" w:rsidRPr="009A50E2" w:rsidRDefault="00C57A70" w:rsidP="00C57A70">
            <w:pPr>
              <w:ind w:firstLine="0"/>
            </w:pPr>
            <w:r>
              <w:t>MEDIUM</w:t>
            </w:r>
          </w:p>
        </w:tc>
        <w:tc>
          <w:tcPr>
            <w:tcW w:w="3117" w:type="dxa"/>
          </w:tcPr>
          <w:p w14:paraId="2E5DFFAE" w14:textId="729D3AFF" w:rsidR="00C57A70" w:rsidRPr="009A50E2" w:rsidRDefault="00C57A70" w:rsidP="00C57A70">
            <w:pPr>
              <w:ind w:firstLine="0"/>
            </w:pPr>
            <w:r>
              <w:t>20</w:t>
            </w:r>
          </w:p>
        </w:tc>
      </w:tr>
      <w:tr w:rsidR="005B14C1" w:rsidRPr="009A50E2" w14:paraId="55089D43" w14:textId="77777777" w:rsidTr="009A50E2">
        <w:tc>
          <w:tcPr>
            <w:tcW w:w="3116" w:type="dxa"/>
          </w:tcPr>
          <w:p w14:paraId="0F5566B3" w14:textId="7B4BE242" w:rsidR="005B14C1" w:rsidRDefault="005B14C1" w:rsidP="00C57A70">
            <w:pPr>
              <w:ind w:firstLine="0"/>
            </w:pPr>
            <w:r>
              <w:t>Create Student Profile Page</w:t>
            </w:r>
          </w:p>
        </w:tc>
        <w:tc>
          <w:tcPr>
            <w:tcW w:w="3117" w:type="dxa"/>
          </w:tcPr>
          <w:p w14:paraId="5A51ABBB" w14:textId="26037687" w:rsidR="005B14C1" w:rsidRDefault="005B14C1" w:rsidP="00C57A70">
            <w:pPr>
              <w:ind w:firstLine="0"/>
            </w:pPr>
            <w:r>
              <w:t>MEDIUM</w:t>
            </w:r>
          </w:p>
        </w:tc>
        <w:tc>
          <w:tcPr>
            <w:tcW w:w="3117" w:type="dxa"/>
          </w:tcPr>
          <w:p w14:paraId="0A360273" w14:textId="4B9F8C36" w:rsidR="005B14C1" w:rsidRDefault="005B14C1" w:rsidP="00C57A70">
            <w:pPr>
              <w:ind w:firstLine="0"/>
            </w:pPr>
            <w:r>
              <w:t>20</w:t>
            </w:r>
          </w:p>
        </w:tc>
      </w:tr>
      <w:tr w:rsidR="004342CB" w:rsidRPr="009A50E2" w14:paraId="3317114D" w14:textId="77777777" w:rsidTr="009A50E2">
        <w:tc>
          <w:tcPr>
            <w:tcW w:w="3116" w:type="dxa"/>
          </w:tcPr>
          <w:p w14:paraId="6DEE9A6A" w14:textId="1CFB266F" w:rsidR="004342CB" w:rsidRDefault="004342CB" w:rsidP="00C57A70">
            <w:pPr>
              <w:ind w:firstLine="0"/>
            </w:pPr>
            <w:r>
              <w:t>Create Marketing Manager Profile Page</w:t>
            </w:r>
          </w:p>
        </w:tc>
        <w:tc>
          <w:tcPr>
            <w:tcW w:w="3117" w:type="dxa"/>
          </w:tcPr>
          <w:p w14:paraId="75A6B995" w14:textId="0949C690" w:rsidR="004342CB" w:rsidRDefault="004342CB" w:rsidP="00C57A70">
            <w:pPr>
              <w:ind w:firstLine="0"/>
            </w:pPr>
            <w:r>
              <w:t>MEDIUM</w:t>
            </w:r>
          </w:p>
        </w:tc>
        <w:tc>
          <w:tcPr>
            <w:tcW w:w="3117" w:type="dxa"/>
          </w:tcPr>
          <w:p w14:paraId="182A8AAF" w14:textId="0B4E8085" w:rsidR="004342CB" w:rsidRDefault="004342CB" w:rsidP="00C57A70">
            <w:pPr>
              <w:ind w:firstLine="0"/>
            </w:pPr>
            <w:r>
              <w:t>20</w:t>
            </w:r>
          </w:p>
        </w:tc>
      </w:tr>
      <w:tr w:rsidR="00D36DFF" w:rsidRPr="009A50E2" w14:paraId="5879AAAE" w14:textId="77777777" w:rsidTr="009A50E2">
        <w:tc>
          <w:tcPr>
            <w:tcW w:w="3116" w:type="dxa"/>
          </w:tcPr>
          <w:p w14:paraId="39E4449B" w14:textId="0DE716D3" w:rsidR="00D36DFF" w:rsidRDefault="00D36DFF" w:rsidP="00D36DFF">
            <w:pPr>
              <w:ind w:firstLine="0"/>
            </w:pPr>
            <w:r>
              <w:t xml:space="preserve">Create Authorization rules </w:t>
            </w:r>
          </w:p>
        </w:tc>
        <w:tc>
          <w:tcPr>
            <w:tcW w:w="3117" w:type="dxa"/>
          </w:tcPr>
          <w:p w14:paraId="0528AF80" w14:textId="756360D6" w:rsidR="00D36DFF" w:rsidRDefault="00D36DFF" w:rsidP="00D36DFF">
            <w:pPr>
              <w:ind w:firstLine="0"/>
            </w:pPr>
            <w:r>
              <w:t>MEDIUM</w:t>
            </w:r>
          </w:p>
        </w:tc>
        <w:tc>
          <w:tcPr>
            <w:tcW w:w="3117" w:type="dxa"/>
          </w:tcPr>
          <w:p w14:paraId="04E17607" w14:textId="0086D6D3" w:rsidR="00D36DFF" w:rsidRDefault="00D36DFF" w:rsidP="00D36DFF">
            <w:pPr>
              <w:ind w:firstLine="0"/>
            </w:pPr>
            <w:r>
              <w:t>30</w:t>
            </w:r>
          </w:p>
        </w:tc>
      </w:tr>
      <w:tr w:rsidR="00C57A70" w:rsidRPr="009A50E2" w14:paraId="4D102183" w14:textId="77777777" w:rsidTr="009A50E2">
        <w:tc>
          <w:tcPr>
            <w:tcW w:w="3116" w:type="dxa"/>
          </w:tcPr>
          <w:p w14:paraId="44F257F4" w14:textId="77777777" w:rsidR="00C57A70" w:rsidRDefault="00C57A70" w:rsidP="00C57A70">
            <w:pPr>
              <w:ind w:firstLine="0"/>
            </w:pPr>
            <w:r>
              <w:t>Create approve article function of marketing coordinator</w:t>
            </w:r>
          </w:p>
          <w:p w14:paraId="574A586A" w14:textId="77777777" w:rsidR="00C57A70" w:rsidRPr="009A50E2" w:rsidRDefault="00C57A70" w:rsidP="00C57A70">
            <w:pPr>
              <w:ind w:firstLine="0"/>
            </w:pPr>
          </w:p>
        </w:tc>
        <w:tc>
          <w:tcPr>
            <w:tcW w:w="3117" w:type="dxa"/>
          </w:tcPr>
          <w:p w14:paraId="5A2EC654" w14:textId="6CC6C948" w:rsidR="00C57A70" w:rsidRPr="009A50E2" w:rsidRDefault="00C57A70" w:rsidP="00C57A70">
            <w:pPr>
              <w:ind w:firstLine="0"/>
            </w:pPr>
            <w:r>
              <w:t>MEDIUM</w:t>
            </w:r>
          </w:p>
        </w:tc>
        <w:tc>
          <w:tcPr>
            <w:tcW w:w="3117" w:type="dxa"/>
          </w:tcPr>
          <w:p w14:paraId="4F7B6CF7" w14:textId="6D835843" w:rsidR="00C57A70" w:rsidRPr="009A50E2" w:rsidRDefault="00C57A70" w:rsidP="00C57A70">
            <w:pPr>
              <w:ind w:firstLine="0"/>
            </w:pPr>
            <w:r>
              <w:t>10</w:t>
            </w:r>
          </w:p>
        </w:tc>
      </w:tr>
      <w:tr w:rsidR="00C57A70" w:rsidRPr="009A50E2" w14:paraId="1DD32E43" w14:textId="77777777" w:rsidTr="009A50E2">
        <w:tc>
          <w:tcPr>
            <w:tcW w:w="3116" w:type="dxa"/>
          </w:tcPr>
          <w:p w14:paraId="03FC14A3" w14:textId="77777777" w:rsidR="00C57A70" w:rsidRDefault="00C57A70" w:rsidP="00C57A70">
            <w:pPr>
              <w:ind w:firstLine="0"/>
            </w:pPr>
            <w:r>
              <w:t xml:space="preserve">Create Admin Dashboard with analytical report </w:t>
            </w:r>
          </w:p>
          <w:p w14:paraId="15E4E611" w14:textId="77777777" w:rsidR="00C57A70" w:rsidRDefault="00C57A70" w:rsidP="00C57A70"/>
        </w:tc>
        <w:tc>
          <w:tcPr>
            <w:tcW w:w="3117" w:type="dxa"/>
          </w:tcPr>
          <w:p w14:paraId="095ACABC" w14:textId="655D51E8" w:rsidR="00C57A70" w:rsidRPr="009A50E2" w:rsidRDefault="00C57A70" w:rsidP="00C57A70">
            <w:pPr>
              <w:ind w:firstLine="0"/>
            </w:pPr>
            <w:r>
              <w:t>LOW</w:t>
            </w:r>
          </w:p>
        </w:tc>
        <w:tc>
          <w:tcPr>
            <w:tcW w:w="3117" w:type="dxa"/>
          </w:tcPr>
          <w:p w14:paraId="7B203661" w14:textId="77DE19CB" w:rsidR="00C57A70" w:rsidRPr="009A50E2" w:rsidRDefault="00C57A70" w:rsidP="00C57A70">
            <w:pPr>
              <w:ind w:firstLine="0"/>
            </w:pPr>
            <w:r>
              <w:t>20</w:t>
            </w:r>
          </w:p>
        </w:tc>
      </w:tr>
      <w:tr w:rsidR="00C57A70" w:rsidRPr="009A50E2" w14:paraId="6EF69130" w14:textId="77777777" w:rsidTr="009A50E2">
        <w:tc>
          <w:tcPr>
            <w:tcW w:w="3116" w:type="dxa"/>
          </w:tcPr>
          <w:p w14:paraId="3ABE28AC" w14:textId="77777777" w:rsidR="00C57A70" w:rsidRDefault="00C57A70" w:rsidP="00C57A70">
            <w:pPr>
              <w:ind w:firstLine="0"/>
            </w:pPr>
            <w:r>
              <w:t xml:space="preserve">Create Marketing Coordinator Dashboard </w:t>
            </w:r>
          </w:p>
          <w:p w14:paraId="0EFB2804" w14:textId="77777777" w:rsidR="00C57A70" w:rsidRDefault="00C57A70" w:rsidP="00C57A70"/>
        </w:tc>
        <w:tc>
          <w:tcPr>
            <w:tcW w:w="3117" w:type="dxa"/>
          </w:tcPr>
          <w:p w14:paraId="543ACBB6" w14:textId="065D77E5" w:rsidR="00C57A70" w:rsidRPr="009A50E2" w:rsidRDefault="00C57A70" w:rsidP="00C57A70">
            <w:pPr>
              <w:ind w:firstLine="0"/>
            </w:pPr>
            <w:r>
              <w:t>LOW</w:t>
            </w:r>
          </w:p>
        </w:tc>
        <w:tc>
          <w:tcPr>
            <w:tcW w:w="3117" w:type="dxa"/>
          </w:tcPr>
          <w:p w14:paraId="6EA5F00A" w14:textId="12DE7C8D" w:rsidR="00C57A70" w:rsidRPr="009A50E2" w:rsidRDefault="00C57A70" w:rsidP="00C57A70">
            <w:pPr>
              <w:ind w:firstLine="0"/>
            </w:pPr>
            <w:r>
              <w:t>20</w:t>
            </w:r>
          </w:p>
        </w:tc>
      </w:tr>
      <w:tr w:rsidR="00C57A70" w:rsidRPr="009A50E2" w14:paraId="17F421B4" w14:textId="77777777" w:rsidTr="009A50E2">
        <w:tc>
          <w:tcPr>
            <w:tcW w:w="3116" w:type="dxa"/>
          </w:tcPr>
          <w:p w14:paraId="39C2C4C3" w14:textId="77777777" w:rsidR="00C57A70" w:rsidRDefault="00C57A70" w:rsidP="00C57A70">
            <w:pPr>
              <w:ind w:firstLine="0"/>
            </w:pPr>
            <w:r>
              <w:t>Create E-mail notification function for article submission</w:t>
            </w:r>
          </w:p>
          <w:p w14:paraId="4C1FEAC9" w14:textId="77777777" w:rsidR="00C57A70" w:rsidRDefault="00C57A70" w:rsidP="00C57A70"/>
        </w:tc>
        <w:tc>
          <w:tcPr>
            <w:tcW w:w="3117" w:type="dxa"/>
          </w:tcPr>
          <w:p w14:paraId="7F7F0053" w14:textId="2DF5AD41" w:rsidR="00C57A70" w:rsidRPr="009A50E2" w:rsidRDefault="00C57A70" w:rsidP="00C57A70">
            <w:pPr>
              <w:ind w:firstLine="0"/>
            </w:pPr>
            <w:r>
              <w:t>LOW</w:t>
            </w:r>
          </w:p>
        </w:tc>
        <w:tc>
          <w:tcPr>
            <w:tcW w:w="3117" w:type="dxa"/>
          </w:tcPr>
          <w:p w14:paraId="463C7227" w14:textId="41CA6501" w:rsidR="00C57A70" w:rsidRPr="009A50E2" w:rsidRDefault="00C57A70" w:rsidP="00C57A70">
            <w:pPr>
              <w:ind w:firstLine="0"/>
            </w:pPr>
            <w:r>
              <w:t>20</w:t>
            </w:r>
          </w:p>
        </w:tc>
      </w:tr>
      <w:tr w:rsidR="00C57A70" w:rsidRPr="009A50E2" w14:paraId="41426DBA" w14:textId="77777777" w:rsidTr="009A50E2">
        <w:tc>
          <w:tcPr>
            <w:tcW w:w="3116" w:type="dxa"/>
          </w:tcPr>
          <w:p w14:paraId="77CFECC2" w14:textId="77777777" w:rsidR="00C57A70" w:rsidRDefault="00C57A70" w:rsidP="00C57A70">
            <w:pPr>
              <w:ind w:firstLine="0"/>
            </w:pPr>
            <w:r>
              <w:t>Create gust account which can view the selected article</w:t>
            </w:r>
          </w:p>
          <w:p w14:paraId="0EE3EA61" w14:textId="77777777" w:rsidR="00C57A70" w:rsidRDefault="00C57A70" w:rsidP="00C57A70"/>
        </w:tc>
        <w:tc>
          <w:tcPr>
            <w:tcW w:w="3117" w:type="dxa"/>
          </w:tcPr>
          <w:p w14:paraId="58A337BF" w14:textId="7FDB6386" w:rsidR="00C57A70" w:rsidRPr="009A50E2" w:rsidRDefault="00C57A70" w:rsidP="00C57A70">
            <w:pPr>
              <w:ind w:firstLine="0"/>
            </w:pPr>
            <w:r>
              <w:t>LOW</w:t>
            </w:r>
          </w:p>
        </w:tc>
        <w:tc>
          <w:tcPr>
            <w:tcW w:w="3117" w:type="dxa"/>
          </w:tcPr>
          <w:p w14:paraId="089E702F" w14:textId="11BAA97D" w:rsidR="00C57A70" w:rsidRPr="009A50E2" w:rsidRDefault="00C57A70" w:rsidP="00C57A70">
            <w:pPr>
              <w:ind w:firstLine="0"/>
            </w:pPr>
            <w:r>
              <w:t>20</w:t>
            </w:r>
          </w:p>
        </w:tc>
      </w:tr>
    </w:tbl>
    <w:p w14:paraId="3DD87C3E" w14:textId="77777777" w:rsidR="00863917" w:rsidRPr="008F513B" w:rsidRDefault="00863917" w:rsidP="00BF4CF5">
      <w:pPr>
        <w:ind w:firstLine="0"/>
      </w:pPr>
    </w:p>
    <w:p w14:paraId="280B00EE" w14:textId="77777777" w:rsidR="00A4596B" w:rsidRDefault="00A4596B" w:rsidP="004B2760"/>
    <w:p w14:paraId="71E53CDB" w14:textId="77777777" w:rsidR="00A4596B" w:rsidRDefault="00A4596B" w:rsidP="00D7389A">
      <w:pPr>
        <w:ind w:firstLine="0"/>
      </w:pPr>
    </w:p>
    <w:p w14:paraId="65FA18FB" w14:textId="469D3AB6" w:rsidR="003A7F32" w:rsidRPr="003A7F32" w:rsidRDefault="001109CB" w:rsidP="003A7F32">
      <w:pPr>
        <w:pStyle w:val="Heading3"/>
      </w:pPr>
      <w:bookmarkStart w:id="10" w:name="_Toc53093239"/>
      <w:r w:rsidRPr="001109CB">
        <w:t xml:space="preserve">Sprint </w:t>
      </w:r>
      <w:r w:rsidR="004B2760">
        <w:t>Planning</w:t>
      </w:r>
      <w:bookmarkEnd w:id="10"/>
    </w:p>
    <w:p w14:paraId="50584596" w14:textId="72A38C6B" w:rsidR="006E74D9" w:rsidRDefault="006E74D9" w:rsidP="004B2760">
      <w:r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B20307" w14:paraId="5A708BD5" w14:textId="77777777" w:rsidTr="00B20307">
        <w:tc>
          <w:tcPr>
            <w:tcW w:w="9350" w:type="dxa"/>
            <w:gridSpan w:val="4"/>
          </w:tcPr>
          <w:p w14:paraId="5537D844" w14:textId="46BE4382" w:rsidR="00B20307" w:rsidRDefault="00B20307" w:rsidP="004B2760">
            <w:pPr>
              <w:ind w:firstLine="0"/>
            </w:pPr>
            <w:r>
              <w:t>Create Member Register Page</w:t>
            </w:r>
            <w:r w:rsidR="00493730">
              <w:t xml:space="preserve"> </w:t>
            </w:r>
          </w:p>
        </w:tc>
      </w:tr>
      <w:tr w:rsidR="00B20307" w14:paraId="51EC4C26" w14:textId="77777777" w:rsidTr="00B20307">
        <w:tc>
          <w:tcPr>
            <w:tcW w:w="4675" w:type="dxa"/>
            <w:gridSpan w:val="2"/>
          </w:tcPr>
          <w:p w14:paraId="46376652" w14:textId="1054B30B" w:rsidR="00B20307" w:rsidRDefault="00B20307" w:rsidP="004B2760">
            <w:pPr>
              <w:ind w:firstLine="0"/>
            </w:pPr>
            <w:r>
              <w:t xml:space="preserve">Status </w:t>
            </w:r>
          </w:p>
        </w:tc>
        <w:tc>
          <w:tcPr>
            <w:tcW w:w="4675" w:type="dxa"/>
            <w:gridSpan w:val="2"/>
          </w:tcPr>
          <w:p w14:paraId="565D3CA4" w14:textId="22038A93" w:rsidR="00B20307" w:rsidRDefault="00B20307" w:rsidP="004B2760">
            <w:pPr>
              <w:ind w:firstLine="0"/>
            </w:pPr>
            <w:r>
              <w:t>TODO</w:t>
            </w:r>
          </w:p>
        </w:tc>
      </w:tr>
      <w:tr w:rsidR="00B20307" w14:paraId="0C5D4576" w14:textId="77777777" w:rsidTr="00B20307">
        <w:tc>
          <w:tcPr>
            <w:tcW w:w="4675" w:type="dxa"/>
            <w:gridSpan w:val="2"/>
          </w:tcPr>
          <w:p w14:paraId="71322F35" w14:textId="53F8570D" w:rsidR="00B20307" w:rsidRDefault="00B20307" w:rsidP="004B2760">
            <w:pPr>
              <w:ind w:firstLine="0"/>
            </w:pPr>
            <w:r>
              <w:t xml:space="preserve">Project </w:t>
            </w:r>
          </w:p>
        </w:tc>
        <w:tc>
          <w:tcPr>
            <w:tcW w:w="4675" w:type="dxa"/>
            <w:gridSpan w:val="2"/>
          </w:tcPr>
          <w:p w14:paraId="2D4A098E" w14:textId="1B2B1301" w:rsidR="00B20307" w:rsidRDefault="00B20307" w:rsidP="004B2760">
            <w:pPr>
              <w:ind w:firstLine="0"/>
            </w:pPr>
            <w:r>
              <w:t>EWSD_Magazine</w:t>
            </w:r>
          </w:p>
        </w:tc>
      </w:tr>
      <w:tr w:rsidR="00B20307" w14:paraId="6A6D720E" w14:textId="77777777" w:rsidTr="00B20307">
        <w:tc>
          <w:tcPr>
            <w:tcW w:w="2337" w:type="dxa"/>
          </w:tcPr>
          <w:p w14:paraId="0F2A2997" w14:textId="5C31193E" w:rsidR="00B20307" w:rsidRDefault="00B20307" w:rsidP="004B2760">
            <w:pPr>
              <w:ind w:firstLine="0"/>
            </w:pPr>
            <w:r>
              <w:t>Type:</w:t>
            </w:r>
          </w:p>
        </w:tc>
        <w:tc>
          <w:tcPr>
            <w:tcW w:w="2337" w:type="dxa"/>
          </w:tcPr>
          <w:p w14:paraId="5F8A3941" w14:textId="63D7785B" w:rsidR="00B20307" w:rsidRDefault="00B20307" w:rsidP="004B2760">
            <w:pPr>
              <w:ind w:firstLine="0"/>
            </w:pPr>
            <w:r>
              <w:t>Story</w:t>
            </w:r>
          </w:p>
        </w:tc>
        <w:tc>
          <w:tcPr>
            <w:tcW w:w="2338" w:type="dxa"/>
          </w:tcPr>
          <w:p w14:paraId="54C363AE" w14:textId="169DB900" w:rsidR="00B20307" w:rsidRDefault="00B20307" w:rsidP="004B2760">
            <w:pPr>
              <w:ind w:firstLine="0"/>
            </w:pPr>
            <w:r>
              <w:t>Priority</w:t>
            </w:r>
            <w:r w:rsidR="00A06DCD">
              <w:t>:</w:t>
            </w:r>
          </w:p>
        </w:tc>
        <w:tc>
          <w:tcPr>
            <w:tcW w:w="2338" w:type="dxa"/>
          </w:tcPr>
          <w:p w14:paraId="66D3E7B8" w14:textId="2121C418" w:rsidR="00B20307" w:rsidRDefault="00B20307" w:rsidP="004B2760">
            <w:pPr>
              <w:ind w:firstLine="0"/>
            </w:pPr>
            <w:r>
              <w:t>Very High</w:t>
            </w:r>
          </w:p>
        </w:tc>
      </w:tr>
      <w:tr w:rsidR="00B20307" w14:paraId="4588A515" w14:textId="77777777" w:rsidTr="00B20307">
        <w:tc>
          <w:tcPr>
            <w:tcW w:w="2337" w:type="dxa"/>
          </w:tcPr>
          <w:p w14:paraId="03BD78BA" w14:textId="773ED175" w:rsidR="00B20307" w:rsidRDefault="00A06DCD" w:rsidP="004B2760">
            <w:pPr>
              <w:ind w:firstLine="0"/>
            </w:pPr>
            <w:r>
              <w:t>Reporter</w:t>
            </w:r>
          </w:p>
        </w:tc>
        <w:tc>
          <w:tcPr>
            <w:tcW w:w="2337" w:type="dxa"/>
          </w:tcPr>
          <w:p w14:paraId="16CD31CB" w14:textId="6FAF2537" w:rsidR="00B20307" w:rsidRDefault="00A06DCD" w:rsidP="004B2760">
            <w:pPr>
              <w:ind w:firstLine="0"/>
            </w:pPr>
            <w:r>
              <w:t>Arkar</w:t>
            </w:r>
          </w:p>
        </w:tc>
        <w:tc>
          <w:tcPr>
            <w:tcW w:w="2338" w:type="dxa"/>
          </w:tcPr>
          <w:p w14:paraId="58FBF164" w14:textId="160AD633" w:rsidR="00B20307" w:rsidRDefault="00A06DCD" w:rsidP="004B2760">
            <w:pPr>
              <w:ind w:firstLine="0"/>
            </w:pPr>
            <w:r>
              <w:t>Assignee</w:t>
            </w:r>
          </w:p>
        </w:tc>
        <w:tc>
          <w:tcPr>
            <w:tcW w:w="2338" w:type="dxa"/>
          </w:tcPr>
          <w:p w14:paraId="54686F74" w14:textId="2864E164" w:rsidR="00B20307" w:rsidRDefault="00A06DCD" w:rsidP="004B2760">
            <w:pPr>
              <w:ind w:firstLine="0"/>
            </w:pPr>
            <w:r>
              <w:t>Arkar</w:t>
            </w:r>
          </w:p>
        </w:tc>
      </w:tr>
      <w:tr w:rsidR="00B20307" w14:paraId="5D39C0C6" w14:textId="77777777" w:rsidTr="00B20307">
        <w:tc>
          <w:tcPr>
            <w:tcW w:w="2337" w:type="dxa"/>
          </w:tcPr>
          <w:p w14:paraId="2631FEB5" w14:textId="6D4D6489" w:rsidR="00B20307" w:rsidRDefault="00A06DCD" w:rsidP="004B2760">
            <w:pPr>
              <w:ind w:firstLine="0"/>
            </w:pPr>
            <w:r>
              <w:t xml:space="preserve">Estimate Time </w:t>
            </w:r>
          </w:p>
        </w:tc>
        <w:tc>
          <w:tcPr>
            <w:tcW w:w="2337" w:type="dxa"/>
          </w:tcPr>
          <w:p w14:paraId="670524B1" w14:textId="77C474B5" w:rsidR="00B20307" w:rsidRDefault="00A06DCD" w:rsidP="004B2760">
            <w:pPr>
              <w:ind w:firstLine="0"/>
            </w:pPr>
            <w:r>
              <w:t xml:space="preserve">5 </w:t>
            </w:r>
            <w:proofErr w:type="gramStart"/>
            <w:r>
              <w:t>h</w:t>
            </w:r>
            <w:r w:rsidR="00493730">
              <w:t>our</w:t>
            </w:r>
            <w:proofErr w:type="gramEnd"/>
          </w:p>
        </w:tc>
        <w:tc>
          <w:tcPr>
            <w:tcW w:w="2338" w:type="dxa"/>
          </w:tcPr>
          <w:p w14:paraId="4B5D8A51" w14:textId="48304D24" w:rsidR="00B20307" w:rsidRDefault="00A06DCD" w:rsidP="004B2760">
            <w:pPr>
              <w:ind w:firstLine="0"/>
            </w:pPr>
            <w:r>
              <w:t>Remaining Estimate</w:t>
            </w:r>
          </w:p>
        </w:tc>
        <w:tc>
          <w:tcPr>
            <w:tcW w:w="2338" w:type="dxa"/>
          </w:tcPr>
          <w:p w14:paraId="5E903478" w14:textId="000C4436" w:rsidR="00B20307" w:rsidRDefault="00A06DCD" w:rsidP="004B2760">
            <w:pPr>
              <w:ind w:firstLine="0"/>
            </w:pPr>
            <w:r>
              <w:t>0</w:t>
            </w:r>
          </w:p>
        </w:tc>
      </w:tr>
    </w:tbl>
    <w:p w14:paraId="074EE334" w14:textId="42084D1F" w:rsidR="00B20307" w:rsidRDefault="00B20307" w:rsidP="00B757BF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6DCD" w14:paraId="286367D9" w14:textId="77777777" w:rsidTr="00A06DCD">
        <w:tc>
          <w:tcPr>
            <w:tcW w:w="3116" w:type="dxa"/>
          </w:tcPr>
          <w:p w14:paraId="29D1FE33" w14:textId="5670516F" w:rsidR="00A06DCD" w:rsidRDefault="00A06DCD" w:rsidP="004B2760">
            <w:pPr>
              <w:ind w:firstLine="0"/>
            </w:pPr>
            <w:r>
              <w:t xml:space="preserve">Summary </w:t>
            </w:r>
          </w:p>
        </w:tc>
        <w:tc>
          <w:tcPr>
            <w:tcW w:w="3117" w:type="dxa"/>
          </w:tcPr>
          <w:p w14:paraId="7811A2B8" w14:textId="11783AC2" w:rsidR="00A06DCD" w:rsidRDefault="00A06DCD" w:rsidP="004B2760">
            <w:pPr>
              <w:ind w:firstLine="0"/>
            </w:pPr>
            <w:r>
              <w:t xml:space="preserve">Status </w:t>
            </w:r>
          </w:p>
        </w:tc>
        <w:tc>
          <w:tcPr>
            <w:tcW w:w="3117" w:type="dxa"/>
          </w:tcPr>
          <w:p w14:paraId="579C75E3" w14:textId="6EC7EEC1" w:rsidR="00A06DCD" w:rsidRDefault="00E55D2E" w:rsidP="004B2760">
            <w:pPr>
              <w:ind w:firstLine="0"/>
            </w:pPr>
            <w:r>
              <w:t>Assignee</w:t>
            </w:r>
          </w:p>
        </w:tc>
      </w:tr>
      <w:tr w:rsidR="00E55D2E" w14:paraId="1B67EDF1" w14:textId="77777777" w:rsidTr="00A06DCD">
        <w:tc>
          <w:tcPr>
            <w:tcW w:w="3116" w:type="dxa"/>
          </w:tcPr>
          <w:p w14:paraId="0886DBAE" w14:textId="390286F1" w:rsidR="00E55D2E" w:rsidRDefault="00E55D2E" w:rsidP="004B2760">
            <w:pPr>
              <w:ind w:firstLine="0"/>
            </w:pPr>
            <w:hyperlink r:id="rId9" w:history="1">
              <w:r>
                <w:t>Create</w:t>
              </w:r>
            </w:hyperlink>
            <w:r>
              <w:t xml:space="preserve"> Repo on Git-Hub</w:t>
            </w:r>
          </w:p>
        </w:tc>
        <w:tc>
          <w:tcPr>
            <w:tcW w:w="3117" w:type="dxa"/>
          </w:tcPr>
          <w:p w14:paraId="38A659E2" w14:textId="1B7C3D9C" w:rsidR="00E55D2E" w:rsidRDefault="00E55D2E" w:rsidP="004B2760">
            <w:pPr>
              <w:ind w:firstLine="0"/>
            </w:pPr>
            <w:r>
              <w:t>TODO</w:t>
            </w:r>
          </w:p>
        </w:tc>
        <w:tc>
          <w:tcPr>
            <w:tcW w:w="3117" w:type="dxa"/>
          </w:tcPr>
          <w:p w14:paraId="60D30B5E" w14:textId="73BF7C7E" w:rsidR="00E55D2E" w:rsidRDefault="00E55D2E" w:rsidP="004B2760">
            <w:pPr>
              <w:ind w:firstLine="0"/>
            </w:pPr>
            <w:r w:rsidRPr="00E55D2E">
              <w:t>Arkar</w:t>
            </w:r>
          </w:p>
        </w:tc>
      </w:tr>
      <w:tr w:rsidR="00E55D2E" w14:paraId="0F8E2DD2" w14:textId="77777777" w:rsidTr="00A06DCD">
        <w:tc>
          <w:tcPr>
            <w:tcW w:w="3116" w:type="dxa"/>
          </w:tcPr>
          <w:p w14:paraId="28074245" w14:textId="6AC3BA08" w:rsidR="00E55D2E" w:rsidRDefault="008B53F7" w:rsidP="004B2760">
            <w:pPr>
              <w:ind w:firstLine="0"/>
            </w:pPr>
            <w:r>
              <w:t>Create database Schema</w:t>
            </w:r>
          </w:p>
        </w:tc>
        <w:tc>
          <w:tcPr>
            <w:tcW w:w="3117" w:type="dxa"/>
          </w:tcPr>
          <w:p w14:paraId="3986188C" w14:textId="239E5DFC" w:rsidR="00E55D2E" w:rsidRDefault="008B53F7" w:rsidP="004B2760">
            <w:pPr>
              <w:ind w:firstLine="0"/>
            </w:pPr>
            <w:r>
              <w:t>TODO</w:t>
            </w:r>
          </w:p>
        </w:tc>
        <w:tc>
          <w:tcPr>
            <w:tcW w:w="3117" w:type="dxa"/>
          </w:tcPr>
          <w:p w14:paraId="686897A3" w14:textId="015F93DE" w:rsidR="00E55D2E" w:rsidRDefault="00E55D2E" w:rsidP="004B2760">
            <w:pPr>
              <w:ind w:firstLine="0"/>
            </w:pPr>
            <w:r>
              <w:t>Sett Wai Aung  </w:t>
            </w:r>
          </w:p>
        </w:tc>
      </w:tr>
      <w:tr w:rsidR="00E55D2E" w14:paraId="616A1537" w14:textId="77777777" w:rsidTr="00A06DCD">
        <w:tc>
          <w:tcPr>
            <w:tcW w:w="3116" w:type="dxa"/>
          </w:tcPr>
          <w:p w14:paraId="49D6C557" w14:textId="32863756" w:rsidR="00E55D2E" w:rsidRDefault="008B53F7" w:rsidP="004B2760">
            <w:pPr>
              <w:ind w:firstLine="0"/>
            </w:pPr>
            <w:r>
              <w:t xml:space="preserve">Create front end </w:t>
            </w:r>
          </w:p>
        </w:tc>
        <w:tc>
          <w:tcPr>
            <w:tcW w:w="3117" w:type="dxa"/>
          </w:tcPr>
          <w:p w14:paraId="4F5D8035" w14:textId="46CB73B6" w:rsidR="00E55D2E" w:rsidRDefault="00BE6678" w:rsidP="004B2760">
            <w:pPr>
              <w:ind w:firstLine="0"/>
            </w:pPr>
            <w:r>
              <w:t>TODO</w:t>
            </w:r>
          </w:p>
        </w:tc>
        <w:tc>
          <w:tcPr>
            <w:tcW w:w="3117" w:type="dxa"/>
          </w:tcPr>
          <w:p w14:paraId="510C56C8" w14:textId="52467A0A" w:rsidR="00E55D2E" w:rsidRDefault="00E55D2E" w:rsidP="004B2760">
            <w:pPr>
              <w:ind w:firstLine="0"/>
            </w:pPr>
            <w:r>
              <w:t>arkar phyo  </w:t>
            </w:r>
          </w:p>
        </w:tc>
      </w:tr>
      <w:tr w:rsidR="00E55D2E" w14:paraId="61BFE7ED" w14:textId="77777777" w:rsidTr="00A06DCD">
        <w:tc>
          <w:tcPr>
            <w:tcW w:w="3116" w:type="dxa"/>
          </w:tcPr>
          <w:p w14:paraId="19CD0A37" w14:textId="0A54ABC6" w:rsidR="00E55D2E" w:rsidRDefault="00BE6678" w:rsidP="004B2760">
            <w:pPr>
              <w:ind w:firstLine="0"/>
            </w:pPr>
            <w:r>
              <w:t>Implement Backend</w:t>
            </w:r>
          </w:p>
        </w:tc>
        <w:tc>
          <w:tcPr>
            <w:tcW w:w="3117" w:type="dxa"/>
          </w:tcPr>
          <w:p w14:paraId="6A0D96C0" w14:textId="0FF9B6B2" w:rsidR="00E55D2E" w:rsidRDefault="00BE6678" w:rsidP="004B2760">
            <w:pPr>
              <w:ind w:firstLine="0"/>
            </w:pPr>
            <w:r>
              <w:t>TODO</w:t>
            </w:r>
          </w:p>
        </w:tc>
        <w:tc>
          <w:tcPr>
            <w:tcW w:w="3117" w:type="dxa"/>
          </w:tcPr>
          <w:p w14:paraId="265D3B7D" w14:textId="0E4F859F" w:rsidR="00E55D2E" w:rsidRDefault="00E55D2E" w:rsidP="004B2760">
            <w:pPr>
              <w:ind w:firstLine="0"/>
            </w:pPr>
            <w:r>
              <w:t>Suan Thiha Nyan  </w:t>
            </w:r>
          </w:p>
        </w:tc>
      </w:tr>
      <w:tr w:rsidR="00E55D2E" w14:paraId="4BBEF885" w14:textId="77777777" w:rsidTr="00A06DCD">
        <w:tc>
          <w:tcPr>
            <w:tcW w:w="3116" w:type="dxa"/>
          </w:tcPr>
          <w:p w14:paraId="39B9CFD5" w14:textId="3BE921CE" w:rsidR="00E55D2E" w:rsidRDefault="00BE6678" w:rsidP="004B2760">
            <w:pPr>
              <w:ind w:firstLine="0"/>
            </w:pPr>
            <w:r>
              <w:t>Testing</w:t>
            </w:r>
          </w:p>
        </w:tc>
        <w:tc>
          <w:tcPr>
            <w:tcW w:w="3117" w:type="dxa"/>
          </w:tcPr>
          <w:p w14:paraId="28670209" w14:textId="0714A016" w:rsidR="00E55D2E" w:rsidRDefault="00BE6678" w:rsidP="004B2760">
            <w:pPr>
              <w:ind w:firstLine="0"/>
            </w:pPr>
            <w:r>
              <w:t>TOD</w:t>
            </w:r>
          </w:p>
        </w:tc>
        <w:tc>
          <w:tcPr>
            <w:tcW w:w="3117" w:type="dxa"/>
          </w:tcPr>
          <w:p w14:paraId="12C5DD14" w14:textId="49D65790" w:rsidR="00E55D2E" w:rsidRDefault="00E55D2E" w:rsidP="004B2760">
            <w:pPr>
              <w:ind w:firstLine="0"/>
            </w:pPr>
            <w:r>
              <w:t>Zaw Htet Aung  </w:t>
            </w:r>
          </w:p>
        </w:tc>
      </w:tr>
    </w:tbl>
    <w:p w14:paraId="5F9059AD" w14:textId="77777777" w:rsidR="006E74D9" w:rsidRDefault="006E74D9" w:rsidP="006E74D9">
      <w:pPr>
        <w:pStyle w:val="ListParagraph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6E74D9" w14:paraId="314AF4CE" w14:textId="77777777" w:rsidTr="00406D4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CD36F6" w14:textId="77777777" w:rsidR="006E74D9" w:rsidRPr="00493730" w:rsidRDefault="006E74D9" w:rsidP="00493730">
            <w:pPr>
              <w:spacing w:line="240" w:lineRule="auto"/>
              <w:ind w:firstLine="0"/>
              <w:rPr>
                <w:b/>
                <w:bCs/>
              </w:rPr>
            </w:pPr>
            <w:r w:rsidRPr="00493730">
              <w:rPr>
                <w:b/>
                <w:bCs/>
              </w:rPr>
              <w:t>Description</w:t>
            </w:r>
          </w:p>
          <w:p w14:paraId="3EC25189" w14:textId="77777777" w:rsidR="006E74D9" w:rsidRDefault="006E74D9" w:rsidP="00493730">
            <w:pPr>
              <w:spacing w:line="240" w:lineRule="auto"/>
              <w:ind w:firstLine="0"/>
            </w:pPr>
            <w:r>
              <w:t>As a student, the student should allow to register their profile into the system.</w:t>
            </w:r>
          </w:p>
          <w:p w14:paraId="3FBECA43" w14:textId="77777777" w:rsidR="006E74D9" w:rsidRPr="00493730" w:rsidRDefault="006E74D9" w:rsidP="00493730">
            <w:pPr>
              <w:spacing w:line="240" w:lineRule="auto"/>
              <w:ind w:firstLine="0"/>
              <w:rPr>
                <w:b/>
                <w:bCs/>
              </w:rPr>
            </w:pPr>
            <w:r w:rsidRPr="00493730">
              <w:rPr>
                <w:b/>
                <w:bCs/>
              </w:rPr>
              <w:t>Test Description</w:t>
            </w:r>
          </w:p>
          <w:p w14:paraId="15624FD9" w14:textId="77777777" w:rsidR="006E74D9" w:rsidRDefault="006E74D9" w:rsidP="00BA7772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Show the register form with validation fields.</w:t>
            </w:r>
          </w:p>
          <w:p w14:paraId="779DF3B2" w14:textId="77777777" w:rsidR="006E74D9" w:rsidRDefault="006E74D9" w:rsidP="00BA7772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The member info is saved in the database once registered.</w:t>
            </w:r>
          </w:p>
          <w:p w14:paraId="019AF8E4" w14:textId="77777777" w:rsidR="006E74D9" w:rsidRDefault="006E74D9" w:rsidP="006E74D9">
            <w:pPr>
              <w:pStyle w:val="ListParagraph"/>
            </w:pPr>
          </w:p>
        </w:tc>
      </w:tr>
    </w:tbl>
    <w:p w14:paraId="38EC1195" w14:textId="5133ED95" w:rsidR="006E74D9" w:rsidRDefault="006E74D9" w:rsidP="006E74D9">
      <w:pPr>
        <w:ind w:firstLine="0"/>
      </w:pPr>
    </w:p>
    <w:p w14:paraId="502E3B5A" w14:textId="18A7DDD0" w:rsidR="00BE6678" w:rsidRDefault="00BE6678" w:rsidP="006E74D9">
      <w:pPr>
        <w:ind w:firstLine="0"/>
      </w:pPr>
    </w:p>
    <w:p w14:paraId="7AF54089" w14:textId="2DB9CF04" w:rsidR="00BE6678" w:rsidRDefault="00BE6678" w:rsidP="006E74D9">
      <w:pPr>
        <w:ind w:firstLine="0"/>
      </w:pPr>
    </w:p>
    <w:p w14:paraId="4C47A10C" w14:textId="77777777" w:rsidR="00BE6678" w:rsidRDefault="00BE6678" w:rsidP="006E74D9">
      <w:pPr>
        <w:ind w:firstLine="0"/>
      </w:pPr>
    </w:p>
    <w:p w14:paraId="1A0BC01D" w14:textId="0345F9AE" w:rsidR="00AB0B33" w:rsidRDefault="00B74813" w:rsidP="003B501F">
      <w:pPr>
        <w:pStyle w:val="ListParagraph"/>
      </w:pPr>
      <w:r>
        <w:t xml:space="preserve">Task </w:t>
      </w:r>
      <w:r w:rsidR="006E74D9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AB0B33" w14:paraId="5B19BD11" w14:textId="77777777" w:rsidTr="001E4DC8">
        <w:tc>
          <w:tcPr>
            <w:tcW w:w="9350" w:type="dxa"/>
            <w:gridSpan w:val="4"/>
          </w:tcPr>
          <w:p w14:paraId="4FD5E0B1" w14:textId="77E15E5B" w:rsidR="00AB0B33" w:rsidRDefault="00AB0B33" w:rsidP="001E4DC8">
            <w:pPr>
              <w:ind w:firstLine="0"/>
            </w:pPr>
            <w:r>
              <w:t xml:space="preserve">Create </w:t>
            </w:r>
            <w:r w:rsidR="00F2636D">
              <w:t>Member/Student Login Page</w:t>
            </w:r>
            <w:r>
              <w:t xml:space="preserve"> </w:t>
            </w:r>
          </w:p>
        </w:tc>
      </w:tr>
      <w:tr w:rsidR="00AB0B33" w14:paraId="423D43FD" w14:textId="77777777" w:rsidTr="001E4DC8">
        <w:tc>
          <w:tcPr>
            <w:tcW w:w="4675" w:type="dxa"/>
            <w:gridSpan w:val="2"/>
          </w:tcPr>
          <w:p w14:paraId="05771C0E" w14:textId="77777777" w:rsidR="00AB0B33" w:rsidRDefault="00AB0B33" w:rsidP="001E4DC8">
            <w:pPr>
              <w:ind w:firstLine="0"/>
            </w:pPr>
            <w:r>
              <w:t xml:space="preserve">Status </w:t>
            </w:r>
          </w:p>
        </w:tc>
        <w:tc>
          <w:tcPr>
            <w:tcW w:w="4675" w:type="dxa"/>
            <w:gridSpan w:val="2"/>
          </w:tcPr>
          <w:p w14:paraId="457C079F" w14:textId="77777777" w:rsidR="00AB0B33" w:rsidRDefault="00AB0B33" w:rsidP="001E4DC8">
            <w:pPr>
              <w:ind w:firstLine="0"/>
            </w:pPr>
            <w:r>
              <w:t>TODO</w:t>
            </w:r>
          </w:p>
        </w:tc>
      </w:tr>
      <w:tr w:rsidR="00AB0B33" w14:paraId="49D5456E" w14:textId="77777777" w:rsidTr="001E4DC8">
        <w:tc>
          <w:tcPr>
            <w:tcW w:w="4675" w:type="dxa"/>
            <w:gridSpan w:val="2"/>
          </w:tcPr>
          <w:p w14:paraId="436629F6" w14:textId="77777777" w:rsidR="00AB0B33" w:rsidRDefault="00AB0B33" w:rsidP="001E4DC8">
            <w:pPr>
              <w:ind w:firstLine="0"/>
            </w:pPr>
            <w:r>
              <w:t xml:space="preserve">Project </w:t>
            </w:r>
          </w:p>
        </w:tc>
        <w:tc>
          <w:tcPr>
            <w:tcW w:w="4675" w:type="dxa"/>
            <w:gridSpan w:val="2"/>
          </w:tcPr>
          <w:p w14:paraId="41648F2B" w14:textId="77777777" w:rsidR="00AB0B33" w:rsidRDefault="00AB0B33" w:rsidP="001E4DC8">
            <w:pPr>
              <w:ind w:firstLine="0"/>
            </w:pPr>
            <w:r>
              <w:t>EWSD_Magazine</w:t>
            </w:r>
          </w:p>
        </w:tc>
      </w:tr>
      <w:tr w:rsidR="00AB0B33" w14:paraId="08FFBE8D" w14:textId="77777777" w:rsidTr="001E4DC8">
        <w:tc>
          <w:tcPr>
            <w:tcW w:w="2337" w:type="dxa"/>
          </w:tcPr>
          <w:p w14:paraId="15D55A84" w14:textId="77777777" w:rsidR="00AB0B33" w:rsidRDefault="00AB0B33" w:rsidP="001E4DC8">
            <w:pPr>
              <w:ind w:firstLine="0"/>
            </w:pPr>
            <w:r>
              <w:t>Type:</w:t>
            </w:r>
          </w:p>
        </w:tc>
        <w:tc>
          <w:tcPr>
            <w:tcW w:w="2337" w:type="dxa"/>
          </w:tcPr>
          <w:p w14:paraId="34FE2D5B" w14:textId="77777777" w:rsidR="00AB0B33" w:rsidRDefault="00AB0B33" w:rsidP="001E4DC8">
            <w:pPr>
              <w:ind w:firstLine="0"/>
            </w:pPr>
            <w:r>
              <w:t>Story</w:t>
            </w:r>
          </w:p>
        </w:tc>
        <w:tc>
          <w:tcPr>
            <w:tcW w:w="2338" w:type="dxa"/>
          </w:tcPr>
          <w:p w14:paraId="161EC6C4" w14:textId="77777777" w:rsidR="00AB0B33" w:rsidRDefault="00AB0B33" w:rsidP="001E4DC8">
            <w:pPr>
              <w:ind w:firstLine="0"/>
            </w:pPr>
            <w:r>
              <w:t>Priority:</w:t>
            </w:r>
          </w:p>
        </w:tc>
        <w:tc>
          <w:tcPr>
            <w:tcW w:w="2338" w:type="dxa"/>
          </w:tcPr>
          <w:p w14:paraId="35BC045A" w14:textId="77777777" w:rsidR="00AB0B33" w:rsidRDefault="00AB0B33" w:rsidP="001E4DC8">
            <w:pPr>
              <w:ind w:firstLine="0"/>
            </w:pPr>
            <w:r>
              <w:t>Very High</w:t>
            </w:r>
          </w:p>
        </w:tc>
      </w:tr>
      <w:tr w:rsidR="00AB0B33" w14:paraId="3D1B40CF" w14:textId="77777777" w:rsidTr="001E4DC8">
        <w:tc>
          <w:tcPr>
            <w:tcW w:w="2337" w:type="dxa"/>
          </w:tcPr>
          <w:p w14:paraId="563DD022" w14:textId="77777777" w:rsidR="00AB0B33" w:rsidRDefault="00AB0B33" w:rsidP="001E4DC8">
            <w:pPr>
              <w:ind w:firstLine="0"/>
            </w:pPr>
            <w:r>
              <w:t>Reporter</w:t>
            </w:r>
          </w:p>
        </w:tc>
        <w:tc>
          <w:tcPr>
            <w:tcW w:w="2337" w:type="dxa"/>
          </w:tcPr>
          <w:p w14:paraId="1C6688F0" w14:textId="77777777" w:rsidR="00AB0B33" w:rsidRDefault="00AB0B33" w:rsidP="001E4DC8">
            <w:pPr>
              <w:ind w:firstLine="0"/>
            </w:pPr>
            <w:r>
              <w:t>Arkar</w:t>
            </w:r>
          </w:p>
        </w:tc>
        <w:tc>
          <w:tcPr>
            <w:tcW w:w="2338" w:type="dxa"/>
          </w:tcPr>
          <w:p w14:paraId="24A017D6" w14:textId="77777777" w:rsidR="00AB0B33" w:rsidRDefault="00AB0B33" w:rsidP="001E4DC8">
            <w:pPr>
              <w:ind w:firstLine="0"/>
            </w:pPr>
            <w:r>
              <w:t>Assignee</w:t>
            </w:r>
          </w:p>
        </w:tc>
        <w:tc>
          <w:tcPr>
            <w:tcW w:w="2338" w:type="dxa"/>
          </w:tcPr>
          <w:p w14:paraId="2CBF2C82" w14:textId="77777777" w:rsidR="00AB0B33" w:rsidRDefault="00AB0B33" w:rsidP="001E4DC8">
            <w:pPr>
              <w:ind w:firstLine="0"/>
            </w:pPr>
            <w:r>
              <w:t>Arkar</w:t>
            </w:r>
          </w:p>
        </w:tc>
      </w:tr>
      <w:tr w:rsidR="00AB0B33" w14:paraId="0B0DC70D" w14:textId="77777777" w:rsidTr="001E4DC8">
        <w:tc>
          <w:tcPr>
            <w:tcW w:w="2337" w:type="dxa"/>
          </w:tcPr>
          <w:p w14:paraId="599206E9" w14:textId="77777777" w:rsidR="00AB0B33" w:rsidRDefault="00AB0B33" w:rsidP="001E4DC8">
            <w:pPr>
              <w:ind w:firstLine="0"/>
            </w:pPr>
            <w:r>
              <w:t xml:space="preserve">Estimate Time </w:t>
            </w:r>
          </w:p>
        </w:tc>
        <w:tc>
          <w:tcPr>
            <w:tcW w:w="2337" w:type="dxa"/>
          </w:tcPr>
          <w:p w14:paraId="521FFDF2" w14:textId="78335AC8" w:rsidR="00AB0B33" w:rsidRDefault="00160113" w:rsidP="001E4DC8">
            <w:pPr>
              <w:ind w:firstLine="0"/>
            </w:pPr>
            <w:r>
              <w:t>4</w:t>
            </w:r>
            <w:r w:rsidR="00AB0B33">
              <w:t xml:space="preserve"> </w:t>
            </w:r>
            <w:proofErr w:type="gramStart"/>
            <w:r w:rsidR="00AB0B33">
              <w:t>hour</w:t>
            </w:r>
            <w:proofErr w:type="gramEnd"/>
          </w:p>
        </w:tc>
        <w:tc>
          <w:tcPr>
            <w:tcW w:w="2338" w:type="dxa"/>
          </w:tcPr>
          <w:p w14:paraId="305E1CEF" w14:textId="77777777" w:rsidR="00AB0B33" w:rsidRDefault="00AB0B33" w:rsidP="001E4DC8">
            <w:pPr>
              <w:ind w:firstLine="0"/>
            </w:pPr>
            <w:r>
              <w:t>Remaining Estimate</w:t>
            </w:r>
          </w:p>
        </w:tc>
        <w:tc>
          <w:tcPr>
            <w:tcW w:w="2338" w:type="dxa"/>
          </w:tcPr>
          <w:p w14:paraId="2588C582" w14:textId="77777777" w:rsidR="00AB0B33" w:rsidRDefault="00AB0B33" w:rsidP="001E4DC8">
            <w:pPr>
              <w:ind w:firstLine="0"/>
            </w:pPr>
            <w:r>
              <w:t>0</w:t>
            </w:r>
          </w:p>
        </w:tc>
      </w:tr>
    </w:tbl>
    <w:p w14:paraId="2A99E164" w14:textId="77777777" w:rsidR="00AB0B33" w:rsidRDefault="00AB0B33" w:rsidP="00AB0B33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0B33" w14:paraId="6961FB4A" w14:textId="77777777" w:rsidTr="001E4DC8">
        <w:tc>
          <w:tcPr>
            <w:tcW w:w="3116" w:type="dxa"/>
          </w:tcPr>
          <w:p w14:paraId="6C687E7C" w14:textId="77777777" w:rsidR="00AB0B33" w:rsidRDefault="00AB0B33" w:rsidP="001E4DC8">
            <w:pPr>
              <w:ind w:firstLine="0"/>
            </w:pPr>
            <w:r>
              <w:t xml:space="preserve">Summary </w:t>
            </w:r>
          </w:p>
        </w:tc>
        <w:tc>
          <w:tcPr>
            <w:tcW w:w="3117" w:type="dxa"/>
          </w:tcPr>
          <w:p w14:paraId="7FC94DFC" w14:textId="77777777" w:rsidR="00AB0B33" w:rsidRDefault="00AB0B33" w:rsidP="001E4DC8">
            <w:pPr>
              <w:ind w:firstLine="0"/>
            </w:pPr>
            <w:r>
              <w:t xml:space="preserve">Status </w:t>
            </w:r>
          </w:p>
        </w:tc>
        <w:tc>
          <w:tcPr>
            <w:tcW w:w="3117" w:type="dxa"/>
          </w:tcPr>
          <w:p w14:paraId="68C1AEF6" w14:textId="77777777" w:rsidR="00AB0B33" w:rsidRDefault="00AB0B33" w:rsidP="001E4DC8">
            <w:pPr>
              <w:ind w:firstLine="0"/>
            </w:pPr>
            <w:r>
              <w:t>Assignee</w:t>
            </w:r>
          </w:p>
        </w:tc>
      </w:tr>
      <w:tr w:rsidR="00AB0B33" w14:paraId="26F85336" w14:textId="77777777" w:rsidTr="001E4DC8">
        <w:tc>
          <w:tcPr>
            <w:tcW w:w="3116" w:type="dxa"/>
          </w:tcPr>
          <w:p w14:paraId="6EF2439C" w14:textId="499C3AF7" w:rsidR="00AB0B33" w:rsidRDefault="0078725C" w:rsidP="001E4DC8">
            <w:pPr>
              <w:ind w:firstLine="0"/>
            </w:pPr>
            <w:r>
              <w:t>Implement Front End Design</w:t>
            </w:r>
          </w:p>
        </w:tc>
        <w:tc>
          <w:tcPr>
            <w:tcW w:w="3117" w:type="dxa"/>
          </w:tcPr>
          <w:p w14:paraId="5F18AFEE" w14:textId="77777777" w:rsidR="00AB0B33" w:rsidRDefault="00AB0B33" w:rsidP="001E4DC8">
            <w:pPr>
              <w:ind w:firstLine="0"/>
            </w:pPr>
            <w:r>
              <w:t>TODO</w:t>
            </w:r>
          </w:p>
        </w:tc>
        <w:tc>
          <w:tcPr>
            <w:tcW w:w="3117" w:type="dxa"/>
          </w:tcPr>
          <w:p w14:paraId="51222BD4" w14:textId="1EC50EB5" w:rsidR="00AB0B33" w:rsidRDefault="0078725C" w:rsidP="001E4DC8">
            <w:pPr>
              <w:ind w:firstLine="0"/>
            </w:pPr>
            <w:r>
              <w:t>arkar phyo  </w:t>
            </w:r>
          </w:p>
        </w:tc>
      </w:tr>
      <w:tr w:rsidR="00AB0B33" w14:paraId="63D1AFA7" w14:textId="77777777" w:rsidTr="001E4DC8">
        <w:tc>
          <w:tcPr>
            <w:tcW w:w="3116" w:type="dxa"/>
          </w:tcPr>
          <w:p w14:paraId="1F9D0760" w14:textId="2B3A68A2" w:rsidR="00AB0B33" w:rsidRDefault="0078725C" w:rsidP="001E4DC8">
            <w:pPr>
              <w:ind w:firstLine="0"/>
            </w:pPr>
            <w:r>
              <w:t>Implement Validation Rules</w:t>
            </w:r>
          </w:p>
        </w:tc>
        <w:tc>
          <w:tcPr>
            <w:tcW w:w="3117" w:type="dxa"/>
          </w:tcPr>
          <w:p w14:paraId="6630AFA9" w14:textId="77777777" w:rsidR="00AB0B33" w:rsidRDefault="00AB0B33" w:rsidP="001E4DC8">
            <w:pPr>
              <w:ind w:firstLine="0"/>
            </w:pPr>
            <w:r>
              <w:t>TODO</w:t>
            </w:r>
          </w:p>
        </w:tc>
        <w:tc>
          <w:tcPr>
            <w:tcW w:w="3117" w:type="dxa"/>
          </w:tcPr>
          <w:p w14:paraId="74CFD2AA" w14:textId="50C82545" w:rsidR="00AB0B33" w:rsidRDefault="00DE2EAB" w:rsidP="001E4DC8">
            <w:pPr>
              <w:ind w:firstLine="0"/>
            </w:pPr>
            <w:r>
              <w:t>Suan Thiha Nyan  </w:t>
            </w:r>
          </w:p>
        </w:tc>
      </w:tr>
      <w:tr w:rsidR="00DE2EAB" w14:paraId="09EF0748" w14:textId="77777777" w:rsidTr="001E4DC8">
        <w:tc>
          <w:tcPr>
            <w:tcW w:w="3116" w:type="dxa"/>
          </w:tcPr>
          <w:p w14:paraId="7E4C8915" w14:textId="33C95B20" w:rsidR="00DE2EAB" w:rsidRDefault="00DE2EAB" w:rsidP="00DE2EAB">
            <w:pPr>
              <w:ind w:firstLine="0"/>
            </w:pPr>
            <w:r>
              <w:t xml:space="preserve">Implement Backend </w:t>
            </w:r>
            <w:r>
              <w:t xml:space="preserve"> </w:t>
            </w:r>
          </w:p>
        </w:tc>
        <w:tc>
          <w:tcPr>
            <w:tcW w:w="3117" w:type="dxa"/>
          </w:tcPr>
          <w:p w14:paraId="5933EEA7" w14:textId="77777777" w:rsidR="00DE2EAB" w:rsidRDefault="00DE2EAB" w:rsidP="00DE2EAB">
            <w:pPr>
              <w:ind w:firstLine="0"/>
            </w:pPr>
            <w:r>
              <w:t>TODO</w:t>
            </w:r>
          </w:p>
        </w:tc>
        <w:tc>
          <w:tcPr>
            <w:tcW w:w="3117" w:type="dxa"/>
          </w:tcPr>
          <w:p w14:paraId="3857589B" w14:textId="2665E9D7" w:rsidR="00DE2EAB" w:rsidRDefault="00DE2EAB" w:rsidP="00DE2EAB">
            <w:pPr>
              <w:ind w:firstLine="0"/>
            </w:pPr>
            <w:r>
              <w:t>Suan Thiha Nyan  </w:t>
            </w:r>
          </w:p>
        </w:tc>
      </w:tr>
      <w:tr w:rsidR="00DE2EAB" w14:paraId="09E1F6D6" w14:textId="77777777" w:rsidTr="001E4DC8">
        <w:tc>
          <w:tcPr>
            <w:tcW w:w="3116" w:type="dxa"/>
          </w:tcPr>
          <w:p w14:paraId="2275FF23" w14:textId="77777777" w:rsidR="00DE2EAB" w:rsidRDefault="00DE2EAB" w:rsidP="00DE2EAB">
            <w:pPr>
              <w:ind w:firstLine="0"/>
            </w:pPr>
            <w:r>
              <w:t>Testing</w:t>
            </w:r>
          </w:p>
        </w:tc>
        <w:tc>
          <w:tcPr>
            <w:tcW w:w="3117" w:type="dxa"/>
          </w:tcPr>
          <w:p w14:paraId="23C9B7CF" w14:textId="77777777" w:rsidR="00DE2EAB" w:rsidRDefault="00DE2EAB" w:rsidP="00DE2EAB">
            <w:pPr>
              <w:ind w:firstLine="0"/>
            </w:pPr>
            <w:r>
              <w:t>TOD</w:t>
            </w:r>
          </w:p>
        </w:tc>
        <w:tc>
          <w:tcPr>
            <w:tcW w:w="3117" w:type="dxa"/>
          </w:tcPr>
          <w:p w14:paraId="0C9D4EBA" w14:textId="77777777" w:rsidR="00DE2EAB" w:rsidRDefault="00DE2EAB" w:rsidP="00DE2EAB">
            <w:pPr>
              <w:ind w:firstLine="0"/>
            </w:pPr>
            <w:r>
              <w:t>Zaw Htet Aung  </w:t>
            </w:r>
          </w:p>
        </w:tc>
      </w:tr>
    </w:tbl>
    <w:p w14:paraId="3CC72B3C" w14:textId="77777777" w:rsidR="00AB0B33" w:rsidRDefault="00AB0B33" w:rsidP="00AB0B33">
      <w:pPr>
        <w:pStyle w:val="ListParagraph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AB0B33" w14:paraId="3DB19FC6" w14:textId="77777777" w:rsidTr="001E4DC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D27F2E" w14:textId="77777777" w:rsidR="00AB0B33" w:rsidRPr="00493730" w:rsidRDefault="00AB0B33" w:rsidP="001E4DC8">
            <w:pPr>
              <w:spacing w:line="240" w:lineRule="auto"/>
              <w:ind w:firstLine="0"/>
              <w:rPr>
                <w:b/>
                <w:bCs/>
              </w:rPr>
            </w:pPr>
            <w:r w:rsidRPr="00493730">
              <w:rPr>
                <w:b/>
                <w:bCs/>
              </w:rPr>
              <w:t>Description</w:t>
            </w:r>
          </w:p>
          <w:p w14:paraId="25B76251" w14:textId="7EADF6A8" w:rsidR="00A80874" w:rsidRDefault="00A80874" w:rsidP="00A80874">
            <w:pPr>
              <w:spacing w:line="240" w:lineRule="auto"/>
              <w:ind w:firstLine="0"/>
            </w:pPr>
            <w:r>
              <w:t>As a member</w:t>
            </w:r>
            <w:r>
              <w:t>/Student</w:t>
            </w:r>
            <w:r>
              <w:t xml:space="preserve"> of the university, login form should be provided to authenticated by the email and password.</w:t>
            </w:r>
          </w:p>
          <w:p w14:paraId="21A23164" w14:textId="77777777" w:rsidR="00AB0B33" w:rsidRPr="00493730" w:rsidRDefault="00AB0B33" w:rsidP="001E4DC8">
            <w:pPr>
              <w:spacing w:line="240" w:lineRule="auto"/>
              <w:ind w:firstLine="0"/>
              <w:rPr>
                <w:b/>
                <w:bCs/>
              </w:rPr>
            </w:pPr>
            <w:r w:rsidRPr="00493730">
              <w:rPr>
                <w:b/>
                <w:bCs/>
              </w:rPr>
              <w:t>Test Description</w:t>
            </w:r>
          </w:p>
          <w:p w14:paraId="4A62A6D6" w14:textId="442BD207" w:rsidR="00AB0B33" w:rsidRDefault="00960763" w:rsidP="00BA7772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t>Authentication works</w:t>
            </w:r>
          </w:p>
          <w:p w14:paraId="60252943" w14:textId="22A1FAA4" w:rsidR="00960763" w:rsidRDefault="00960763" w:rsidP="00BA7772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t>Validation Works</w:t>
            </w:r>
          </w:p>
          <w:p w14:paraId="45A7493E" w14:textId="77777777" w:rsidR="00AB0B33" w:rsidRDefault="00AB0B33" w:rsidP="001E4DC8">
            <w:pPr>
              <w:pStyle w:val="ListParagraph"/>
            </w:pPr>
          </w:p>
        </w:tc>
      </w:tr>
    </w:tbl>
    <w:p w14:paraId="45635AE4" w14:textId="57F6DD69" w:rsidR="0052469E" w:rsidRDefault="0052469E" w:rsidP="0052469E">
      <w:pPr>
        <w:pStyle w:val="ListParagraph"/>
      </w:pPr>
    </w:p>
    <w:p w14:paraId="792CF3D0" w14:textId="77777777" w:rsidR="00D47188" w:rsidRDefault="00D47188" w:rsidP="00653AA4"/>
    <w:p w14:paraId="2AD6491B" w14:textId="77777777" w:rsidR="00D47188" w:rsidRDefault="00D47188" w:rsidP="00653AA4"/>
    <w:p w14:paraId="3BA83F4D" w14:textId="77777777" w:rsidR="00D47188" w:rsidRDefault="00D47188" w:rsidP="00653AA4"/>
    <w:p w14:paraId="2033ECCA" w14:textId="77777777" w:rsidR="00D47188" w:rsidRDefault="00D47188" w:rsidP="00653AA4"/>
    <w:p w14:paraId="0E325B3C" w14:textId="77777777" w:rsidR="00D47188" w:rsidRDefault="00D47188" w:rsidP="00653AA4"/>
    <w:p w14:paraId="3498EF52" w14:textId="3842E68D" w:rsidR="000D3B98" w:rsidRDefault="000D3B98" w:rsidP="00653AA4">
      <w:r>
        <w:lastRenderedPageBreak/>
        <w:t>Task-3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EE70B9" w14:paraId="3E62A234" w14:textId="77777777" w:rsidTr="001E4DC8">
        <w:tc>
          <w:tcPr>
            <w:tcW w:w="9350" w:type="dxa"/>
            <w:gridSpan w:val="4"/>
          </w:tcPr>
          <w:p w14:paraId="2991186C" w14:textId="6AAAF167" w:rsidR="00EE70B9" w:rsidRDefault="00EE70B9" w:rsidP="001E4DC8">
            <w:pPr>
              <w:ind w:firstLine="0"/>
            </w:pPr>
            <w:r>
              <w:t xml:space="preserve">Create </w:t>
            </w:r>
            <w:r w:rsidR="00A76F0B">
              <w:t>Admin Login</w:t>
            </w:r>
            <w:r>
              <w:t xml:space="preserve"> Page </w:t>
            </w:r>
          </w:p>
        </w:tc>
      </w:tr>
      <w:tr w:rsidR="00EE70B9" w14:paraId="6CC9C56E" w14:textId="77777777" w:rsidTr="001E4DC8">
        <w:tc>
          <w:tcPr>
            <w:tcW w:w="4675" w:type="dxa"/>
            <w:gridSpan w:val="2"/>
          </w:tcPr>
          <w:p w14:paraId="68F57CDB" w14:textId="77777777" w:rsidR="00EE70B9" w:rsidRDefault="00EE70B9" w:rsidP="001E4DC8">
            <w:pPr>
              <w:ind w:firstLine="0"/>
            </w:pPr>
            <w:r>
              <w:t xml:space="preserve">Status </w:t>
            </w:r>
          </w:p>
        </w:tc>
        <w:tc>
          <w:tcPr>
            <w:tcW w:w="4675" w:type="dxa"/>
            <w:gridSpan w:val="2"/>
          </w:tcPr>
          <w:p w14:paraId="2CC3C0D7" w14:textId="77777777" w:rsidR="00EE70B9" w:rsidRDefault="00EE70B9" w:rsidP="001E4DC8">
            <w:pPr>
              <w:ind w:firstLine="0"/>
            </w:pPr>
            <w:r>
              <w:t>TODO</w:t>
            </w:r>
          </w:p>
        </w:tc>
      </w:tr>
      <w:tr w:rsidR="00EE70B9" w14:paraId="5DD3F355" w14:textId="77777777" w:rsidTr="001E4DC8">
        <w:tc>
          <w:tcPr>
            <w:tcW w:w="4675" w:type="dxa"/>
            <w:gridSpan w:val="2"/>
          </w:tcPr>
          <w:p w14:paraId="13A7F830" w14:textId="77777777" w:rsidR="00EE70B9" w:rsidRDefault="00EE70B9" w:rsidP="001E4DC8">
            <w:pPr>
              <w:ind w:firstLine="0"/>
            </w:pPr>
            <w:r>
              <w:t xml:space="preserve">Project </w:t>
            </w:r>
          </w:p>
        </w:tc>
        <w:tc>
          <w:tcPr>
            <w:tcW w:w="4675" w:type="dxa"/>
            <w:gridSpan w:val="2"/>
          </w:tcPr>
          <w:p w14:paraId="2DE8FA38" w14:textId="77777777" w:rsidR="00EE70B9" w:rsidRDefault="00EE70B9" w:rsidP="001E4DC8">
            <w:pPr>
              <w:ind w:firstLine="0"/>
            </w:pPr>
            <w:r>
              <w:t>EWSD_Magazine</w:t>
            </w:r>
          </w:p>
        </w:tc>
      </w:tr>
      <w:tr w:rsidR="00EE70B9" w14:paraId="03B8D5B1" w14:textId="77777777" w:rsidTr="001E4DC8">
        <w:tc>
          <w:tcPr>
            <w:tcW w:w="2337" w:type="dxa"/>
          </w:tcPr>
          <w:p w14:paraId="272AFE8A" w14:textId="77777777" w:rsidR="00EE70B9" w:rsidRDefault="00EE70B9" w:rsidP="001E4DC8">
            <w:pPr>
              <w:ind w:firstLine="0"/>
            </w:pPr>
            <w:r>
              <w:t>Type:</w:t>
            </w:r>
          </w:p>
        </w:tc>
        <w:tc>
          <w:tcPr>
            <w:tcW w:w="2337" w:type="dxa"/>
          </w:tcPr>
          <w:p w14:paraId="3773B4DF" w14:textId="77777777" w:rsidR="00EE70B9" w:rsidRDefault="00EE70B9" w:rsidP="001E4DC8">
            <w:pPr>
              <w:ind w:firstLine="0"/>
            </w:pPr>
            <w:r>
              <w:t>Story</w:t>
            </w:r>
          </w:p>
        </w:tc>
        <w:tc>
          <w:tcPr>
            <w:tcW w:w="2338" w:type="dxa"/>
          </w:tcPr>
          <w:p w14:paraId="6CEEA673" w14:textId="77777777" w:rsidR="00EE70B9" w:rsidRDefault="00EE70B9" w:rsidP="001E4DC8">
            <w:pPr>
              <w:ind w:firstLine="0"/>
            </w:pPr>
            <w:r>
              <w:t>Priority:</w:t>
            </w:r>
          </w:p>
        </w:tc>
        <w:tc>
          <w:tcPr>
            <w:tcW w:w="2338" w:type="dxa"/>
          </w:tcPr>
          <w:p w14:paraId="1A748902" w14:textId="77777777" w:rsidR="00EE70B9" w:rsidRDefault="00EE70B9" w:rsidP="001E4DC8">
            <w:pPr>
              <w:ind w:firstLine="0"/>
            </w:pPr>
            <w:r>
              <w:t>Very High</w:t>
            </w:r>
          </w:p>
        </w:tc>
      </w:tr>
      <w:tr w:rsidR="00EE70B9" w14:paraId="7576358F" w14:textId="77777777" w:rsidTr="001E4DC8">
        <w:tc>
          <w:tcPr>
            <w:tcW w:w="2337" w:type="dxa"/>
          </w:tcPr>
          <w:p w14:paraId="64EA911C" w14:textId="77777777" w:rsidR="00EE70B9" w:rsidRDefault="00EE70B9" w:rsidP="001E4DC8">
            <w:pPr>
              <w:ind w:firstLine="0"/>
            </w:pPr>
            <w:r>
              <w:t>Reporter</w:t>
            </w:r>
          </w:p>
        </w:tc>
        <w:tc>
          <w:tcPr>
            <w:tcW w:w="2337" w:type="dxa"/>
          </w:tcPr>
          <w:p w14:paraId="15CDC6A7" w14:textId="77777777" w:rsidR="00EE70B9" w:rsidRDefault="00EE70B9" w:rsidP="001E4DC8">
            <w:pPr>
              <w:ind w:firstLine="0"/>
            </w:pPr>
            <w:r>
              <w:t>Arkar</w:t>
            </w:r>
          </w:p>
        </w:tc>
        <w:tc>
          <w:tcPr>
            <w:tcW w:w="2338" w:type="dxa"/>
          </w:tcPr>
          <w:p w14:paraId="124AA23A" w14:textId="77777777" w:rsidR="00EE70B9" w:rsidRDefault="00EE70B9" w:rsidP="001E4DC8">
            <w:pPr>
              <w:ind w:firstLine="0"/>
            </w:pPr>
            <w:r>
              <w:t>Assignee</w:t>
            </w:r>
          </w:p>
        </w:tc>
        <w:tc>
          <w:tcPr>
            <w:tcW w:w="2338" w:type="dxa"/>
          </w:tcPr>
          <w:p w14:paraId="543E4F54" w14:textId="77777777" w:rsidR="00EE70B9" w:rsidRDefault="00EE70B9" w:rsidP="001E4DC8">
            <w:pPr>
              <w:ind w:firstLine="0"/>
            </w:pPr>
            <w:r>
              <w:t>Arkar</w:t>
            </w:r>
          </w:p>
        </w:tc>
      </w:tr>
      <w:tr w:rsidR="00EE70B9" w14:paraId="3CE956CB" w14:textId="77777777" w:rsidTr="001E4DC8">
        <w:tc>
          <w:tcPr>
            <w:tcW w:w="2337" w:type="dxa"/>
          </w:tcPr>
          <w:p w14:paraId="52F1AC4E" w14:textId="77777777" w:rsidR="00EE70B9" w:rsidRDefault="00EE70B9" w:rsidP="001E4DC8">
            <w:pPr>
              <w:ind w:firstLine="0"/>
            </w:pPr>
            <w:r>
              <w:t xml:space="preserve">Estimate Time </w:t>
            </w:r>
          </w:p>
        </w:tc>
        <w:tc>
          <w:tcPr>
            <w:tcW w:w="2337" w:type="dxa"/>
          </w:tcPr>
          <w:p w14:paraId="1C6C01D5" w14:textId="42555FB9" w:rsidR="00EE70B9" w:rsidRDefault="00AE1705" w:rsidP="001E4DC8">
            <w:pPr>
              <w:ind w:firstLine="0"/>
            </w:pPr>
            <w:r>
              <w:t>3</w:t>
            </w:r>
            <w:r w:rsidR="00EE70B9">
              <w:t xml:space="preserve"> </w:t>
            </w:r>
            <w:proofErr w:type="gramStart"/>
            <w:r w:rsidR="00EE70B9">
              <w:t>hour</w:t>
            </w:r>
            <w:proofErr w:type="gramEnd"/>
          </w:p>
        </w:tc>
        <w:tc>
          <w:tcPr>
            <w:tcW w:w="2338" w:type="dxa"/>
          </w:tcPr>
          <w:p w14:paraId="768F0584" w14:textId="77777777" w:rsidR="00EE70B9" w:rsidRDefault="00EE70B9" w:rsidP="001E4DC8">
            <w:pPr>
              <w:ind w:firstLine="0"/>
            </w:pPr>
            <w:r>
              <w:t>Remaining Estimate</w:t>
            </w:r>
          </w:p>
        </w:tc>
        <w:tc>
          <w:tcPr>
            <w:tcW w:w="2338" w:type="dxa"/>
          </w:tcPr>
          <w:p w14:paraId="67D3A18C" w14:textId="77777777" w:rsidR="00EE70B9" w:rsidRDefault="00EE70B9" w:rsidP="001E4DC8">
            <w:pPr>
              <w:ind w:firstLine="0"/>
            </w:pPr>
            <w:r>
              <w:t>0</w:t>
            </w:r>
          </w:p>
        </w:tc>
      </w:tr>
    </w:tbl>
    <w:p w14:paraId="5EB388E7" w14:textId="77777777" w:rsidR="00EE70B9" w:rsidRDefault="00EE70B9" w:rsidP="00EE70B9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70B9" w14:paraId="4F2FD15B" w14:textId="77777777" w:rsidTr="001E4DC8">
        <w:tc>
          <w:tcPr>
            <w:tcW w:w="3116" w:type="dxa"/>
          </w:tcPr>
          <w:p w14:paraId="2897F9FC" w14:textId="77777777" w:rsidR="00EE70B9" w:rsidRDefault="00EE70B9" w:rsidP="001E4DC8">
            <w:pPr>
              <w:ind w:firstLine="0"/>
            </w:pPr>
            <w:r>
              <w:t xml:space="preserve">Summary </w:t>
            </w:r>
          </w:p>
        </w:tc>
        <w:tc>
          <w:tcPr>
            <w:tcW w:w="3117" w:type="dxa"/>
          </w:tcPr>
          <w:p w14:paraId="695DF9E2" w14:textId="77777777" w:rsidR="00EE70B9" w:rsidRDefault="00EE70B9" w:rsidP="001E4DC8">
            <w:pPr>
              <w:ind w:firstLine="0"/>
            </w:pPr>
            <w:r>
              <w:t xml:space="preserve">Status </w:t>
            </w:r>
          </w:p>
        </w:tc>
        <w:tc>
          <w:tcPr>
            <w:tcW w:w="3117" w:type="dxa"/>
          </w:tcPr>
          <w:p w14:paraId="55483BED" w14:textId="77777777" w:rsidR="00EE70B9" w:rsidRDefault="00EE70B9" w:rsidP="001E4DC8">
            <w:pPr>
              <w:ind w:firstLine="0"/>
            </w:pPr>
            <w:r>
              <w:t>Assignee</w:t>
            </w:r>
          </w:p>
        </w:tc>
      </w:tr>
      <w:tr w:rsidR="00EE70B9" w14:paraId="1EE0D169" w14:textId="77777777" w:rsidTr="001E4DC8">
        <w:tc>
          <w:tcPr>
            <w:tcW w:w="3116" w:type="dxa"/>
          </w:tcPr>
          <w:p w14:paraId="787F7D3A" w14:textId="77777777" w:rsidR="00EE70B9" w:rsidRDefault="00EE70B9" w:rsidP="001E4DC8">
            <w:pPr>
              <w:ind w:firstLine="0"/>
            </w:pPr>
            <w:r>
              <w:t>Implement Front End Design</w:t>
            </w:r>
          </w:p>
        </w:tc>
        <w:tc>
          <w:tcPr>
            <w:tcW w:w="3117" w:type="dxa"/>
          </w:tcPr>
          <w:p w14:paraId="4DF40CDC" w14:textId="77777777" w:rsidR="00EE70B9" w:rsidRDefault="00EE70B9" w:rsidP="001E4DC8">
            <w:pPr>
              <w:ind w:firstLine="0"/>
            </w:pPr>
            <w:r>
              <w:t>TODO</w:t>
            </w:r>
          </w:p>
        </w:tc>
        <w:tc>
          <w:tcPr>
            <w:tcW w:w="3117" w:type="dxa"/>
          </w:tcPr>
          <w:p w14:paraId="269E3841" w14:textId="77777777" w:rsidR="00EE70B9" w:rsidRDefault="00EE70B9" w:rsidP="001E4DC8">
            <w:pPr>
              <w:ind w:firstLine="0"/>
            </w:pPr>
            <w:r>
              <w:t>arkar phyo  </w:t>
            </w:r>
          </w:p>
        </w:tc>
      </w:tr>
      <w:tr w:rsidR="00EE70B9" w14:paraId="7CDE1D6E" w14:textId="77777777" w:rsidTr="001E4DC8">
        <w:tc>
          <w:tcPr>
            <w:tcW w:w="3116" w:type="dxa"/>
          </w:tcPr>
          <w:p w14:paraId="31CE5AAC" w14:textId="16432FEB" w:rsidR="00EE70B9" w:rsidRDefault="00EE70B9" w:rsidP="001E4DC8">
            <w:pPr>
              <w:ind w:firstLine="0"/>
            </w:pPr>
            <w:r>
              <w:t xml:space="preserve">Implement </w:t>
            </w:r>
            <w:r w:rsidR="00D45361">
              <w:t>Backend</w:t>
            </w:r>
            <w:r>
              <w:t xml:space="preserve"> </w:t>
            </w:r>
          </w:p>
        </w:tc>
        <w:tc>
          <w:tcPr>
            <w:tcW w:w="3117" w:type="dxa"/>
          </w:tcPr>
          <w:p w14:paraId="547954CC" w14:textId="77777777" w:rsidR="00EE70B9" w:rsidRDefault="00EE70B9" w:rsidP="001E4DC8">
            <w:pPr>
              <w:ind w:firstLine="0"/>
            </w:pPr>
            <w:r>
              <w:t>TODO</w:t>
            </w:r>
          </w:p>
        </w:tc>
        <w:tc>
          <w:tcPr>
            <w:tcW w:w="3117" w:type="dxa"/>
          </w:tcPr>
          <w:p w14:paraId="4DB6E78E" w14:textId="7EBE0F31" w:rsidR="00EE70B9" w:rsidRDefault="00F240AF" w:rsidP="001E4DC8">
            <w:pPr>
              <w:ind w:firstLine="0"/>
            </w:pPr>
            <w:r>
              <w:t>Min Hein Khant</w:t>
            </w:r>
            <w:r w:rsidR="00EE70B9">
              <w:t xml:space="preserve">  </w:t>
            </w:r>
          </w:p>
        </w:tc>
      </w:tr>
      <w:tr w:rsidR="00EE70B9" w14:paraId="398D2B83" w14:textId="77777777" w:rsidTr="001E4DC8">
        <w:tc>
          <w:tcPr>
            <w:tcW w:w="3116" w:type="dxa"/>
          </w:tcPr>
          <w:p w14:paraId="4B666FA4" w14:textId="77777777" w:rsidR="00EE70B9" w:rsidRDefault="00EE70B9" w:rsidP="001E4DC8">
            <w:pPr>
              <w:ind w:firstLine="0"/>
            </w:pPr>
            <w:r>
              <w:t>Testing</w:t>
            </w:r>
          </w:p>
        </w:tc>
        <w:tc>
          <w:tcPr>
            <w:tcW w:w="3117" w:type="dxa"/>
          </w:tcPr>
          <w:p w14:paraId="33D5C36A" w14:textId="77777777" w:rsidR="00EE70B9" w:rsidRDefault="00EE70B9" w:rsidP="001E4DC8">
            <w:pPr>
              <w:ind w:firstLine="0"/>
            </w:pPr>
            <w:r>
              <w:t>TOD</w:t>
            </w:r>
          </w:p>
        </w:tc>
        <w:tc>
          <w:tcPr>
            <w:tcW w:w="3117" w:type="dxa"/>
          </w:tcPr>
          <w:p w14:paraId="2AB6955F" w14:textId="77777777" w:rsidR="00EE70B9" w:rsidRDefault="00EE70B9" w:rsidP="001E4DC8">
            <w:pPr>
              <w:ind w:firstLine="0"/>
            </w:pPr>
            <w:r>
              <w:t>Zaw Htet Aung  </w:t>
            </w:r>
          </w:p>
        </w:tc>
      </w:tr>
    </w:tbl>
    <w:p w14:paraId="77CB1DCC" w14:textId="77777777" w:rsidR="00EE70B9" w:rsidRDefault="00EE70B9" w:rsidP="00EE70B9">
      <w:pPr>
        <w:pStyle w:val="ListParagraph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E70B9" w14:paraId="29E8F2E1" w14:textId="77777777" w:rsidTr="001E4DC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4319D0" w14:textId="77777777" w:rsidR="00EE70B9" w:rsidRPr="00493730" w:rsidRDefault="00EE70B9" w:rsidP="001E4DC8">
            <w:pPr>
              <w:spacing w:line="240" w:lineRule="auto"/>
              <w:ind w:firstLine="0"/>
              <w:rPr>
                <w:b/>
                <w:bCs/>
              </w:rPr>
            </w:pPr>
            <w:r w:rsidRPr="00493730">
              <w:rPr>
                <w:b/>
                <w:bCs/>
              </w:rPr>
              <w:t>Description</w:t>
            </w:r>
          </w:p>
          <w:p w14:paraId="17422066" w14:textId="7A408171" w:rsidR="00EE70B9" w:rsidRDefault="00EE70B9" w:rsidP="001E4DC8">
            <w:pPr>
              <w:spacing w:line="240" w:lineRule="auto"/>
              <w:ind w:firstLine="0"/>
            </w:pPr>
            <w:r>
              <w:t xml:space="preserve">As </w:t>
            </w:r>
            <w:r w:rsidR="00AE1705">
              <w:t>admin</w:t>
            </w:r>
            <w:r>
              <w:t xml:space="preserve"> of the university, </w:t>
            </w:r>
            <w:r w:rsidR="00AE1705">
              <w:t xml:space="preserve">admin should be provided with </w:t>
            </w:r>
            <w:r>
              <w:t xml:space="preserve">login form </w:t>
            </w:r>
            <w:r w:rsidR="00AE1705">
              <w:t xml:space="preserve">with proper validation </w:t>
            </w:r>
          </w:p>
          <w:p w14:paraId="5EE1A8BE" w14:textId="77777777" w:rsidR="00EE70B9" w:rsidRPr="00493730" w:rsidRDefault="00EE70B9" w:rsidP="001E4DC8">
            <w:pPr>
              <w:spacing w:line="240" w:lineRule="auto"/>
              <w:ind w:firstLine="0"/>
              <w:rPr>
                <w:b/>
                <w:bCs/>
              </w:rPr>
            </w:pPr>
            <w:r w:rsidRPr="00493730">
              <w:rPr>
                <w:b/>
                <w:bCs/>
              </w:rPr>
              <w:t>Test Description</w:t>
            </w:r>
          </w:p>
          <w:p w14:paraId="12136A00" w14:textId="77777777" w:rsidR="00EE70B9" w:rsidRDefault="00EE70B9" w:rsidP="00BA7772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t>Authentication works</w:t>
            </w:r>
          </w:p>
          <w:p w14:paraId="0DD647D6" w14:textId="77777777" w:rsidR="00EE70B9" w:rsidRDefault="00EE70B9" w:rsidP="00BA7772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t>Validation Works</w:t>
            </w:r>
          </w:p>
          <w:p w14:paraId="708E9B4E" w14:textId="77777777" w:rsidR="00EE70B9" w:rsidRDefault="00EE70B9" w:rsidP="001E4DC8">
            <w:pPr>
              <w:pStyle w:val="ListParagraph"/>
            </w:pPr>
          </w:p>
        </w:tc>
      </w:tr>
    </w:tbl>
    <w:p w14:paraId="1C90781D" w14:textId="77777777" w:rsidR="00F07553" w:rsidRDefault="00F07553" w:rsidP="0087233F"/>
    <w:p w14:paraId="16D8EF95" w14:textId="77777777" w:rsidR="00F07553" w:rsidRDefault="00F07553" w:rsidP="0087233F"/>
    <w:p w14:paraId="15C4E5EE" w14:textId="77777777" w:rsidR="00F07553" w:rsidRDefault="00F07553" w:rsidP="0087233F"/>
    <w:p w14:paraId="7944DE57" w14:textId="77777777" w:rsidR="00F07553" w:rsidRDefault="00F07553" w:rsidP="0087233F"/>
    <w:p w14:paraId="7F65C72C" w14:textId="77777777" w:rsidR="00F07553" w:rsidRDefault="00F07553" w:rsidP="0087233F"/>
    <w:p w14:paraId="7A68FEB5" w14:textId="77777777" w:rsidR="00F07553" w:rsidRDefault="00F07553" w:rsidP="0087233F"/>
    <w:p w14:paraId="0BD3621B" w14:textId="77777777" w:rsidR="00F07553" w:rsidRDefault="00F07553" w:rsidP="0087233F"/>
    <w:p w14:paraId="78E41C51" w14:textId="7983F13B" w:rsidR="000D3B98" w:rsidRDefault="00653AA4" w:rsidP="0087233F">
      <w:r>
        <w:lastRenderedPageBreak/>
        <w:t>Task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426708" w14:paraId="2A0C9497" w14:textId="77777777" w:rsidTr="001E4DC8">
        <w:tc>
          <w:tcPr>
            <w:tcW w:w="9350" w:type="dxa"/>
            <w:gridSpan w:val="4"/>
          </w:tcPr>
          <w:p w14:paraId="4D8CB51A" w14:textId="1D827810" w:rsidR="00426708" w:rsidRDefault="00426708" w:rsidP="001E4DC8">
            <w:pPr>
              <w:ind w:firstLine="0"/>
            </w:pPr>
            <w:r>
              <w:t xml:space="preserve">Create </w:t>
            </w:r>
            <w:r>
              <w:t xml:space="preserve">Article Upload Page by </w:t>
            </w:r>
            <w:r w:rsidR="00DC32BC">
              <w:t>Admin</w:t>
            </w:r>
            <w:r>
              <w:t xml:space="preserve"> </w:t>
            </w:r>
          </w:p>
        </w:tc>
      </w:tr>
      <w:tr w:rsidR="00426708" w14:paraId="1298ABFB" w14:textId="77777777" w:rsidTr="001E4DC8">
        <w:tc>
          <w:tcPr>
            <w:tcW w:w="4675" w:type="dxa"/>
            <w:gridSpan w:val="2"/>
          </w:tcPr>
          <w:p w14:paraId="3FAD3F25" w14:textId="77777777" w:rsidR="00426708" w:rsidRDefault="00426708" w:rsidP="001E4DC8">
            <w:pPr>
              <w:ind w:firstLine="0"/>
            </w:pPr>
            <w:r>
              <w:t xml:space="preserve">Status </w:t>
            </w:r>
          </w:p>
        </w:tc>
        <w:tc>
          <w:tcPr>
            <w:tcW w:w="4675" w:type="dxa"/>
            <w:gridSpan w:val="2"/>
          </w:tcPr>
          <w:p w14:paraId="745C438F" w14:textId="77777777" w:rsidR="00426708" w:rsidRDefault="00426708" w:rsidP="001E4DC8">
            <w:pPr>
              <w:ind w:firstLine="0"/>
            </w:pPr>
            <w:r>
              <w:t>TODO</w:t>
            </w:r>
          </w:p>
        </w:tc>
      </w:tr>
      <w:tr w:rsidR="00426708" w14:paraId="7A71B31F" w14:textId="77777777" w:rsidTr="001E4DC8">
        <w:tc>
          <w:tcPr>
            <w:tcW w:w="4675" w:type="dxa"/>
            <w:gridSpan w:val="2"/>
          </w:tcPr>
          <w:p w14:paraId="060A665F" w14:textId="77777777" w:rsidR="00426708" w:rsidRDefault="00426708" w:rsidP="001E4DC8">
            <w:pPr>
              <w:ind w:firstLine="0"/>
            </w:pPr>
            <w:r>
              <w:t xml:space="preserve">Project </w:t>
            </w:r>
          </w:p>
        </w:tc>
        <w:tc>
          <w:tcPr>
            <w:tcW w:w="4675" w:type="dxa"/>
            <w:gridSpan w:val="2"/>
          </w:tcPr>
          <w:p w14:paraId="5806081A" w14:textId="77777777" w:rsidR="00426708" w:rsidRDefault="00426708" w:rsidP="001E4DC8">
            <w:pPr>
              <w:ind w:firstLine="0"/>
            </w:pPr>
            <w:r>
              <w:t>EWSD_Magazine</w:t>
            </w:r>
          </w:p>
        </w:tc>
      </w:tr>
      <w:tr w:rsidR="00426708" w14:paraId="096F24B3" w14:textId="77777777" w:rsidTr="001E4DC8">
        <w:tc>
          <w:tcPr>
            <w:tcW w:w="2337" w:type="dxa"/>
          </w:tcPr>
          <w:p w14:paraId="76F198C1" w14:textId="77777777" w:rsidR="00426708" w:rsidRDefault="00426708" w:rsidP="001E4DC8">
            <w:pPr>
              <w:ind w:firstLine="0"/>
            </w:pPr>
            <w:r>
              <w:t>Type:</w:t>
            </w:r>
          </w:p>
        </w:tc>
        <w:tc>
          <w:tcPr>
            <w:tcW w:w="2337" w:type="dxa"/>
          </w:tcPr>
          <w:p w14:paraId="2D7E24EB" w14:textId="77777777" w:rsidR="00426708" w:rsidRDefault="00426708" w:rsidP="001E4DC8">
            <w:pPr>
              <w:ind w:firstLine="0"/>
            </w:pPr>
            <w:r>
              <w:t>Story</w:t>
            </w:r>
          </w:p>
        </w:tc>
        <w:tc>
          <w:tcPr>
            <w:tcW w:w="2338" w:type="dxa"/>
          </w:tcPr>
          <w:p w14:paraId="5B5B0823" w14:textId="77777777" w:rsidR="00426708" w:rsidRDefault="00426708" w:rsidP="001E4DC8">
            <w:pPr>
              <w:ind w:firstLine="0"/>
            </w:pPr>
            <w:r>
              <w:t>Priority:</w:t>
            </w:r>
          </w:p>
        </w:tc>
        <w:tc>
          <w:tcPr>
            <w:tcW w:w="2338" w:type="dxa"/>
          </w:tcPr>
          <w:p w14:paraId="4E540C78" w14:textId="77777777" w:rsidR="00426708" w:rsidRDefault="00426708" w:rsidP="001E4DC8">
            <w:pPr>
              <w:ind w:firstLine="0"/>
            </w:pPr>
            <w:r>
              <w:t>Very High</w:t>
            </w:r>
          </w:p>
        </w:tc>
      </w:tr>
      <w:tr w:rsidR="00426708" w14:paraId="7623CEAB" w14:textId="77777777" w:rsidTr="001E4DC8">
        <w:tc>
          <w:tcPr>
            <w:tcW w:w="2337" w:type="dxa"/>
          </w:tcPr>
          <w:p w14:paraId="07DF96FC" w14:textId="77777777" w:rsidR="00426708" w:rsidRDefault="00426708" w:rsidP="001E4DC8">
            <w:pPr>
              <w:ind w:firstLine="0"/>
            </w:pPr>
            <w:r>
              <w:t>Reporter</w:t>
            </w:r>
          </w:p>
        </w:tc>
        <w:tc>
          <w:tcPr>
            <w:tcW w:w="2337" w:type="dxa"/>
          </w:tcPr>
          <w:p w14:paraId="27AFFE9E" w14:textId="77777777" w:rsidR="00426708" w:rsidRDefault="00426708" w:rsidP="001E4DC8">
            <w:pPr>
              <w:ind w:firstLine="0"/>
            </w:pPr>
            <w:r>
              <w:t>Arkar</w:t>
            </w:r>
          </w:p>
        </w:tc>
        <w:tc>
          <w:tcPr>
            <w:tcW w:w="2338" w:type="dxa"/>
          </w:tcPr>
          <w:p w14:paraId="25C7A84D" w14:textId="77777777" w:rsidR="00426708" w:rsidRDefault="00426708" w:rsidP="001E4DC8">
            <w:pPr>
              <w:ind w:firstLine="0"/>
            </w:pPr>
            <w:r>
              <w:t>Assignee</w:t>
            </w:r>
          </w:p>
        </w:tc>
        <w:tc>
          <w:tcPr>
            <w:tcW w:w="2338" w:type="dxa"/>
          </w:tcPr>
          <w:p w14:paraId="77904E96" w14:textId="77777777" w:rsidR="00426708" w:rsidRDefault="00426708" w:rsidP="001E4DC8">
            <w:pPr>
              <w:ind w:firstLine="0"/>
            </w:pPr>
            <w:r>
              <w:t>Arkar</w:t>
            </w:r>
          </w:p>
        </w:tc>
      </w:tr>
      <w:tr w:rsidR="00426708" w14:paraId="75462385" w14:textId="77777777" w:rsidTr="001E4DC8">
        <w:tc>
          <w:tcPr>
            <w:tcW w:w="2337" w:type="dxa"/>
          </w:tcPr>
          <w:p w14:paraId="56BC71D4" w14:textId="77777777" w:rsidR="00426708" w:rsidRDefault="00426708" w:rsidP="001E4DC8">
            <w:pPr>
              <w:ind w:firstLine="0"/>
            </w:pPr>
            <w:r>
              <w:t xml:space="preserve">Estimate Time </w:t>
            </w:r>
          </w:p>
        </w:tc>
        <w:tc>
          <w:tcPr>
            <w:tcW w:w="2337" w:type="dxa"/>
          </w:tcPr>
          <w:p w14:paraId="1667A7A9" w14:textId="77777777" w:rsidR="00426708" w:rsidRDefault="00426708" w:rsidP="001E4DC8">
            <w:pPr>
              <w:ind w:firstLine="0"/>
            </w:pPr>
            <w:r>
              <w:t xml:space="preserve">3 </w:t>
            </w:r>
            <w:proofErr w:type="gramStart"/>
            <w:r>
              <w:t>hour</w:t>
            </w:r>
            <w:proofErr w:type="gramEnd"/>
          </w:p>
        </w:tc>
        <w:tc>
          <w:tcPr>
            <w:tcW w:w="2338" w:type="dxa"/>
          </w:tcPr>
          <w:p w14:paraId="2197C97A" w14:textId="77777777" w:rsidR="00426708" w:rsidRDefault="00426708" w:rsidP="001E4DC8">
            <w:pPr>
              <w:ind w:firstLine="0"/>
            </w:pPr>
            <w:r>
              <w:t>Remaining Estimate</w:t>
            </w:r>
          </w:p>
        </w:tc>
        <w:tc>
          <w:tcPr>
            <w:tcW w:w="2338" w:type="dxa"/>
          </w:tcPr>
          <w:p w14:paraId="571900F2" w14:textId="77777777" w:rsidR="00426708" w:rsidRDefault="00426708" w:rsidP="001E4DC8">
            <w:pPr>
              <w:ind w:firstLine="0"/>
            </w:pPr>
            <w:r>
              <w:t>0</w:t>
            </w:r>
          </w:p>
        </w:tc>
      </w:tr>
    </w:tbl>
    <w:p w14:paraId="1ECD9CD4" w14:textId="77777777" w:rsidR="00426708" w:rsidRDefault="00426708" w:rsidP="00426708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6708" w14:paraId="715BACC0" w14:textId="77777777" w:rsidTr="001E4DC8">
        <w:tc>
          <w:tcPr>
            <w:tcW w:w="3116" w:type="dxa"/>
          </w:tcPr>
          <w:p w14:paraId="51064010" w14:textId="77777777" w:rsidR="00426708" w:rsidRDefault="00426708" w:rsidP="001E4DC8">
            <w:pPr>
              <w:ind w:firstLine="0"/>
            </w:pPr>
            <w:r>
              <w:t xml:space="preserve">Summary </w:t>
            </w:r>
          </w:p>
        </w:tc>
        <w:tc>
          <w:tcPr>
            <w:tcW w:w="3117" w:type="dxa"/>
          </w:tcPr>
          <w:p w14:paraId="77D497DA" w14:textId="77777777" w:rsidR="00426708" w:rsidRDefault="00426708" w:rsidP="001E4DC8">
            <w:pPr>
              <w:ind w:firstLine="0"/>
            </w:pPr>
            <w:r>
              <w:t xml:space="preserve">Status </w:t>
            </w:r>
          </w:p>
        </w:tc>
        <w:tc>
          <w:tcPr>
            <w:tcW w:w="3117" w:type="dxa"/>
          </w:tcPr>
          <w:p w14:paraId="31D27192" w14:textId="77777777" w:rsidR="00426708" w:rsidRDefault="00426708" w:rsidP="001E4DC8">
            <w:pPr>
              <w:ind w:firstLine="0"/>
            </w:pPr>
            <w:r>
              <w:t>Assignee</w:t>
            </w:r>
          </w:p>
        </w:tc>
      </w:tr>
      <w:tr w:rsidR="00426708" w14:paraId="3EDD78D0" w14:textId="77777777" w:rsidTr="001E4DC8">
        <w:tc>
          <w:tcPr>
            <w:tcW w:w="3116" w:type="dxa"/>
          </w:tcPr>
          <w:p w14:paraId="64FF4339" w14:textId="77777777" w:rsidR="00426708" w:rsidRDefault="00426708" w:rsidP="001E4DC8">
            <w:pPr>
              <w:ind w:firstLine="0"/>
            </w:pPr>
            <w:r>
              <w:t>Implement Front End Design</w:t>
            </w:r>
          </w:p>
        </w:tc>
        <w:tc>
          <w:tcPr>
            <w:tcW w:w="3117" w:type="dxa"/>
          </w:tcPr>
          <w:p w14:paraId="2FC2DD1E" w14:textId="77777777" w:rsidR="00426708" w:rsidRDefault="00426708" w:rsidP="001E4DC8">
            <w:pPr>
              <w:ind w:firstLine="0"/>
            </w:pPr>
            <w:r>
              <w:t>TODO</w:t>
            </w:r>
          </w:p>
        </w:tc>
        <w:tc>
          <w:tcPr>
            <w:tcW w:w="3117" w:type="dxa"/>
          </w:tcPr>
          <w:p w14:paraId="61A98197" w14:textId="77777777" w:rsidR="00426708" w:rsidRDefault="00426708" w:rsidP="001E4DC8">
            <w:pPr>
              <w:ind w:firstLine="0"/>
            </w:pPr>
            <w:r>
              <w:t>arkar phyo  </w:t>
            </w:r>
          </w:p>
        </w:tc>
      </w:tr>
      <w:tr w:rsidR="00426708" w14:paraId="72455E1D" w14:textId="77777777" w:rsidTr="001E4DC8">
        <w:tc>
          <w:tcPr>
            <w:tcW w:w="3116" w:type="dxa"/>
          </w:tcPr>
          <w:p w14:paraId="5170A02C" w14:textId="77777777" w:rsidR="00426708" w:rsidRDefault="00426708" w:rsidP="001E4DC8">
            <w:pPr>
              <w:ind w:firstLine="0"/>
            </w:pPr>
            <w:r>
              <w:t xml:space="preserve">Implement Backend </w:t>
            </w:r>
          </w:p>
        </w:tc>
        <w:tc>
          <w:tcPr>
            <w:tcW w:w="3117" w:type="dxa"/>
          </w:tcPr>
          <w:p w14:paraId="68BDA54D" w14:textId="77777777" w:rsidR="00426708" w:rsidRDefault="00426708" w:rsidP="001E4DC8">
            <w:pPr>
              <w:ind w:firstLine="0"/>
            </w:pPr>
            <w:r>
              <w:t>TODO</w:t>
            </w:r>
          </w:p>
        </w:tc>
        <w:tc>
          <w:tcPr>
            <w:tcW w:w="3117" w:type="dxa"/>
          </w:tcPr>
          <w:p w14:paraId="4E7B7BB3" w14:textId="77777777" w:rsidR="00426708" w:rsidRDefault="00426708" w:rsidP="001E4DC8">
            <w:pPr>
              <w:ind w:firstLine="0"/>
            </w:pPr>
            <w:r>
              <w:t>Min Hein Khant  </w:t>
            </w:r>
          </w:p>
        </w:tc>
      </w:tr>
      <w:tr w:rsidR="00426708" w14:paraId="5483DE02" w14:textId="77777777" w:rsidTr="001E4DC8">
        <w:tc>
          <w:tcPr>
            <w:tcW w:w="3116" w:type="dxa"/>
          </w:tcPr>
          <w:p w14:paraId="6A386170" w14:textId="77777777" w:rsidR="00426708" w:rsidRDefault="00426708" w:rsidP="001E4DC8">
            <w:pPr>
              <w:ind w:firstLine="0"/>
            </w:pPr>
            <w:r>
              <w:t>Testing</w:t>
            </w:r>
          </w:p>
        </w:tc>
        <w:tc>
          <w:tcPr>
            <w:tcW w:w="3117" w:type="dxa"/>
          </w:tcPr>
          <w:p w14:paraId="0FFEFCE7" w14:textId="77777777" w:rsidR="00426708" w:rsidRDefault="00426708" w:rsidP="001E4DC8">
            <w:pPr>
              <w:ind w:firstLine="0"/>
            </w:pPr>
            <w:r>
              <w:t>TOD</w:t>
            </w:r>
          </w:p>
        </w:tc>
        <w:tc>
          <w:tcPr>
            <w:tcW w:w="3117" w:type="dxa"/>
          </w:tcPr>
          <w:p w14:paraId="4438DD05" w14:textId="77777777" w:rsidR="00426708" w:rsidRDefault="00426708" w:rsidP="001E4DC8">
            <w:pPr>
              <w:ind w:firstLine="0"/>
            </w:pPr>
            <w:r>
              <w:t>Zaw Htet Aung  </w:t>
            </w:r>
          </w:p>
        </w:tc>
      </w:tr>
    </w:tbl>
    <w:p w14:paraId="61E8E0B8" w14:textId="77777777" w:rsidR="00426708" w:rsidRDefault="00426708" w:rsidP="00426708">
      <w:pPr>
        <w:pStyle w:val="ListParagraph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426708" w14:paraId="1A22689E" w14:textId="77777777" w:rsidTr="001E4DC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01E58F" w14:textId="77777777" w:rsidR="00426708" w:rsidRPr="00493730" w:rsidRDefault="00426708" w:rsidP="001E4DC8">
            <w:pPr>
              <w:spacing w:line="240" w:lineRule="auto"/>
              <w:ind w:firstLine="0"/>
              <w:rPr>
                <w:b/>
                <w:bCs/>
              </w:rPr>
            </w:pPr>
            <w:r w:rsidRPr="00493730">
              <w:rPr>
                <w:b/>
                <w:bCs/>
              </w:rPr>
              <w:t>Description</w:t>
            </w:r>
          </w:p>
          <w:p w14:paraId="69D07C4F" w14:textId="7A2663C5" w:rsidR="00426708" w:rsidRDefault="00426708" w:rsidP="001E4DC8">
            <w:pPr>
              <w:spacing w:line="240" w:lineRule="auto"/>
              <w:ind w:firstLine="0"/>
            </w:pPr>
            <w:r>
              <w:t>As admin</w:t>
            </w:r>
            <w:r w:rsidR="00263FAF">
              <w:t>, the admin should set the magazine tile, end date and final closure date of the magazine</w:t>
            </w:r>
            <w:r w:rsidR="00C203F5">
              <w:t>.</w:t>
            </w:r>
          </w:p>
          <w:p w14:paraId="7E3DC8F9" w14:textId="77777777" w:rsidR="00426708" w:rsidRPr="00493730" w:rsidRDefault="00426708" w:rsidP="001E4DC8">
            <w:pPr>
              <w:spacing w:line="240" w:lineRule="auto"/>
              <w:ind w:firstLine="0"/>
              <w:rPr>
                <w:b/>
                <w:bCs/>
              </w:rPr>
            </w:pPr>
            <w:r w:rsidRPr="00493730">
              <w:rPr>
                <w:b/>
                <w:bCs/>
              </w:rPr>
              <w:t>Test Description</w:t>
            </w:r>
          </w:p>
          <w:p w14:paraId="680ACFD2" w14:textId="78B9AE78" w:rsidR="00F618F5" w:rsidRDefault="00F618F5" w:rsidP="00BA7772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t>Successful Create</w:t>
            </w:r>
            <w:r w:rsidR="00C707C0">
              <w:t xml:space="preserve"> of new Magazine </w:t>
            </w:r>
          </w:p>
          <w:p w14:paraId="09E7BBF5" w14:textId="71CD322D" w:rsidR="00426708" w:rsidRDefault="00C203F5" w:rsidP="00BA7772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t>Provide Field for end date and closure date</w:t>
            </w:r>
          </w:p>
        </w:tc>
      </w:tr>
    </w:tbl>
    <w:p w14:paraId="02D2D335" w14:textId="405F7173" w:rsidR="000A6A05" w:rsidRDefault="000A6A05" w:rsidP="000F36B8">
      <w:pPr>
        <w:pStyle w:val="ListParagraph"/>
        <w:rPr>
          <w:rFonts w:eastAsia="Times New Roman"/>
        </w:rPr>
      </w:pPr>
    </w:p>
    <w:p w14:paraId="4FA34581" w14:textId="77777777" w:rsidR="000B62DE" w:rsidRDefault="000B62DE" w:rsidP="000F36B8">
      <w:pPr>
        <w:pStyle w:val="ListParagraph"/>
        <w:rPr>
          <w:rFonts w:eastAsia="Times New Roman"/>
        </w:rPr>
      </w:pPr>
    </w:p>
    <w:p w14:paraId="48DFED49" w14:textId="77777777" w:rsidR="000B62DE" w:rsidRDefault="000B62DE" w:rsidP="000F36B8">
      <w:pPr>
        <w:pStyle w:val="ListParagraph"/>
        <w:rPr>
          <w:rFonts w:eastAsia="Times New Roman"/>
        </w:rPr>
      </w:pPr>
    </w:p>
    <w:p w14:paraId="597EFB55" w14:textId="77777777" w:rsidR="000B62DE" w:rsidRDefault="000B62DE" w:rsidP="000F36B8">
      <w:pPr>
        <w:pStyle w:val="ListParagraph"/>
        <w:rPr>
          <w:rFonts w:eastAsia="Times New Roman"/>
        </w:rPr>
      </w:pPr>
    </w:p>
    <w:p w14:paraId="0932B016" w14:textId="77777777" w:rsidR="000B62DE" w:rsidRDefault="000B62DE" w:rsidP="000F36B8">
      <w:pPr>
        <w:pStyle w:val="ListParagraph"/>
        <w:rPr>
          <w:rFonts w:eastAsia="Times New Roman"/>
        </w:rPr>
      </w:pPr>
    </w:p>
    <w:p w14:paraId="474200B6" w14:textId="77777777" w:rsidR="000B62DE" w:rsidRDefault="000B62DE" w:rsidP="000F36B8">
      <w:pPr>
        <w:pStyle w:val="ListParagraph"/>
        <w:rPr>
          <w:rFonts w:eastAsia="Times New Roman"/>
        </w:rPr>
      </w:pPr>
    </w:p>
    <w:p w14:paraId="18EEDA2A" w14:textId="77777777" w:rsidR="000B62DE" w:rsidRDefault="000B62DE" w:rsidP="000F36B8">
      <w:pPr>
        <w:pStyle w:val="ListParagraph"/>
        <w:rPr>
          <w:rFonts w:eastAsia="Times New Roman"/>
        </w:rPr>
      </w:pPr>
    </w:p>
    <w:p w14:paraId="535B2CAD" w14:textId="77777777" w:rsidR="000B62DE" w:rsidRDefault="000B62DE" w:rsidP="000F36B8">
      <w:pPr>
        <w:pStyle w:val="ListParagraph"/>
        <w:rPr>
          <w:rFonts w:eastAsia="Times New Roman"/>
        </w:rPr>
      </w:pPr>
    </w:p>
    <w:p w14:paraId="4F34314D" w14:textId="77777777" w:rsidR="000B62DE" w:rsidRDefault="000B62DE" w:rsidP="000F36B8">
      <w:pPr>
        <w:pStyle w:val="ListParagraph"/>
        <w:rPr>
          <w:rFonts w:eastAsia="Times New Roman"/>
        </w:rPr>
      </w:pPr>
    </w:p>
    <w:p w14:paraId="57437FDB" w14:textId="77777777" w:rsidR="000B62DE" w:rsidRDefault="000B62DE" w:rsidP="000F36B8">
      <w:pPr>
        <w:pStyle w:val="ListParagraph"/>
        <w:rPr>
          <w:rFonts w:eastAsia="Times New Roman"/>
        </w:rPr>
      </w:pPr>
    </w:p>
    <w:p w14:paraId="5E779276" w14:textId="77777777" w:rsidR="000B62DE" w:rsidRDefault="000B62DE" w:rsidP="000F36B8">
      <w:pPr>
        <w:pStyle w:val="ListParagraph"/>
        <w:rPr>
          <w:rFonts w:eastAsia="Times New Roman"/>
        </w:rPr>
      </w:pPr>
    </w:p>
    <w:p w14:paraId="6300430A" w14:textId="77777777" w:rsidR="000B62DE" w:rsidRDefault="000B62DE" w:rsidP="000F36B8">
      <w:pPr>
        <w:pStyle w:val="ListParagraph"/>
        <w:rPr>
          <w:rFonts w:eastAsia="Times New Roman"/>
        </w:rPr>
      </w:pPr>
    </w:p>
    <w:p w14:paraId="7B17198A" w14:textId="77777777" w:rsidR="000B62DE" w:rsidRDefault="000B62DE" w:rsidP="000F36B8">
      <w:pPr>
        <w:pStyle w:val="ListParagraph"/>
        <w:rPr>
          <w:rFonts w:eastAsia="Times New Roman"/>
        </w:rPr>
      </w:pPr>
    </w:p>
    <w:p w14:paraId="4D82A5DB" w14:textId="77777777" w:rsidR="000B62DE" w:rsidRDefault="000B62DE" w:rsidP="000F36B8">
      <w:pPr>
        <w:pStyle w:val="ListParagraph"/>
        <w:rPr>
          <w:rFonts w:eastAsia="Times New Roman"/>
        </w:rPr>
      </w:pPr>
    </w:p>
    <w:p w14:paraId="2A7CFD9E" w14:textId="77777777" w:rsidR="000B62DE" w:rsidRDefault="000B62DE" w:rsidP="000F36B8">
      <w:pPr>
        <w:pStyle w:val="ListParagraph"/>
        <w:rPr>
          <w:rFonts w:eastAsia="Times New Roman"/>
        </w:rPr>
      </w:pPr>
    </w:p>
    <w:p w14:paraId="001B3232" w14:textId="77777777" w:rsidR="005243F6" w:rsidRDefault="005243F6" w:rsidP="000F36B8">
      <w:pPr>
        <w:pStyle w:val="ListParagraph"/>
        <w:rPr>
          <w:rFonts w:eastAsia="Times New Roman"/>
        </w:rPr>
      </w:pPr>
    </w:p>
    <w:p w14:paraId="2890185B" w14:textId="6FA3F5D7" w:rsidR="00200072" w:rsidRDefault="00200072" w:rsidP="000F36B8">
      <w:pPr>
        <w:pStyle w:val="ListParagraph"/>
        <w:rPr>
          <w:rFonts w:eastAsia="Times New Roman"/>
        </w:rPr>
      </w:pPr>
      <w:r>
        <w:rPr>
          <w:rFonts w:eastAsia="Times New Roman"/>
        </w:rPr>
        <w:t>Task-5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81B04" w14:paraId="4E819B89" w14:textId="77777777" w:rsidTr="001E4DC8">
        <w:tc>
          <w:tcPr>
            <w:tcW w:w="9350" w:type="dxa"/>
            <w:gridSpan w:val="4"/>
          </w:tcPr>
          <w:p w14:paraId="14E5C9F6" w14:textId="314F1845" w:rsidR="00F81B04" w:rsidRDefault="00F81B04" w:rsidP="001E4DC8">
            <w:pPr>
              <w:ind w:firstLine="0"/>
            </w:pPr>
            <w:r>
              <w:t xml:space="preserve">Create Article Upload Page by </w:t>
            </w:r>
            <w:r>
              <w:t>Member/Student</w:t>
            </w:r>
            <w:r>
              <w:t xml:space="preserve"> </w:t>
            </w:r>
          </w:p>
        </w:tc>
      </w:tr>
      <w:tr w:rsidR="00F81B04" w14:paraId="3775B83B" w14:textId="77777777" w:rsidTr="001E4DC8">
        <w:tc>
          <w:tcPr>
            <w:tcW w:w="4675" w:type="dxa"/>
            <w:gridSpan w:val="2"/>
          </w:tcPr>
          <w:p w14:paraId="5D38C74F" w14:textId="77777777" w:rsidR="00F81B04" w:rsidRDefault="00F81B04" w:rsidP="001E4DC8">
            <w:pPr>
              <w:ind w:firstLine="0"/>
            </w:pPr>
            <w:r>
              <w:t xml:space="preserve">Status </w:t>
            </w:r>
          </w:p>
        </w:tc>
        <w:tc>
          <w:tcPr>
            <w:tcW w:w="4675" w:type="dxa"/>
            <w:gridSpan w:val="2"/>
          </w:tcPr>
          <w:p w14:paraId="66431B28" w14:textId="77777777" w:rsidR="00F81B04" w:rsidRDefault="00F81B04" w:rsidP="001E4DC8">
            <w:pPr>
              <w:ind w:firstLine="0"/>
            </w:pPr>
            <w:r>
              <w:t>TODO</w:t>
            </w:r>
          </w:p>
        </w:tc>
      </w:tr>
      <w:tr w:rsidR="00F81B04" w14:paraId="239B3615" w14:textId="77777777" w:rsidTr="001E4DC8">
        <w:tc>
          <w:tcPr>
            <w:tcW w:w="4675" w:type="dxa"/>
            <w:gridSpan w:val="2"/>
          </w:tcPr>
          <w:p w14:paraId="3A297C16" w14:textId="77777777" w:rsidR="00F81B04" w:rsidRDefault="00F81B04" w:rsidP="001E4DC8">
            <w:pPr>
              <w:ind w:firstLine="0"/>
            </w:pPr>
            <w:r>
              <w:t xml:space="preserve">Project </w:t>
            </w:r>
          </w:p>
        </w:tc>
        <w:tc>
          <w:tcPr>
            <w:tcW w:w="4675" w:type="dxa"/>
            <w:gridSpan w:val="2"/>
          </w:tcPr>
          <w:p w14:paraId="648A2ADC" w14:textId="77777777" w:rsidR="00F81B04" w:rsidRDefault="00F81B04" w:rsidP="001E4DC8">
            <w:pPr>
              <w:ind w:firstLine="0"/>
            </w:pPr>
            <w:r>
              <w:t>EWSD_Magazine</w:t>
            </w:r>
          </w:p>
        </w:tc>
      </w:tr>
      <w:tr w:rsidR="00F81B04" w14:paraId="2EEE27AF" w14:textId="77777777" w:rsidTr="001E4DC8">
        <w:tc>
          <w:tcPr>
            <w:tcW w:w="2337" w:type="dxa"/>
          </w:tcPr>
          <w:p w14:paraId="14767649" w14:textId="77777777" w:rsidR="00F81B04" w:rsidRDefault="00F81B04" w:rsidP="001E4DC8">
            <w:pPr>
              <w:ind w:firstLine="0"/>
            </w:pPr>
            <w:r>
              <w:t>Type:</w:t>
            </w:r>
          </w:p>
        </w:tc>
        <w:tc>
          <w:tcPr>
            <w:tcW w:w="2337" w:type="dxa"/>
          </w:tcPr>
          <w:p w14:paraId="1FA479E8" w14:textId="77777777" w:rsidR="00F81B04" w:rsidRDefault="00F81B04" w:rsidP="001E4DC8">
            <w:pPr>
              <w:ind w:firstLine="0"/>
            </w:pPr>
            <w:r>
              <w:t>Story</w:t>
            </w:r>
          </w:p>
        </w:tc>
        <w:tc>
          <w:tcPr>
            <w:tcW w:w="2338" w:type="dxa"/>
          </w:tcPr>
          <w:p w14:paraId="03E57348" w14:textId="77777777" w:rsidR="00F81B04" w:rsidRDefault="00F81B04" w:rsidP="001E4DC8">
            <w:pPr>
              <w:ind w:firstLine="0"/>
            </w:pPr>
            <w:r>
              <w:t>Priority:</w:t>
            </w:r>
          </w:p>
        </w:tc>
        <w:tc>
          <w:tcPr>
            <w:tcW w:w="2338" w:type="dxa"/>
          </w:tcPr>
          <w:p w14:paraId="148434E6" w14:textId="77777777" w:rsidR="00F81B04" w:rsidRDefault="00F81B04" w:rsidP="001E4DC8">
            <w:pPr>
              <w:ind w:firstLine="0"/>
            </w:pPr>
            <w:r>
              <w:t>Very High</w:t>
            </w:r>
          </w:p>
        </w:tc>
      </w:tr>
      <w:tr w:rsidR="00F81B04" w14:paraId="6F5EF7BD" w14:textId="77777777" w:rsidTr="001E4DC8">
        <w:tc>
          <w:tcPr>
            <w:tcW w:w="2337" w:type="dxa"/>
          </w:tcPr>
          <w:p w14:paraId="01752D09" w14:textId="77777777" w:rsidR="00F81B04" w:rsidRDefault="00F81B04" w:rsidP="001E4DC8">
            <w:pPr>
              <w:ind w:firstLine="0"/>
            </w:pPr>
            <w:r>
              <w:t>Reporter</w:t>
            </w:r>
          </w:p>
        </w:tc>
        <w:tc>
          <w:tcPr>
            <w:tcW w:w="2337" w:type="dxa"/>
          </w:tcPr>
          <w:p w14:paraId="074D5830" w14:textId="77777777" w:rsidR="00F81B04" w:rsidRDefault="00F81B04" w:rsidP="001E4DC8">
            <w:pPr>
              <w:ind w:firstLine="0"/>
            </w:pPr>
            <w:r>
              <w:t>Arkar</w:t>
            </w:r>
          </w:p>
        </w:tc>
        <w:tc>
          <w:tcPr>
            <w:tcW w:w="2338" w:type="dxa"/>
          </w:tcPr>
          <w:p w14:paraId="3D3CD978" w14:textId="77777777" w:rsidR="00F81B04" w:rsidRDefault="00F81B04" w:rsidP="001E4DC8">
            <w:pPr>
              <w:ind w:firstLine="0"/>
            </w:pPr>
            <w:r>
              <w:t>Assignee</w:t>
            </w:r>
          </w:p>
        </w:tc>
        <w:tc>
          <w:tcPr>
            <w:tcW w:w="2338" w:type="dxa"/>
          </w:tcPr>
          <w:p w14:paraId="626FA021" w14:textId="77777777" w:rsidR="00F81B04" w:rsidRDefault="00F81B04" w:rsidP="001E4DC8">
            <w:pPr>
              <w:ind w:firstLine="0"/>
            </w:pPr>
            <w:r>
              <w:t>Arkar</w:t>
            </w:r>
          </w:p>
        </w:tc>
      </w:tr>
      <w:tr w:rsidR="00F81B04" w14:paraId="4653D699" w14:textId="77777777" w:rsidTr="001E4DC8">
        <w:tc>
          <w:tcPr>
            <w:tcW w:w="2337" w:type="dxa"/>
          </w:tcPr>
          <w:p w14:paraId="29530120" w14:textId="77777777" w:rsidR="00F81B04" w:rsidRDefault="00F81B04" w:rsidP="001E4DC8">
            <w:pPr>
              <w:ind w:firstLine="0"/>
            </w:pPr>
            <w:r>
              <w:t xml:space="preserve">Estimate Time </w:t>
            </w:r>
          </w:p>
        </w:tc>
        <w:tc>
          <w:tcPr>
            <w:tcW w:w="2337" w:type="dxa"/>
          </w:tcPr>
          <w:p w14:paraId="705EFF04" w14:textId="77777777" w:rsidR="00F81B04" w:rsidRDefault="00F81B04" w:rsidP="001E4DC8">
            <w:pPr>
              <w:ind w:firstLine="0"/>
            </w:pPr>
            <w:r>
              <w:t xml:space="preserve">3 </w:t>
            </w:r>
            <w:proofErr w:type="gramStart"/>
            <w:r>
              <w:t>hour</w:t>
            </w:r>
            <w:proofErr w:type="gramEnd"/>
          </w:p>
        </w:tc>
        <w:tc>
          <w:tcPr>
            <w:tcW w:w="2338" w:type="dxa"/>
          </w:tcPr>
          <w:p w14:paraId="076A26DB" w14:textId="77777777" w:rsidR="00F81B04" w:rsidRDefault="00F81B04" w:rsidP="001E4DC8">
            <w:pPr>
              <w:ind w:firstLine="0"/>
            </w:pPr>
            <w:r>
              <w:t>Remaining Estimate</w:t>
            </w:r>
          </w:p>
        </w:tc>
        <w:tc>
          <w:tcPr>
            <w:tcW w:w="2338" w:type="dxa"/>
          </w:tcPr>
          <w:p w14:paraId="0E615057" w14:textId="77777777" w:rsidR="00F81B04" w:rsidRDefault="00F81B04" w:rsidP="001E4DC8">
            <w:pPr>
              <w:ind w:firstLine="0"/>
            </w:pPr>
            <w:r>
              <w:t>0</w:t>
            </w:r>
          </w:p>
        </w:tc>
      </w:tr>
    </w:tbl>
    <w:p w14:paraId="195C7FE1" w14:textId="77777777" w:rsidR="00F81B04" w:rsidRDefault="00F81B04" w:rsidP="00F81B04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1B04" w14:paraId="278D6E91" w14:textId="77777777" w:rsidTr="001E4DC8">
        <w:tc>
          <w:tcPr>
            <w:tcW w:w="3116" w:type="dxa"/>
          </w:tcPr>
          <w:p w14:paraId="0CA29B7B" w14:textId="77777777" w:rsidR="00F81B04" w:rsidRDefault="00F81B04" w:rsidP="001E4DC8">
            <w:pPr>
              <w:ind w:firstLine="0"/>
            </w:pPr>
            <w:r>
              <w:t xml:space="preserve">Summary </w:t>
            </w:r>
          </w:p>
        </w:tc>
        <w:tc>
          <w:tcPr>
            <w:tcW w:w="3117" w:type="dxa"/>
          </w:tcPr>
          <w:p w14:paraId="55336EC3" w14:textId="77777777" w:rsidR="00F81B04" w:rsidRDefault="00F81B04" w:rsidP="001E4DC8">
            <w:pPr>
              <w:ind w:firstLine="0"/>
            </w:pPr>
            <w:r>
              <w:t xml:space="preserve">Status </w:t>
            </w:r>
          </w:p>
        </w:tc>
        <w:tc>
          <w:tcPr>
            <w:tcW w:w="3117" w:type="dxa"/>
          </w:tcPr>
          <w:p w14:paraId="312D07B5" w14:textId="77777777" w:rsidR="00F81B04" w:rsidRDefault="00F81B04" w:rsidP="001E4DC8">
            <w:pPr>
              <w:ind w:firstLine="0"/>
            </w:pPr>
            <w:r>
              <w:t>Assignee</w:t>
            </w:r>
          </w:p>
        </w:tc>
      </w:tr>
      <w:tr w:rsidR="00F81B04" w14:paraId="5D82402D" w14:textId="77777777" w:rsidTr="001E4DC8">
        <w:tc>
          <w:tcPr>
            <w:tcW w:w="3116" w:type="dxa"/>
          </w:tcPr>
          <w:p w14:paraId="77D772E9" w14:textId="77777777" w:rsidR="00F81B04" w:rsidRDefault="00F81B04" w:rsidP="001E4DC8">
            <w:pPr>
              <w:ind w:firstLine="0"/>
            </w:pPr>
            <w:r>
              <w:t>Implement Front End Design</w:t>
            </w:r>
          </w:p>
        </w:tc>
        <w:tc>
          <w:tcPr>
            <w:tcW w:w="3117" w:type="dxa"/>
          </w:tcPr>
          <w:p w14:paraId="1F60445D" w14:textId="77777777" w:rsidR="00F81B04" w:rsidRDefault="00F81B04" w:rsidP="001E4DC8">
            <w:pPr>
              <w:ind w:firstLine="0"/>
            </w:pPr>
            <w:r>
              <w:t>TODO</w:t>
            </w:r>
          </w:p>
        </w:tc>
        <w:tc>
          <w:tcPr>
            <w:tcW w:w="3117" w:type="dxa"/>
          </w:tcPr>
          <w:p w14:paraId="4B2B7708" w14:textId="77777777" w:rsidR="00F81B04" w:rsidRDefault="00F81B04" w:rsidP="001E4DC8">
            <w:pPr>
              <w:ind w:firstLine="0"/>
            </w:pPr>
            <w:r>
              <w:t>arkar phyo  </w:t>
            </w:r>
          </w:p>
        </w:tc>
      </w:tr>
      <w:tr w:rsidR="00F81B04" w14:paraId="0479C25E" w14:textId="77777777" w:rsidTr="001E4DC8">
        <w:tc>
          <w:tcPr>
            <w:tcW w:w="3116" w:type="dxa"/>
          </w:tcPr>
          <w:p w14:paraId="68E4E91E" w14:textId="7AB554F7" w:rsidR="00F81B04" w:rsidRDefault="003A2355" w:rsidP="001E4DC8">
            <w:pPr>
              <w:ind w:firstLine="0"/>
            </w:pPr>
            <w:r>
              <w:t>Create</w:t>
            </w:r>
            <w:r w:rsidR="00F81B04">
              <w:t xml:space="preserve"> Backend </w:t>
            </w:r>
            <w:r w:rsidR="00D4014B">
              <w:t>Scripts</w:t>
            </w:r>
          </w:p>
        </w:tc>
        <w:tc>
          <w:tcPr>
            <w:tcW w:w="3117" w:type="dxa"/>
          </w:tcPr>
          <w:p w14:paraId="30D01DE2" w14:textId="77777777" w:rsidR="00F81B04" w:rsidRDefault="00F81B04" w:rsidP="001E4DC8">
            <w:pPr>
              <w:ind w:firstLine="0"/>
            </w:pPr>
            <w:r>
              <w:t>TODO</w:t>
            </w:r>
          </w:p>
        </w:tc>
        <w:tc>
          <w:tcPr>
            <w:tcW w:w="3117" w:type="dxa"/>
          </w:tcPr>
          <w:p w14:paraId="3B1735DA" w14:textId="5A5D7240" w:rsidR="00F81B04" w:rsidRDefault="007B74A4" w:rsidP="001E4DC8">
            <w:pPr>
              <w:ind w:firstLine="0"/>
            </w:pPr>
            <w:r>
              <w:t>Suan Thiha Nyan</w:t>
            </w:r>
          </w:p>
        </w:tc>
      </w:tr>
      <w:tr w:rsidR="00F81B04" w14:paraId="1F4361F8" w14:textId="77777777" w:rsidTr="001E4DC8">
        <w:tc>
          <w:tcPr>
            <w:tcW w:w="3116" w:type="dxa"/>
          </w:tcPr>
          <w:p w14:paraId="4E223F47" w14:textId="77777777" w:rsidR="00F81B04" w:rsidRDefault="00F81B04" w:rsidP="001E4DC8">
            <w:pPr>
              <w:ind w:firstLine="0"/>
            </w:pPr>
            <w:r>
              <w:t>Testing</w:t>
            </w:r>
          </w:p>
        </w:tc>
        <w:tc>
          <w:tcPr>
            <w:tcW w:w="3117" w:type="dxa"/>
          </w:tcPr>
          <w:p w14:paraId="12E26A4D" w14:textId="77777777" w:rsidR="00F81B04" w:rsidRDefault="00F81B04" w:rsidP="001E4DC8">
            <w:pPr>
              <w:ind w:firstLine="0"/>
            </w:pPr>
            <w:r>
              <w:t>TOD</w:t>
            </w:r>
          </w:p>
        </w:tc>
        <w:tc>
          <w:tcPr>
            <w:tcW w:w="3117" w:type="dxa"/>
          </w:tcPr>
          <w:p w14:paraId="1314C7D8" w14:textId="77777777" w:rsidR="00F81B04" w:rsidRDefault="00F81B04" w:rsidP="001E4DC8">
            <w:pPr>
              <w:ind w:firstLine="0"/>
            </w:pPr>
            <w:r>
              <w:t>Zaw Htet Aung  </w:t>
            </w:r>
          </w:p>
        </w:tc>
      </w:tr>
    </w:tbl>
    <w:p w14:paraId="771218EB" w14:textId="77777777" w:rsidR="00F81B04" w:rsidRDefault="00F81B04" w:rsidP="00F81B04">
      <w:pPr>
        <w:pStyle w:val="ListParagraph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81B04" w14:paraId="6C468D12" w14:textId="77777777" w:rsidTr="001E4DC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52E78F" w14:textId="77777777" w:rsidR="00F81B04" w:rsidRPr="00493730" w:rsidRDefault="00F81B04" w:rsidP="001E4DC8">
            <w:pPr>
              <w:spacing w:line="240" w:lineRule="auto"/>
              <w:ind w:firstLine="0"/>
              <w:rPr>
                <w:b/>
                <w:bCs/>
              </w:rPr>
            </w:pPr>
            <w:r w:rsidRPr="00493730">
              <w:rPr>
                <w:b/>
                <w:bCs/>
              </w:rPr>
              <w:t>Description</w:t>
            </w:r>
          </w:p>
          <w:p w14:paraId="47789C8C" w14:textId="77777777" w:rsidR="00F618F5" w:rsidRDefault="00F618F5" w:rsidP="00F618F5">
            <w:pPr>
              <w:spacing w:line="240" w:lineRule="auto"/>
              <w:ind w:firstLine="0"/>
            </w:pPr>
            <w:r>
              <w:t>As the member, all students have the opportunity to submit one or more articles as Word documents to the magazine.</w:t>
            </w:r>
          </w:p>
          <w:p w14:paraId="791A9274" w14:textId="77777777" w:rsidR="00F618F5" w:rsidRDefault="00F618F5" w:rsidP="00F618F5">
            <w:pPr>
              <w:spacing w:line="240" w:lineRule="auto"/>
              <w:ind w:firstLine="0"/>
            </w:pPr>
            <w:r>
              <w:t>All students can also upload high quality images, e.g. photographs.</w:t>
            </w:r>
          </w:p>
          <w:p w14:paraId="0B71660D" w14:textId="77777777" w:rsidR="00F618F5" w:rsidRDefault="00F618F5" w:rsidP="00F618F5">
            <w:pPr>
              <w:spacing w:line="240" w:lineRule="auto"/>
              <w:ind w:firstLine="0"/>
            </w:pPr>
            <w:r>
              <w:t>All students must agree to Terms and Conditions before they can submit.</w:t>
            </w:r>
          </w:p>
          <w:p w14:paraId="4410EBFE" w14:textId="77777777" w:rsidR="00F81B04" w:rsidRPr="00493730" w:rsidRDefault="00F81B04" w:rsidP="001E4DC8">
            <w:pPr>
              <w:spacing w:line="240" w:lineRule="auto"/>
              <w:ind w:firstLine="0"/>
              <w:rPr>
                <w:b/>
                <w:bCs/>
              </w:rPr>
            </w:pPr>
            <w:r w:rsidRPr="00493730">
              <w:rPr>
                <w:b/>
                <w:bCs/>
              </w:rPr>
              <w:t>Test Description</w:t>
            </w:r>
          </w:p>
          <w:p w14:paraId="583A3BC6" w14:textId="77777777" w:rsidR="00F81B04" w:rsidRDefault="00F81B04" w:rsidP="002209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</w:pPr>
            <w:r>
              <w:t>Upload articles as word documents,</w:t>
            </w:r>
          </w:p>
          <w:p w14:paraId="4D14063A" w14:textId="77777777" w:rsidR="00F81B04" w:rsidRDefault="00F81B04" w:rsidP="002209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</w:pPr>
            <w:r>
              <w:t>Multiple image upload</w:t>
            </w:r>
          </w:p>
          <w:p w14:paraId="796F32D2" w14:textId="77777777" w:rsidR="00F81B04" w:rsidRDefault="00F81B04" w:rsidP="002209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</w:pPr>
            <w:r>
              <w:t>Provide Field for end date and closure date</w:t>
            </w:r>
          </w:p>
          <w:p w14:paraId="1266082A" w14:textId="77777777" w:rsidR="00480E88" w:rsidRDefault="00480E88" w:rsidP="002209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</w:pPr>
            <w:r>
              <w:t>Do not allow to submit without agreeing the terms and conditions</w:t>
            </w:r>
          </w:p>
          <w:p w14:paraId="143FBD1C" w14:textId="234281BD" w:rsidR="00220968" w:rsidRDefault="00220968" w:rsidP="002209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</w:pPr>
            <w:r>
              <w:t>Do not allow the submission of new article after end date but edit</w:t>
            </w:r>
          </w:p>
        </w:tc>
      </w:tr>
    </w:tbl>
    <w:p w14:paraId="130A514A" w14:textId="77777777" w:rsidR="00AF40DD" w:rsidRPr="00AF40DD" w:rsidRDefault="00AF40DD" w:rsidP="004B2760">
      <w:pPr>
        <w:pStyle w:val="ListParagraph"/>
      </w:pPr>
    </w:p>
    <w:p w14:paraId="67D6A514" w14:textId="77777777" w:rsidR="0003333D" w:rsidRDefault="0003333D" w:rsidP="00F539B6"/>
    <w:p w14:paraId="6A0FBE0A" w14:textId="77777777" w:rsidR="0003333D" w:rsidRDefault="0003333D" w:rsidP="00F539B6"/>
    <w:p w14:paraId="3BD0CCBA" w14:textId="77777777" w:rsidR="0003333D" w:rsidRDefault="0003333D" w:rsidP="00F539B6"/>
    <w:p w14:paraId="56FDE266" w14:textId="77777777" w:rsidR="0003333D" w:rsidRDefault="0003333D" w:rsidP="00F539B6"/>
    <w:p w14:paraId="0086821F" w14:textId="2F8B0F9F" w:rsidR="0003333D" w:rsidRDefault="006D5F7E" w:rsidP="0003333D">
      <w:r>
        <w:t>Task-</w:t>
      </w:r>
      <w:r w:rsidR="00F539B6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3333D" w14:paraId="6BDC120E" w14:textId="77777777" w:rsidTr="001E4DC8">
        <w:tc>
          <w:tcPr>
            <w:tcW w:w="9350" w:type="dxa"/>
            <w:gridSpan w:val="4"/>
          </w:tcPr>
          <w:p w14:paraId="147872E2" w14:textId="5200D348" w:rsidR="0003333D" w:rsidRDefault="0003333D" w:rsidP="001E4DC8">
            <w:pPr>
              <w:ind w:firstLine="0"/>
            </w:pPr>
            <w:r>
              <w:t xml:space="preserve">Create </w:t>
            </w:r>
            <w:r w:rsidR="00EC3FD7">
              <w:t>Edit Article Functionality</w:t>
            </w:r>
            <w:r>
              <w:t xml:space="preserve"> Page by Member/Student </w:t>
            </w:r>
          </w:p>
        </w:tc>
      </w:tr>
      <w:tr w:rsidR="0003333D" w14:paraId="76748222" w14:textId="77777777" w:rsidTr="001E4DC8">
        <w:tc>
          <w:tcPr>
            <w:tcW w:w="4675" w:type="dxa"/>
            <w:gridSpan w:val="2"/>
          </w:tcPr>
          <w:p w14:paraId="74AD87A3" w14:textId="77777777" w:rsidR="0003333D" w:rsidRDefault="0003333D" w:rsidP="001E4DC8">
            <w:pPr>
              <w:ind w:firstLine="0"/>
            </w:pPr>
            <w:r>
              <w:t xml:space="preserve">Status </w:t>
            </w:r>
          </w:p>
        </w:tc>
        <w:tc>
          <w:tcPr>
            <w:tcW w:w="4675" w:type="dxa"/>
            <w:gridSpan w:val="2"/>
          </w:tcPr>
          <w:p w14:paraId="40396F6D" w14:textId="77777777" w:rsidR="0003333D" w:rsidRDefault="0003333D" w:rsidP="001E4DC8">
            <w:pPr>
              <w:ind w:firstLine="0"/>
            </w:pPr>
            <w:r>
              <w:t>TODO</w:t>
            </w:r>
          </w:p>
        </w:tc>
      </w:tr>
      <w:tr w:rsidR="0003333D" w14:paraId="617FC6CB" w14:textId="77777777" w:rsidTr="001E4DC8">
        <w:tc>
          <w:tcPr>
            <w:tcW w:w="4675" w:type="dxa"/>
            <w:gridSpan w:val="2"/>
          </w:tcPr>
          <w:p w14:paraId="6EB154E0" w14:textId="77777777" w:rsidR="0003333D" w:rsidRDefault="0003333D" w:rsidP="001E4DC8">
            <w:pPr>
              <w:ind w:firstLine="0"/>
            </w:pPr>
            <w:r>
              <w:t xml:space="preserve">Project </w:t>
            </w:r>
          </w:p>
        </w:tc>
        <w:tc>
          <w:tcPr>
            <w:tcW w:w="4675" w:type="dxa"/>
            <w:gridSpan w:val="2"/>
          </w:tcPr>
          <w:p w14:paraId="2411FF67" w14:textId="77777777" w:rsidR="0003333D" w:rsidRDefault="0003333D" w:rsidP="001E4DC8">
            <w:pPr>
              <w:ind w:firstLine="0"/>
            </w:pPr>
            <w:r>
              <w:t>EWSD_Magazine</w:t>
            </w:r>
          </w:p>
        </w:tc>
      </w:tr>
      <w:tr w:rsidR="0003333D" w14:paraId="6FB1F9C7" w14:textId="77777777" w:rsidTr="001E4DC8">
        <w:tc>
          <w:tcPr>
            <w:tcW w:w="2337" w:type="dxa"/>
          </w:tcPr>
          <w:p w14:paraId="7DFA324F" w14:textId="77777777" w:rsidR="0003333D" w:rsidRDefault="0003333D" w:rsidP="001E4DC8">
            <w:pPr>
              <w:ind w:firstLine="0"/>
            </w:pPr>
            <w:r>
              <w:t>Type:</w:t>
            </w:r>
          </w:p>
        </w:tc>
        <w:tc>
          <w:tcPr>
            <w:tcW w:w="2337" w:type="dxa"/>
          </w:tcPr>
          <w:p w14:paraId="0268F55E" w14:textId="77777777" w:rsidR="0003333D" w:rsidRDefault="0003333D" w:rsidP="001E4DC8">
            <w:pPr>
              <w:ind w:firstLine="0"/>
            </w:pPr>
            <w:r>
              <w:t>Story</w:t>
            </w:r>
          </w:p>
        </w:tc>
        <w:tc>
          <w:tcPr>
            <w:tcW w:w="2338" w:type="dxa"/>
          </w:tcPr>
          <w:p w14:paraId="0F99C396" w14:textId="77777777" w:rsidR="0003333D" w:rsidRDefault="0003333D" w:rsidP="001E4DC8">
            <w:pPr>
              <w:ind w:firstLine="0"/>
            </w:pPr>
            <w:r>
              <w:t>Priority:</w:t>
            </w:r>
          </w:p>
        </w:tc>
        <w:tc>
          <w:tcPr>
            <w:tcW w:w="2338" w:type="dxa"/>
          </w:tcPr>
          <w:p w14:paraId="18F0F9F5" w14:textId="77777777" w:rsidR="0003333D" w:rsidRDefault="0003333D" w:rsidP="001E4DC8">
            <w:pPr>
              <w:ind w:firstLine="0"/>
            </w:pPr>
            <w:r>
              <w:t>Very High</w:t>
            </w:r>
          </w:p>
        </w:tc>
      </w:tr>
      <w:tr w:rsidR="0003333D" w14:paraId="4D423A50" w14:textId="77777777" w:rsidTr="001E4DC8">
        <w:tc>
          <w:tcPr>
            <w:tcW w:w="2337" w:type="dxa"/>
          </w:tcPr>
          <w:p w14:paraId="19C835F7" w14:textId="77777777" w:rsidR="0003333D" w:rsidRDefault="0003333D" w:rsidP="001E4DC8">
            <w:pPr>
              <w:ind w:firstLine="0"/>
            </w:pPr>
            <w:r>
              <w:t>Reporter</w:t>
            </w:r>
          </w:p>
        </w:tc>
        <w:tc>
          <w:tcPr>
            <w:tcW w:w="2337" w:type="dxa"/>
          </w:tcPr>
          <w:p w14:paraId="30CB0326" w14:textId="77777777" w:rsidR="0003333D" w:rsidRDefault="0003333D" w:rsidP="001E4DC8">
            <w:pPr>
              <w:ind w:firstLine="0"/>
            </w:pPr>
            <w:r>
              <w:t>Arkar</w:t>
            </w:r>
          </w:p>
        </w:tc>
        <w:tc>
          <w:tcPr>
            <w:tcW w:w="2338" w:type="dxa"/>
          </w:tcPr>
          <w:p w14:paraId="7744880B" w14:textId="77777777" w:rsidR="0003333D" w:rsidRDefault="0003333D" w:rsidP="001E4DC8">
            <w:pPr>
              <w:ind w:firstLine="0"/>
            </w:pPr>
            <w:r>
              <w:t>Assignee</w:t>
            </w:r>
          </w:p>
        </w:tc>
        <w:tc>
          <w:tcPr>
            <w:tcW w:w="2338" w:type="dxa"/>
          </w:tcPr>
          <w:p w14:paraId="1B23F387" w14:textId="77777777" w:rsidR="0003333D" w:rsidRDefault="0003333D" w:rsidP="001E4DC8">
            <w:pPr>
              <w:ind w:firstLine="0"/>
            </w:pPr>
            <w:r>
              <w:t>Arkar</w:t>
            </w:r>
          </w:p>
        </w:tc>
      </w:tr>
      <w:tr w:rsidR="0003333D" w14:paraId="43A6933B" w14:textId="77777777" w:rsidTr="001E4DC8">
        <w:tc>
          <w:tcPr>
            <w:tcW w:w="2337" w:type="dxa"/>
          </w:tcPr>
          <w:p w14:paraId="00C3F8B7" w14:textId="77777777" w:rsidR="0003333D" w:rsidRDefault="0003333D" w:rsidP="001E4DC8">
            <w:pPr>
              <w:ind w:firstLine="0"/>
            </w:pPr>
            <w:r>
              <w:t xml:space="preserve">Estimate Time </w:t>
            </w:r>
          </w:p>
        </w:tc>
        <w:tc>
          <w:tcPr>
            <w:tcW w:w="2337" w:type="dxa"/>
          </w:tcPr>
          <w:p w14:paraId="79293C4D" w14:textId="77777777" w:rsidR="0003333D" w:rsidRDefault="0003333D" w:rsidP="001E4DC8">
            <w:pPr>
              <w:ind w:firstLine="0"/>
            </w:pPr>
            <w:r>
              <w:t xml:space="preserve">3 </w:t>
            </w:r>
            <w:proofErr w:type="gramStart"/>
            <w:r>
              <w:t>hour</w:t>
            </w:r>
            <w:proofErr w:type="gramEnd"/>
          </w:p>
        </w:tc>
        <w:tc>
          <w:tcPr>
            <w:tcW w:w="2338" w:type="dxa"/>
          </w:tcPr>
          <w:p w14:paraId="3DFB3C2D" w14:textId="77777777" w:rsidR="0003333D" w:rsidRDefault="0003333D" w:rsidP="001E4DC8">
            <w:pPr>
              <w:ind w:firstLine="0"/>
            </w:pPr>
            <w:r>
              <w:t>Remaining Estimate</w:t>
            </w:r>
          </w:p>
        </w:tc>
        <w:tc>
          <w:tcPr>
            <w:tcW w:w="2338" w:type="dxa"/>
          </w:tcPr>
          <w:p w14:paraId="6A40666F" w14:textId="77777777" w:rsidR="0003333D" w:rsidRDefault="0003333D" w:rsidP="001E4DC8">
            <w:pPr>
              <w:ind w:firstLine="0"/>
            </w:pPr>
            <w:r>
              <w:t>0</w:t>
            </w:r>
          </w:p>
        </w:tc>
      </w:tr>
    </w:tbl>
    <w:p w14:paraId="686B0F47" w14:textId="77777777" w:rsidR="0003333D" w:rsidRDefault="0003333D" w:rsidP="0003333D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333D" w14:paraId="16E53571" w14:textId="77777777" w:rsidTr="001E4DC8">
        <w:tc>
          <w:tcPr>
            <w:tcW w:w="3116" w:type="dxa"/>
          </w:tcPr>
          <w:p w14:paraId="6E36169E" w14:textId="77777777" w:rsidR="0003333D" w:rsidRDefault="0003333D" w:rsidP="001E4DC8">
            <w:pPr>
              <w:ind w:firstLine="0"/>
            </w:pPr>
            <w:r>
              <w:t xml:space="preserve">Summary </w:t>
            </w:r>
          </w:p>
        </w:tc>
        <w:tc>
          <w:tcPr>
            <w:tcW w:w="3117" w:type="dxa"/>
          </w:tcPr>
          <w:p w14:paraId="2C0EA6F5" w14:textId="77777777" w:rsidR="0003333D" w:rsidRDefault="0003333D" w:rsidP="001E4DC8">
            <w:pPr>
              <w:ind w:firstLine="0"/>
            </w:pPr>
            <w:r>
              <w:t xml:space="preserve">Status </w:t>
            </w:r>
          </w:p>
        </w:tc>
        <w:tc>
          <w:tcPr>
            <w:tcW w:w="3117" w:type="dxa"/>
          </w:tcPr>
          <w:p w14:paraId="4927CCB6" w14:textId="77777777" w:rsidR="0003333D" w:rsidRDefault="0003333D" w:rsidP="001E4DC8">
            <w:pPr>
              <w:ind w:firstLine="0"/>
            </w:pPr>
            <w:r>
              <w:t>Assignee</w:t>
            </w:r>
          </w:p>
        </w:tc>
      </w:tr>
      <w:tr w:rsidR="0003333D" w14:paraId="3D16635B" w14:textId="77777777" w:rsidTr="001E4DC8">
        <w:tc>
          <w:tcPr>
            <w:tcW w:w="3116" w:type="dxa"/>
          </w:tcPr>
          <w:p w14:paraId="723FE2ED" w14:textId="77777777" w:rsidR="0003333D" w:rsidRDefault="0003333D" w:rsidP="001E4DC8">
            <w:pPr>
              <w:ind w:firstLine="0"/>
            </w:pPr>
            <w:r>
              <w:t>Implement Front End Design</w:t>
            </w:r>
          </w:p>
        </w:tc>
        <w:tc>
          <w:tcPr>
            <w:tcW w:w="3117" w:type="dxa"/>
          </w:tcPr>
          <w:p w14:paraId="17F184C1" w14:textId="77777777" w:rsidR="0003333D" w:rsidRDefault="0003333D" w:rsidP="001E4DC8">
            <w:pPr>
              <w:ind w:firstLine="0"/>
            </w:pPr>
            <w:r>
              <w:t>TODO</w:t>
            </w:r>
          </w:p>
        </w:tc>
        <w:tc>
          <w:tcPr>
            <w:tcW w:w="3117" w:type="dxa"/>
          </w:tcPr>
          <w:p w14:paraId="277E8DE5" w14:textId="77777777" w:rsidR="0003333D" w:rsidRDefault="0003333D" w:rsidP="001E4DC8">
            <w:pPr>
              <w:ind w:firstLine="0"/>
            </w:pPr>
            <w:r>
              <w:t>arkar phyo  </w:t>
            </w:r>
          </w:p>
        </w:tc>
      </w:tr>
      <w:tr w:rsidR="0003333D" w14:paraId="0B339EE9" w14:textId="77777777" w:rsidTr="001E4DC8">
        <w:tc>
          <w:tcPr>
            <w:tcW w:w="3116" w:type="dxa"/>
          </w:tcPr>
          <w:p w14:paraId="1EEE79BF" w14:textId="77777777" w:rsidR="0003333D" w:rsidRDefault="0003333D" w:rsidP="001E4DC8">
            <w:pPr>
              <w:ind w:firstLine="0"/>
            </w:pPr>
            <w:r>
              <w:t>Create Backend Scripts</w:t>
            </w:r>
          </w:p>
        </w:tc>
        <w:tc>
          <w:tcPr>
            <w:tcW w:w="3117" w:type="dxa"/>
          </w:tcPr>
          <w:p w14:paraId="3DC14624" w14:textId="77777777" w:rsidR="0003333D" w:rsidRDefault="0003333D" w:rsidP="001E4DC8">
            <w:pPr>
              <w:ind w:firstLine="0"/>
            </w:pPr>
            <w:r>
              <w:t>TODO</w:t>
            </w:r>
          </w:p>
        </w:tc>
        <w:tc>
          <w:tcPr>
            <w:tcW w:w="3117" w:type="dxa"/>
          </w:tcPr>
          <w:p w14:paraId="3AAC9DEF" w14:textId="77777777" w:rsidR="0003333D" w:rsidRDefault="0003333D" w:rsidP="001E4DC8">
            <w:pPr>
              <w:ind w:firstLine="0"/>
            </w:pPr>
            <w:r>
              <w:t>Suan Thiha Nyan</w:t>
            </w:r>
          </w:p>
        </w:tc>
      </w:tr>
      <w:tr w:rsidR="0003333D" w14:paraId="210A5947" w14:textId="77777777" w:rsidTr="001E4DC8">
        <w:tc>
          <w:tcPr>
            <w:tcW w:w="3116" w:type="dxa"/>
          </w:tcPr>
          <w:p w14:paraId="56641640" w14:textId="77777777" w:rsidR="0003333D" w:rsidRDefault="0003333D" w:rsidP="001E4DC8">
            <w:pPr>
              <w:ind w:firstLine="0"/>
            </w:pPr>
            <w:r>
              <w:t>Testing</w:t>
            </w:r>
          </w:p>
        </w:tc>
        <w:tc>
          <w:tcPr>
            <w:tcW w:w="3117" w:type="dxa"/>
          </w:tcPr>
          <w:p w14:paraId="58B68BA3" w14:textId="77777777" w:rsidR="0003333D" w:rsidRDefault="0003333D" w:rsidP="001E4DC8">
            <w:pPr>
              <w:ind w:firstLine="0"/>
            </w:pPr>
            <w:r>
              <w:t>TOD</w:t>
            </w:r>
          </w:p>
        </w:tc>
        <w:tc>
          <w:tcPr>
            <w:tcW w:w="3117" w:type="dxa"/>
          </w:tcPr>
          <w:p w14:paraId="6E17C5C0" w14:textId="77777777" w:rsidR="0003333D" w:rsidRDefault="0003333D" w:rsidP="001E4DC8">
            <w:pPr>
              <w:ind w:firstLine="0"/>
            </w:pPr>
            <w:r>
              <w:t>Zaw Htet Aung  </w:t>
            </w:r>
          </w:p>
        </w:tc>
      </w:tr>
    </w:tbl>
    <w:p w14:paraId="250FBC75" w14:textId="77777777" w:rsidR="0003333D" w:rsidRDefault="0003333D" w:rsidP="0003333D">
      <w:pPr>
        <w:pStyle w:val="ListParagraph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3333D" w14:paraId="2D233A34" w14:textId="77777777" w:rsidTr="001E4DC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BD88CD" w14:textId="77777777" w:rsidR="0003333D" w:rsidRPr="00493730" w:rsidRDefault="0003333D" w:rsidP="001E4DC8">
            <w:pPr>
              <w:spacing w:line="240" w:lineRule="auto"/>
              <w:ind w:firstLine="0"/>
              <w:rPr>
                <w:b/>
                <w:bCs/>
              </w:rPr>
            </w:pPr>
            <w:r w:rsidRPr="00493730">
              <w:rPr>
                <w:b/>
                <w:bCs/>
              </w:rPr>
              <w:t>Description</w:t>
            </w:r>
          </w:p>
          <w:p w14:paraId="1148FD5F" w14:textId="77777777" w:rsidR="0003333D" w:rsidRDefault="00220968" w:rsidP="00220968">
            <w:pPr>
              <w:spacing w:line="240" w:lineRule="auto"/>
              <w:ind w:firstLine="0"/>
            </w:pPr>
            <w:r w:rsidRPr="00220968">
              <w:t xml:space="preserve">As students, </w:t>
            </w:r>
            <w:r>
              <w:t>the contribution is available to edit after the end data.</w:t>
            </w:r>
          </w:p>
          <w:p w14:paraId="47DCAE7C" w14:textId="75F2EC2C" w:rsidR="00220968" w:rsidRDefault="00220968" w:rsidP="00220968">
            <w:pPr>
              <w:spacing w:line="240" w:lineRule="auto"/>
              <w:ind w:firstLine="0"/>
            </w:pPr>
            <w:r>
              <w:t>Test Description</w:t>
            </w:r>
          </w:p>
          <w:p w14:paraId="035B491A" w14:textId="7A645470" w:rsidR="00220968" w:rsidRDefault="00DF13DA" w:rsidP="00220968">
            <w:pPr>
              <w:spacing w:line="240" w:lineRule="auto"/>
              <w:ind w:firstLine="0"/>
            </w:pPr>
            <w:r>
              <w:t>C</w:t>
            </w:r>
            <w:r w:rsidR="00220968">
              <w:t>ontribution</w:t>
            </w:r>
            <w:r>
              <w:t>s after the end date</w:t>
            </w:r>
            <w:r w:rsidR="00220968">
              <w:t xml:space="preserve"> will be defined as</w:t>
            </w:r>
            <w:r>
              <w:t xml:space="preserve"> late contributions</w:t>
            </w:r>
            <w:r w:rsidR="00220968">
              <w:t xml:space="preserve"> </w:t>
            </w:r>
          </w:p>
          <w:p w14:paraId="54D29176" w14:textId="1231D202" w:rsidR="00220968" w:rsidRDefault="00220968" w:rsidP="00220968">
            <w:pPr>
              <w:spacing w:line="240" w:lineRule="auto"/>
              <w:ind w:firstLine="0"/>
            </w:pPr>
          </w:p>
        </w:tc>
      </w:tr>
    </w:tbl>
    <w:p w14:paraId="5DC9FB85" w14:textId="77777777" w:rsidR="00335796" w:rsidRDefault="00335796" w:rsidP="00335796">
      <w:pPr>
        <w:pStyle w:val="Heading3"/>
        <w:ind w:firstLine="0"/>
      </w:pPr>
      <w:bookmarkStart w:id="11" w:name="_Toc53093241"/>
    </w:p>
    <w:p w14:paraId="62E67021" w14:textId="28C2F3EF" w:rsidR="008532BE" w:rsidRDefault="008F2F19" w:rsidP="00335796">
      <w:pPr>
        <w:pStyle w:val="Heading3"/>
      </w:pPr>
      <w:r>
        <w:t>Burndown chart</w:t>
      </w:r>
      <w:bookmarkEnd w:id="11"/>
      <w:r>
        <w:t xml:space="preserve"> </w:t>
      </w:r>
    </w:p>
    <w:p w14:paraId="247BDBA9" w14:textId="5E78FF49" w:rsidR="008F2F19" w:rsidRDefault="008532BE" w:rsidP="008F2F19">
      <w:pPr>
        <w:ind w:firstLine="0"/>
      </w:pPr>
      <w:r>
        <w:rPr>
          <w:noProof/>
        </w:rPr>
        <w:drawing>
          <wp:inline distT="0" distB="0" distL="0" distR="0" wp14:anchorId="4017B2EA" wp14:editId="4FF0A865">
            <wp:extent cx="594360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7FFE" w14:textId="77777777" w:rsidR="008F2F19" w:rsidRPr="008F2F19" w:rsidRDefault="008F2F19" w:rsidP="008F2F19">
      <w:pPr>
        <w:ind w:firstLine="0"/>
      </w:pPr>
    </w:p>
    <w:p w14:paraId="5D815587" w14:textId="77777777" w:rsidR="001109CB" w:rsidRDefault="001109CB" w:rsidP="001109CB">
      <w:pPr>
        <w:ind w:firstLine="0"/>
      </w:pPr>
    </w:p>
    <w:p w14:paraId="148540FF" w14:textId="77777777" w:rsidR="00E70E25" w:rsidRDefault="00E70E25" w:rsidP="00AA6B82">
      <w:pPr>
        <w:pStyle w:val="SectionTitle"/>
      </w:pPr>
    </w:p>
    <w:p w14:paraId="63B381A5" w14:textId="61C8A609" w:rsidR="00E70E25" w:rsidRDefault="00E70E25" w:rsidP="0087233F">
      <w:pPr>
        <w:pStyle w:val="Heading2"/>
      </w:pPr>
      <w:bookmarkStart w:id="12" w:name="_Toc53093242"/>
      <w:r>
        <w:t>Sprint-2</w:t>
      </w:r>
      <w:bookmarkEnd w:id="12"/>
    </w:p>
    <w:p w14:paraId="69968407" w14:textId="648A0BBC" w:rsidR="00025332" w:rsidRDefault="00025332" w:rsidP="00025332">
      <w:pPr>
        <w:pStyle w:val="Heading3"/>
      </w:pPr>
      <w:r>
        <w:t>Sprint Planning</w:t>
      </w:r>
    </w:p>
    <w:p w14:paraId="1EF1291B" w14:textId="0D9ABF6F" w:rsidR="00025332" w:rsidRPr="00025332" w:rsidRDefault="00025332" w:rsidP="00025332">
      <w:r>
        <w:t>Task-1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7146"/>
      </w:tblGrid>
      <w:tr w:rsidR="00025332" w14:paraId="61374C4D" w14:textId="77777777" w:rsidTr="008B53F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70DBF" w14:textId="77777777" w:rsidR="00025332" w:rsidRDefault="00025332" w:rsidP="00025332">
            <w:pPr>
              <w:pStyle w:val="ListParagraph"/>
              <w:rPr>
                <w:sz w:val="27"/>
                <w:szCs w:val="27"/>
              </w:rPr>
            </w:pPr>
            <w:r>
              <w:t>[EM-84] </w:t>
            </w:r>
            <w:hyperlink r:id="rId11" w:history="1">
              <w:r>
                <w:rPr>
                  <w:rStyle w:val="Hyperlink"/>
                  <w:rFonts w:eastAsia="Times New Roman"/>
                </w:rPr>
                <w:t>Create Marketing Coordinators Register Page</w:t>
              </w:r>
            </w:hyperlink>
            <w: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Created: 08/Oct/20  Updated: 09/Oct/20 </w:t>
            </w:r>
          </w:p>
        </w:tc>
      </w:tr>
      <w:tr w:rsidR="00025332" w14:paraId="634FF72F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6FFD0" w14:textId="77777777" w:rsidR="00025332" w:rsidRDefault="00025332" w:rsidP="00025332">
            <w:pPr>
              <w:pStyle w:val="ListParagraph"/>
            </w:pPr>
            <w:r>
              <w:rPr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0A03B" w14:textId="77777777" w:rsidR="00025332" w:rsidRDefault="00025332" w:rsidP="00025332">
            <w:pPr>
              <w:pStyle w:val="ListParagraph"/>
            </w:pPr>
            <w:r>
              <w:t>To Do</w:t>
            </w:r>
          </w:p>
        </w:tc>
      </w:tr>
      <w:tr w:rsidR="00025332" w14:paraId="5A09F275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CABABE" w14:textId="77777777" w:rsidR="00025332" w:rsidRDefault="00025332" w:rsidP="00025332">
            <w:pPr>
              <w:pStyle w:val="ListParagraph"/>
            </w:pPr>
            <w:r>
              <w:rPr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AB762" w14:textId="77777777" w:rsidR="00025332" w:rsidRDefault="008B53F7" w:rsidP="00025332">
            <w:pPr>
              <w:pStyle w:val="ListParagraph"/>
            </w:pPr>
            <w:hyperlink r:id="rId12" w:history="1">
              <w:r w:rsidR="00025332">
                <w:rPr>
                  <w:rStyle w:val="Hyperlink"/>
                  <w:rFonts w:eastAsia="Times New Roman"/>
                </w:rPr>
                <w:t>EWSD_Magazine</w:t>
              </w:r>
            </w:hyperlink>
          </w:p>
        </w:tc>
      </w:tr>
      <w:tr w:rsidR="00025332" w14:paraId="496F6925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A753C3" w14:textId="77777777" w:rsidR="00025332" w:rsidRDefault="00025332" w:rsidP="00025332">
            <w:pPr>
              <w:pStyle w:val="ListParagraph"/>
            </w:pPr>
            <w:r>
              <w:rPr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530D7" w14:textId="77777777" w:rsidR="00025332" w:rsidRDefault="00025332" w:rsidP="00025332">
            <w:pPr>
              <w:pStyle w:val="ListParagraph"/>
            </w:pPr>
            <w:r>
              <w:t xml:space="preserve">None </w:t>
            </w:r>
          </w:p>
        </w:tc>
      </w:tr>
      <w:tr w:rsidR="00025332" w14:paraId="11AA2237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217D64" w14:textId="77777777" w:rsidR="00025332" w:rsidRDefault="00025332" w:rsidP="00025332">
            <w:pPr>
              <w:pStyle w:val="ListParagraph"/>
            </w:pPr>
            <w:r>
              <w:rPr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D45412" w14:textId="77777777" w:rsidR="00025332" w:rsidRDefault="00025332" w:rsidP="00025332">
            <w:pPr>
              <w:pStyle w:val="ListParagraph"/>
            </w:pPr>
            <w:r>
              <w:t xml:space="preserve">None </w:t>
            </w:r>
          </w:p>
        </w:tc>
      </w:tr>
      <w:tr w:rsidR="00025332" w14:paraId="2830E5C1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F4C21" w14:textId="77777777" w:rsidR="00025332" w:rsidRDefault="00025332" w:rsidP="00025332">
            <w:pPr>
              <w:pStyle w:val="ListParagraph"/>
            </w:pPr>
            <w:r>
              <w:rPr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487803" w14:textId="77777777" w:rsidR="00025332" w:rsidRDefault="00025332" w:rsidP="00025332">
            <w:pPr>
              <w:pStyle w:val="ListParagraph"/>
            </w:pPr>
            <w:r>
              <w:t xml:space="preserve">None </w:t>
            </w:r>
          </w:p>
        </w:tc>
      </w:tr>
    </w:tbl>
    <w:p w14:paraId="76EAEEB5" w14:textId="77777777" w:rsidR="00025332" w:rsidRDefault="00025332" w:rsidP="00025332">
      <w:pPr>
        <w:pStyle w:val="ListParagraph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2725"/>
        <w:gridCol w:w="1904"/>
        <w:gridCol w:w="2725"/>
      </w:tblGrid>
      <w:tr w:rsidR="00025332" w14:paraId="34250530" w14:textId="77777777" w:rsidTr="00F16EF6">
        <w:tc>
          <w:tcPr>
            <w:tcW w:w="10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D48E8A" w14:textId="77777777" w:rsidR="00025332" w:rsidRDefault="00025332" w:rsidP="00025332">
            <w:pPr>
              <w:pStyle w:val="ListParagraph"/>
            </w:pPr>
            <w:r>
              <w:rPr>
                <w:b/>
                <w:bCs/>
              </w:rPr>
              <w:t>Type:</w:t>
            </w:r>
            <w:r>
              <w:t xml:space="preserve"> </w:t>
            </w:r>
          </w:p>
        </w:tc>
        <w:tc>
          <w:tcPr>
            <w:tcW w:w="1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D167A" w14:textId="77777777" w:rsidR="00025332" w:rsidRDefault="00025332" w:rsidP="00025332">
            <w:pPr>
              <w:pStyle w:val="ListParagraph"/>
            </w:pPr>
            <w: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043810" w14:textId="77777777" w:rsidR="00025332" w:rsidRDefault="00025332" w:rsidP="00025332">
            <w:pPr>
              <w:pStyle w:val="ListParagraph"/>
            </w:pPr>
            <w:r>
              <w:rPr>
                <w:b/>
                <w:bCs/>
              </w:rPr>
              <w:t>Priority: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E78D50" w14:textId="77777777" w:rsidR="00025332" w:rsidRDefault="00025332" w:rsidP="00025332">
            <w:pPr>
              <w:pStyle w:val="ListParagraph"/>
            </w:pPr>
            <w:r>
              <w:t xml:space="preserve">Medium </w:t>
            </w:r>
          </w:p>
        </w:tc>
      </w:tr>
      <w:tr w:rsidR="00025332" w14:paraId="603BF23D" w14:textId="77777777" w:rsidTr="00F16EF6">
        <w:tc>
          <w:tcPr>
            <w:tcW w:w="10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44D516" w14:textId="77777777" w:rsidR="00025332" w:rsidRDefault="00025332" w:rsidP="00025332">
            <w:pPr>
              <w:pStyle w:val="ListParagraph"/>
            </w:pPr>
            <w:r>
              <w:rPr>
                <w:b/>
                <w:bCs/>
              </w:rPr>
              <w:t>Reporter:</w:t>
            </w:r>
            <w:r>
              <w:t xml:space="preserve"> </w:t>
            </w:r>
          </w:p>
        </w:tc>
        <w:tc>
          <w:tcPr>
            <w:tcW w:w="1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F6DE1" w14:textId="77777777" w:rsidR="00025332" w:rsidRDefault="008B53F7" w:rsidP="00025332">
            <w:pPr>
              <w:pStyle w:val="ListParagraph"/>
            </w:pPr>
            <w:hyperlink r:id="rId13" w:history="1">
              <w:r w:rsidR="00025332">
                <w:rPr>
                  <w:rStyle w:val="Hyperlink"/>
                  <w:rFonts w:eastAsia="Times New Roman"/>
                </w:rPr>
                <w:t xml:space="preserve">Ar Kar </w:t>
              </w:r>
            </w:hyperlink>
          </w:p>
        </w:tc>
        <w:tc>
          <w:tcPr>
            <w:tcW w:w="10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17361D" w14:textId="77777777" w:rsidR="00025332" w:rsidRDefault="00025332" w:rsidP="00025332">
            <w:pPr>
              <w:pStyle w:val="ListParagraph"/>
            </w:pPr>
            <w:r>
              <w:rPr>
                <w:b/>
                <w:bCs/>
              </w:rPr>
              <w:t>Assignee:</w:t>
            </w:r>
            <w:r>
              <w:t xml:space="preserve"> </w:t>
            </w:r>
          </w:p>
        </w:tc>
        <w:tc>
          <w:tcPr>
            <w:tcW w:w="1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3ED87" w14:textId="77777777" w:rsidR="00025332" w:rsidRDefault="008B53F7" w:rsidP="00025332">
            <w:pPr>
              <w:pStyle w:val="ListParagraph"/>
            </w:pPr>
            <w:hyperlink r:id="rId14" w:history="1">
              <w:r w:rsidR="00025332">
                <w:rPr>
                  <w:rStyle w:val="Hyperlink"/>
                  <w:rFonts w:eastAsia="Times New Roman"/>
                </w:rPr>
                <w:t xml:space="preserve">arkar phyo </w:t>
              </w:r>
            </w:hyperlink>
          </w:p>
        </w:tc>
      </w:tr>
      <w:tr w:rsidR="00025332" w14:paraId="6F912082" w14:textId="77777777" w:rsidTr="00F16EF6">
        <w:tc>
          <w:tcPr>
            <w:tcW w:w="10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8EFB7" w14:textId="77777777" w:rsidR="00025332" w:rsidRDefault="00025332" w:rsidP="00025332">
            <w:pPr>
              <w:pStyle w:val="ListParagraph"/>
            </w:pPr>
            <w:r>
              <w:rPr>
                <w:b/>
                <w:bCs/>
              </w:rPr>
              <w:t>Resolution:</w:t>
            </w:r>
            <w:r>
              <w:t xml:space="preserve"> </w:t>
            </w:r>
          </w:p>
        </w:tc>
        <w:tc>
          <w:tcPr>
            <w:tcW w:w="1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A137D1" w14:textId="77777777" w:rsidR="00025332" w:rsidRDefault="00025332" w:rsidP="00025332">
            <w:pPr>
              <w:pStyle w:val="ListParagraph"/>
            </w:pPr>
            <w:r>
              <w:t xml:space="preserve">Unresolved </w:t>
            </w:r>
          </w:p>
        </w:tc>
        <w:tc>
          <w:tcPr>
            <w:tcW w:w="10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E71BF9" w14:textId="77777777" w:rsidR="00025332" w:rsidRDefault="00025332" w:rsidP="00025332">
            <w:pPr>
              <w:pStyle w:val="ListParagraph"/>
            </w:pPr>
            <w:r>
              <w:rPr>
                <w:b/>
                <w:bCs/>
              </w:rPr>
              <w:t>Votes:</w:t>
            </w:r>
            <w:r>
              <w:t xml:space="preserve"> </w:t>
            </w:r>
          </w:p>
        </w:tc>
        <w:tc>
          <w:tcPr>
            <w:tcW w:w="1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91180" w14:textId="77777777" w:rsidR="00025332" w:rsidRDefault="00025332" w:rsidP="00025332">
            <w:pPr>
              <w:pStyle w:val="ListParagraph"/>
            </w:pPr>
            <w:r>
              <w:t xml:space="preserve">0 </w:t>
            </w:r>
          </w:p>
        </w:tc>
      </w:tr>
      <w:tr w:rsidR="00025332" w14:paraId="6B8525EE" w14:textId="77777777" w:rsidTr="00F16EF6">
        <w:tc>
          <w:tcPr>
            <w:tcW w:w="10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9003B" w14:textId="77777777" w:rsidR="00025332" w:rsidRDefault="00025332" w:rsidP="00025332">
            <w:pPr>
              <w:pStyle w:val="ListParagraph"/>
            </w:pPr>
            <w:r>
              <w:rPr>
                <w:b/>
                <w:bCs/>
              </w:rPr>
              <w:t>Labels: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AAB94" w14:textId="77777777" w:rsidR="00025332" w:rsidRDefault="00025332" w:rsidP="00025332">
            <w:pPr>
              <w:pStyle w:val="ListParagraph"/>
            </w:pPr>
            <w:r>
              <w:t xml:space="preserve">None </w:t>
            </w:r>
          </w:p>
        </w:tc>
      </w:tr>
    </w:tbl>
    <w:p w14:paraId="6046C704" w14:textId="77777777" w:rsidR="00025332" w:rsidRDefault="00025332" w:rsidP="00025332">
      <w:pPr>
        <w:pStyle w:val="ListParagraph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7646"/>
      </w:tblGrid>
      <w:tr w:rsidR="00025332" w14:paraId="53285329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DD7D8" w14:textId="77777777" w:rsidR="00025332" w:rsidRDefault="00025332" w:rsidP="00025332">
            <w:pPr>
              <w:pStyle w:val="ListParagraph"/>
            </w:pPr>
            <w:r>
              <w:rPr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"/>
              <w:gridCol w:w="1880"/>
              <w:gridCol w:w="1294"/>
              <w:gridCol w:w="1453"/>
              <w:gridCol w:w="1759"/>
            </w:tblGrid>
            <w:tr w:rsidR="00025332" w14:paraId="17A2823E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5E48D1" w14:textId="77777777" w:rsidR="00025332" w:rsidRDefault="00025332" w:rsidP="00025332">
                  <w:pPr>
                    <w:pStyle w:val="ListParagraph"/>
                  </w:pPr>
                  <w:r>
                    <w:rPr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1C617B" w14:textId="77777777" w:rsidR="00025332" w:rsidRDefault="00025332" w:rsidP="00025332">
                  <w:pPr>
                    <w:pStyle w:val="ListParagraph"/>
                  </w:pPr>
                  <w:r>
                    <w:rPr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D46035" w14:textId="77777777" w:rsidR="00025332" w:rsidRDefault="00025332" w:rsidP="00025332">
                  <w:pPr>
                    <w:pStyle w:val="ListParagraph"/>
                  </w:pPr>
                  <w:r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7BB7C1" w14:textId="77777777" w:rsidR="00025332" w:rsidRDefault="00025332" w:rsidP="00025332">
                  <w:pPr>
                    <w:pStyle w:val="ListParagraph"/>
                  </w:pPr>
                  <w:r>
                    <w:rPr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455388" w14:textId="77777777" w:rsidR="00025332" w:rsidRDefault="00025332" w:rsidP="00025332">
                  <w:pPr>
                    <w:pStyle w:val="ListParagraph"/>
                  </w:pPr>
                  <w:r>
                    <w:rPr>
                      <w:b/>
                      <w:bCs/>
                    </w:rPr>
                    <w:t>Assignee</w:t>
                  </w:r>
                </w:p>
              </w:tc>
            </w:tr>
            <w:tr w:rsidR="00025332" w14:paraId="05A5D82B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6B457C" w14:textId="77777777" w:rsidR="00025332" w:rsidRDefault="008B53F7" w:rsidP="00025332">
                  <w:pPr>
                    <w:pStyle w:val="ListParagraph"/>
                  </w:pPr>
                  <w:hyperlink r:id="rId15" w:history="1">
                    <w:r w:rsidR="00025332">
                      <w:rPr>
                        <w:rStyle w:val="Hyperlink"/>
                        <w:rFonts w:eastAsia="Times New Roman"/>
                      </w:rPr>
                      <w:t>EM-90</w:t>
                    </w:r>
                  </w:hyperlink>
                  <w:r w:rsidR="00025332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559265" w14:textId="77777777" w:rsidR="00025332" w:rsidRDefault="008B53F7" w:rsidP="00025332">
                  <w:pPr>
                    <w:pStyle w:val="ListParagraph"/>
                  </w:pPr>
                  <w:hyperlink r:id="rId16" w:history="1">
                    <w:r w:rsidR="00025332">
                      <w:rPr>
                        <w:rStyle w:val="Hyperlink"/>
                        <w:rFonts w:eastAsia="Times New Roman"/>
                      </w:rPr>
                      <w:t xml:space="preserve">Create </w:t>
                    </w:r>
                    <w:proofErr w:type="spellStart"/>
                    <w:r w:rsidR="00025332">
                      <w:rPr>
                        <w:rStyle w:val="Hyperlink"/>
                        <w:rFonts w:eastAsia="Times New Roman"/>
                      </w:rPr>
                      <w:t>WIreFrame</w:t>
                    </w:r>
                    <w:proofErr w:type="spellEnd"/>
                  </w:hyperlink>
                  <w:r w:rsidR="00025332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DDF931" w14:textId="77777777" w:rsidR="00025332" w:rsidRDefault="00025332" w:rsidP="00025332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ADB81A" w14:textId="77777777" w:rsidR="00025332" w:rsidRDefault="00025332" w:rsidP="00025332">
                  <w:pPr>
                    <w:pStyle w:val="ListParagraph"/>
                  </w:pPr>
                  <w: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7C751F" w14:textId="77777777" w:rsidR="00025332" w:rsidRDefault="00025332" w:rsidP="00025332">
                  <w:pPr>
                    <w:pStyle w:val="ListParagraph"/>
                  </w:pPr>
                  <w:r>
                    <w:t xml:space="preserve">arkar phyo   </w:t>
                  </w:r>
                </w:p>
              </w:tc>
            </w:tr>
            <w:tr w:rsidR="00025332" w14:paraId="1C6C1876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629C0C" w14:textId="77777777" w:rsidR="00025332" w:rsidRDefault="008B53F7" w:rsidP="00025332">
                  <w:pPr>
                    <w:pStyle w:val="ListParagraph"/>
                  </w:pPr>
                  <w:hyperlink r:id="rId17" w:history="1">
                    <w:r w:rsidR="00025332">
                      <w:rPr>
                        <w:rStyle w:val="Hyperlink"/>
                        <w:rFonts w:eastAsia="Times New Roman"/>
                      </w:rPr>
                      <w:t>EM-91</w:t>
                    </w:r>
                  </w:hyperlink>
                  <w:r w:rsidR="00025332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095B90" w14:textId="77777777" w:rsidR="00025332" w:rsidRDefault="008B53F7" w:rsidP="00025332">
                  <w:pPr>
                    <w:pStyle w:val="ListParagraph"/>
                  </w:pPr>
                  <w:hyperlink r:id="rId18" w:history="1">
                    <w:r w:rsidR="00025332">
                      <w:rPr>
                        <w:rStyle w:val="Hyperlink"/>
                        <w:rFonts w:eastAsia="Times New Roman"/>
                      </w:rPr>
                      <w:t xml:space="preserve">Create User </w:t>
                    </w:r>
                    <w:proofErr w:type="spellStart"/>
                    <w:r w:rsidR="00025332">
                      <w:rPr>
                        <w:rStyle w:val="Hyperlink"/>
                        <w:rFonts w:eastAsia="Times New Roman"/>
                      </w:rPr>
                      <w:t>InterFace</w:t>
                    </w:r>
                    <w:proofErr w:type="spellEnd"/>
                  </w:hyperlink>
                  <w:r w:rsidR="00025332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A9009" w14:textId="77777777" w:rsidR="00025332" w:rsidRDefault="00025332" w:rsidP="00025332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447240" w14:textId="77777777" w:rsidR="00025332" w:rsidRDefault="00025332" w:rsidP="00025332">
                  <w:pPr>
                    <w:pStyle w:val="ListParagraph"/>
                  </w:pPr>
                  <w: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DFD7F1" w14:textId="77777777" w:rsidR="00025332" w:rsidRDefault="00025332" w:rsidP="00025332">
                  <w:pPr>
                    <w:pStyle w:val="ListParagraph"/>
                  </w:pPr>
                  <w:r>
                    <w:t xml:space="preserve">arkar phyo   </w:t>
                  </w:r>
                </w:p>
              </w:tc>
            </w:tr>
            <w:tr w:rsidR="00025332" w14:paraId="79274D23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F32D85" w14:textId="77777777" w:rsidR="00025332" w:rsidRDefault="008B53F7" w:rsidP="00025332">
                  <w:pPr>
                    <w:pStyle w:val="ListParagraph"/>
                  </w:pPr>
                  <w:hyperlink r:id="rId19" w:history="1">
                    <w:r w:rsidR="00025332">
                      <w:rPr>
                        <w:rStyle w:val="Hyperlink"/>
                        <w:rFonts w:eastAsia="Times New Roman"/>
                      </w:rPr>
                      <w:t>EM-92</w:t>
                    </w:r>
                  </w:hyperlink>
                  <w:r w:rsidR="00025332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26528A" w14:textId="77777777" w:rsidR="00025332" w:rsidRDefault="008B53F7" w:rsidP="00025332">
                  <w:pPr>
                    <w:pStyle w:val="ListParagraph"/>
                  </w:pPr>
                  <w:hyperlink r:id="rId20" w:history="1">
                    <w:r w:rsidR="00025332">
                      <w:rPr>
                        <w:rStyle w:val="Hyperlink"/>
                        <w:rFonts w:eastAsia="Times New Roman"/>
                      </w:rPr>
                      <w:t xml:space="preserve">Provide database query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391821" w14:textId="77777777" w:rsidR="00025332" w:rsidRDefault="00025332" w:rsidP="00025332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5F72F8" w14:textId="77777777" w:rsidR="00025332" w:rsidRDefault="00025332" w:rsidP="00025332">
                  <w:pPr>
                    <w:pStyle w:val="ListParagraph"/>
                  </w:pPr>
                  <w: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CA7640" w14:textId="77777777" w:rsidR="00025332" w:rsidRDefault="00025332" w:rsidP="00025332">
                  <w:pPr>
                    <w:pStyle w:val="ListParagraph"/>
                  </w:pPr>
                  <w:r>
                    <w:t xml:space="preserve">Sett Wai Aung   </w:t>
                  </w:r>
                </w:p>
              </w:tc>
            </w:tr>
            <w:tr w:rsidR="00025332" w14:paraId="5F103DAD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C73A63" w14:textId="77777777" w:rsidR="00025332" w:rsidRDefault="008B53F7" w:rsidP="00025332">
                  <w:pPr>
                    <w:pStyle w:val="ListParagraph"/>
                  </w:pPr>
                  <w:hyperlink r:id="rId21" w:history="1">
                    <w:r w:rsidR="00025332">
                      <w:rPr>
                        <w:rStyle w:val="Hyperlink"/>
                        <w:rFonts w:eastAsia="Times New Roman"/>
                      </w:rPr>
                      <w:t>EM-93</w:t>
                    </w:r>
                  </w:hyperlink>
                  <w:r w:rsidR="00025332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17DFC7" w14:textId="77777777" w:rsidR="00025332" w:rsidRDefault="008B53F7" w:rsidP="00025332">
                  <w:pPr>
                    <w:pStyle w:val="ListParagraph"/>
                  </w:pPr>
                  <w:hyperlink r:id="rId22" w:history="1">
                    <w:r w:rsidR="00025332">
                      <w:rPr>
                        <w:rStyle w:val="Hyperlink"/>
                        <w:rFonts w:eastAsia="Times New Roman"/>
                      </w:rPr>
                      <w:t>Implement backend coding include vali...</w:t>
                    </w:r>
                  </w:hyperlink>
                  <w:r w:rsidR="00025332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F099DA" w14:textId="77777777" w:rsidR="00025332" w:rsidRDefault="00025332" w:rsidP="00025332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4B21C1" w14:textId="77777777" w:rsidR="00025332" w:rsidRDefault="00025332" w:rsidP="00025332">
                  <w:pPr>
                    <w:pStyle w:val="ListParagraph"/>
                  </w:pPr>
                  <w: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5AAFA0" w14:textId="77777777" w:rsidR="00025332" w:rsidRDefault="00025332" w:rsidP="00025332">
                  <w:pPr>
                    <w:pStyle w:val="ListParagraph"/>
                  </w:pPr>
                  <w:r>
                    <w:t xml:space="preserve">Min Hein Khant   </w:t>
                  </w:r>
                </w:p>
              </w:tc>
            </w:tr>
            <w:tr w:rsidR="00025332" w14:paraId="30BF3143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1B0AAA" w14:textId="77777777" w:rsidR="00025332" w:rsidRDefault="008B53F7" w:rsidP="00025332">
                  <w:pPr>
                    <w:pStyle w:val="ListParagraph"/>
                  </w:pPr>
                  <w:hyperlink r:id="rId23" w:history="1">
                    <w:r w:rsidR="00025332">
                      <w:rPr>
                        <w:rStyle w:val="Hyperlink"/>
                        <w:rFonts w:eastAsia="Times New Roman"/>
                      </w:rPr>
                      <w:t>EM-94</w:t>
                    </w:r>
                  </w:hyperlink>
                  <w:r w:rsidR="00025332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74D60D" w14:textId="77777777" w:rsidR="00025332" w:rsidRDefault="008B53F7" w:rsidP="00025332">
                  <w:pPr>
                    <w:pStyle w:val="ListParagraph"/>
                  </w:pPr>
                  <w:hyperlink r:id="rId24" w:history="1">
                    <w:r w:rsidR="00025332">
                      <w:rPr>
                        <w:rStyle w:val="Hyperlink"/>
                        <w:rFonts w:eastAsia="Times New Roman"/>
                      </w:rPr>
                      <w:t>Testing</w:t>
                    </w:r>
                  </w:hyperlink>
                  <w:r w:rsidR="00025332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4496B3" w14:textId="77777777" w:rsidR="00025332" w:rsidRDefault="00025332" w:rsidP="00025332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563309" w14:textId="77777777" w:rsidR="00025332" w:rsidRDefault="00025332" w:rsidP="00025332">
                  <w:pPr>
                    <w:pStyle w:val="ListParagraph"/>
                  </w:pPr>
                  <w: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F0AA39" w14:textId="77777777" w:rsidR="00025332" w:rsidRDefault="00025332" w:rsidP="00025332">
                  <w:pPr>
                    <w:pStyle w:val="ListParagraph"/>
                  </w:pPr>
                  <w:r>
                    <w:t xml:space="preserve">Zaw Htet Aung   </w:t>
                  </w:r>
                </w:p>
              </w:tc>
            </w:tr>
          </w:tbl>
          <w:p w14:paraId="31D1A80A" w14:textId="77777777" w:rsidR="00025332" w:rsidRDefault="00025332" w:rsidP="00025332">
            <w:pPr>
              <w:pStyle w:val="ListParagraph"/>
            </w:pPr>
          </w:p>
        </w:tc>
      </w:tr>
      <w:tr w:rsidR="00025332" w14:paraId="0EE8D43D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B2954" w14:textId="77777777" w:rsidR="00025332" w:rsidRDefault="00025332" w:rsidP="00025332">
            <w:pPr>
              <w:pStyle w:val="ListParagraph"/>
              <w:rPr>
                <w:sz w:val="24"/>
              </w:rPr>
            </w:pPr>
            <w:r>
              <w:rPr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3D68C3" w14:textId="77777777" w:rsidR="00025332" w:rsidRDefault="00025332" w:rsidP="00025332">
            <w:pPr>
              <w:pStyle w:val="ListParagraph"/>
            </w:pPr>
            <w:r>
              <w:t>Sprint 2</w:t>
            </w:r>
          </w:p>
        </w:tc>
      </w:tr>
    </w:tbl>
    <w:p w14:paraId="1522E202" w14:textId="77777777" w:rsidR="00025332" w:rsidRDefault="00025332" w:rsidP="00025332">
      <w:pPr>
        <w:pStyle w:val="ListParagraph"/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133"/>
        <w:gridCol w:w="7227"/>
      </w:tblGrid>
      <w:tr w:rsidR="00025332" w14:paraId="3F227F2B" w14:textId="77777777" w:rsidTr="008B53F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4522E4" w14:textId="77777777" w:rsidR="00025332" w:rsidRDefault="00025332" w:rsidP="00025332">
            <w:pPr>
              <w:pStyle w:val="ListParagraph"/>
            </w:pPr>
            <w:r>
              <w:t> </w:t>
            </w:r>
            <w:r>
              <w:rPr>
                <w:b/>
                <w:bCs/>
                <w:color w:val="FFFFFF"/>
              </w:rPr>
              <w:t>Description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5587F8F" w14:textId="77777777" w:rsidR="00025332" w:rsidRDefault="00025332" w:rsidP="00025332">
            <w:pPr>
              <w:pStyle w:val="ListParagraph"/>
            </w:pPr>
            <w:r>
              <w:t> </w:t>
            </w:r>
          </w:p>
        </w:tc>
      </w:tr>
    </w:tbl>
    <w:p w14:paraId="297575E1" w14:textId="77777777" w:rsidR="00025332" w:rsidRDefault="00025332" w:rsidP="00025332">
      <w:pPr>
        <w:pStyle w:val="ListParagraph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25332" w14:paraId="2904D6AD" w14:textId="77777777" w:rsidTr="008B53F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3809BD" w14:textId="77777777" w:rsidR="00025332" w:rsidRDefault="00025332" w:rsidP="00025332">
            <w:pPr>
              <w:pStyle w:val="ListParagraph"/>
            </w:pPr>
            <w:r>
              <w:rPr>
                <w:b/>
                <w:bCs/>
              </w:rPr>
              <w:t>User Stories</w:t>
            </w:r>
          </w:p>
          <w:p w14:paraId="72DA58B2" w14:textId="77777777" w:rsidR="00025332" w:rsidRDefault="00025332" w:rsidP="00025332">
            <w:pPr>
              <w:pStyle w:val="ListParagraph"/>
            </w:pPr>
            <w:r>
              <w:t>As coordinators can available to create their own account.</w:t>
            </w:r>
          </w:p>
          <w:p w14:paraId="3D8997FB" w14:textId="77777777" w:rsidR="00025332" w:rsidRDefault="00025332" w:rsidP="00025332">
            <w:pPr>
              <w:pStyle w:val="ListParagraph"/>
            </w:pPr>
            <w:r>
              <w:rPr>
                <w:b/>
                <w:bCs/>
              </w:rPr>
              <w:t>Testing</w:t>
            </w:r>
          </w:p>
          <w:p w14:paraId="629840A3" w14:textId="77777777" w:rsidR="00025332" w:rsidRDefault="00025332" w:rsidP="00025332">
            <w:pPr>
              <w:pStyle w:val="ListParagraph"/>
            </w:pPr>
            <w:r>
              <w:t>Validate the field.</w:t>
            </w:r>
          </w:p>
          <w:p w14:paraId="05F49FDC" w14:textId="77777777" w:rsidR="00025332" w:rsidRDefault="00025332" w:rsidP="00025332">
            <w:pPr>
              <w:pStyle w:val="ListParagraph"/>
            </w:pPr>
            <w:r>
              <w:t>unique email</w:t>
            </w:r>
          </w:p>
          <w:p w14:paraId="14A56AF4" w14:textId="77777777" w:rsidR="00025332" w:rsidRDefault="00025332" w:rsidP="00025332">
            <w:pPr>
              <w:pStyle w:val="ListParagraph"/>
            </w:pPr>
          </w:p>
        </w:tc>
      </w:tr>
    </w:tbl>
    <w:p w14:paraId="1C0D2226" w14:textId="77777777" w:rsidR="00025332" w:rsidRPr="00025332" w:rsidRDefault="00025332" w:rsidP="00025332"/>
    <w:p w14:paraId="62BAFC4D" w14:textId="250E4C2B" w:rsidR="0087233F" w:rsidRDefault="00C02EFA" w:rsidP="0087233F">
      <w:r>
        <w:t>Task-2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7146"/>
      </w:tblGrid>
      <w:tr w:rsidR="00C02EFA" w14:paraId="395000CA" w14:textId="77777777" w:rsidTr="008B53F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CB3F1" w14:textId="77777777" w:rsidR="00C02EFA" w:rsidRDefault="00C02EFA" w:rsidP="00C02EFA">
            <w:pPr>
              <w:pStyle w:val="ListParagraph"/>
              <w:rPr>
                <w:sz w:val="27"/>
                <w:szCs w:val="27"/>
              </w:rPr>
            </w:pPr>
            <w:r>
              <w:t>[EM-85] </w:t>
            </w:r>
            <w:hyperlink r:id="rId25" w:history="1">
              <w:r>
                <w:rPr>
                  <w:rStyle w:val="Hyperlink"/>
                  <w:rFonts w:eastAsia="Times New Roman"/>
                </w:rPr>
                <w:t>Create Marketing Coordinator Login Page</w:t>
              </w:r>
            </w:hyperlink>
            <w: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Created: 08/Oct/20  Updated: 10/Oct/20 </w:t>
            </w:r>
          </w:p>
        </w:tc>
      </w:tr>
      <w:tr w:rsidR="00C02EFA" w14:paraId="39715A0B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B0FDC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C59E3" w14:textId="77777777" w:rsidR="00C02EFA" w:rsidRDefault="00C02EFA" w:rsidP="00C02EFA">
            <w:pPr>
              <w:pStyle w:val="ListParagraph"/>
            </w:pPr>
            <w:r>
              <w:t>To Do</w:t>
            </w:r>
          </w:p>
        </w:tc>
      </w:tr>
      <w:tr w:rsidR="00C02EFA" w14:paraId="7FE024F3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82625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FC4498" w14:textId="77777777" w:rsidR="00C02EFA" w:rsidRDefault="008B53F7" w:rsidP="00C02EFA">
            <w:pPr>
              <w:pStyle w:val="ListParagraph"/>
            </w:pPr>
            <w:hyperlink r:id="rId26" w:history="1">
              <w:r w:rsidR="00C02EFA">
                <w:rPr>
                  <w:rStyle w:val="Hyperlink"/>
                  <w:rFonts w:eastAsia="Times New Roman"/>
                </w:rPr>
                <w:t>EWSD_Magazine</w:t>
              </w:r>
            </w:hyperlink>
          </w:p>
        </w:tc>
      </w:tr>
      <w:tr w:rsidR="00C02EFA" w14:paraId="21FE7AB8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F68526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5EDAD9" w14:textId="77777777" w:rsidR="00C02EFA" w:rsidRDefault="00C02EFA" w:rsidP="00C02EFA">
            <w:pPr>
              <w:pStyle w:val="ListParagraph"/>
            </w:pPr>
            <w:r>
              <w:t xml:space="preserve">None </w:t>
            </w:r>
          </w:p>
        </w:tc>
      </w:tr>
      <w:tr w:rsidR="00C02EFA" w14:paraId="6898A38C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B6AE0D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3FEDF6" w14:textId="77777777" w:rsidR="00C02EFA" w:rsidRDefault="00C02EFA" w:rsidP="00C02EFA">
            <w:pPr>
              <w:pStyle w:val="ListParagraph"/>
            </w:pPr>
            <w:r>
              <w:t xml:space="preserve">None </w:t>
            </w:r>
          </w:p>
        </w:tc>
      </w:tr>
      <w:tr w:rsidR="00C02EFA" w14:paraId="2DD6FBCA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72001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23A0A6" w14:textId="77777777" w:rsidR="00C02EFA" w:rsidRDefault="00C02EFA" w:rsidP="00C02EFA">
            <w:pPr>
              <w:pStyle w:val="ListParagraph"/>
            </w:pPr>
            <w:r>
              <w:t xml:space="preserve">None </w:t>
            </w:r>
          </w:p>
        </w:tc>
      </w:tr>
    </w:tbl>
    <w:p w14:paraId="2B86350C" w14:textId="77777777" w:rsidR="00C02EFA" w:rsidRDefault="00C02EFA" w:rsidP="00C02EFA">
      <w:pPr>
        <w:pStyle w:val="ListParagraph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2724"/>
        <w:gridCol w:w="1905"/>
        <w:gridCol w:w="2725"/>
      </w:tblGrid>
      <w:tr w:rsidR="00C02EFA" w14:paraId="67AA6B48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ADDDD5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Type: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24115D" w14:textId="77777777" w:rsidR="00C02EFA" w:rsidRDefault="00C02EFA" w:rsidP="00C02EFA">
            <w:pPr>
              <w:pStyle w:val="ListParagraph"/>
            </w:pPr>
            <w: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BB0695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Priority: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F86E40" w14:textId="77777777" w:rsidR="00C02EFA" w:rsidRDefault="00C02EFA" w:rsidP="00C02EFA">
            <w:pPr>
              <w:pStyle w:val="ListParagraph"/>
            </w:pPr>
            <w:r>
              <w:t xml:space="preserve">Medium </w:t>
            </w:r>
          </w:p>
        </w:tc>
      </w:tr>
      <w:tr w:rsidR="00C02EFA" w14:paraId="38D2EC0F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2A7CA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Reporter: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BA2D0" w14:textId="77777777" w:rsidR="00C02EFA" w:rsidRDefault="008B53F7" w:rsidP="00C02EFA">
            <w:pPr>
              <w:pStyle w:val="ListParagraph"/>
            </w:pPr>
            <w:hyperlink r:id="rId27" w:history="1">
              <w:proofErr w:type="spellStart"/>
              <w:r w:rsidR="00C02EFA">
                <w:rPr>
                  <w:rStyle w:val="Hyperlink"/>
                  <w:rFonts w:eastAsia="Times New Roman"/>
                </w:rPr>
                <w:t>Ar</w:t>
              </w:r>
              <w:proofErr w:type="spellEnd"/>
              <w:r w:rsidR="00C02EFA">
                <w:rPr>
                  <w:rStyle w:val="Hyperlink"/>
                  <w:rFonts w:eastAsia="Times New Roman"/>
                </w:rPr>
                <w:t xml:space="preserve"> Kar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B1C268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Assignee: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7BD623" w14:textId="77777777" w:rsidR="00C02EFA" w:rsidRDefault="008B53F7" w:rsidP="00C02EFA">
            <w:pPr>
              <w:pStyle w:val="ListParagraph"/>
            </w:pPr>
            <w:hyperlink r:id="rId28" w:history="1">
              <w:proofErr w:type="spellStart"/>
              <w:r w:rsidR="00C02EFA">
                <w:rPr>
                  <w:rStyle w:val="Hyperlink"/>
                  <w:rFonts w:eastAsia="Times New Roman"/>
                </w:rPr>
                <w:t>Ar</w:t>
              </w:r>
              <w:proofErr w:type="spellEnd"/>
              <w:r w:rsidR="00C02EFA">
                <w:rPr>
                  <w:rStyle w:val="Hyperlink"/>
                  <w:rFonts w:eastAsia="Times New Roman"/>
                </w:rPr>
                <w:t xml:space="preserve"> Kar </w:t>
              </w:r>
            </w:hyperlink>
          </w:p>
        </w:tc>
      </w:tr>
      <w:tr w:rsidR="00C02EFA" w14:paraId="5B45E09D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B6D225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Resolution: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A88EFD" w14:textId="77777777" w:rsidR="00C02EFA" w:rsidRDefault="00C02EFA" w:rsidP="00C02EFA">
            <w:pPr>
              <w:pStyle w:val="ListParagraph"/>
            </w:pPr>
            <w: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824691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Votes: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A0D88" w14:textId="77777777" w:rsidR="00C02EFA" w:rsidRDefault="00C02EFA" w:rsidP="00C02EFA">
            <w:pPr>
              <w:pStyle w:val="ListParagraph"/>
            </w:pPr>
            <w:r>
              <w:t xml:space="preserve">0 </w:t>
            </w:r>
          </w:p>
        </w:tc>
      </w:tr>
      <w:tr w:rsidR="00C02EFA" w14:paraId="292F23B5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6C872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Labels: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0475FC" w14:textId="77777777" w:rsidR="00C02EFA" w:rsidRDefault="00C02EFA" w:rsidP="00C02EFA">
            <w:pPr>
              <w:pStyle w:val="ListParagraph"/>
            </w:pPr>
            <w:r>
              <w:t xml:space="preserve">None </w:t>
            </w:r>
          </w:p>
        </w:tc>
      </w:tr>
      <w:tr w:rsidR="00C02EFA" w14:paraId="76F25903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9A475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A6DDD8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969EF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1ADB8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</w:tr>
      <w:tr w:rsidR="00C02EFA" w14:paraId="29D469E1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4DBAE1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072E12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7F2454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1A8C5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</w:tr>
      <w:tr w:rsidR="00C02EFA" w14:paraId="18CEB033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EEAE2F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9D2BEC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AD753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1355C7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</w:tr>
    </w:tbl>
    <w:p w14:paraId="4C4A6693" w14:textId="77777777" w:rsidR="00C02EFA" w:rsidRDefault="00C02EFA" w:rsidP="00C02EFA">
      <w:pPr>
        <w:pStyle w:val="ListParagraph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7782"/>
      </w:tblGrid>
      <w:tr w:rsidR="00C02EFA" w14:paraId="16797B30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4DEB45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lastRenderedPageBreak/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"/>
              <w:gridCol w:w="1808"/>
              <w:gridCol w:w="1294"/>
              <w:gridCol w:w="1661"/>
              <w:gridCol w:w="1759"/>
            </w:tblGrid>
            <w:tr w:rsidR="00C02EFA" w14:paraId="56315548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47960D" w14:textId="77777777" w:rsidR="00C02EFA" w:rsidRDefault="00C02EFA" w:rsidP="00C02EFA">
                  <w:pPr>
                    <w:pStyle w:val="ListParagraph"/>
                  </w:pPr>
                  <w:r>
                    <w:rPr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543E5A" w14:textId="77777777" w:rsidR="00C02EFA" w:rsidRDefault="00C02EFA" w:rsidP="00C02EFA">
                  <w:pPr>
                    <w:pStyle w:val="ListParagraph"/>
                  </w:pPr>
                  <w:r>
                    <w:rPr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E8BD10" w14:textId="77777777" w:rsidR="00C02EFA" w:rsidRDefault="00C02EFA" w:rsidP="00C02EFA">
                  <w:pPr>
                    <w:pStyle w:val="ListParagraph"/>
                  </w:pPr>
                  <w:r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A9FBC3" w14:textId="77777777" w:rsidR="00C02EFA" w:rsidRDefault="00C02EFA" w:rsidP="00C02EFA">
                  <w:pPr>
                    <w:pStyle w:val="ListParagraph"/>
                  </w:pPr>
                  <w:r>
                    <w:rPr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2C3670" w14:textId="77777777" w:rsidR="00C02EFA" w:rsidRDefault="00C02EFA" w:rsidP="00C02EFA">
                  <w:pPr>
                    <w:pStyle w:val="ListParagraph"/>
                  </w:pPr>
                  <w:r>
                    <w:rPr>
                      <w:b/>
                      <w:bCs/>
                    </w:rPr>
                    <w:t>Assignee</w:t>
                  </w:r>
                </w:p>
              </w:tc>
            </w:tr>
            <w:tr w:rsidR="00C02EFA" w14:paraId="50ED5A1B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A188E4" w14:textId="77777777" w:rsidR="00C02EFA" w:rsidRDefault="008B53F7" w:rsidP="00C02EFA">
                  <w:pPr>
                    <w:pStyle w:val="ListParagraph"/>
                  </w:pPr>
                  <w:hyperlink r:id="rId29" w:history="1">
                    <w:r w:rsidR="00C02EFA">
                      <w:rPr>
                        <w:rStyle w:val="Hyperlink"/>
                        <w:rFonts w:eastAsia="Times New Roman"/>
                      </w:rPr>
                      <w:t>EM-95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0D7595" w14:textId="77777777" w:rsidR="00C02EFA" w:rsidRDefault="008B53F7" w:rsidP="00C02EFA">
                  <w:pPr>
                    <w:pStyle w:val="ListParagraph"/>
                  </w:pPr>
                  <w:hyperlink r:id="rId30" w:history="1">
                    <w:r w:rsidR="00C02EFA">
                      <w:rPr>
                        <w:rStyle w:val="Hyperlink"/>
                        <w:rFonts w:eastAsia="Times New Roman"/>
                      </w:rPr>
                      <w:t>Create Wire frames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64BE68" w14:textId="77777777" w:rsidR="00C02EFA" w:rsidRDefault="00C02EFA" w:rsidP="00C02EFA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E95732" w14:textId="77777777" w:rsidR="00C02EFA" w:rsidRDefault="00C02EFA" w:rsidP="00C02EFA">
                  <w:pPr>
                    <w:pStyle w:val="ListParagraph"/>
                  </w:pPr>
                  <w: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C31AF0" w14:textId="77777777" w:rsidR="00C02EFA" w:rsidRDefault="00C02EFA" w:rsidP="00C02EFA">
                  <w:pPr>
                    <w:pStyle w:val="ListParagraph"/>
                  </w:pPr>
                  <w:r>
                    <w:t xml:space="preserve">arkar phyo   </w:t>
                  </w:r>
                </w:p>
              </w:tc>
            </w:tr>
            <w:tr w:rsidR="00C02EFA" w14:paraId="550E7380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A68D62" w14:textId="77777777" w:rsidR="00C02EFA" w:rsidRDefault="008B53F7" w:rsidP="00C02EFA">
                  <w:pPr>
                    <w:pStyle w:val="ListParagraph"/>
                  </w:pPr>
                  <w:hyperlink r:id="rId31" w:history="1">
                    <w:r w:rsidR="00C02EFA">
                      <w:rPr>
                        <w:rStyle w:val="Hyperlink"/>
                        <w:rFonts w:eastAsia="Times New Roman"/>
                      </w:rPr>
                      <w:t>EM-96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8ABEB1" w14:textId="77777777" w:rsidR="00C02EFA" w:rsidRDefault="008B53F7" w:rsidP="00C02EFA">
                  <w:pPr>
                    <w:pStyle w:val="ListParagraph"/>
                  </w:pPr>
                  <w:hyperlink r:id="rId32" w:history="1">
                    <w:r w:rsidR="00C02EFA">
                      <w:rPr>
                        <w:rStyle w:val="Hyperlink"/>
                        <w:rFonts w:eastAsia="Times New Roman"/>
                      </w:rPr>
                      <w:t>Create User Interface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C28130" w14:textId="77777777" w:rsidR="00C02EFA" w:rsidRDefault="00C02EFA" w:rsidP="00C02EFA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E2F611" w14:textId="77777777" w:rsidR="00C02EFA" w:rsidRDefault="00C02EFA" w:rsidP="00C02EFA">
                  <w:pPr>
                    <w:pStyle w:val="ListParagraph"/>
                  </w:pPr>
                  <w: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06A5AA" w14:textId="77777777" w:rsidR="00C02EFA" w:rsidRDefault="00C02EFA" w:rsidP="00C02EFA">
                  <w:pPr>
                    <w:pStyle w:val="ListParagraph"/>
                  </w:pPr>
                  <w:r>
                    <w:t xml:space="preserve">arkar phyo   </w:t>
                  </w:r>
                </w:p>
              </w:tc>
            </w:tr>
            <w:tr w:rsidR="00C02EFA" w14:paraId="50DB98AC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71E25F" w14:textId="77777777" w:rsidR="00C02EFA" w:rsidRDefault="008B53F7" w:rsidP="00C02EFA">
                  <w:pPr>
                    <w:pStyle w:val="ListParagraph"/>
                  </w:pPr>
                  <w:hyperlink r:id="rId33" w:history="1">
                    <w:r w:rsidR="00C02EFA">
                      <w:rPr>
                        <w:rStyle w:val="Hyperlink"/>
                        <w:rFonts w:eastAsia="Times New Roman"/>
                      </w:rPr>
                      <w:t>EM-97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062D6D" w14:textId="77777777" w:rsidR="00C02EFA" w:rsidRDefault="008B53F7" w:rsidP="00C02EFA">
                  <w:pPr>
                    <w:pStyle w:val="ListParagraph"/>
                  </w:pPr>
                  <w:hyperlink r:id="rId34" w:history="1">
                    <w:r w:rsidR="00C02EFA">
                      <w:rPr>
                        <w:rStyle w:val="Hyperlink"/>
                        <w:rFonts w:eastAsia="Times New Roman"/>
                      </w:rPr>
                      <w:t xml:space="preserve">Generate </w:t>
                    </w:r>
                    <w:proofErr w:type="spellStart"/>
                    <w:r w:rsidR="00C02EFA">
                      <w:rPr>
                        <w:rStyle w:val="Hyperlink"/>
                        <w:rFonts w:eastAsia="Times New Roman"/>
                      </w:rPr>
                      <w:t>sql</w:t>
                    </w:r>
                    <w:proofErr w:type="spellEnd"/>
                    <w:r w:rsidR="00C02EFA">
                      <w:rPr>
                        <w:rStyle w:val="Hyperlink"/>
                        <w:rFonts w:eastAsia="Times New Roman"/>
                      </w:rPr>
                      <w:t xml:space="preserve"> query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09A369" w14:textId="77777777" w:rsidR="00C02EFA" w:rsidRDefault="00C02EFA" w:rsidP="00C02EFA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CED3E1" w14:textId="77777777" w:rsidR="00C02EFA" w:rsidRDefault="00C02EFA" w:rsidP="00C02EFA">
                  <w:pPr>
                    <w:pStyle w:val="ListParagraph"/>
                  </w:pPr>
                  <w: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A32553" w14:textId="77777777" w:rsidR="00C02EFA" w:rsidRDefault="00C02EFA" w:rsidP="00C02EFA">
                  <w:pPr>
                    <w:pStyle w:val="ListParagraph"/>
                  </w:pPr>
                  <w:r>
                    <w:t xml:space="preserve">Sett Wai Aung   </w:t>
                  </w:r>
                </w:p>
              </w:tc>
            </w:tr>
            <w:tr w:rsidR="00C02EFA" w14:paraId="740CE44E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7CEF2E" w14:textId="77777777" w:rsidR="00C02EFA" w:rsidRDefault="008B53F7" w:rsidP="00C02EFA">
                  <w:pPr>
                    <w:pStyle w:val="ListParagraph"/>
                  </w:pPr>
                  <w:hyperlink r:id="rId35" w:history="1">
                    <w:r w:rsidR="00C02EFA">
                      <w:rPr>
                        <w:rStyle w:val="Hyperlink"/>
                        <w:rFonts w:eastAsia="Times New Roman"/>
                      </w:rPr>
                      <w:t>EM-98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F07261" w14:textId="77777777" w:rsidR="00C02EFA" w:rsidRDefault="008B53F7" w:rsidP="00C02EFA">
                  <w:pPr>
                    <w:pStyle w:val="ListParagraph"/>
                  </w:pPr>
                  <w:hyperlink r:id="rId36" w:history="1">
                    <w:r w:rsidR="00C02EFA">
                      <w:rPr>
                        <w:rStyle w:val="Hyperlink"/>
                        <w:rFonts w:eastAsia="Times New Roman"/>
                      </w:rPr>
                      <w:t>Implement Backend coding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60D5B2" w14:textId="77777777" w:rsidR="00C02EFA" w:rsidRDefault="00C02EFA" w:rsidP="00C02EFA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F2DB10" w14:textId="77777777" w:rsidR="00C02EFA" w:rsidRDefault="00C02EFA" w:rsidP="00C02EFA">
                  <w:pPr>
                    <w:pStyle w:val="ListParagraph"/>
                  </w:pPr>
                  <w: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CAE701" w14:textId="77777777" w:rsidR="00C02EFA" w:rsidRDefault="00C02EFA" w:rsidP="00C02EFA">
                  <w:pPr>
                    <w:pStyle w:val="ListParagraph"/>
                  </w:pPr>
                  <w:r>
                    <w:t xml:space="preserve">Min Hein Khant   </w:t>
                  </w:r>
                </w:p>
              </w:tc>
            </w:tr>
            <w:tr w:rsidR="00C02EFA" w14:paraId="7400E0D9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9F8776" w14:textId="77777777" w:rsidR="00C02EFA" w:rsidRDefault="008B53F7" w:rsidP="00C02EFA">
                  <w:pPr>
                    <w:pStyle w:val="ListParagraph"/>
                  </w:pPr>
                  <w:hyperlink r:id="rId37" w:history="1">
                    <w:r w:rsidR="00C02EFA">
                      <w:rPr>
                        <w:rStyle w:val="Hyperlink"/>
                        <w:rFonts w:eastAsia="Times New Roman"/>
                      </w:rPr>
                      <w:t>EM-99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1C8EE9" w14:textId="77777777" w:rsidR="00C02EFA" w:rsidRDefault="008B53F7" w:rsidP="00C02EFA">
                  <w:pPr>
                    <w:pStyle w:val="ListParagraph"/>
                  </w:pPr>
                  <w:hyperlink r:id="rId38" w:history="1">
                    <w:r w:rsidR="00C02EFA">
                      <w:rPr>
                        <w:rStyle w:val="Hyperlink"/>
                        <w:rFonts w:eastAsia="Times New Roman"/>
                      </w:rPr>
                      <w:t>Testing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A360B4" w14:textId="77777777" w:rsidR="00C02EFA" w:rsidRDefault="00C02EFA" w:rsidP="00C02EFA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C1ADFB" w14:textId="77777777" w:rsidR="00C02EFA" w:rsidRDefault="00C02EFA" w:rsidP="00C02EFA">
                  <w:pPr>
                    <w:pStyle w:val="ListParagraph"/>
                  </w:pPr>
                  <w: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3C7928" w14:textId="77777777" w:rsidR="00C02EFA" w:rsidRDefault="00C02EFA" w:rsidP="00C02EFA">
                  <w:pPr>
                    <w:pStyle w:val="ListParagraph"/>
                  </w:pPr>
                  <w:r>
                    <w:t xml:space="preserve">Zaw Htet Aung   </w:t>
                  </w:r>
                </w:p>
              </w:tc>
            </w:tr>
          </w:tbl>
          <w:p w14:paraId="60BEE58F" w14:textId="77777777" w:rsidR="00C02EFA" w:rsidRDefault="00C02EFA" w:rsidP="00C02EFA">
            <w:pPr>
              <w:pStyle w:val="ListParagraph"/>
            </w:pPr>
          </w:p>
        </w:tc>
      </w:tr>
      <w:tr w:rsidR="00C02EFA" w14:paraId="1CF26E09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77AAEA" w14:textId="77777777" w:rsidR="00C02EFA" w:rsidRDefault="00C02EFA" w:rsidP="00C02EFA">
            <w:pPr>
              <w:pStyle w:val="ListParagraph"/>
              <w:rPr>
                <w:sz w:val="24"/>
              </w:rPr>
            </w:pPr>
            <w:r>
              <w:rPr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4C1FB" w14:textId="77777777" w:rsidR="00C02EFA" w:rsidRDefault="00C02EFA" w:rsidP="00C02EFA">
            <w:pPr>
              <w:pStyle w:val="ListParagraph"/>
            </w:pPr>
            <w:r>
              <w:t>Sprint 2</w:t>
            </w:r>
          </w:p>
        </w:tc>
      </w:tr>
    </w:tbl>
    <w:p w14:paraId="1B741D6D" w14:textId="77777777" w:rsidR="00C02EFA" w:rsidRDefault="00C02EFA" w:rsidP="00C02EFA">
      <w:pPr>
        <w:pStyle w:val="ListParagraph"/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133"/>
        <w:gridCol w:w="7227"/>
      </w:tblGrid>
      <w:tr w:rsidR="00C02EFA" w14:paraId="0D9405F4" w14:textId="77777777" w:rsidTr="008B53F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999405" w14:textId="77777777" w:rsidR="00C02EFA" w:rsidRDefault="00C02EFA" w:rsidP="00C02EFA">
            <w:pPr>
              <w:pStyle w:val="ListParagraph"/>
            </w:pPr>
            <w:r>
              <w:t> </w:t>
            </w:r>
            <w:r>
              <w:rPr>
                <w:b/>
                <w:bCs/>
                <w:color w:val="FFFFFF"/>
              </w:rPr>
              <w:t>Description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ED07137" w14:textId="77777777" w:rsidR="00C02EFA" w:rsidRDefault="00C02EFA" w:rsidP="00C02EFA">
            <w:pPr>
              <w:pStyle w:val="ListParagraph"/>
            </w:pPr>
            <w:r>
              <w:t> </w:t>
            </w:r>
          </w:p>
        </w:tc>
      </w:tr>
    </w:tbl>
    <w:p w14:paraId="02B5133F" w14:textId="77777777" w:rsidR="00C02EFA" w:rsidRDefault="00C02EFA" w:rsidP="00C02EFA">
      <w:pPr>
        <w:pStyle w:val="ListParagraph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C02EFA" w14:paraId="764A6570" w14:textId="77777777" w:rsidTr="008B53F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B014CD" w14:textId="77777777" w:rsidR="00C02EFA" w:rsidRDefault="00C02EFA" w:rsidP="00C02EFA">
            <w:pPr>
              <w:pStyle w:val="ListParagraph"/>
            </w:pPr>
            <w:r>
              <w:t>Description</w:t>
            </w:r>
          </w:p>
          <w:p w14:paraId="391AF02A" w14:textId="77777777" w:rsidR="00C02EFA" w:rsidRDefault="00C02EFA" w:rsidP="00C02EFA">
            <w:pPr>
              <w:pStyle w:val="ListParagraph"/>
            </w:pPr>
            <w:r>
              <w:t>As coordinator, the coordinator should provide proper register form.</w:t>
            </w:r>
          </w:p>
          <w:p w14:paraId="597C5732" w14:textId="77777777" w:rsidR="00C02EFA" w:rsidRDefault="00C02EFA" w:rsidP="00C02EFA">
            <w:pPr>
              <w:pStyle w:val="ListParagraph"/>
            </w:pPr>
            <w:r>
              <w:t>Testing</w:t>
            </w:r>
          </w:p>
          <w:p w14:paraId="1229EE23" w14:textId="77777777" w:rsidR="00C02EFA" w:rsidRDefault="00C02EFA" w:rsidP="00C02EFA">
            <w:pPr>
              <w:pStyle w:val="ListParagraph"/>
            </w:pPr>
            <w:r>
              <w:t>Provide Login Form with proper validation.</w:t>
            </w:r>
          </w:p>
          <w:p w14:paraId="6DA16770" w14:textId="77777777" w:rsidR="00C02EFA" w:rsidRDefault="00C02EFA" w:rsidP="00C02EFA">
            <w:pPr>
              <w:pStyle w:val="ListParagraph"/>
            </w:pPr>
            <w:r>
              <w:t>Validate for right user</w:t>
            </w:r>
          </w:p>
          <w:p w14:paraId="640A32C4" w14:textId="77777777" w:rsidR="00C02EFA" w:rsidRDefault="00C02EFA" w:rsidP="00C02EFA">
            <w:pPr>
              <w:pStyle w:val="ListParagraph"/>
            </w:pPr>
          </w:p>
        </w:tc>
      </w:tr>
    </w:tbl>
    <w:p w14:paraId="308CCF42" w14:textId="40705745" w:rsidR="00C02EFA" w:rsidRDefault="00C02EFA" w:rsidP="0087233F"/>
    <w:p w14:paraId="30D0B79A" w14:textId="70657146" w:rsidR="00C02EFA" w:rsidRDefault="00C02EFA" w:rsidP="0087233F">
      <w:r>
        <w:t>Task-3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7146"/>
      </w:tblGrid>
      <w:tr w:rsidR="00C02EFA" w14:paraId="72701464" w14:textId="77777777" w:rsidTr="008B53F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7EA30" w14:textId="77777777" w:rsidR="00C02EFA" w:rsidRDefault="00C02EFA" w:rsidP="00C02EFA">
            <w:pPr>
              <w:pStyle w:val="ListParagraph"/>
              <w:rPr>
                <w:sz w:val="27"/>
                <w:szCs w:val="27"/>
              </w:rPr>
            </w:pPr>
            <w:r>
              <w:t>[EM-82] </w:t>
            </w:r>
            <w:hyperlink r:id="rId39" w:history="1">
              <w:r>
                <w:rPr>
                  <w:rStyle w:val="Hyperlink"/>
                  <w:rFonts w:eastAsia="Times New Roman"/>
                </w:rPr>
                <w:t>Create Marketing Manager Register Page</w:t>
              </w:r>
            </w:hyperlink>
            <w: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Created: 08/Oct/20  Updated: 09/Oct/20 </w:t>
            </w:r>
          </w:p>
        </w:tc>
      </w:tr>
      <w:tr w:rsidR="00C02EFA" w14:paraId="1B96991F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B422E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B6B04F" w14:textId="77777777" w:rsidR="00C02EFA" w:rsidRDefault="00C02EFA" w:rsidP="00C02EFA">
            <w:pPr>
              <w:pStyle w:val="ListParagraph"/>
            </w:pPr>
            <w:r>
              <w:t>To Do</w:t>
            </w:r>
          </w:p>
        </w:tc>
      </w:tr>
      <w:tr w:rsidR="00C02EFA" w14:paraId="10C52A60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7D0C9B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59880E" w14:textId="77777777" w:rsidR="00C02EFA" w:rsidRDefault="008B53F7" w:rsidP="00C02EFA">
            <w:pPr>
              <w:pStyle w:val="ListParagraph"/>
            </w:pPr>
            <w:hyperlink r:id="rId40" w:history="1">
              <w:r w:rsidR="00C02EFA">
                <w:rPr>
                  <w:rStyle w:val="Hyperlink"/>
                  <w:rFonts w:eastAsia="Times New Roman"/>
                </w:rPr>
                <w:t>EWSD_Magazine</w:t>
              </w:r>
            </w:hyperlink>
          </w:p>
        </w:tc>
      </w:tr>
      <w:tr w:rsidR="00C02EFA" w14:paraId="0D3D26EA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75B92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0E0CF" w14:textId="77777777" w:rsidR="00C02EFA" w:rsidRDefault="00C02EFA" w:rsidP="00C02EFA">
            <w:pPr>
              <w:pStyle w:val="ListParagraph"/>
            </w:pPr>
            <w:r>
              <w:t xml:space="preserve">None </w:t>
            </w:r>
          </w:p>
        </w:tc>
      </w:tr>
      <w:tr w:rsidR="00C02EFA" w14:paraId="38E06595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A9DF2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5A3CEE" w14:textId="77777777" w:rsidR="00C02EFA" w:rsidRDefault="00C02EFA" w:rsidP="00C02EFA">
            <w:pPr>
              <w:pStyle w:val="ListParagraph"/>
            </w:pPr>
            <w:r>
              <w:t xml:space="preserve">None </w:t>
            </w:r>
          </w:p>
        </w:tc>
      </w:tr>
      <w:tr w:rsidR="00C02EFA" w14:paraId="13B15895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A5C6FE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CFCB26" w14:textId="77777777" w:rsidR="00C02EFA" w:rsidRDefault="00C02EFA" w:rsidP="00C02EFA">
            <w:pPr>
              <w:pStyle w:val="ListParagraph"/>
            </w:pPr>
            <w:r>
              <w:t xml:space="preserve">None </w:t>
            </w:r>
          </w:p>
        </w:tc>
      </w:tr>
    </w:tbl>
    <w:p w14:paraId="15A01590" w14:textId="77777777" w:rsidR="00C02EFA" w:rsidRDefault="00C02EFA" w:rsidP="00C02EFA">
      <w:pPr>
        <w:pStyle w:val="ListParagraph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2724"/>
        <w:gridCol w:w="1905"/>
        <w:gridCol w:w="2725"/>
      </w:tblGrid>
      <w:tr w:rsidR="00C02EFA" w14:paraId="5595FF16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7E917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Type: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5DE89" w14:textId="77777777" w:rsidR="00C02EFA" w:rsidRDefault="00C02EFA" w:rsidP="00C02EFA">
            <w:pPr>
              <w:pStyle w:val="ListParagraph"/>
            </w:pPr>
            <w: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71D09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Priority: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C1D85C" w14:textId="77777777" w:rsidR="00C02EFA" w:rsidRDefault="00C02EFA" w:rsidP="00C02EFA">
            <w:pPr>
              <w:pStyle w:val="ListParagraph"/>
            </w:pPr>
            <w:r>
              <w:t xml:space="preserve">High </w:t>
            </w:r>
          </w:p>
        </w:tc>
      </w:tr>
      <w:tr w:rsidR="00C02EFA" w14:paraId="77F68B19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7DBA3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Reporter: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1E498" w14:textId="77777777" w:rsidR="00C02EFA" w:rsidRDefault="008B53F7" w:rsidP="00C02EFA">
            <w:pPr>
              <w:pStyle w:val="ListParagraph"/>
            </w:pPr>
            <w:hyperlink r:id="rId41" w:history="1">
              <w:proofErr w:type="spellStart"/>
              <w:r w:rsidR="00C02EFA">
                <w:rPr>
                  <w:rStyle w:val="Hyperlink"/>
                  <w:rFonts w:eastAsia="Times New Roman"/>
                </w:rPr>
                <w:t>Ar</w:t>
              </w:r>
              <w:proofErr w:type="spellEnd"/>
              <w:r w:rsidR="00C02EFA">
                <w:rPr>
                  <w:rStyle w:val="Hyperlink"/>
                  <w:rFonts w:eastAsia="Times New Roman"/>
                </w:rPr>
                <w:t xml:space="preserve"> Kar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B4FBF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Assignee: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7F1286" w14:textId="77777777" w:rsidR="00C02EFA" w:rsidRDefault="00C02EFA" w:rsidP="00C02EFA">
            <w:pPr>
              <w:pStyle w:val="ListParagraph"/>
            </w:pPr>
            <w:r>
              <w:t xml:space="preserve">Unassigned </w:t>
            </w:r>
          </w:p>
        </w:tc>
      </w:tr>
      <w:tr w:rsidR="00C02EFA" w14:paraId="496F2C94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337FD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lastRenderedPageBreak/>
              <w:t>Resolution: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C7D321" w14:textId="77777777" w:rsidR="00C02EFA" w:rsidRDefault="00C02EFA" w:rsidP="00C02EFA">
            <w:pPr>
              <w:pStyle w:val="ListParagraph"/>
            </w:pPr>
            <w: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B7A3E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Votes: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D93E2" w14:textId="77777777" w:rsidR="00C02EFA" w:rsidRDefault="00C02EFA" w:rsidP="00C02EFA">
            <w:pPr>
              <w:pStyle w:val="ListParagraph"/>
            </w:pPr>
            <w:r>
              <w:t xml:space="preserve">0 </w:t>
            </w:r>
          </w:p>
        </w:tc>
      </w:tr>
      <w:tr w:rsidR="00C02EFA" w14:paraId="3A692336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DFDAF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Labels: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CA0D33" w14:textId="77777777" w:rsidR="00C02EFA" w:rsidRDefault="00C02EFA" w:rsidP="00C02EFA">
            <w:pPr>
              <w:pStyle w:val="ListParagraph"/>
            </w:pPr>
            <w:r>
              <w:t xml:space="preserve">None </w:t>
            </w:r>
          </w:p>
        </w:tc>
      </w:tr>
      <w:tr w:rsidR="00C02EFA" w14:paraId="21DCF133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78A59B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62718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679E4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3F062F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</w:tr>
      <w:tr w:rsidR="00C02EFA" w14:paraId="123A738F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1DE6E1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2F05CC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FE6EEC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F251D6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</w:tr>
      <w:tr w:rsidR="00C02EFA" w14:paraId="70817943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FEF3E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3A0380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A52781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9702F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</w:tr>
    </w:tbl>
    <w:p w14:paraId="3215F667" w14:textId="77777777" w:rsidR="00C02EFA" w:rsidRDefault="00C02EFA" w:rsidP="00C02EFA">
      <w:pPr>
        <w:pStyle w:val="ListParagraph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8"/>
        <w:gridCol w:w="7696"/>
      </w:tblGrid>
      <w:tr w:rsidR="00C02EFA" w14:paraId="107EF0B2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A9906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"/>
              <w:gridCol w:w="1930"/>
              <w:gridCol w:w="1294"/>
              <w:gridCol w:w="1453"/>
              <w:gridCol w:w="1759"/>
            </w:tblGrid>
            <w:tr w:rsidR="00C02EFA" w14:paraId="5A4613FF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ED3939" w14:textId="77777777" w:rsidR="00C02EFA" w:rsidRDefault="00C02EFA" w:rsidP="00C02EFA">
                  <w:pPr>
                    <w:pStyle w:val="ListParagraph"/>
                  </w:pPr>
                  <w:r>
                    <w:rPr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B90277" w14:textId="77777777" w:rsidR="00C02EFA" w:rsidRDefault="00C02EFA" w:rsidP="00C02EFA">
                  <w:pPr>
                    <w:pStyle w:val="ListParagraph"/>
                  </w:pPr>
                  <w:r>
                    <w:rPr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0895C" w14:textId="77777777" w:rsidR="00C02EFA" w:rsidRDefault="00C02EFA" w:rsidP="00C02EFA">
                  <w:pPr>
                    <w:pStyle w:val="ListParagraph"/>
                  </w:pPr>
                  <w:r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C2919F" w14:textId="77777777" w:rsidR="00C02EFA" w:rsidRDefault="00C02EFA" w:rsidP="00C02EFA">
                  <w:pPr>
                    <w:pStyle w:val="ListParagraph"/>
                  </w:pPr>
                  <w:r>
                    <w:rPr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595CB4" w14:textId="77777777" w:rsidR="00C02EFA" w:rsidRDefault="00C02EFA" w:rsidP="00C02EFA">
                  <w:pPr>
                    <w:pStyle w:val="ListParagraph"/>
                  </w:pPr>
                  <w:r>
                    <w:rPr>
                      <w:b/>
                      <w:bCs/>
                    </w:rPr>
                    <w:t>Assignee</w:t>
                  </w:r>
                </w:p>
              </w:tc>
            </w:tr>
            <w:tr w:rsidR="00C02EFA" w14:paraId="03F6CBA2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79F6BA" w14:textId="77777777" w:rsidR="00C02EFA" w:rsidRDefault="008B53F7" w:rsidP="00C02EFA">
                  <w:pPr>
                    <w:pStyle w:val="ListParagraph"/>
                  </w:pPr>
                  <w:hyperlink r:id="rId42" w:history="1">
                    <w:r w:rsidR="00C02EFA">
                      <w:rPr>
                        <w:rStyle w:val="Hyperlink"/>
                        <w:rFonts w:eastAsia="Times New Roman"/>
                      </w:rPr>
                      <w:t>EM-100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FB1649" w14:textId="77777777" w:rsidR="00C02EFA" w:rsidRDefault="008B53F7" w:rsidP="00C02EFA">
                  <w:pPr>
                    <w:pStyle w:val="ListParagraph"/>
                  </w:pPr>
                  <w:hyperlink r:id="rId43" w:history="1">
                    <w:r w:rsidR="00C02EFA">
                      <w:rPr>
                        <w:rStyle w:val="Hyperlink"/>
                        <w:rFonts w:eastAsia="Times New Roman"/>
                      </w:rPr>
                      <w:t xml:space="preserve">Create </w:t>
                    </w:r>
                    <w:proofErr w:type="spellStart"/>
                    <w:r w:rsidR="00C02EFA">
                      <w:rPr>
                        <w:rStyle w:val="Hyperlink"/>
                        <w:rFonts w:eastAsia="Times New Roman"/>
                      </w:rPr>
                      <w:t>WireFrame</w:t>
                    </w:r>
                    <w:proofErr w:type="spellEnd"/>
                  </w:hyperlink>
                  <w:r w:rsidR="00C02EFA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92CAC1" w14:textId="77777777" w:rsidR="00C02EFA" w:rsidRDefault="00C02EFA" w:rsidP="00C02EFA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793EF5" w14:textId="77777777" w:rsidR="00C02EFA" w:rsidRDefault="00C02EFA" w:rsidP="00C02EFA">
                  <w:pPr>
                    <w:pStyle w:val="ListParagraph"/>
                  </w:pPr>
                  <w: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7105C2" w14:textId="77777777" w:rsidR="00C02EFA" w:rsidRDefault="00C02EFA" w:rsidP="00C02EFA">
                  <w:pPr>
                    <w:pStyle w:val="ListParagraph"/>
                  </w:pPr>
                  <w:r>
                    <w:t xml:space="preserve">arkar phyo   </w:t>
                  </w:r>
                </w:p>
              </w:tc>
            </w:tr>
            <w:tr w:rsidR="00C02EFA" w14:paraId="44537279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EEA566" w14:textId="77777777" w:rsidR="00C02EFA" w:rsidRDefault="008B53F7" w:rsidP="00C02EFA">
                  <w:pPr>
                    <w:pStyle w:val="ListParagraph"/>
                  </w:pPr>
                  <w:hyperlink r:id="rId44" w:history="1">
                    <w:r w:rsidR="00C02EFA">
                      <w:rPr>
                        <w:rStyle w:val="Hyperlink"/>
                        <w:rFonts w:eastAsia="Times New Roman"/>
                      </w:rPr>
                      <w:t>EM-101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4BFF97" w14:textId="77777777" w:rsidR="00C02EFA" w:rsidRDefault="008B53F7" w:rsidP="00C02EFA">
                  <w:pPr>
                    <w:pStyle w:val="ListParagraph"/>
                  </w:pPr>
                  <w:hyperlink r:id="rId45" w:history="1">
                    <w:r w:rsidR="00C02EFA">
                      <w:rPr>
                        <w:rStyle w:val="Hyperlink"/>
                        <w:rFonts w:eastAsia="Times New Roman"/>
                      </w:rPr>
                      <w:t>Create Front end design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990CE8" w14:textId="77777777" w:rsidR="00C02EFA" w:rsidRDefault="00C02EFA" w:rsidP="00C02EFA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91244D" w14:textId="77777777" w:rsidR="00C02EFA" w:rsidRDefault="00C02EFA" w:rsidP="00C02EFA">
                  <w:pPr>
                    <w:pStyle w:val="ListParagraph"/>
                  </w:pPr>
                  <w: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2AA045" w14:textId="77777777" w:rsidR="00C02EFA" w:rsidRDefault="00C02EFA" w:rsidP="00C02EFA">
                  <w:pPr>
                    <w:pStyle w:val="ListParagraph"/>
                  </w:pPr>
                  <w:r>
                    <w:t xml:space="preserve">arkar phyo   </w:t>
                  </w:r>
                </w:p>
              </w:tc>
            </w:tr>
            <w:tr w:rsidR="00C02EFA" w14:paraId="1EF0F702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5B6C17" w14:textId="77777777" w:rsidR="00C02EFA" w:rsidRDefault="008B53F7" w:rsidP="00C02EFA">
                  <w:pPr>
                    <w:pStyle w:val="ListParagraph"/>
                  </w:pPr>
                  <w:hyperlink r:id="rId46" w:history="1">
                    <w:r w:rsidR="00C02EFA">
                      <w:rPr>
                        <w:rStyle w:val="Hyperlink"/>
                        <w:rFonts w:eastAsia="Times New Roman"/>
                      </w:rPr>
                      <w:t>EM-102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4E89EB" w14:textId="77777777" w:rsidR="00C02EFA" w:rsidRDefault="008B53F7" w:rsidP="00C02EFA">
                  <w:pPr>
                    <w:pStyle w:val="ListParagraph"/>
                  </w:pPr>
                  <w:hyperlink r:id="rId47" w:history="1">
                    <w:r w:rsidR="00C02EFA">
                      <w:rPr>
                        <w:rStyle w:val="Hyperlink"/>
                        <w:rFonts w:eastAsia="Times New Roman"/>
                      </w:rPr>
                      <w:t xml:space="preserve">Generate the necessary </w:t>
                    </w:r>
                    <w:proofErr w:type="spellStart"/>
                    <w:r w:rsidR="00C02EFA">
                      <w:rPr>
                        <w:rStyle w:val="Hyperlink"/>
                        <w:rFonts w:eastAsia="Times New Roman"/>
                      </w:rPr>
                      <w:t>sql</w:t>
                    </w:r>
                    <w:proofErr w:type="spellEnd"/>
                    <w:r w:rsidR="00C02EFA">
                      <w:rPr>
                        <w:rStyle w:val="Hyperlink"/>
                        <w:rFonts w:eastAsia="Times New Roman"/>
                      </w:rPr>
                      <w:t xml:space="preserve"> query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0DD4DE" w14:textId="77777777" w:rsidR="00C02EFA" w:rsidRDefault="00C02EFA" w:rsidP="00C02EFA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ABE99E" w14:textId="77777777" w:rsidR="00C02EFA" w:rsidRDefault="00C02EFA" w:rsidP="00C02EFA">
                  <w:pPr>
                    <w:pStyle w:val="ListParagraph"/>
                  </w:pPr>
                  <w: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2E293D" w14:textId="77777777" w:rsidR="00C02EFA" w:rsidRDefault="00C02EFA" w:rsidP="00C02EFA">
                  <w:pPr>
                    <w:pStyle w:val="ListParagraph"/>
                  </w:pPr>
                  <w:r>
                    <w:t xml:space="preserve">Sett Wai Aung   </w:t>
                  </w:r>
                </w:p>
              </w:tc>
            </w:tr>
            <w:tr w:rsidR="00C02EFA" w14:paraId="483A224C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40C64B" w14:textId="77777777" w:rsidR="00C02EFA" w:rsidRDefault="008B53F7" w:rsidP="00C02EFA">
                  <w:pPr>
                    <w:pStyle w:val="ListParagraph"/>
                  </w:pPr>
                  <w:hyperlink r:id="rId48" w:history="1">
                    <w:r w:rsidR="00C02EFA">
                      <w:rPr>
                        <w:rStyle w:val="Hyperlink"/>
                        <w:rFonts w:eastAsia="Times New Roman"/>
                      </w:rPr>
                      <w:t>EM-103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03F86C" w14:textId="77777777" w:rsidR="00C02EFA" w:rsidRDefault="008B53F7" w:rsidP="00C02EFA">
                  <w:pPr>
                    <w:pStyle w:val="ListParagraph"/>
                  </w:pPr>
                  <w:hyperlink r:id="rId49" w:history="1">
                    <w:r w:rsidR="00C02EFA">
                      <w:rPr>
                        <w:rStyle w:val="Hyperlink"/>
                        <w:rFonts w:eastAsia="Times New Roman"/>
                      </w:rPr>
                      <w:t xml:space="preserve">Implement the backend architecture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5E2486" w14:textId="77777777" w:rsidR="00C02EFA" w:rsidRDefault="00C02EFA" w:rsidP="00C02EFA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ABE1A1" w14:textId="77777777" w:rsidR="00C02EFA" w:rsidRDefault="00C02EFA" w:rsidP="00C02EFA">
                  <w:pPr>
                    <w:pStyle w:val="ListParagraph"/>
                  </w:pPr>
                  <w: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FB92C3" w14:textId="77777777" w:rsidR="00C02EFA" w:rsidRDefault="00C02EFA" w:rsidP="00C02EFA">
                  <w:pPr>
                    <w:pStyle w:val="ListParagraph"/>
                  </w:pPr>
                  <w:r>
                    <w:t xml:space="preserve">Min Hein Khant   </w:t>
                  </w:r>
                </w:p>
              </w:tc>
            </w:tr>
            <w:tr w:rsidR="00C02EFA" w14:paraId="0E4780D3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42A72E" w14:textId="77777777" w:rsidR="00C02EFA" w:rsidRDefault="008B53F7" w:rsidP="00C02EFA">
                  <w:pPr>
                    <w:pStyle w:val="ListParagraph"/>
                  </w:pPr>
                  <w:hyperlink r:id="rId50" w:history="1">
                    <w:r w:rsidR="00C02EFA">
                      <w:rPr>
                        <w:rStyle w:val="Hyperlink"/>
                        <w:rFonts w:eastAsia="Times New Roman"/>
                      </w:rPr>
                      <w:t>EM-104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148D4B" w14:textId="77777777" w:rsidR="00C02EFA" w:rsidRDefault="008B53F7" w:rsidP="00C02EFA">
                  <w:pPr>
                    <w:pStyle w:val="ListParagraph"/>
                  </w:pPr>
                  <w:hyperlink r:id="rId51" w:history="1">
                    <w:r w:rsidR="00C02EFA">
                      <w:rPr>
                        <w:rStyle w:val="Hyperlink"/>
                        <w:rFonts w:eastAsia="Times New Roman"/>
                      </w:rPr>
                      <w:t>Testing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7D3A34" w14:textId="77777777" w:rsidR="00C02EFA" w:rsidRDefault="00C02EFA" w:rsidP="00C02EFA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2ED36E" w14:textId="77777777" w:rsidR="00C02EFA" w:rsidRDefault="00C02EFA" w:rsidP="00C02EFA">
                  <w:pPr>
                    <w:pStyle w:val="ListParagraph"/>
                  </w:pPr>
                  <w: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71E413" w14:textId="77777777" w:rsidR="00C02EFA" w:rsidRDefault="00C02EFA" w:rsidP="00C02EFA">
                  <w:pPr>
                    <w:pStyle w:val="ListParagraph"/>
                  </w:pPr>
                  <w:r>
                    <w:t xml:space="preserve">Zaw Htet Aung   </w:t>
                  </w:r>
                </w:p>
              </w:tc>
            </w:tr>
          </w:tbl>
          <w:p w14:paraId="6825E2E9" w14:textId="77777777" w:rsidR="00C02EFA" w:rsidRDefault="00C02EFA" w:rsidP="00C02EFA">
            <w:pPr>
              <w:pStyle w:val="ListParagraph"/>
            </w:pPr>
          </w:p>
        </w:tc>
      </w:tr>
      <w:tr w:rsidR="00C02EFA" w14:paraId="181C954C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E48D4A" w14:textId="77777777" w:rsidR="00C02EFA" w:rsidRDefault="00C02EFA" w:rsidP="00C02EFA">
            <w:pPr>
              <w:pStyle w:val="ListParagraph"/>
              <w:rPr>
                <w:sz w:val="24"/>
              </w:rPr>
            </w:pPr>
            <w:r>
              <w:rPr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D4BAB" w14:textId="77777777" w:rsidR="00C02EFA" w:rsidRDefault="00C02EFA" w:rsidP="00C02EFA">
            <w:pPr>
              <w:pStyle w:val="ListParagraph"/>
            </w:pPr>
            <w:r>
              <w:t>Sprint 2</w:t>
            </w:r>
          </w:p>
        </w:tc>
      </w:tr>
    </w:tbl>
    <w:p w14:paraId="1F094F28" w14:textId="77777777" w:rsidR="00991BBD" w:rsidRDefault="00991BBD" w:rsidP="00991BBD">
      <w:pPr>
        <w:ind w:firstLine="0"/>
      </w:pPr>
    </w:p>
    <w:p w14:paraId="73712E07" w14:textId="4F738D87" w:rsidR="00C02EFA" w:rsidRDefault="00C02EFA" w:rsidP="00991BBD">
      <w:pPr>
        <w:ind w:firstLine="0"/>
      </w:pPr>
      <w:r>
        <w:t>Task-4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7146"/>
      </w:tblGrid>
      <w:tr w:rsidR="00C02EFA" w14:paraId="5CAB54B9" w14:textId="77777777" w:rsidTr="008B53F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13AD8" w14:textId="77777777" w:rsidR="00C02EFA" w:rsidRDefault="00C02EFA" w:rsidP="00C02EFA">
            <w:pPr>
              <w:pStyle w:val="ListParagraph"/>
              <w:rPr>
                <w:sz w:val="27"/>
                <w:szCs w:val="27"/>
              </w:rPr>
            </w:pPr>
            <w:r>
              <w:t>[EM-83] </w:t>
            </w:r>
            <w:hyperlink r:id="rId52" w:history="1">
              <w:r>
                <w:rPr>
                  <w:rStyle w:val="Hyperlink"/>
                  <w:rFonts w:eastAsia="Times New Roman"/>
                </w:rPr>
                <w:t>Create Login Page (Marketing Manager)</w:t>
              </w:r>
            </w:hyperlink>
            <w: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Created: 08/Oct/20  Updated: 10/Oct/20 </w:t>
            </w:r>
          </w:p>
        </w:tc>
      </w:tr>
      <w:tr w:rsidR="00C02EFA" w14:paraId="351FF354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DE1865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AB6B3" w14:textId="77777777" w:rsidR="00C02EFA" w:rsidRDefault="00C02EFA" w:rsidP="00C02EFA">
            <w:pPr>
              <w:pStyle w:val="ListParagraph"/>
            </w:pPr>
            <w:r>
              <w:t>To Do</w:t>
            </w:r>
          </w:p>
        </w:tc>
      </w:tr>
      <w:tr w:rsidR="00C02EFA" w14:paraId="483CCF6E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C6B27C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A1823" w14:textId="77777777" w:rsidR="00C02EFA" w:rsidRDefault="008B53F7" w:rsidP="00C02EFA">
            <w:pPr>
              <w:pStyle w:val="ListParagraph"/>
            </w:pPr>
            <w:hyperlink r:id="rId53" w:history="1">
              <w:r w:rsidR="00C02EFA">
                <w:rPr>
                  <w:rStyle w:val="Hyperlink"/>
                  <w:rFonts w:eastAsia="Times New Roman"/>
                </w:rPr>
                <w:t>EWSD_Magazine</w:t>
              </w:r>
            </w:hyperlink>
          </w:p>
        </w:tc>
      </w:tr>
      <w:tr w:rsidR="00C02EFA" w14:paraId="1DDD8B56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E8B32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EEE01" w14:textId="77777777" w:rsidR="00C02EFA" w:rsidRDefault="00C02EFA" w:rsidP="00C02EFA">
            <w:pPr>
              <w:pStyle w:val="ListParagraph"/>
            </w:pPr>
            <w:r>
              <w:t xml:space="preserve">None </w:t>
            </w:r>
          </w:p>
        </w:tc>
      </w:tr>
      <w:tr w:rsidR="00C02EFA" w14:paraId="6EC583CB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371617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lastRenderedPageBreak/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5764DE" w14:textId="77777777" w:rsidR="00C02EFA" w:rsidRDefault="00C02EFA" w:rsidP="00C02EFA">
            <w:pPr>
              <w:pStyle w:val="ListParagraph"/>
            </w:pPr>
            <w:r>
              <w:t xml:space="preserve">None </w:t>
            </w:r>
          </w:p>
        </w:tc>
      </w:tr>
      <w:tr w:rsidR="00C02EFA" w14:paraId="50ED3288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5DF95C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340693" w14:textId="77777777" w:rsidR="00C02EFA" w:rsidRDefault="00C02EFA" w:rsidP="00C02EFA">
            <w:pPr>
              <w:pStyle w:val="ListParagraph"/>
            </w:pPr>
            <w:r>
              <w:t xml:space="preserve">None </w:t>
            </w:r>
          </w:p>
        </w:tc>
      </w:tr>
    </w:tbl>
    <w:p w14:paraId="36B8726F" w14:textId="77777777" w:rsidR="00C02EFA" w:rsidRDefault="00C02EFA" w:rsidP="00C02EFA">
      <w:pPr>
        <w:pStyle w:val="ListParagraph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2724"/>
        <w:gridCol w:w="1905"/>
        <w:gridCol w:w="2725"/>
      </w:tblGrid>
      <w:tr w:rsidR="00C02EFA" w14:paraId="068BF3DE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ADCCC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Type: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55B19" w14:textId="77777777" w:rsidR="00C02EFA" w:rsidRDefault="00C02EFA" w:rsidP="00C02EFA">
            <w:pPr>
              <w:pStyle w:val="ListParagraph"/>
            </w:pPr>
            <w: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49185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Priority: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F6113" w14:textId="77777777" w:rsidR="00C02EFA" w:rsidRDefault="00C02EFA" w:rsidP="00C02EFA">
            <w:pPr>
              <w:pStyle w:val="ListParagraph"/>
            </w:pPr>
            <w:r>
              <w:t xml:space="preserve">Medium </w:t>
            </w:r>
          </w:p>
        </w:tc>
      </w:tr>
      <w:tr w:rsidR="00C02EFA" w14:paraId="7014CFC2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73695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Reporter: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5CF0B" w14:textId="77777777" w:rsidR="00C02EFA" w:rsidRDefault="008B53F7" w:rsidP="00C02EFA">
            <w:pPr>
              <w:pStyle w:val="ListParagraph"/>
            </w:pPr>
            <w:hyperlink r:id="rId54" w:history="1">
              <w:proofErr w:type="spellStart"/>
              <w:r w:rsidR="00C02EFA">
                <w:rPr>
                  <w:rStyle w:val="Hyperlink"/>
                  <w:rFonts w:eastAsia="Times New Roman"/>
                </w:rPr>
                <w:t>Ar</w:t>
              </w:r>
              <w:proofErr w:type="spellEnd"/>
              <w:r w:rsidR="00C02EFA">
                <w:rPr>
                  <w:rStyle w:val="Hyperlink"/>
                  <w:rFonts w:eastAsia="Times New Roman"/>
                </w:rPr>
                <w:t xml:space="preserve"> Kar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349578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Assignee: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6C01C" w14:textId="77777777" w:rsidR="00C02EFA" w:rsidRDefault="00C02EFA" w:rsidP="00C02EFA">
            <w:pPr>
              <w:pStyle w:val="ListParagraph"/>
            </w:pPr>
            <w:r>
              <w:t xml:space="preserve">Unassigned </w:t>
            </w:r>
          </w:p>
        </w:tc>
      </w:tr>
      <w:tr w:rsidR="00C02EFA" w14:paraId="70DF2C43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7325C2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Resolution: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7C6D0E" w14:textId="77777777" w:rsidR="00C02EFA" w:rsidRDefault="00C02EFA" w:rsidP="00C02EFA">
            <w:pPr>
              <w:pStyle w:val="ListParagraph"/>
            </w:pPr>
            <w: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062F1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Votes: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07B82" w14:textId="77777777" w:rsidR="00C02EFA" w:rsidRDefault="00C02EFA" w:rsidP="00C02EFA">
            <w:pPr>
              <w:pStyle w:val="ListParagraph"/>
            </w:pPr>
            <w:r>
              <w:t xml:space="preserve">0 </w:t>
            </w:r>
          </w:p>
        </w:tc>
      </w:tr>
      <w:tr w:rsidR="00C02EFA" w14:paraId="4C4CC188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1FC81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Labels: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0A593" w14:textId="77777777" w:rsidR="00C02EFA" w:rsidRDefault="00C02EFA" w:rsidP="00C02EFA">
            <w:pPr>
              <w:pStyle w:val="ListParagraph"/>
            </w:pPr>
            <w:r>
              <w:t xml:space="preserve">None </w:t>
            </w:r>
          </w:p>
        </w:tc>
      </w:tr>
      <w:tr w:rsidR="00C02EFA" w14:paraId="7DF2B822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A96309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4927EF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8DE999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474A1B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</w:tr>
      <w:tr w:rsidR="00C02EFA" w14:paraId="1332A800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EF7BF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33CEA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04D7BE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D55BE2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</w:tr>
      <w:tr w:rsidR="00C02EFA" w14:paraId="094B2DC3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3B2A3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C8D841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D0290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83D0E" w14:textId="77777777" w:rsidR="00C02EFA" w:rsidRDefault="00C02EFA" w:rsidP="00C02EFA">
            <w:pPr>
              <w:pStyle w:val="ListParagraph"/>
            </w:pPr>
            <w:r>
              <w:t xml:space="preserve">Not Specified </w:t>
            </w:r>
          </w:p>
        </w:tc>
      </w:tr>
    </w:tbl>
    <w:p w14:paraId="24274611" w14:textId="77777777" w:rsidR="00C02EFA" w:rsidRDefault="00C02EFA" w:rsidP="00C02EFA">
      <w:pPr>
        <w:pStyle w:val="ListParagraph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7744"/>
      </w:tblGrid>
      <w:tr w:rsidR="00C02EFA" w14:paraId="3714F43C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7C4CF" w14:textId="77777777" w:rsidR="00C02EFA" w:rsidRDefault="00C02EFA" w:rsidP="00C02EFA">
            <w:pPr>
              <w:pStyle w:val="ListParagraph"/>
            </w:pPr>
            <w:r>
              <w:rPr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"/>
              <w:gridCol w:w="1978"/>
              <w:gridCol w:w="1294"/>
              <w:gridCol w:w="1453"/>
              <w:gridCol w:w="1759"/>
            </w:tblGrid>
            <w:tr w:rsidR="00C02EFA" w14:paraId="7FA99D47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05E961" w14:textId="77777777" w:rsidR="00C02EFA" w:rsidRDefault="00C02EFA" w:rsidP="00C02EFA">
                  <w:pPr>
                    <w:pStyle w:val="ListParagraph"/>
                  </w:pPr>
                  <w:r>
                    <w:rPr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D70036" w14:textId="77777777" w:rsidR="00C02EFA" w:rsidRDefault="00C02EFA" w:rsidP="00C02EFA">
                  <w:pPr>
                    <w:pStyle w:val="ListParagraph"/>
                  </w:pPr>
                  <w:r>
                    <w:rPr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2FE685" w14:textId="77777777" w:rsidR="00C02EFA" w:rsidRDefault="00C02EFA" w:rsidP="00C02EFA">
                  <w:pPr>
                    <w:pStyle w:val="ListParagraph"/>
                  </w:pPr>
                  <w:r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AB3A0F" w14:textId="77777777" w:rsidR="00C02EFA" w:rsidRDefault="00C02EFA" w:rsidP="00C02EFA">
                  <w:pPr>
                    <w:pStyle w:val="ListParagraph"/>
                  </w:pPr>
                  <w:r>
                    <w:rPr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DF1EB2" w14:textId="77777777" w:rsidR="00C02EFA" w:rsidRDefault="00C02EFA" w:rsidP="00C02EFA">
                  <w:pPr>
                    <w:pStyle w:val="ListParagraph"/>
                  </w:pPr>
                  <w:r>
                    <w:rPr>
                      <w:b/>
                      <w:bCs/>
                    </w:rPr>
                    <w:t>Assignee</w:t>
                  </w:r>
                </w:p>
              </w:tc>
            </w:tr>
            <w:tr w:rsidR="00C02EFA" w14:paraId="0BC15273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03AE7F" w14:textId="77777777" w:rsidR="00C02EFA" w:rsidRDefault="008B53F7" w:rsidP="00C02EFA">
                  <w:pPr>
                    <w:pStyle w:val="ListParagraph"/>
                  </w:pPr>
                  <w:hyperlink r:id="rId55" w:history="1">
                    <w:r w:rsidR="00C02EFA">
                      <w:rPr>
                        <w:rStyle w:val="Hyperlink"/>
                        <w:rFonts w:eastAsia="Times New Roman"/>
                      </w:rPr>
                      <w:t>EM-105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4A01CD" w14:textId="77777777" w:rsidR="00C02EFA" w:rsidRDefault="008B53F7" w:rsidP="00C02EFA">
                  <w:pPr>
                    <w:pStyle w:val="ListParagraph"/>
                  </w:pPr>
                  <w:hyperlink r:id="rId56" w:history="1">
                    <w:r w:rsidR="00C02EFA">
                      <w:rPr>
                        <w:rStyle w:val="Hyperlink"/>
                        <w:rFonts w:eastAsia="Times New Roman"/>
                      </w:rPr>
                      <w:t xml:space="preserve">Create </w:t>
                    </w:r>
                    <w:proofErr w:type="spellStart"/>
                    <w:r w:rsidR="00C02EFA">
                      <w:rPr>
                        <w:rStyle w:val="Hyperlink"/>
                        <w:rFonts w:eastAsia="Times New Roman"/>
                      </w:rPr>
                      <w:t>WireFrames</w:t>
                    </w:r>
                    <w:proofErr w:type="spellEnd"/>
                  </w:hyperlink>
                  <w:r w:rsidR="00C02EFA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33C9C5" w14:textId="77777777" w:rsidR="00C02EFA" w:rsidRDefault="00C02EFA" w:rsidP="00C02EFA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D08287" w14:textId="77777777" w:rsidR="00C02EFA" w:rsidRDefault="00C02EFA" w:rsidP="00C02EFA">
                  <w:pPr>
                    <w:pStyle w:val="ListParagraph"/>
                  </w:pPr>
                  <w: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2C478A" w14:textId="77777777" w:rsidR="00C02EFA" w:rsidRDefault="00C02EFA" w:rsidP="00C02EFA">
                  <w:pPr>
                    <w:pStyle w:val="ListParagraph"/>
                  </w:pPr>
                  <w:r>
                    <w:t xml:space="preserve">arkar phyo   </w:t>
                  </w:r>
                </w:p>
              </w:tc>
            </w:tr>
            <w:tr w:rsidR="00C02EFA" w14:paraId="0EEA317C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84CD0A" w14:textId="77777777" w:rsidR="00C02EFA" w:rsidRDefault="008B53F7" w:rsidP="00C02EFA">
                  <w:pPr>
                    <w:pStyle w:val="ListParagraph"/>
                  </w:pPr>
                  <w:hyperlink r:id="rId57" w:history="1">
                    <w:r w:rsidR="00C02EFA">
                      <w:rPr>
                        <w:rStyle w:val="Hyperlink"/>
                        <w:rFonts w:eastAsia="Times New Roman"/>
                      </w:rPr>
                      <w:t>EM-106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BAA226" w14:textId="77777777" w:rsidR="00C02EFA" w:rsidRDefault="008B53F7" w:rsidP="00C02EFA">
                  <w:pPr>
                    <w:pStyle w:val="ListParagraph"/>
                  </w:pPr>
                  <w:hyperlink r:id="rId58" w:history="1">
                    <w:r w:rsidR="00C02EFA">
                      <w:rPr>
                        <w:rStyle w:val="Hyperlink"/>
                        <w:rFonts w:eastAsia="Times New Roman"/>
                      </w:rPr>
                      <w:t>Create Frontend Design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EB310C" w14:textId="77777777" w:rsidR="00C02EFA" w:rsidRDefault="00C02EFA" w:rsidP="00C02EFA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C55767" w14:textId="77777777" w:rsidR="00C02EFA" w:rsidRDefault="00C02EFA" w:rsidP="00C02EFA">
                  <w:pPr>
                    <w:pStyle w:val="ListParagraph"/>
                  </w:pPr>
                  <w: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B6CD2D" w14:textId="77777777" w:rsidR="00C02EFA" w:rsidRDefault="00C02EFA" w:rsidP="00C02EFA">
                  <w:pPr>
                    <w:pStyle w:val="ListParagraph"/>
                  </w:pPr>
                  <w:r>
                    <w:t xml:space="preserve">arkar phyo   </w:t>
                  </w:r>
                </w:p>
              </w:tc>
            </w:tr>
            <w:tr w:rsidR="00C02EFA" w14:paraId="348AF83F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79185F" w14:textId="77777777" w:rsidR="00C02EFA" w:rsidRDefault="008B53F7" w:rsidP="00C02EFA">
                  <w:pPr>
                    <w:pStyle w:val="ListParagraph"/>
                  </w:pPr>
                  <w:hyperlink r:id="rId59" w:history="1">
                    <w:r w:rsidR="00C02EFA">
                      <w:rPr>
                        <w:rStyle w:val="Hyperlink"/>
                        <w:rFonts w:eastAsia="Times New Roman"/>
                      </w:rPr>
                      <w:t>EM-107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A8C270" w14:textId="77777777" w:rsidR="00C02EFA" w:rsidRDefault="008B53F7" w:rsidP="00C02EFA">
                  <w:pPr>
                    <w:pStyle w:val="ListParagraph"/>
                  </w:pPr>
                  <w:hyperlink r:id="rId60" w:history="1">
                    <w:r w:rsidR="00C02EFA">
                      <w:rPr>
                        <w:rStyle w:val="Hyperlink"/>
                        <w:rFonts w:eastAsia="Times New Roman"/>
                      </w:rPr>
                      <w:t xml:space="preserve">Generate the </w:t>
                    </w:r>
                    <w:proofErr w:type="spellStart"/>
                    <w:r w:rsidR="00C02EFA">
                      <w:rPr>
                        <w:rStyle w:val="Hyperlink"/>
                        <w:rFonts w:eastAsia="Times New Roman"/>
                      </w:rPr>
                      <w:t>sql</w:t>
                    </w:r>
                    <w:proofErr w:type="spellEnd"/>
                    <w:r w:rsidR="00C02EFA">
                      <w:rPr>
                        <w:rStyle w:val="Hyperlink"/>
                        <w:rFonts w:eastAsia="Times New Roman"/>
                      </w:rPr>
                      <w:t xml:space="preserve"> Query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3818ED" w14:textId="77777777" w:rsidR="00C02EFA" w:rsidRDefault="00C02EFA" w:rsidP="00C02EFA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213EEC" w14:textId="77777777" w:rsidR="00C02EFA" w:rsidRDefault="00C02EFA" w:rsidP="00C02EFA">
                  <w:pPr>
                    <w:pStyle w:val="ListParagraph"/>
                  </w:pPr>
                  <w: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77C344" w14:textId="77777777" w:rsidR="00C02EFA" w:rsidRDefault="00C02EFA" w:rsidP="00C02EFA">
                  <w:pPr>
                    <w:pStyle w:val="ListParagraph"/>
                  </w:pPr>
                  <w:r>
                    <w:t xml:space="preserve">Sett Wai Aung   </w:t>
                  </w:r>
                </w:p>
              </w:tc>
            </w:tr>
            <w:tr w:rsidR="00C02EFA" w14:paraId="436A6D9F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625BFB" w14:textId="77777777" w:rsidR="00C02EFA" w:rsidRDefault="008B53F7" w:rsidP="00C02EFA">
                  <w:pPr>
                    <w:pStyle w:val="ListParagraph"/>
                  </w:pPr>
                  <w:hyperlink r:id="rId61" w:history="1">
                    <w:r w:rsidR="00C02EFA">
                      <w:rPr>
                        <w:rStyle w:val="Hyperlink"/>
                        <w:rFonts w:eastAsia="Times New Roman"/>
                      </w:rPr>
                      <w:t>EM-108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6F96E2" w14:textId="77777777" w:rsidR="00C02EFA" w:rsidRDefault="008B53F7" w:rsidP="00C02EFA">
                  <w:pPr>
                    <w:pStyle w:val="ListParagraph"/>
                  </w:pPr>
                  <w:hyperlink r:id="rId62" w:history="1">
                    <w:r w:rsidR="00C02EFA">
                      <w:rPr>
                        <w:rStyle w:val="Hyperlink"/>
                        <w:rFonts w:eastAsia="Times New Roman"/>
                      </w:rPr>
                      <w:t>Implement Backend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FC28C1" w14:textId="77777777" w:rsidR="00C02EFA" w:rsidRDefault="00C02EFA" w:rsidP="00C02EFA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B446FC" w14:textId="77777777" w:rsidR="00C02EFA" w:rsidRDefault="00C02EFA" w:rsidP="00C02EFA">
                  <w:pPr>
                    <w:pStyle w:val="ListParagraph"/>
                  </w:pPr>
                  <w: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140757" w14:textId="77777777" w:rsidR="00C02EFA" w:rsidRDefault="00C02EFA" w:rsidP="00C02EFA">
                  <w:pPr>
                    <w:pStyle w:val="ListParagraph"/>
                  </w:pPr>
                  <w:r>
                    <w:t xml:space="preserve">Min Hein Khant   </w:t>
                  </w:r>
                </w:p>
              </w:tc>
            </w:tr>
            <w:tr w:rsidR="00C02EFA" w14:paraId="2A4A2FC2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FC3E82" w14:textId="77777777" w:rsidR="00C02EFA" w:rsidRDefault="008B53F7" w:rsidP="00C02EFA">
                  <w:pPr>
                    <w:pStyle w:val="ListParagraph"/>
                  </w:pPr>
                  <w:hyperlink r:id="rId63" w:history="1">
                    <w:r w:rsidR="00C02EFA">
                      <w:rPr>
                        <w:rStyle w:val="Hyperlink"/>
                        <w:rFonts w:eastAsia="Times New Roman"/>
                      </w:rPr>
                      <w:t>EM-109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F6E196" w14:textId="77777777" w:rsidR="00C02EFA" w:rsidRDefault="008B53F7" w:rsidP="00C02EFA">
                  <w:pPr>
                    <w:pStyle w:val="ListParagraph"/>
                  </w:pPr>
                  <w:hyperlink r:id="rId64" w:history="1">
                    <w:r w:rsidR="00C02EFA">
                      <w:rPr>
                        <w:rStyle w:val="Hyperlink"/>
                        <w:rFonts w:eastAsia="Times New Roman"/>
                      </w:rPr>
                      <w:t>Testing</w:t>
                    </w:r>
                  </w:hyperlink>
                  <w:r w:rsidR="00C02EFA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39019A" w14:textId="77777777" w:rsidR="00C02EFA" w:rsidRDefault="00C02EFA" w:rsidP="00C02EFA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FF16B5" w14:textId="77777777" w:rsidR="00C02EFA" w:rsidRDefault="00C02EFA" w:rsidP="00C02EFA">
                  <w:pPr>
                    <w:pStyle w:val="ListParagraph"/>
                  </w:pPr>
                  <w: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170C92" w14:textId="77777777" w:rsidR="00C02EFA" w:rsidRDefault="00C02EFA" w:rsidP="00C02EFA">
                  <w:pPr>
                    <w:pStyle w:val="ListParagraph"/>
                  </w:pPr>
                  <w:r>
                    <w:t xml:space="preserve">Zaw Htet Aung   </w:t>
                  </w:r>
                </w:p>
              </w:tc>
            </w:tr>
          </w:tbl>
          <w:p w14:paraId="7B16DC78" w14:textId="77777777" w:rsidR="00C02EFA" w:rsidRDefault="00C02EFA" w:rsidP="00C02EFA">
            <w:pPr>
              <w:pStyle w:val="ListParagraph"/>
            </w:pPr>
          </w:p>
        </w:tc>
      </w:tr>
      <w:tr w:rsidR="00C02EFA" w14:paraId="6D938E22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EA7964" w14:textId="77777777" w:rsidR="00C02EFA" w:rsidRDefault="00C02EFA" w:rsidP="00C02EFA">
            <w:pPr>
              <w:pStyle w:val="ListParagraph"/>
              <w:rPr>
                <w:sz w:val="24"/>
              </w:rPr>
            </w:pPr>
            <w:r>
              <w:rPr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FB1C3" w14:textId="77777777" w:rsidR="00C02EFA" w:rsidRDefault="00C02EFA" w:rsidP="00C02EFA">
            <w:pPr>
              <w:pStyle w:val="ListParagraph"/>
            </w:pPr>
            <w:r>
              <w:t>Sprint 2</w:t>
            </w:r>
          </w:p>
        </w:tc>
      </w:tr>
    </w:tbl>
    <w:p w14:paraId="50C097C6" w14:textId="77777777" w:rsidR="00C02EFA" w:rsidRDefault="00C02EFA" w:rsidP="00C02EFA">
      <w:pPr>
        <w:pStyle w:val="ListParagraph"/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133"/>
        <w:gridCol w:w="7227"/>
      </w:tblGrid>
      <w:tr w:rsidR="00C02EFA" w14:paraId="7D00C09F" w14:textId="77777777" w:rsidTr="008B53F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8B76A7" w14:textId="77777777" w:rsidR="00C02EFA" w:rsidRDefault="00C02EFA" w:rsidP="00C02EFA">
            <w:pPr>
              <w:pStyle w:val="ListParagraph"/>
            </w:pPr>
            <w:r>
              <w:t> </w:t>
            </w:r>
            <w:r>
              <w:rPr>
                <w:b/>
                <w:bCs/>
                <w:color w:val="FFFFFF"/>
              </w:rPr>
              <w:t>Description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C53917B" w14:textId="77777777" w:rsidR="00C02EFA" w:rsidRDefault="00C02EFA" w:rsidP="00C02EFA">
            <w:pPr>
              <w:pStyle w:val="ListParagraph"/>
            </w:pPr>
            <w:r>
              <w:t> </w:t>
            </w:r>
          </w:p>
        </w:tc>
      </w:tr>
    </w:tbl>
    <w:p w14:paraId="20EA82A8" w14:textId="77777777" w:rsidR="00C02EFA" w:rsidRDefault="00C02EFA" w:rsidP="00C02EFA">
      <w:pPr>
        <w:pStyle w:val="ListParagraph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C02EFA" w14:paraId="1E8DC7B0" w14:textId="77777777" w:rsidTr="008B53F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A33A46" w14:textId="77777777" w:rsidR="00C02EFA" w:rsidRDefault="00C02EFA" w:rsidP="00C02EFA">
            <w:pPr>
              <w:pStyle w:val="ListParagraph"/>
            </w:pPr>
            <w:r>
              <w:t>Description</w:t>
            </w:r>
          </w:p>
          <w:p w14:paraId="13FF8811" w14:textId="77777777" w:rsidR="00C02EFA" w:rsidRDefault="00C02EFA" w:rsidP="00C02EFA">
            <w:pPr>
              <w:pStyle w:val="ListParagraph"/>
            </w:pPr>
            <w:r>
              <w:t xml:space="preserve">as marketing </w:t>
            </w:r>
            <w:proofErr w:type="gramStart"/>
            <w:r>
              <w:t>manager ,</w:t>
            </w:r>
            <w:proofErr w:type="gramEnd"/>
            <w:r>
              <w:t xml:space="preserve"> the manager should be able to login for authentication..</w:t>
            </w:r>
          </w:p>
          <w:p w14:paraId="4D13B896" w14:textId="77777777" w:rsidR="00C02EFA" w:rsidRDefault="00C02EFA" w:rsidP="00C02EFA">
            <w:pPr>
              <w:pStyle w:val="ListParagraph"/>
            </w:pPr>
            <w:r>
              <w:t>Test Description</w:t>
            </w:r>
          </w:p>
          <w:p w14:paraId="089D261E" w14:textId="77777777" w:rsidR="00C02EFA" w:rsidRDefault="00C02EFA" w:rsidP="00C02EFA">
            <w:pPr>
              <w:pStyle w:val="ListParagraph"/>
            </w:pPr>
            <w:r>
              <w:t>Authenticate the marketing coordinator</w:t>
            </w:r>
          </w:p>
          <w:p w14:paraId="0FCBF54A" w14:textId="77777777" w:rsidR="00C02EFA" w:rsidRDefault="00C02EFA" w:rsidP="00C02EFA">
            <w:pPr>
              <w:pStyle w:val="ListParagraph"/>
            </w:pPr>
          </w:p>
        </w:tc>
      </w:tr>
    </w:tbl>
    <w:p w14:paraId="32111A78" w14:textId="679DCB07" w:rsidR="00C02EFA" w:rsidRDefault="00912542" w:rsidP="0087233F">
      <w:r>
        <w:lastRenderedPageBreak/>
        <w:t>Task-5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7146"/>
      </w:tblGrid>
      <w:tr w:rsidR="00912542" w14:paraId="68835DD8" w14:textId="77777777" w:rsidTr="008B53F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093000" w14:textId="77777777" w:rsidR="00912542" w:rsidRDefault="00912542" w:rsidP="00912542">
            <w:pPr>
              <w:pStyle w:val="ListParagraph"/>
              <w:rPr>
                <w:sz w:val="27"/>
                <w:szCs w:val="27"/>
              </w:rPr>
            </w:pPr>
            <w:r>
              <w:t>[EM-86] </w:t>
            </w:r>
            <w:hyperlink r:id="rId65" w:history="1">
              <w:r>
                <w:rPr>
                  <w:rStyle w:val="Hyperlink"/>
                  <w:rFonts w:eastAsia="Times New Roman"/>
                </w:rPr>
                <w:t>Create Marketing Manager Feedback Form</w:t>
              </w:r>
            </w:hyperlink>
            <w: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Created: 08/Oct/20  Updated: 15/Oct/20  Resolved: 15/Oct/20 </w:t>
            </w:r>
          </w:p>
        </w:tc>
      </w:tr>
      <w:tr w:rsidR="00912542" w14:paraId="533A4AF0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40C40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6B27E" w14:textId="77777777" w:rsidR="00912542" w:rsidRDefault="00912542" w:rsidP="00912542">
            <w:pPr>
              <w:pStyle w:val="ListParagraph"/>
            </w:pPr>
            <w:r>
              <w:t>Done</w:t>
            </w:r>
          </w:p>
        </w:tc>
      </w:tr>
      <w:tr w:rsidR="00912542" w14:paraId="1BFB578F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9B7BE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AFD11" w14:textId="77777777" w:rsidR="00912542" w:rsidRDefault="008B53F7" w:rsidP="00912542">
            <w:pPr>
              <w:pStyle w:val="ListParagraph"/>
            </w:pPr>
            <w:hyperlink r:id="rId66" w:history="1">
              <w:r w:rsidR="00912542">
                <w:rPr>
                  <w:rStyle w:val="Hyperlink"/>
                  <w:rFonts w:eastAsia="Times New Roman"/>
                </w:rPr>
                <w:t>EWSD_Magazine</w:t>
              </w:r>
            </w:hyperlink>
          </w:p>
        </w:tc>
      </w:tr>
      <w:tr w:rsidR="00912542" w14:paraId="00189DCC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ACF63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2B28C" w14:textId="77777777" w:rsidR="00912542" w:rsidRDefault="00912542" w:rsidP="00912542">
            <w:pPr>
              <w:pStyle w:val="ListParagraph"/>
            </w:pPr>
            <w:r>
              <w:t xml:space="preserve">None </w:t>
            </w:r>
          </w:p>
        </w:tc>
      </w:tr>
      <w:tr w:rsidR="00912542" w14:paraId="006F72AB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A552E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296C9" w14:textId="77777777" w:rsidR="00912542" w:rsidRDefault="00912542" w:rsidP="00912542">
            <w:pPr>
              <w:pStyle w:val="ListParagraph"/>
            </w:pPr>
            <w:r>
              <w:t xml:space="preserve">None </w:t>
            </w:r>
          </w:p>
        </w:tc>
      </w:tr>
      <w:tr w:rsidR="00912542" w14:paraId="7BD8EE01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EAED6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D621BB" w14:textId="77777777" w:rsidR="00912542" w:rsidRDefault="00912542" w:rsidP="00912542">
            <w:pPr>
              <w:pStyle w:val="ListParagraph"/>
            </w:pPr>
            <w:r>
              <w:t xml:space="preserve">None </w:t>
            </w:r>
          </w:p>
        </w:tc>
      </w:tr>
    </w:tbl>
    <w:p w14:paraId="4C2F8BDB" w14:textId="77777777" w:rsidR="00912542" w:rsidRDefault="00912542" w:rsidP="00912542">
      <w:pPr>
        <w:pStyle w:val="ListParagraph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2724"/>
        <w:gridCol w:w="1905"/>
        <w:gridCol w:w="2725"/>
      </w:tblGrid>
      <w:tr w:rsidR="00912542" w14:paraId="06E41B1C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153530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Type: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64A1A" w14:textId="77777777" w:rsidR="00912542" w:rsidRDefault="00912542" w:rsidP="00912542">
            <w:pPr>
              <w:pStyle w:val="ListParagraph"/>
            </w:pPr>
            <w: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5B536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Priority: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B5DCCB" w14:textId="77777777" w:rsidR="00912542" w:rsidRDefault="00912542" w:rsidP="00912542">
            <w:pPr>
              <w:pStyle w:val="ListParagraph"/>
            </w:pPr>
            <w:r>
              <w:t xml:space="preserve">Medium </w:t>
            </w:r>
          </w:p>
        </w:tc>
      </w:tr>
      <w:tr w:rsidR="00912542" w14:paraId="336C06D5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0BFF5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Reporter: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012272" w14:textId="77777777" w:rsidR="00912542" w:rsidRDefault="008B53F7" w:rsidP="00912542">
            <w:pPr>
              <w:pStyle w:val="ListParagraph"/>
            </w:pPr>
            <w:hyperlink r:id="rId67" w:history="1">
              <w:proofErr w:type="spellStart"/>
              <w:r w:rsidR="00912542">
                <w:rPr>
                  <w:rStyle w:val="Hyperlink"/>
                  <w:rFonts w:eastAsia="Times New Roman"/>
                </w:rPr>
                <w:t>Ar</w:t>
              </w:r>
              <w:proofErr w:type="spellEnd"/>
              <w:r w:rsidR="00912542">
                <w:rPr>
                  <w:rStyle w:val="Hyperlink"/>
                  <w:rFonts w:eastAsia="Times New Roman"/>
                </w:rPr>
                <w:t xml:space="preserve"> Kar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9366C6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Assignee: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AA154" w14:textId="77777777" w:rsidR="00912542" w:rsidRDefault="00912542" w:rsidP="00912542">
            <w:pPr>
              <w:pStyle w:val="ListParagraph"/>
            </w:pPr>
            <w:r>
              <w:t xml:space="preserve">Unassigned </w:t>
            </w:r>
          </w:p>
        </w:tc>
      </w:tr>
      <w:tr w:rsidR="00912542" w14:paraId="51406284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EE1C2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Resolution: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37BB26" w14:textId="77777777" w:rsidR="00912542" w:rsidRDefault="00912542" w:rsidP="00912542">
            <w:pPr>
              <w:pStyle w:val="ListParagraph"/>
            </w:pPr>
            <w: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37B51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Votes: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6EBC73" w14:textId="77777777" w:rsidR="00912542" w:rsidRDefault="00912542" w:rsidP="00912542">
            <w:pPr>
              <w:pStyle w:val="ListParagraph"/>
            </w:pPr>
            <w:r>
              <w:t xml:space="preserve">0 </w:t>
            </w:r>
          </w:p>
        </w:tc>
      </w:tr>
      <w:tr w:rsidR="00912542" w14:paraId="3D80561F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03A85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Labels: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1CE9E" w14:textId="77777777" w:rsidR="00912542" w:rsidRDefault="00912542" w:rsidP="00912542">
            <w:pPr>
              <w:pStyle w:val="ListParagraph"/>
            </w:pPr>
            <w:r>
              <w:t xml:space="preserve">None </w:t>
            </w:r>
          </w:p>
        </w:tc>
      </w:tr>
      <w:tr w:rsidR="00912542" w14:paraId="6CBB1225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4AB1D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D57F28" w14:textId="77777777" w:rsidR="00912542" w:rsidRDefault="00912542" w:rsidP="00912542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7BF2AE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9CC30" w14:textId="77777777" w:rsidR="00912542" w:rsidRDefault="00912542" w:rsidP="00912542">
            <w:pPr>
              <w:pStyle w:val="ListParagraph"/>
            </w:pPr>
            <w:r>
              <w:t xml:space="preserve">Not Specified </w:t>
            </w:r>
          </w:p>
        </w:tc>
      </w:tr>
      <w:tr w:rsidR="00912542" w14:paraId="7013C21E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404EF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E2975" w14:textId="77777777" w:rsidR="00912542" w:rsidRDefault="00912542" w:rsidP="00912542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91ECF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1FB29C" w14:textId="77777777" w:rsidR="00912542" w:rsidRDefault="00912542" w:rsidP="00912542">
            <w:pPr>
              <w:pStyle w:val="ListParagraph"/>
            </w:pPr>
            <w:r>
              <w:t xml:space="preserve">Not Specified </w:t>
            </w:r>
          </w:p>
        </w:tc>
      </w:tr>
      <w:tr w:rsidR="00912542" w14:paraId="0393106F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0AE29F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4D2FD" w14:textId="77777777" w:rsidR="00912542" w:rsidRDefault="00912542" w:rsidP="00912542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3F1CF6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6D62B" w14:textId="77777777" w:rsidR="00912542" w:rsidRDefault="00912542" w:rsidP="00912542">
            <w:pPr>
              <w:pStyle w:val="ListParagraph"/>
            </w:pPr>
            <w:r>
              <w:t xml:space="preserve">Not Specified </w:t>
            </w:r>
          </w:p>
        </w:tc>
      </w:tr>
    </w:tbl>
    <w:p w14:paraId="3BEA1983" w14:textId="77777777" w:rsidR="00912542" w:rsidRDefault="00912542" w:rsidP="00912542">
      <w:pPr>
        <w:pStyle w:val="ListParagraph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7574"/>
      </w:tblGrid>
      <w:tr w:rsidR="00912542" w14:paraId="4FBAB163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E1905B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"/>
              <w:gridCol w:w="1808"/>
              <w:gridCol w:w="1294"/>
              <w:gridCol w:w="1453"/>
              <w:gridCol w:w="1759"/>
            </w:tblGrid>
            <w:tr w:rsidR="00912542" w14:paraId="2B44C2D6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6BBDC3" w14:textId="77777777" w:rsidR="00912542" w:rsidRDefault="00912542" w:rsidP="00912542">
                  <w:pPr>
                    <w:pStyle w:val="ListParagraph"/>
                  </w:pPr>
                  <w:r>
                    <w:rPr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5BBF5A" w14:textId="77777777" w:rsidR="00912542" w:rsidRDefault="00912542" w:rsidP="00912542">
                  <w:pPr>
                    <w:pStyle w:val="ListParagraph"/>
                  </w:pPr>
                  <w:r>
                    <w:rPr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C8AD8B" w14:textId="77777777" w:rsidR="00912542" w:rsidRDefault="00912542" w:rsidP="00912542">
                  <w:pPr>
                    <w:pStyle w:val="ListParagraph"/>
                  </w:pPr>
                  <w:r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B6A323" w14:textId="77777777" w:rsidR="00912542" w:rsidRDefault="00912542" w:rsidP="00912542">
                  <w:pPr>
                    <w:pStyle w:val="ListParagraph"/>
                  </w:pPr>
                  <w:r>
                    <w:rPr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9D2FEF" w14:textId="77777777" w:rsidR="00912542" w:rsidRDefault="00912542" w:rsidP="00912542">
                  <w:pPr>
                    <w:pStyle w:val="ListParagraph"/>
                  </w:pPr>
                  <w:r>
                    <w:rPr>
                      <w:b/>
                      <w:bCs/>
                    </w:rPr>
                    <w:t>Assignee</w:t>
                  </w:r>
                </w:p>
              </w:tc>
            </w:tr>
            <w:tr w:rsidR="00912542" w14:paraId="59AF13A8" w14:textId="77777777" w:rsidTr="0091254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54CE31" w14:textId="77777777" w:rsidR="00912542" w:rsidRDefault="008B53F7" w:rsidP="00912542">
                  <w:pPr>
                    <w:pStyle w:val="ListParagraph"/>
                  </w:pPr>
                  <w:hyperlink r:id="rId68" w:history="1">
                    <w:r w:rsidR="00912542">
                      <w:rPr>
                        <w:rStyle w:val="Hyperlink"/>
                        <w:rFonts w:eastAsia="Times New Roman"/>
                      </w:rPr>
                      <w:t>EM-111</w:t>
                    </w:r>
                  </w:hyperlink>
                  <w:r w:rsidR="00912542">
                    <w:t xml:space="preserve"> </w:t>
                  </w:r>
                </w:p>
              </w:tc>
              <w:tc>
                <w:tcPr>
                  <w:tcW w:w="12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772C35" w14:textId="77777777" w:rsidR="00912542" w:rsidRDefault="008B53F7" w:rsidP="00912542">
                  <w:pPr>
                    <w:pStyle w:val="ListParagraph"/>
                  </w:pPr>
                  <w:hyperlink r:id="rId69" w:history="1">
                    <w:r w:rsidR="00912542">
                      <w:rPr>
                        <w:rStyle w:val="Hyperlink"/>
                        <w:rFonts w:eastAsia="Times New Roman"/>
                      </w:rPr>
                      <w:t>Implement Front End</w:t>
                    </w:r>
                  </w:hyperlink>
                  <w:r w:rsidR="00912542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E7B123" w14:textId="77777777" w:rsidR="00912542" w:rsidRDefault="00912542" w:rsidP="00912542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837B49" w14:textId="77777777" w:rsidR="00912542" w:rsidRDefault="00912542" w:rsidP="00912542">
                  <w:pPr>
                    <w:pStyle w:val="ListParagraph"/>
                  </w:pPr>
                  <w: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1D64C1" w14:textId="77777777" w:rsidR="00912542" w:rsidRDefault="00912542" w:rsidP="00912542">
                  <w:pPr>
                    <w:pStyle w:val="ListParagraph"/>
                  </w:pPr>
                  <w:r>
                    <w:t xml:space="preserve">arkar phyo   </w:t>
                  </w:r>
                </w:p>
              </w:tc>
            </w:tr>
            <w:tr w:rsidR="00912542" w14:paraId="3BF7C41A" w14:textId="77777777" w:rsidTr="0091254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92022D" w14:textId="77777777" w:rsidR="00912542" w:rsidRDefault="008B53F7" w:rsidP="00912542">
                  <w:pPr>
                    <w:pStyle w:val="ListParagraph"/>
                  </w:pPr>
                  <w:hyperlink r:id="rId70" w:history="1">
                    <w:r w:rsidR="00912542">
                      <w:rPr>
                        <w:rStyle w:val="Hyperlink"/>
                        <w:rFonts w:eastAsia="Times New Roman"/>
                      </w:rPr>
                      <w:t>EM-112</w:t>
                    </w:r>
                  </w:hyperlink>
                  <w:r w:rsidR="00912542">
                    <w:t xml:space="preserve"> </w:t>
                  </w:r>
                </w:p>
              </w:tc>
              <w:tc>
                <w:tcPr>
                  <w:tcW w:w="12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6A52A2" w14:textId="77777777" w:rsidR="00912542" w:rsidRDefault="008B53F7" w:rsidP="00912542">
                  <w:pPr>
                    <w:pStyle w:val="ListParagraph"/>
                  </w:pPr>
                  <w:hyperlink r:id="rId71" w:history="1">
                    <w:r w:rsidR="00912542">
                      <w:rPr>
                        <w:rStyle w:val="Hyperlink"/>
                        <w:rFonts w:eastAsia="Times New Roman"/>
                      </w:rPr>
                      <w:t>Implement Backend coding</w:t>
                    </w:r>
                  </w:hyperlink>
                  <w:r w:rsidR="00912542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F10C56" w14:textId="77777777" w:rsidR="00912542" w:rsidRDefault="00912542" w:rsidP="00912542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72FFE8" w14:textId="77777777" w:rsidR="00912542" w:rsidRDefault="00912542" w:rsidP="00912542">
                  <w:pPr>
                    <w:pStyle w:val="ListParagraph"/>
                  </w:pPr>
                  <w: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D037C1" w14:textId="77777777" w:rsidR="00912542" w:rsidRDefault="00912542" w:rsidP="00912542">
                  <w:pPr>
                    <w:pStyle w:val="ListParagraph"/>
                  </w:pPr>
                  <w:r>
                    <w:t xml:space="preserve">Min Hein Khant   </w:t>
                  </w:r>
                </w:p>
              </w:tc>
            </w:tr>
            <w:tr w:rsidR="00912542" w14:paraId="33F6A690" w14:textId="77777777" w:rsidTr="0091254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2ADCE2" w14:textId="77777777" w:rsidR="00912542" w:rsidRDefault="008B53F7" w:rsidP="00912542">
                  <w:pPr>
                    <w:pStyle w:val="ListParagraph"/>
                  </w:pPr>
                  <w:hyperlink r:id="rId72" w:history="1">
                    <w:r w:rsidR="00912542">
                      <w:rPr>
                        <w:rStyle w:val="Hyperlink"/>
                        <w:rFonts w:eastAsia="Times New Roman"/>
                      </w:rPr>
                      <w:t>EM-113</w:t>
                    </w:r>
                  </w:hyperlink>
                  <w:r w:rsidR="00912542">
                    <w:t xml:space="preserve"> </w:t>
                  </w:r>
                </w:p>
              </w:tc>
              <w:tc>
                <w:tcPr>
                  <w:tcW w:w="12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88FDD" w14:textId="77777777" w:rsidR="00912542" w:rsidRDefault="008B53F7" w:rsidP="00912542">
                  <w:pPr>
                    <w:pStyle w:val="ListParagraph"/>
                  </w:pPr>
                  <w:hyperlink r:id="rId73" w:history="1">
                    <w:r w:rsidR="00912542">
                      <w:rPr>
                        <w:rStyle w:val="Hyperlink"/>
                        <w:rFonts w:eastAsia="Times New Roman"/>
                      </w:rPr>
                      <w:t>Testing</w:t>
                    </w:r>
                  </w:hyperlink>
                  <w:r w:rsidR="00912542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63C8E3" w14:textId="77777777" w:rsidR="00912542" w:rsidRDefault="00912542" w:rsidP="00912542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1E5766" w14:textId="77777777" w:rsidR="00912542" w:rsidRDefault="00912542" w:rsidP="00912542">
                  <w:pPr>
                    <w:pStyle w:val="ListParagraph"/>
                  </w:pPr>
                  <w: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0BC0F7" w14:textId="77777777" w:rsidR="00912542" w:rsidRDefault="00912542" w:rsidP="00912542">
                  <w:pPr>
                    <w:pStyle w:val="ListParagraph"/>
                  </w:pPr>
                  <w:r>
                    <w:t xml:space="preserve">Zaw Htet Aung   </w:t>
                  </w:r>
                </w:p>
              </w:tc>
            </w:tr>
          </w:tbl>
          <w:p w14:paraId="1860AC32" w14:textId="77777777" w:rsidR="00912542" w:rsidRDefault="00912542" w:rsidP="00912542">
            <w:pPr>
              <w:pStyle w:val="ListParagraph"/>
            </w:pPr>
          </w:p>
        </w:tc>
      </w:tr>
      <w:tr w:rsidR="00912542" w14:paraId="2F8E69F1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3F7C9" w14:textId="77777777" w:rsidR="00912542" w:rsidRDefault="00912542" w:rsidP="00912542">
            <w:pPr>
              <w:pStyle w:val="ListParagraph"/>
              <w:rPr>
                <w:sz w:val="24"/>
              </w:rPr>
            </w:pPr>
            <w:r>
              <w:rPr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5A52D" w14:textId="77777777" w:rsidR="00912542" w:rsidRDefault="00912542" w:rsidP="00912542">
            <w:pPr>
              <w:pStyle w:val="ListParagraph"/>
            </w:pPr>
            <w:r>
              <w:t>Sprint 2</w:t>
            </w:r>
          </w:p>
        </w:tc>
      </w:tr>
    </w:tbl>
    <w:p w14:paraId="05831E0B" w14:textId="77777777" w:rsidR="00912542" w:rsidRDefault="00912542" w:rsidP="00912542">
      <w:pPr>
        <w:pStyle w:val="ListParagraph"/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133"/>
        <w:gridCol w:w="7227"/>
      </w:tblGrid>
      <w:tr w:rsidR="00912542" w14:paraId="3EE5CE04" w14:textId="77777777" w:rsidTr="008B53F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2243728" w14:textId="77777777" w:rsidR="00912542" w:rsidRDefault="00912542" w:rsidP="00912542">
            <w:pPr>
              <w:pStyle w:val="ListParagraph"/>
            </w:pPr>
            <w:r>
              <w:t> </w:t>
            </w:r>
            <w:r>
              <w:rPr>
                <w:b/>
                <w:bCs/>
                <w:color w:val="FFFFFF"/>
              </w:rPr>
              <w:t>Description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264C4FD" w14:textId="77777777" w:rsidR="00912542" w:rsidRDefault="00912542" w:rsidP="00912542">
            <w:pPr>
              <w:pStyle w:val="ListParagraph"/>
            </w:pPr>
            <w:r>
              <w:t> </w:t>
            </w:r>
          </w:p>
        </w:tc>
      </w:tr>
    </w:tbl>
    <w:p w14:paraId="111D3A76" w14:textId="77777777" w:rsidR="00912542" w:rsidRDefault="00912542" w:rsidP="00912542">
      <w:pPr>
        <w:pStyle w:val="ListParagraph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912542" w14:paraId="0909578A" w14:textId="77777777" w:rsidTr="008B53F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586D87" w14:textId="77777777" w:rsidR="00912542" w:rsidRDefault="00912542" w:rsidP="00912542">
            <w:pPr>
              <w:pStyle w:val="ListParagraph"/>
            </w:pPr>
            <w:r>
              <w:lastRenderedPageBreak/>
              <w:t>Description</w:t>
            </w:r>
          </w:p>
          <w:p w14:paraId="406E9169" w14:textId="77777777" w:rsidR="00912542" w:rsidRDefault="00912542" w:rsidP="00912542">
            <w:pPr>
              <w:pStyle w:val="ListParagraph"/>
            </w:pPr>
            <w:r>
              <w:t xml:space="preserve">AS coordinator, </w:t>
            </w:r>
          </w:p>
          <w:p w14:paraId="6CCD39EA" w14:textId="77777777" w:rsidR="00912542" w:rsidRDefault="00912542" w:rsidP="00912542">
            <w:pPr>
              <w:pStyle w:val="ListParagraph"/>
            </w:pPr>
            <w:r>
              <w:t>coordinators should give feedbacks to the submitted articles,</w:t>
            </w:r>
          </w:p>
          <w:p w14:paraId="1833BEDF" w14:textId="77777777" w:rsidR="00912542" w:rsidRDefault="00912542" w:rsidP="00912542">
            <w:pPr>
              <w:pStyle w:val="ListParagraph"/>
            </w:pPr>
            <w:r>
              <w:t xml:space="preserve">Coordinators can </w:t>
            </w:r>
            <w:proofErr w:type="gramStart"/>
            <w:r>
              <w:t>approved</w:t>
            </w:r>
            <w:proofErr w:type="gramEnd"/>
            <w:r>
              <w:t xml:space="preserve"> the article if he wants t.</w:t>
            </w:r>
          </w:p>
          <w:p w14:paraId="142E240A" w14:textId="77777777" w:rsidR="00912542" w:rsidRDefault="00912542" w:rsidP="00912542">
            <w:pPr>
              <w:pStyle w:val="ListParagraph"/>
            </w:pPr>
            <w:r>
              <w:t>Test Description</w:t>
            </w:r>
          </w:p>
          <w:p w14:paraId="492961DC" w14:textId="77777777" w:rsidR="00912542" w:rsidRDefault="00912542" w:rsidP="00912542">
            <w:pPr>
              <w:pStyle w:val="ListParagraph"/>
            </w:pPr>
            <w:r>
              <w:t>Coordinator can give feedback to the particular student submission.</w:t>
            </w:r>
          </w:p>
          <w:p w14:paraId="539C00AC" w14:textId="77777777" w:rsidR="00912542" w:rsidRDefault="00912542" w:rsidP="00912542">
            <w:pPr>
              <w:pStyle w:val="ListParagraph"/>
            </w:pPr>
            <w:r>
              <w:t>Coordinator can approve the submitted article.</w:t>
            </w:r>
          </w:p>
          <w:p w14:paraId="22D2B8D4" w14:textId="77777777" w:rsidR="00912542" w:rsidRDefault="00912542" w:rsidP="00912542">
            <w:pPr>
              <w:pStyle w:val="ListParagraph"/>
            </w:pPr>
          </w:p>
        </w:tc>
      </w:tr>
    </w:tbl>
    <w:p w14:paraId="2B82B93D" w14:textId="248AE379" w:rsidR="00912542" w:rsidRDefault="00912542" w:rsidP="0087233F">
      <w:r>
        <w:t>Task-6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7146"/>
      </w:tblGrid>
      <w:tr w:rsidR="00912542" w14:paraId="6749BFAD" w14:textId="77777777" w:rsidTr="008B53F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EE0BDC" w14:textId="77777777" w:rsidR="00912542" w:rsidRDefault="00912542" w:rsidP="00912542">
            <w:pPr>
              <w:pStyle w:val="ListParagraph"/>
              <w:rPr>
                <w:sz w:val="27"/>
                <w:szCs w:val="27"/>
              </w:rPr>
            </w:pPr>
            <w:r>
              <w:t>[EM-87] </w:t>
            </w:r>
            <w:hyperlink r:id="rId74" w:history="1">
              <w:r>
                <w:rPr>
                  <w:rStyle w:val="Hyperlink"/>
                  <w:rFonts w:eastAsia="Times New Roman"/>
                </w:rPr>
                <w:t xml:space="preserve">Manage Student Profile Page </w:t>
              </w:r>
            </w:hyperlink>
            <w:r>
              <w:rPr>
                <w:b/>
                <w:bCs/>
                <w:sz w:val="16"/>
                <w:szCs w:val="16"/>
              </w:rPr>
              <w:t xml:space="preserve">Created: 09/Oct/20  Updated: 15/Oct/20  Resolved: 15/Oct/20 </w:t>
            </w:r>
          </w:p>
        </w:tc>
      </w:tr>
      <w:tr w:rsidR="00912542" w14:paraId="4A78392D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B3800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B01DE8" w14:textId="77777777" w:rsidR="00912542" w:rsidRDefault="00912542" w:rsidP="00912542">
            <w:pPr>
              <w:pStyle w:val="ListParagraph"/>
            </w:pPr>
            <w:r>
              <w:t>Done</w:t>
            </w:r>
          </w:p>
        </w:tc>
      </w:tr>
      <w:tr w:rsidR="00912542" w14:paraId="767AB812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3662C5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77D6DE" w14:textId="77777777" w:rsidR="00912542" w:rsidRDefault="008B53F7" w:rsidP="00912542">
            <w:pPr>
              <w:pStyle w:val="ListParagraph"/>
            </w:pPr>
            <w:hyperlink r:id="rId75" w:history="1">
              <w:r w:rsidR="00912542">
                <w:rPr>
                  <w:rStyle w:val="Hyperlink"/>
                  <w:rFonts w:eastAsia="Times New Roman"/>
                </w:rPr>
                <w:t>EWSD_Magazine</w:t>
              </w:r>
            </w:hyperlink>
          </w:p>
        </w:tc>
      </w:tr>
      <w:tr w:rsidR="00912542" w14:paraId="1635DDA7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4836F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32958" w14:textId="77777777" w:rsidR="00912542" w:rsidRDefault="00912542" w:rsidP="00912542">
            <w:pPr>
              <w:pStyle w:val="ListParagraph"/>
            </w:pPr>
            <w:r>
              <w:t xml:space="preserve">None </w:t>
            </w:r>
          </w:p>
        </w:tc>
      </w:tr>
      <w:tr w:rsidR="00912542" w14:paraId="7D25DF35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50A7D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02771" w14:textId="77777777" w:rsidR="00912542" w:rsidRDefault="00912542" w:rsidP="00912542">
            <w:pPr>
              <w:pStyle w:val="ListParagraph"/>
            </w:pPr>
            <w:r>
              <w:t xml:space="preserve">None </w:t>
            </w:r>
          </w:p>
        </w:tc>
      </w:tr>
      <w:tr w:rsidR="00912542" w14:paraId="152066D6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0E732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23538" w14:textId="77777777" w:rsidR="00912542" w:rsidRDefault="00912542" w:rsidP="00912542">
            <w:pPr>
              <w:pStyle w:val="ListParagraph"/>
            </w:pPr>
            <w:r>
              <w:t xml:space="preserve">None </w:t>
            </w:r>
          </w:p>
        </w:tc>
      </w:tr>
    </w:tbl>
    <w:p w14:paraId="1715C9C8" w14:textId="77777777" w:rsidR="00912542" w:rsidRDefault="00912542" w:rsidP="00912542">
      <w:pPr>
        <w:pStyle w:val="ListParagraph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2724"/>
        <w:gridCol w:w="1905"/>
        <w:gridCol w:w="2725"/>
      </w:tblGrid>
      <w:tr w:rsidR="00912542" w14:paraId="696E7173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EAAD50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Type: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79D9E" w14:textId="77777777" w:rsidR="00912542" w:rsidRDefault="00912542" w:rsidP="00912542">
            <w:pPr>
              <w:pStyle w:val="ListParagraph"/>
            </w:pPr>
            <w: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36A225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Priority: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F74713" w14:textId="77777777" w:rsidR="00912542" w:rsidRDefault="00912542" w:rsidP="00912542">
            <w:pPr>
              <w:pStyle w:val="ListParagraph"/>
            </w:pPr>
            <w:r>
              <w:t xml:space="preserve">Medium </w:t>
            </w:r>
          </w:p>
        </w:tc>
      </w:tr>
      <w:tr w:rsidR="00912542" w14:paraId="709F093F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348E7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Reporter: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0B6FD" w14:textId="77777777" w:rsidR="00912542" w:rsidRDefault="008B53F7" w:rsidP="00912542">
            <w:pPr>
              <w:pStyle w:val="ListParagraph"/>
            </w:pPr>
            <w:hyperlink r:id="rId76" w:history="1">
              <w:proofErr w:type="spellStart"/>
              <w:r w:rsidR="00912542">
                <w:rPr>
                  <w:rStyle w:val="Hyperlink"/>
                  <w:rFonts w:eastAsia="Times New Roman"/>
                </w:rPr>
                <w:t>Ar</w:t>
              </w:r>
              <w:proofErr w:type="spellEnd"/>
              <w:r w:rsidR="00912542">
                <w:rPr>
                  <w:rStyle w:val="Hyperlink"/>
                  <w:rFonts w:eastAsia="Times New Roman"/>
                </w:rPr>
                <w:t xml:space="preserve"> Kar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8BF0F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Assignee: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D6704D" w14:textId="77777777" w:rsidR="00912542" w:rsidRDefault="00912542" w:rsidP="00912542">
            <w:pPr>
              <w:pStyle w:val="ListParagraph"/>
            </w:pPr>
            <w:r>
              <w:t xml:space="preserve">Unassigned </w:t>
            </w:r>
          </w:p>
        </w:tc>
      </w:tr>
      <w:tr w:rsidR="00912542" w14:paraId="5D8782F6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329679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Resolution: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358AD" w14:textId="77777777" w:rsidR="00912542" w:rsidRDefault="00912542" w:rsidP="00912542">
            <w:pPr>
              <w:pStyle w:val="ListParagraph"/>
            </w:pPr>
            <w: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2DD1F2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Votes: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BF660" w14:textId="77777777" w:rsidR="00912542" w:rsidRDefault="00912542" w:rsidP="00912542">
            <w:pPr>
              <w:pStyle w:val="ListParagraph"/>
            </w:pPr>
            <w:r>
              <w:t xml:space="preserve">0 </w:t>
            </w:r>
          </w:p>
        </w:tc>
      </w:tr>
      <w:tr w:rsidR="00912542" w14:paraId="1E07E8E6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7F926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Labels: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DE0237" w14:textId="77777777" w:rsidR="00912542" w:rsidRDefault="00912542" w:rsidP="00912542">
            <w:pPr>
              <w:pStyle w:val="ListParagraph"/>
            </w:pPr>
            <w:r>
              <w:t xml:space="preserve">None </w:t>
            </w:r>
          </w:p>
        </w:tc>
      </w:tr>
      <w:tr w:rsidR="00912542" w14:paraId="7274029A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7E8F21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5BB16" w14:textId="77777777" w:rsidR="00912542" w:rsidRDefault="00912542" w:rsidP="00912542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6E327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E536CD" w14:textId="77777777" w:rsidR="00912542" w:rsidRDefault="00912542" w:rsidP="00912542">
            <w:pPr>
              <w:pStyle w:val="ListParagraph"/>
            </w:pPr>
            <w:r>
              <w:t xml:space="preserve">Not Specified </w:t>
            </w:r>
          </w:p>
        </w:tc>
      </w:tr>
      <w:tr w:rsidR="00912542" w14:paraId="491C0223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94CD9F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13A62" w14:textId="77777777" w:rsidR="00912542" w:rsidRDefault="00912542" w:rsidP="00912542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49917A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5EC0EC" w14:textId="77777777" w:rsidR="00912542" w:rsidRDefault="00912542" w:rsidP="00912542">
            <w:pPr>
              <w:pStyle w:val="ListParagraph"/>
            </w:pPr>
            <w:r>
              <w:t xml:space="preserve">Not Specified </w:t>
            </w:r>
          </w:p>
        </w:tc>
      </w:tr>
      <w:tr w:rsidR="00912542" w14:paraId="0F4CF5E8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8AE1D7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06C8E0" w14:textId="77777777" w:rsidR="00912542" w:rsidRDefault="00912542" w:rsidP="00912542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5160F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3C31BD" w14:textId="77777777" w:rsidR="00912542" w:rsidRDefault="00912542" w:rsidP="00912542">
            <w:pPr>
              <w:pStyle w:val="ListParagraph"/>
            </w:pPr>
            <w:r>
              <w:t xml:space="preserve">Not Specified </w:t>
            </w:r>
          </w:p>
        </w:tc>
      </w:tr>
    </w:tbl>
    <w:p w14:paraId="16827B62" w14:textId="77777777" w:rsidR="00912542" w:rsidRDefault="00912542" w:rsidP="00912542">
      <w:pPr>
        <w:pStyle w:val="ListParagraph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7744"/>
      </w:tblGrid>
      <w:tr w:rsidR="00912542" w14:paraId="49BDEF8E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417A0" w14:textId="77777777" w:rsidR="00912542" w:rsidRDefault="00912542" w:rsidP="00912542">
            <w:pPr>
              <w:pStyle w:val="ListParagraph"/>
            </w:pPr>
            <w:r>
              <w:rPr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"/>
              <w:gridCol w:w="1978"/>
              <w:gridCol w:w="1294"/>
              <w:gridCol w:w="1453"/>
              <w:gridCol w:w="1759"/>
            </w:tblGrid>
            <w:tr w:rsidR="00912542" w14:paraId="2C0C97A1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CB115E" w14:textId="77777777" w:rsidR="00912542" w:rsidRDefault="00912542" w:rsidP="00912542">
                  <w:pPr>
                    <w:pStyle w:val="ListParagraph"/>
                  </w:pPr>
                  <w:r>
                    <w:rPr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661E7C" w14:textId="77777777" w:rsidR="00912542" w:rsidRDefault="00912542" w:rsidP="00912542">
                  <w:pPr>
                    <w:pStyle w:val="ListParagraph"/>
                  </w:pPr>
                  <w:r>
                    <w:rPr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AC6500" w14:textId="77777777" w:rsidR="00912542" w:rsidRDefault="00912542" w:rsidP="00912542">
                  <w:pPr>
                    <w:pStyle w:val="ListParagraph"/>
                  </w:pPr>
                  <w:r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AB5E55" w14:textId="77777777" w:rsidR="00912542" w:rsidRDefault="00912542" w:rsidP="00912542">
                  <w:pPr>
                    <w:pStyle w:val="ListParagraph"/>
                  </w:pPr>
                  <w:r>
                    <w:rPr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4EB89A" w14:textId="77777777" w:rsidR="00912542" w:rsidRDefault="00912542" w:rsidP="00912542">
                  <w:pPr>
                    <w:pStyle w:val="ListParagraph"/>
                  </w:pPr>
                  <w:r>
                    <w:rPr>
                      <w:b/>
                      <w:bCs/>
                    </w:rPr>
                    <w:t>Assignee</w:t>
                  </w:r>
                </w:p>
              </w:tc>
            </w:tr>
            <w:tr w:rsidR="00912542" w14:paraId="0ED703D3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21D15A" w14:textId="77777777" w:rsidR="00912542" w:rsidRDefault="008B53F7" w:rsidP="00912542">
                  <w:pPr>
                    <w:pStyle w:val="ListParagraph"/>
                  </w:pPr>
                  <w:hyperlink r:id="rId77" w:history="1">
                    <w:r w:rsidR="00912542">
                      <w:rPr>
                        <w:rStyle w:val="Hyperlink"/>
                        <w:rFonts w:eastAsia="Times New Roman"/>
                      </w:rPr>
                      <w:t>EM-114</w:t>
                    </w:r>
                  </w:hyperlink>
                  <w:r w:rsidR="00912542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69700A" w14:textId="77777777" w:rsidR="00912542" w:rsidRDefault="008B53F7" w:rsidP="00912542">
                  <w:pPr>
                    <w:pStyle w:val="ListParagraph"/>
                  </w:pPr>
                  <w:hyperlink r:id="rId78" w:history="1">
                    <w:r w:rsidR="00912542">
                      <w:rPr>
                        <w:rStyle w:val="Hyperlink"/>
                        <w:rFonts w:eastAsia="Times New Roman"/>
                      </w:rPr>
                      <w:t xml:space="preserve">Create </w:t>
                    </w:r>
                    <w:proofErr w:type="spellStart"/>
                    <w:r w:rsidR="00912542">
                      <w:rPr>
                        <w:rStyle w:val="Hyperlink"/>
                        <w:rFonts w:eastAsia="Times New Roman"/>
                      </w:rPr>
                      <w:t>WireFrames</w:t>
                    </w:r>
                    <w:proofErr w:type="spellEnd"/>
                  </w:hyperlink>
                  <w:r w:rsidR="00912542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FC23B3" w14:textId="77777777" w:rsidR="00912542" w:rsidRDefault="00912542" w:rsidP="00912542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F24B71" w14:textId="77777777" w:rsidR="00912542" w:rsidRDefault="00912542" w:rsidP="00912542">
                  <w:pPr>
                    <w:pStyle w:val="ListParagraph"/>
                  </w:pPr>
                  <w: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44F77B" w14:textId="77777777" w:rsidR="00912542" w:rsidRDefault="00912542" w:rsidP="00912542">
                  <w:pPr>
                    <w:pStyle w:val="ListParagraph"/>
                  </w:pPr>
                  <w:r>
                    <w:t xml:space="preserve">arkar phyo   </w:t>
                  </w:r>
                </w:p>
              </w:tc>
            </w:tr>
            <w:tr w:rsidR="00912542" w14:paraId="5AA040F3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BA7CD5" w14:textId="77777777" w:rsidR="00912542" w:rsidRDefault="008B53F7" w:rsidP="00912542">
                  <w:pPr>
                    <w:pStyle w:val="ListParagraph"/>
                  </w:pPr>
                  <w:hyperlink r:id="rId79" w:history="1">
                    <w:r w:rsidR="00912542">
                      <w:rPr>
                        <w:rStyle w:val="Hyperlink"/>
                        <w:rFonts w:eastAsia="Times New Roman"/>
                      </w:rPr>
                      <w:t>EM-115</w:t>
                    </w:r>
                  </w:hyperlink>
                  <w:r w:rsidR="00912542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53E6A6" w14:textId="77777777" w:rsidR="00912542" w:rsidRDefault="008B53F7" w:rsidP="00912542">
                  <w:pPr>
                    <w:pStyle w:val="ListParagraph"/>
                  </w:pPr>
                  <w:hyperlink r:id="rId80" w:history="1">
                    <w:r w:rsidR="00912542">
                      <w:rPr>
                        <w:rStyle w:val="Hyperlink"/>
                        <w:rFonts w:eastAsia="Times New Roman"/>
                      </w:rPr>
                      <w:t>Implement Front End Design</w:t>
                    </w:r>
                  </w:hyperlink>
                  <w:r w:rsidR="00912542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C43E07" w14:textId="77777777" w:rsidR="00912542" w:rsidRDefault="00912542" w:rsidP="00912542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8C7693" w14:textId="77777777" w:rsidR="00912542" w:rsidRDefault="00912542" w:rsidP="00912542">
                  <w:pPr>
                    <w:pStyle w:val="ListParagraph"/>
                  </w:pPr>
                  <w: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ADABB0" w14:textId="77777777" w:rsidR="00912542" w:rsidRDefault="00912542" w:rsidP="00912542">
                  <w:pPr>
                    <w:pStyle w:val="ListParagraph"/>
                  </w:pPr>
                  <w:r>
                    <w:t xml:space="preserve">arkar phyo   </w:t>
                  </w:r>
                </w:p>
              </w:tc>
            </w:tr>
            <w:tr w:rsidR="00912542" w14:paraId="20AC2ADC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E88517" w14:textId="77777777" w:rsidR="00912542" w:rsidRDefault="008B53F7" w:rsidP="00912542">
                  <w:pPr>
                    <w:pStyle w:val="ListParagraph"/>
                  </w:pPr>
                  <w:hyperlink r:id="rId81" w:history="1">
                    <w:r w:rsidR="00912542">
                      <w:rPr>
                        <w:rStyle w:val="Hyperlink"/>
                        <w:rFonts w:eastAsia="Times New Roman"/>
                      </w:rPr>
                      <w:t>EM-116</w:t>
                    </w:r>
                  </w:hyperlink>
                  <w:r w:rsidR="00912542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46A2E5" w14:textId="77777777" w:rsidR="00912542" w:rsidRDefault="008B53F7" w:rsidP="00912542">
                  <w:pPr>
                    <w:pStyle w:val="ListParagraph"/>
                  </w:pPr>
                  <w:hyperlink r:id="rId82" w:history="1">
                    <w:r w:rsidR="00912542">
                      <w:rPr>
                        <w:rStyle w:val="Hyperlink"/>
                        <w:rFonts w:eastAsia="Times New Roman"/>
                      </w:rPr>
                      <w:t>Implement Backend coding</w:t>
                    </w:r>
                  </w:hyperlink>
                  <w:r w:rsidR="00912542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E3CF02" w14:textId="77777777" w:rsidR="00912542" w:rsidRDefault="00912542" w:rsidP="00912542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8952D4" w14:textId="77777777" w:rsidR="00912542" w:rsidRDefault="00912542" w:rsidP="00912542">
                  <w:pPr>
                    <w:pStyle w:val="ListParagraph"/>
                  </w:pPr>
                  <w: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3B43FD" w14:textId="77777777" w:rsidR="00912542" w:rsidRDefault="00912542" w:rsidP="00912542">
                  <w:pPr>
                    <w:pStyle w:val="ListParagraph"/>
                  </w:pPr>
                  <w:r>
                    <w:t xml:space="preserve">Min Hein Khant   </w:t>
                  </w:r>
                </w:p>
              </w:tc>
            </w:tr>
            <w:tr w:rsidR="00912542" w14:paraId="07578C05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F50DC5" w14:textId="77777777" w:rsidR="00912542" w:rsidRDefault="008B53F7" w:rsidP="00912542">
                  <w:pPr>
                    <w:pStyle w:val="ListParagraph"/>
                  </w:pPr>
                  <w:hyperlink r:id="rId83" w:history="1">
                    <w:r w:rsidR="00912542">
                      <w:rPr>
                        <w:rStyle w:val="Hyperlink"/>
                        <w:rFonts w:eastAsia="Times New Roman"/>
                      </w:rPr>
                      <w:t>EM-117</w:t>
                    </w:r>
                  </w:hyperlink>
                  <w:r w:rsidR="00912542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1DFBDB" w14:textId="77777777" w:rsidR="00912542" w:rsidRDefault="008B53F7" w:rsidP="00912542">
                  <w:pPr>
                    <w:pStyle w:val="ListParagraph"/>
                  </w:pPr>
                  <w:hyperlink r:id="rId84" w:history="1">
                    <w:r w:rsidR="00912542">
                      <w:rPr>
                        <w:rStyle w:val="Hyperlink"/>
                        <w:rFonts w:eastAsia="Times New Roman"/>
                      </w:rPr>
                      <w:t>Testing</w:t>
                    </w:r>
                  </w:hyperlink>
                  <w:r w:rsidR="00912542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53F0BB" w14:textId="77777777" w:rsidR="00912542" w:rsidRDefault="00912542" w:rsidP="00912542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46E630" w14:textId="77777777" w:rsidR="00912542" w:rsidRDefault="00912542" w:rsidP="00912542">
                  <w:pPr>
                    <w:pStyle w:val="ListParagraph"/>
                  </w:pPr>
                  <w: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F99861" w14:textId="77777777" w:rsidR="00912542" w:rsidRDefault="00912542" w:rsidP="00912542">
                  <w:pPr>
                    <w:pStyle w:val="ListParagraph"/>
                  </w:pPr>
                  <w:r>
                    <w:t xml:space="preserve">Zaw Htet Aung   </w:t>
                  </w:r>
                </w:p>
              </w:tc>
            </w:tr>
          </w:tbl>
          <w:p w14:paraId="44A359EF" w14:textId="77777777" w:rsidR="00912542" w:rsidRDefault="00912542" w:rsidP="00912542">
            <w:pPr>
              <w:pStyle w:val="ListParagraph"/>
            </w:pPr>
          </w:p>
        </w:tc>
      </w:tr>
      <w:tr w:rsidR="00912542" w14:paraId="22A6AE54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9BEA3D" w14:textId="77777777" w:rsidR="00912542" w:rsidRDefault="00912542" w:rsidP="00912542">
            <w:pPr>
              <w:pStyle w:val="ListParagraph"/>
              <w:rPr>
                <w:sz w:val="24"/>
              </w:rPr>
            </w:pPr>
            <w:r>
              <w:rPr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5DCDB" w14:textId="77777777" w:rsidR="00912542" w:rsidRDefault="00912542" w:rsidP="00912542">
            <w:pPr>
              <w:pStyle w:val="ListParagraph"/>
            </w:pPr>
            <w:r>
              <w:t>Sprint 2</w:t>
            </w:r>
          </w:p>
        </w:tc>
      </w:tr>
    </w:tbl>
    <w:p w14:paraId="6F7A8E3A" w14:textId="77777777" w:rsidR="00912542" w:rsidRDefault="00912542" w:rsidP="00912542">
      <w:pPr>
        <w:pStyle w:val="ListParagraph"/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133"/>
        <w:gridCol w:w="7227"/>
      </w:tblGrid>
      <w:tr w:rsidR="00912542" w14:paraId="108DB217" w14:textId="77777777" w:rsidTr="008B53F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BAF2C5F" w14:textId="77777777" w:rsidR="00912542" w:rsidRDefault="00912542" w:rsidP="00912542">
            <w:pPr>
              <w:pStyle w:val="ListParagraph"/>
            </w:pPr>
            <w:r>
              <w:t> </w:t>
            </w:r>
            <w:r>
              <w:rPr>
                <w:b/>
                <w:bCs/>
                <w:color w:val="FFFFFF"/>
              </w:rPr>
              <w:t>Description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A462888" w14:textId="77777777" w:rsidR="00912542" w:rsidRDefault="00912542" w:rsidP="00912542">
            <w:pPr>
              <w:pStyle w:val="ListParagraph"/>
            </w:pPr>
            <w:r>
              <w:t> </w:t>
            </w:r>
          </w:p>
        </w:tc>
      </w:tr>
    </w:tbl>
    <w:p w14:paraId="26F5D72D" w14:textId="77777777" w:rsidR="00912542" w:rsidRDefault="00912542" w:rsidP="00912542">
      <w:pPr>
        <w:pStyle w:val="ListParagraph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912542" w14:paraId="359B4090" w14:textId="77777777" w:rsidTr="008B53F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4CA361" w14:textId="77777777" w:rsidR="00912542" w:rsidRDefault="00912542" w:rsidP="00912542">
            <w:pPr>
              <w:pStyle w:val="ListParagraph"/>
            </w:pPr>
            <w:r>
              <w:t>Description</w:t>
            </w:r>
          </w:p>
          <w:p w14:paraId="57248565" w14:textId="77777777" w:rsidR="00912542" w:rsidRDefault="00912542" w:rsidP="00912542">
            <w:pPr>
              <w:pStyle w:val="ListParagraph"/>
            </w:pPr>
            <w:r>
              <w:t>As students, students should view their own profile, make changes and deactivate if they want to.</w:t>
            </w:r>
          </w:p>
          <w:p w14:paraId="2F1E66A2" w14:textId="77777777" w:rsidR="00912542" w:rsidRDefault="00912542" w:rsidP="00912542">
            <w:pPr>
              <w:pStyle w:val="ListParagraph"/>
            </w:pPr>
            <w:r>
              <w:t>Test Description</w:t>
            </w:r>
          </w:p>
          <w:p w14:paraId="3C5420C1" w14:textId="77777777" w:rsidR="00912542" w:rsidRDefault="00912542" w:rsidP="00912542">
            <w:pPr>
              <w:pStyle w:val="ListParagraph"/>
            </w:pPr>
            <w:r>
              <w:t xml:space="preserve">Students can view </w:t>
            </w:r>
            <w:proofErr w:type="gramStart"/>
            <w:r>
              <w:t>their</w:t>
            </w:r>
            <w:proofErr w:type="gramEnd"/>
            <w:r>
              <w:t xml:space="preserve"> acc.</w:t>
            </w:r>
          </w:p>
          <w:p w14:paraId="02796608" w14:textId="77777777" w:rsidR="00912542" w:rsidRDefault="00912542" w:rsidP="00912542">
            <w:pPr>
              <w:pStyle w:val="ListParagraph"/>
            </w:pPr>
            <w:r>
              <w:t>Students can edit their profile</w:t>
            </w:r>
          </w:p>
          <w:p w14:paraId="064BF330" w14:textId="77777777" w:rsidR="00912542" w:rsidRDefault="00912542" w:rsidP="00912542">
            <w:pPr>
              <w:pStyle w:val="ListParagraph"/>
            </w:pPr>
            <w:r>
              <w:t>Student can deactivate or delete their own account.</w:t>
            </w:r>
          </w:p>
          <w:p w14:paraId="2ABD2759" w14:textId="77777777" w:rsidR="00912542" w:rsidRDefault="00912542" w:rsidP="00912542">
            <w:pPr>
              <w:pStyle w:val="ListParagraph"/>
            </w:pPr>
          </w:p>
        </w:tc>
      </w:tr>
    </w:tbl>
    <w:p w14:paraId="1D02B547" w14:textId="1D228871" w:rsidR="00912542" w:rsidRDefault="001A4951" w:rsidP="001A4951">
      <w:r>
        <w:t>Task-7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7146"/>
      </w:tblGrid>
      <w:tr w:rsidR="00FF5FDF" w14:paraId="0603231E" w14:textId="77777777" w:rsidTr="008B53F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D506B" w14:textId="77777777" w:rsidR="00FF5FDF" w:rsidRDefault="00FF5FDF" w:rsidP="00FF5FDF">
            <w:pPr>
              <w:pStyle w:val="ListParagraph"/>
              <w:rPr>
                <w:sz w:val="27"/>
                <w:szCs w:val="27"/>
              </w:rPr>
            </w:pPr>
            <w:r>
              <w:t>[EM-88] </w:t>
            </w:r>
            <w:hyperlink r:id="rId85" w:history="1">
              <w:r>
                <w:rPr>
                  <w:rStyle w:val="Hyperlink"/>
                  <w:rFonts w:eastAsia="Times New Roman"/>
                </w:rPr>
                <w:t>Create Coordinator profile page</w:t>
              </w:r>
            </w:hyperlink>
            <w: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Created: 09/Oct/20  Updated: 15/Oct/20  Resolved: 15/Oct/20 </w:t>
            </w:r>
          </w:p>
        </w:tc>
      </w:tr>
      <w:tr w:rsidR="00FF5FDF" w14:paraId="16B4F609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66EE52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19103" w14:textId="77777777" w:rsidR="00FF5FDF" w:rsidRDefault="00FF5FDF" w:rsidP="00FF5FDF">
            <w:pPr>
              <w:pStyle w:val="ListParagraph"/>
            </w:pPr>
            <w:r>
              <w:t>Done</w:t>
            </w:r>
          </w:p>
        </w:tc>
      </w:tr>
      <w:tr w:rsidR="00FF5FDF" w14:paraId="26A1C2B5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4F77DC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5FC6C" w14:textId="77777777" w:rsidR="00FF5FDF" w:rsidRDefault="008B53F7" w:rsidP="00FF5FDF">
            <w:pPr>
              <w:pStyle w:val="ListParagraph"/>
            </w:pPr>
            <w:hyperlink r:id="rId86" w:history="1">
              <w:r w:rsidR="00FF5FDF">
                <w:rPr>
                  <w:rStyle w:val="Hyperlink"/>
                  <w:rFonts w:eastAsia="Times New Roman"/>
                </w:rPr>
                <w:t>EWSD_Magazine</w:t>
              </w:r>
            </w:hyperlink>
          </w:p>
        </w:tc>
      </w:tr>
      <w:tr w:rsidR="00FF5FDF" w14:paraId="6EFFC874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B75CD1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708734" w14:textId="77777777" w:rsidR="00FF5FDF" w:rsidRDefault="00FF5FDF" w:rsidP="00FF5FDF">
            <w:pPr>
              <w:pStyle w:val="ListParagraph"/>
            </w:pPr>
            <w:r>
              <w:t xml:space="preserve">None </w:t>
            </w:r>
          </w:p>
        </w:tc>
      </w:tr>
      <w:tr w:rsidR="00FF5FDF" w14:paraId="1DF6252B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9FFED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9C159E" w14:textId="77777777" w:rsidR="00FF5FDF" w:rsidRDefault="00FF5FDF" w:rsidP="00FF5FDF">
            <w:pPr>
              <w:pStyle w:val="ListParagraph"/>
            </w:pPr>
            <w:r>
              <w:t xml:space="preserve">None </w:t>
            </w:r>
          </w:p>
        </w:tc>
      </w:tr>
      <w:tr w:rsidR="00FF5FDF" w14:paraId="3A79D47B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FCA323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0B3841" w14:textId="77777777" w:rsidR="00FF5FDF" w:rsidRDefault="00FF5FDF" w:rsidP="00FF5FDF">
            <w:pPr>
              <w:pStyle w:val="ListParagraph"/>
            </w:pPr>
            <w:r>
              <w:t xml:space="preserve">None </w:t>
            </w:r>
          </w:p>
        </w:tc>
      </w:tr>
    </w:tbl>
    <w:p w14:paraId="6ED9355E" w14:textId="77777777" w:rsidR="00FF5FDF" w:rsidRDefault="00FF5FDF" w:rsidP="00FF5FDF">
      <w:pPr>
        <w:pStyle w:val="ListParagraph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2724"/>
        <w:gridCol w:w="1905"/>
        <w:gridCol w:w="2725"/>
      </w:tblGrid>
      <w:tr w:rsidR="00FF5FDF" w14:paraId="39ABC32C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14A51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Type: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BFF1" w14:textId="77777777" w:rsidR="00FF5FDF" w:rsidRDefault="00FF5FDF" w:rsidP="00FF5FDF">
            <w:pPr>
              <w:pStyle w:val="ListParagraph"/>
            </w:pPr>
            <w: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8C7B6F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Priority: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826F7" w14:textId="77777777" w:rsidR="00FF5FDF" w:rsidRDefault="00FF5FDF" w:rsidP="00FF5FDF">
            <w:pPr>
              <w:pStyle w:val="ListParagraph"/>
            </w:pPr>
            <w:r>
              <w:t xml:space="preserve">Medium </w:t>
            </w:r>
          </w:p>
        </w:tc>
      </w:tr>
      <w:tr w:rsidR="00FF5FDF" w14:paraId="185956B3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6B48FA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Reporter: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B5810" w14:textId="77777777" w:rsidR="00FF5FDF" w:rsidRDefault="008B53F7" w:rsidP="00FF5FDF">
            <w:pPr>
              <w:pStyle w:val="ListParagraph"/>
            </w:pPr>
            <w:hyperlink r:id="rId87" w:history="1">
              <w:proofErr w:type="spellStart"/>
              <w:r w:rsidR="00FF5FDF">
                <w:rPr>
                  <w:rStyle w:val="Hyperlink"/>
                  <w:rFonts w:eastAsia="Times New Roman"/>
                </w:rPr>
                <w:t>Ar</w:t>
              </w:r>
              <w:proofErr w:type="spellEnd"/>
              <w:r w:rsidR="00FF5FDF">
                <w:rPr>
                  <w:rStyle w:val="Hyperlink"/>
                  <w:rFonts w:eastAsia="Times New Roman"/>
                </w:rPr>
                <w:t xml:space="preserve"> Kar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E5552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Assignee: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C2020" w14:textId="77777777" w:rsidR="00FF5FDF" w:rsidRDefault="00FF5FDF" w:rsidP="00FF5FDF">
            <w:pPr>
              <w:pStyle w:val="ListParagraph"/>
            </w:pPr>
            <w:r>
              <w:t xml:space="preserve">Unassigned </w:t>
            </w:r>
          </w:p>
        </w:tc>
      </w:tr>
      <w:tr w:rsidR="00FF5FDF" w14:paraId="70C6C4A7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FDA29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Resolution: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1152A" w14:textId="77777777" w:rsidR="00FF5FDF" w:rsidRDefault="00FF5FDF" w:rsidP="00FF5FDF">
            <w:pPr>
              <w:pStyle w:val="ListParagraph"/>
            </w:pPr>
            <w: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59D8F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Votes: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A64B7" w14:textId="77777777" w:rsidR="00FF5FDF" w:rsidRDefault="00FF5FDF" w:rsidP="00FF5FDF">
            <w:pPr>
              <w:pStyle w:val="ListParagraph"/>
            </w:pPr>
            <w:r>
              <w:t xml:space="preserve">0 </w:t>
            </w:r>
          </w:p>
        </w:tc>
      </w:tr>
      <w:tr w:rsidR="00FF5FDF" w14:paraId="03A431A4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32465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Labels: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7F58F" w14:textId="77777777" w:rsidR="00FF5FDF" w:rsidRDefault="00FF5FDF" w:rsidP="00FF5FDF">
            <w:pPr>
              <w:pStyle w:val="ListParagraph"/>
            </w:pPr>
            <w:r>
              <w:t xml:space="preserve">None </w:t>
            </w:r>
          </w:p>
        </w:tc>
      </w:tr>
      <w:tr w:rsidR="00FF5FDF" w14:paraId="41C4EDEC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10704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470543" w14:textId="77777777" w:rsidR="00FF5FDF" w:rsidRDefault="00FF5FDF" w:rsidP="00FF5FDF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1A8E4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90C98" w14:textId="77777777" w:rsidR="00FF5FDF" w:rsidRDefault="00FF5FDF" w:rsidP="00FF5FDF">
            <w:pPr>
              <w:pStyle w:val="ListParagraph"/>
            </w:pPr>
            <w:r>
              <w:t xml:space="preserve">Not Specified </w:t>
            </w:r>
          </w:p>
        </w:tc>
      </w:tr>
      <w:tr w:rsidR="00FF5FDF" w14:paraId="19183489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E8543F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F4C2BC" w14:textId="77777777" w:rsidR="00FF5FDF" w:rsidRDefault="00FF5FDF" w:rsidP="00FF5FDF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F9BEF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E008E" w14:textId="77777777" w:rsidR="00FF5FDF" w:rsidRDefault="00FF5FDF" w:rsidP="00FF5FDF">
            <w:pPr>
              <w:pStyle w:val="ListParagraph"/>
            </w:pPr>
            <w:r>
              <w:t xml:space="preserve">Not Specified </w:t>
            </w:r>
          </w:p>
        </w:tc>
      </w:tr>
      <w:tr w:rsidR="00FF5FDF" w14:paraId="5431980E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4234A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lastRenderedPageBreak/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ABE93" w14:textId="77777777" w:rsidR="00FF5FDF" w:rsidRDefault="00FF5FDF" w:rsidP="00FF5FDF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DEE70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D0FAC9" w14:textId="77777777" w:rsidR="00FF5FDF" w:rsidRDefault="00FF5FDF" w:rsidP="00FF5FDF">
            <w:pPr>
              <w:pStyle w:val="ListParagraph"/>
            </w:pPr>
            <w:r>
              <w:t xml:space="preserve">Not Specified </w:t>
            </w:r>
          </w:p>
        </w:tc>
      </w:tr>
    </w:tbl>
    <w:p w14:paraId="0DA34348" w14:textId="77777777" w:rsidR="00FF5FDF" w:rsidRDefault="00FF5FDF" w:rsidP="00FF5FDF">
      <w:pPr>
        <w:pStyle w:val="ListParagraph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7574"/>
      </w:tblGrid>
      <w:tr w:rsidR="00FF5FDF" w14:paraId="1C59FAD5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58CDBD" w14:textId="77777777" w:rsidR="00FF5FDF" w:rsidRDefault="00FF5FDF" w:rsidP="00FF5FDF">
            <w:pPr>
              <w:pStyle w:val="ListParagraph"/>
            </w:pPr>
            <w:r>
              <w:rPr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"/>
              <w:gridCol w:w="1808"/>
              <w:gridCol w:w="1294"/>
              <w:gridCol w:w="1453"/>
              <w:gridCol w:w="1759"/>
            </w:tblGrid>
            <w:tr w:rsidR="00FF5FDF" w14:paraId="08F85DDC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D9A86C" w14:textId="77777777" w:rsidR="00FF5FDF" w:rsidRDefault="00FF5FDF" w:rsidP="00FF5FDF">
                  <w:pPr>
                    <w:pStyle w:val="ListParagraph"/>
                  </w:pPr>
                  <w:r>
                    <w:rPr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1F0C21" w14:textId="77777777" w:rsidR="00FF5FDF" w:rsidRDefault="00FF5FDF" w:rsidP="00FF5FDF">
                  <w:pPr>
                    <w:pStyle w:val="ListParagraph"/>
                  </w:pPr>
                  <w:r>
                    <w:rPr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21201C" w14:textId="77777777" w:rsidR="00FF5FDF" w:rsidRDefault="00FF5FDF" w:rsidP="00FF5FDF">
                  <w:pPr>
                    <w:pStyle w:val="ListParagraph"/>
                  </w:pPr>
                  <w:r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D9AF03" w14:textId="77777777" w:rsidR="00FF5FDF" w:rsidRDefault="00FF5FDF" w:rsidP="00FF5FDF">
                  <w:pPr>
                    <w:pStyle w:val="ListParagraph"/>
                  </w:pPr>
                  <w:r>
                    <w:rPr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1BBB96" w14:textId="77777777" w:rsidR="00FF5FDF" w:rsidRDefault="00FF5FDF" w:rsidP="00FF5FDF">
                  <w:pPr>
                    <w:pStyle w:val="ListParagraph"/>
                  </w:pPr>
                  <w:r>
                    <w:rPr>
                      <w:b/>
                      <w:bCs/>
                    </w:rPr>
                    <w:t>Assignee</w:t>
                  </w:r>
                </w:p>
              </w:tc>
            </w:tr>
            <w:tr w:rsidR="00FF5FDF" w14:paraId="750D64DE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3577D8" w14:textId="77777777" w:rsidR="00FF5FDF" w:rsidRDefault="008B53F7" w:rsidP="00FF5FDF">
                  <w:pPr>
                    <w:pStyle w:val="ListParagraph"/>
                  </w:pPr>
                  <w:hyperlink r:id="rId88" w:history="1">
                    <w:r w:rsidR="00FF5FDF">
                      <w:rPr>
                        <w:rStyle w:val="Hyperlink"/>
                        <w:rFonts w:eastAsia="Times New Roman"/>
                      </w:rPr>
                      <w:t>EM-118</w:t>
                    </w:r>
                  </w:hyperlink>
                  <w:r w:rsidR="00FF5FDF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4378C8" w14:textId="77777777" w:rsidR="00FF5FDF" w:rsidRDefault="008B53F7" w:rsidP="00FF5FDF">
                  <w:pPr>
                    <w:pStyle w:val="ListParagraph"/>
                  </w:pPr>
                  <w:hyperlink r:id="rId89" w:history="1">
                    <w:r w:rsidR="00FF5FDF">
                      <w:rPr>
                        <w:rStyle w:val="Hyperlink"/>
                        <w:rFonts w:eastAsia="Times New Roman"/>
                      </w:rPr>
                      <w:t xml:space="preserve">Create Wire Frames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7D45ED" w14:textId="77777777" w:rsidR="00FF5FDF" w:rsidRDefault="00FF5FDF" w:rsidP="00FF5FDF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F09AEC" w14:textId="77777777" w:rsidR="00FF5FDF" w:rsidRDefault="00FF5FDF" w:rsidP="00FF5FDF">
                  <w:pPr>
                    <w:pStyle w:val="ListParagraph"/>
                  </w:pPr>
                  <w: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741317" w14:textId="77777777" w:rsidR="00FF5FDF" w:rsidRDefault="00FF5FDF" w:rsidP="00FF5FDF">
                  <w:pPr>
                    <w:pStyle w:val="ListParagraph"/>
                  </w:pPr>
                  <w:r>
                    <w:t xml:space="preserve">  </w:t>
                  </w:r>
                </w:p>
              </w:tc>
            </w:tr>
            <w:tr w:rsidR="00FF5FDF" w14:paraId="1EDAABB8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E3A13F" w14:textId="77777777" w:rsidR="00FF5FDF" w:rsidRDefault="008B53F7" w:rsidP="00FF5FDF">
                  <w:pPr>
                    <w:pStyle w:val="ListParagraph"/>
                  </w:pPr>
                  <w:hyperlink r:id="rId90" w:history="1">
                    <w:r w:rsidR="00FF5FDF">
                      <w:rPr>
                        <w:rStyle w:val="Hyperlink"/>
                        <w:rFonts w:eastAsia="Times New Roman"/>
                      </w:rPr>
                      <w:t>EM-119</w:t>
                    </w:r>
                  </w:hyperlink>
                  <w:r w:rsidR="00FF5FDF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ADA675" w14:textId="77777777" w:rsidR="00FF5FDF" w:rsidRDefault="008B53F7" w:rsidP="00FF5FDF">
                  <w:pPr>
                    <w:pStyle w:val="ListParagraph"/>
                  </w:pPr>
                  <w:hyperlink r:id="rId91" w:history="1">
                    <w:r w:rsidR="00FF5FDF">
                      <w:rPr>
                        <w:rStyle w:val="Hyperlink"/>
                        <w:rFonts w:eastAsia="Times New Roman"/>
                      </w:rPr>
                      <w:t>Implement Front end Design</w:t>
                    </w:r>
                  </w:hyperlink>
                  <w:r w:rsidR="00FF5FDF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D7B5A9" w14:textId="77777777" w:rsidR="00FF5FDF" w:rsidRDefault="00FF5FDF" w:rsidP="00FF5FDF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610875" w14:textId="77777777" w:rsidR="00FF5FDF" w:rsidRDefault="00FF5FDF" w:rsidP="00FF5FDF">
                  <w:pPr>
                    <w:pStyle w:val="ListParagraph"/>
                  </w:pPr>
                  <w: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8E5834" w14:textId="77777777" w:rsidR="00FF5FDF" w:rsidRDefault="00FF5FDF" w:rsidP="00FF5FDF">
                  <w:pPr>
                    <w:pStyle w:val="ListParagraph"/>
                  </w:pPr>
                  <w:r>
                    <w:t xml:space="preserve">  </w:t>
                  </w:r>
                </w:p>
              </w:tc>
            </w:tr>
            <w:tr w:rsidR="00FF5FDF" w14:paraId="3047A862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FA69D1" w14:textId="77777777" w:rsidR="00FF5FDF" w:rsidRDefault="008B53F7" w:rsidP="00FF5FDF">
                  <w:pPr>
                    <w:pStyle w:val="ListParagraph"/>
                  </w:pPr>
                  <w:hyperlink r:id="rId92" w:history="1">
                    <w:r w:rsidR="00FF5FDF">
                      <w:rPr>
                        <w:rStyle w:val="Hyperlink"/>
                        <w:rFonts w:eastAsia="Times New Roman"/>
                      </w:rPr>
                      <w:t>EM-120</w:t>
                    </w:r>
                  </w:hyperlink>
                  <w:r w:rsidR="00FF5FDF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BA44B4" w14:textId="77777777" w:rsidR="00FF5FDF" w:rsidRDefault="008B53F7" w:rsidP="00FF5FDF">
                  <w:pPr>
                    <w:pStyle w:val="ListParagraph"/>
                  </w:pPr>
                  <w:hyperlink r:id="rId93" w:history="1">
                    <w:r w:rsidR="00FF5FDF">
                      <w:rPr>
                        <w:rStyle w:val="Hyperlink"/>
                        <w:rFonts w:eastAsia="Times New Roman"/>
                      </w:rPr>
                      <w:t>Implement Database design</w:t>
                    </w:r>
                  </w:hyperlink>
                  <w:r w:rsidR="00FF5FDF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EA75B3" w14:textId="77777777" w:rsidR="00FF5FDF" w:rsidRDefault="00FF5FDF" w:rsidP="00FF5FDF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B2125D" w14:textId="77777777" w:rsidR="00FF5FDF" w:rsidRDefault="00FF5FDF" w:rsidP="00FF5FDF">
                  <w:pPr>
                    <w:pStyle w:val="ListParagraph"/>
                  </w:pPr>
                  <w: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777EC9" w14:textId="77777777" w:rsidR="00FF5FDF" w:rsidRDefault="00FF5FDF" w:rsidP="00FF5FDF">
                  <w:pPr>
                    <w:pStyle w:val="ListParagraph"/>
                  </w:pPr>
                  <w:r>
                    <w:t xml:space="preserve">  </w:t>
                  </w:r>
                </w:p>
              </w:tc>
            </w:tr>
            <w:tr w:rsidR="00FF5FDF" w14:paraId="69E23D64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137664" w14:textId="77777777" w:rsidR="00FF5FDF" w:rsidRDefault="008B53F7" w:rsidP="00FF5FDF">
                  <w:pPr>
                    <w:pStyle w:val="ListParagraph"/>
                  </w:pPr>
                  <w:hyperlink r:id="rId94" w:history="1">
                    <w:r w:rsidR="00FF5FDF">
                      <w:rPr>
                        <w:rStyle w:val="Hyperlink"/>
                        <w:rFonts w:eastAsia="Times New Roman"/>
                      </w:rPr>
                      <w:t>EM-121</w:t>
                    </w:r>
                  </w:hyperlink>
                  <w:r w:rsidR="00FF5FDF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B1BC69" w14:textId="77777777" w:rsidR="00FF5FDF" w:rsidRDefault="008B53F7" w:rsidP="00FF5FDF">
                  <w:pPr>
                    <w:pStyle w:val="ListParagraph"/>
                  </w:pPr>
                  <w:hyperlink r:id="rId95" w:history="1">
                    <w:r w:rsidR="00FF5FDF">
                      <w:rPr>
                        <w:rStyle w:val="Hyperlink"/>
                        <w:rFonts w:eastAsia="Times New Roman"/>
                      </w:rPr>
                      <w:t>Implement backend design</w:t>
                    </w:r>
                  </w:hyperlink>
                  <w:r w:rsidR="00FF5FDF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95D912" w14:textId="77777777" w:rsidR="00FF5FDF" w:rsidRDefault="00FF5FDF" w:rsidP="00FF5FDF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B5419D" w14:textId="77777777" w:rsidR="00FF5FDF" w:rsidRDefault="00FF5FDF" w:rsidP="00FF5FDF">
                  <w:pPr>
                    <w:pStyle w:val="ListParagraph"/>
                  </w:pPr>
                  <w: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A2CEBE" w14:textId="77777777" w:rsidR="00FF5FDF" w:rsidRDefault="00FF5FDF" w:rsidP="00FF5FDF">
                  <w:pPr>
                    <w:pStyle w:val="ListParagraph"/>
                  </w:pPr>
                  <w:r>
                    <w:t xml:space="preserve">  </w:t>
                  </w:r>
                </w:p>
              </w:tc>
            </w:tr>
            <w:tr w:rsidR="00FF5FDF" w14:paraId="1F898322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5A1499" w14:textId="77777777" w:rsidR="00FF5FDF" w:rsidRDefault="008B53F7" w:rsidP="00FF5FDF">
                  <w:pPr>
                    <w:pStyle w:val="ListParagraph"/>
                  </w:pPr>
                  <w:hyperlink r:id="rId96" w:history="1">
                    <w:r w:rsidR="00FF5FDF">
                      <w:rPr>
                        <w:rStyle w:val="Hyperlink"/>
                        <w:rFonts w:eastAsia="Times New Roman"/>
                      </w:rPr>
                      <w:t>EM-122</w:t>
                    </w:r>
                  </w:hyperlink>
                  <w:r w:rsidR="00FF5FDF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D5014E" w14:textId="77777777" w:rsidR="00FF5FDF" w:rsidRDefault="008B53F7" w:rsidP="00FF5FDF">
                  <w:pPr>
                    <w:pStyle w:val="ListParagraph"/>
                  </w:pPr>
                  <w:hyperlink r:id="rId97" w:history="1">
                    <w:r w:rsidR="00FF5FDF">
                      <w:rPr>
                        <w:rStyle w:val="Hyperlink"/>
                        <w:rFonts w:eastAsia="Times New Roman"/>
                      </w:rPr>
                      <w:t>Testing</w:t>
                    </w:r>
                  </w:hyperlink>
                  <w:r w:rsidR="00FF5FDF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9FF15E" w14:textId="77777777" w:rsidR="00FF5FDF" w:rsidRDefault="00FF5FDF" w:rsidP="00FF5FDF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FB696E" w14:textId="77777777" w:rsidR="00FF5FDF" w:rsidRDefault="00FF5FDF" w:rsidP="00FF5FDF">
                  <w:pPr>
                    <w:pStyle w:val="ListParagraph"/>
                  </w:pPr>
                  <w: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088956" w14:textId="77777777" w:rsidR="00FF5FDF" w:rsidRDefault="00FF5FDF" w:rsidP="00FF5FDF">
                  <w:pPr>
                    <w:pStyle w:val="ListParagraph"/>
                  </w:pPr>
                  <w:r>
                    <w:t xml:space="preserve">  </w:t>
                  </w:r>
                </w:p>
              </w:tc>
            </w:tr>
          </w:tbl>
          <w:p w14:paraId="79786F7D" w14:textId="77777777" w:rsidR="00FF5FDF" w:rsidRDefault="00FF5FDF" w:rsidP="00FF5FDF">
            <w:pPr>
              <w:pStyle w:val="ListParagraph"/>
            </w:pPr>
          </w:p>
        </w:tc>
      </w:tr>
      <w:tr w:rsidR="00FF5FDF" w14:paraId="2E54E107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890ED" w14:textId="77777777" w:rsidR="00FF5FDF" w:rsidRDefault="00FF5FDF" w:rsidP="00FF5FDF">
            <w:pPr>
              <w:pStyle w:val="ListParagraph"/>
              <w:rPr>
                <w:sz w:val="24"/>
              </w:rPr>
            </w:pPr>
            <w:r>
              <w:rPr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DC9BE1" w14:textId="77777777" w:rsidR="00FF5FDF" w:rsidRDefault="00FF5FDF" w:rsidP="00FF5FDF">
            <w:pPr>
              <w:pStyle w:val="ListParagraph"/>
            </w:pPr>
            <w:r>
              <w:t>Sprint 2</w:t>
            </w:r>
          </w:p>
        </w:tc>
      </w:tr>
    </w:tbl>
    <w:p w14:paraId="09499EAA" w14:textId="77777777" w:rsidR="00FF5FDF" w:rsidRDefault="00FF5FDF" w:rsidP="00FF5FDF">
      <w:pPr>
        <w:pStyle w:val="ListParagraph"/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133"/>
        <w:gridCol w:w="7227"/>
      </w:tblGrid>
      <w:tr w:rsidR="00FF5FDF" w14:paraId="7E403FBD" w14:textId="77777777" w:rsidTr="008B53F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858A06B" w14:textId="77777777" w:rsidR="00FF5FDF" w:rsidRDefault="00FF5FDF" w:rsidP="00FF5FDF">
            <w:pPr>
              <w:pStyle w:val="ListParagraph"/>
            </w:pPr>
            <w:r>
              <w:t> </w:t>
            </w:r>
            <w:r>
              <w:rPr>
                <w:b/>
                <w:bCs/>
                <w:color w:val="FFFFFF"/>
              </w:rPr>
              <w:t>Description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B0F1FB5" w14:textId="77777777" w:rsidR="00FF5FDF" w:rsidRDefault="00FF5FDF" w:rsidP="00FF5FDF">
            <w:pPr>
              <w:pStyle w:val="ListParagraph"/>
            </w:pPr>
            <w:r>
              <w:t> </w:t>
            </w:r>
          </w:p>
        </w:tc>
      </w:tr>
    </w:tbl>
    <w:p w14:paraId="01DA1F77" w14:textId="77777777" w:rsidR="00FF5FDF" w:rsidRDefault="00FF5FDF" w:rsidP="00FF5FDF">
      <w:pPr>
        <w:pStyle w:val="ListParagraph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F5FDF" w14:paraId="10AFF324" w14:textId="77777777" w:rsidTr="008B53F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F5B7A1" w14:textId="77777777" w:rsidR="00FF5FDF" w:rsidRDefault="00FF5FDF" w:rsidP="00FF5FDF">
            <w:pPr>
              <w:pStyle w:val="ListParagraph"/>
            </w:pPr>
            <w:r>
              <w:t>Description</w:t>
            </w:r>
          </w:p>
          <w:p w14:paraId="18925317" w14:textId="77777777" w:rsidR="00FF5FDF" w:rsidRDefault="00FF5FDF" w:rsidP="00FF5FDF">
            <w:pPr>
              <w:pStyle w:val="ListParagraph"/>
            </w:pPr>
            <w:r>
              <w:t xml:space="preserve">As </w:t>
            </w:r>
            <w:proofErr w:type="gramStart"/>
            <w:r>
              <w:t>coordinators ,</w:t>
            </w:r>
            <w:proofErr w:type="gramEnd"/>
            <w:r>
              <w:t xml:space="preserve"> coordinator needs to view their page, edit , or deactivate their account.</w:t>
            </w:r>
          </w:p>
          <w:p w14:paraId="408A5B4B" w14:textId="77777777" w:rsidR="00FF5FDF" w:rsidRDefault="00FF5FDF" w:rsidP="00FF5FDF">
            <w:pPr>
              <w:pStyle w:val="ListParagraph"/>
            </w:pPr>
            <w:r>
              <w:t>Test Description</w:t>
            </w:r>
          </w:p>
          <w:p w14:paraId="16DD2018" w14:textId="77777777" w:rsidR="00FF5FDF" w:rsidRDefault="00FF5FDF" w:rsidP="00FF5FDF">
            <w:pPr>
              <w:pStyle w:val="ListParagraph"/>
            </w:pPr>
            <w:r>
              <w:t>Show the profile information</w:t>
            </w:r>
          </w:p>
          <w:p w14:paraId="3C24F603" w14:textId="77777777" w:rsidR="00FF5FDF" w:rsidRDefault="00FF5FDF" w:rsidP="00FF5FDF">
            <w:pPr>
              <w:pStyle w:val="ListParagraph"/>
            </w:pPr>
            <w:r>
              <w:t xml:space="preserve">Edit the profile </w:t>
            </w:r>
          </w:p>
          <w:p w14:paraId="70FE9AE4" w14:textId="77777777" w:rsidR="00FF5FDF" w:rsidRDefault="00FF5FDF" w:rsidP="00FF5FDF">
            <w:pPr>
              <w:pStyle w:val="ListParagraph"/>
            </w:pPr>
            <w:r>
              <w:t>Delete the account</w:t>
            </w:r>
          </w:p>
          <w:p w14:paraId="728919CE" w14:textId="77777777" w:rsidR="00FF5FDF" w:rsidRDefault="00FF5FDF" w:rsidP="00FF5FDF">
            <w:pPr>
              <w:pStyle w:val="ListParagraph"/>
            </w:pPr>
          </w:p>
        </w:tc>
      </w:tr>
    </w:tbl>
    <w:p w14:paraId="121CCEA1" w14:textId="72D4C35A" w:rsidR="00FF5FDF" w:rsidRDefault="00FF5FDF" w:rsidP="001A4951">
      <w:r>
        <w:t>Task-8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7146"/>
      </w:tblGrid>
      <w:tr w:rsidR="00DE3BDB" w14:paraId="5C32EFFB" w14:textId="77777777" w:rsidTr="008B53F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D7D76" w14:textId="77777777" w:rsidR="00DE3BDB" w:rsidRDefault="00DE3BDB" w:rsidP="00DE3BDB">
            <w:pPr>
              <w:pStyle w:val="ListParagraph"/>
              <w:rPr>
                <w:sz w:val="27"/>
                <w:szCs w:val="27"/>
              </w:rPr>
            </w:pPr>
            <w:r>
              <w:t>[EM-89] </w:t>
            </w:r>
            <w:hyperlink r:id="rId98" w:history="1">
              <w:r>
                <w:rPr>
                  <w:rStyle w:val="Hyperlink"/>
                  <w:rFonts w:eastAsia="Times New Roman"/>
                </w:rPr>
                <w:t>Create Manager Profile Page</w:t>
              </w:r>
            </w:hyperlink>
            <w: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Created: 09/Oct/20  Updated: 17/Oct/20  Resolved: 17/Oct/20 </w:t>
            </w:r>
          </w:p>
        </w:tc>
      </w:tr>
      <w:tr w:rsidR="00DE3BDB" w14:paraId="58552778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D6167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FE7180" w14:textId="77777777" w:rsidR="00DE3BDB" w:rsidRDefault="00DE3BDB" w:rsidP="00DE3BDB">
            <w:pPr>
              <w:pStyle w:val="ListParagraph"/>
            </w:pPr>
            <w:r>
              <w:t>Done</w:t>
            </w:r>
          </w:p>
        </w:tc>
      </w:tr>
      <w:tr w:rsidR="00DE3BDB" w14:paraId="515B6F5E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81CFB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DCA2B9" w14:textId="77777777" w:rsidR="00DE3BDB" w:rsidRDefault="008B53F7" w:rsidP="00DE3BDB">
            <w:pPr>
              <w:pStyle w:val="ListParagraph"/>
            </w:pPr>
            <w:hyperlink r:id="rId99" w:history="1">
              <w:r w:rsidR="00DE3BDB">
                <w:rPr>
                  <w:rStyle w:val="Hyperlink"/>
                  <w:rFonts w:eastAsia="Times New Roman"/>
                </w:rPr>
                <w:t>EWSD_Magazine</w:t>
              </w:r>
            </w:hyperlink>
          </w:p>
        </w:tc>
      </w:tr>
      <w:tr w:rsidR="00DE3BDB" w14:paraId="3149731F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C5306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99D9E8" w14:textId="77777777" w:rsidR="00DE3BDB" w:rsidRDefault="00DE3BDB" w:rsidP="00DE3BDB">
            <w:pPr>
              <w:pStyle w:val="ListParagraph"/>
            </w:pPr>
            <w:r>
              <w:t xml:space="preserve">None </w:t>
            </w:r>
          </w:p>
        </w:tc>
      </w:tr>
      <w:tr w:rsidR="00DE3BDB" w14:paraId="0519B336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D23DEE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9ED337" w14:textId="77777777" w:rsidR="00DE3BDB" w:rsidRDefault="00DE3BDB" w:rsidP="00DE3BDB">
            <w:pPr>
              <w:pStyle w:val="ListParagraph"/>
            </w:pPr>
            <w:r>
              <w:t xml:space="preserve">None </w:t>
            </w:r>
          </w:p>
        </w:tc>
      </w:tr>
      <w:tr w:rsidR="00DE3BDB" w14:paraId="2CA37646" w14:textId="77777777" w:rsidTr="008B53F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FCC402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84CB5" w14:textId="77777777" w:rsidR="00DE3BDB" w:rsidRDefault="00DE3BDB" w:rsidP="00DE3BDB">
            <w:pPr>
              <w:pStyle w:val="ListParagraph"/>
            </w:pPr>
            <w:r>
              <w:t xml:space="preserve">None </w:t>
            </w:r>
          </w:p>
        </w:tc>
      </w:tr>
    </w:tbl>
    <w:p w14:paraId="15FD2FF4" w14:textId="77777777" w:rsidR="00DE3BDB" w:rsidRDefault="00DE3BDB" w:rsidP="00DE3BDB">
      <w:pPr>
        <w:pStyle w:val="ListParagraph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2724"/>
        <w:gridCol w:w="1905"/>
        <w:gridCol w:w="2725"/>
      </w:tblGrid>
      <w:tr w:rsidR="00DE3BDB" w14:paraId="516E6387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552EC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Type: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EAF2D1" w14:textId="77777777" w:rsidR="00DE3BDB" w:rsidRDefault="00DE3BDB" w:rsidP="00DE3BDB">
            <w:pPr>
              <w:pStyle w:val="ListParagraph"/>
            </w:pPr>
            <w: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1EF8D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Priority: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FFD3D4" w14:textId="77777777" w:rsidR="00DE3BDB" w:rsidRDefault="00DE3BDB" w:rsidP="00DE3BDB">
            <w:pPr>
              <w:pStyle w:val="ListParagraph"/>
            </w:pPr>
            <w:r>
              <w:t xml:space="preserve">Medium </w:t>
            </w:r>
          </w:p>
        </w:tc>
      </w:tr>
      <w:tr w:rsidR="00DE3BDB" w14:paraId="4FC8F3B3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ED0105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Reporter: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4CE187" w14:textId="77777777" w:rsidR="00DE3BDB" w:rsidRDefault="008B53F7" w:rsidP="00DE3BDB">
            <w:pPr>
              <w:pStyle w:val="ListParagraph"/>
            </w:pPr>
            <w:hyperlink r:id="rId100" w:history="1">
              <w:proofErr w:type="spellStart"/>
              <w:r w:rsidR="00DE3BDB">
                <w:rPr>
                  <w:rStyle w:val="Hyperlink"/>
                  <w:rFonts w:eastAsia="Times New Roman"/>
                </w:rPr>
                <w:t>Ar</w:t>
              </w:r>
              <w:proofErr w:type="spellEnd"/>
              <w:r w:rsidR="00DE3BDB">
                <w:rPr>
                  <w:rStyle w:val="Hyperlink"/>
                  <w:rFonts w:eastAsia="Times New Roman"/>
                </w:rPr>
                <w:t xml:space="preserve"> Kar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74C12D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Assignee: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23999C" w14:textId="77777777" w:rsidR="00DE3BDB" w:rsidRDefault="00DE3BDB" w:rsidP="00DE3BDB">
            <w:pPr>
              <w:pStyle w:val="ListParagraph"/>
            </w:pPr>
            <w:r>
              <w:t xml:space="preserve">Unassigned </w:t>
            </w:r>
          </w:p>
        </w:tc>
      </w:tr>
      <w:tr w:rsidR="00DE3BDB" w14:paraId="0371039E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A07F2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Resolution: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4FBAAA" w14:textId="77777777" w:rsidR="00DE3BDB" w:rsidRDefault="00DE3BDB" w:rsidP="00DE3BDB">
            <w:pPr>
              <w:pStyle w:val="ListParagraph"/>
            </w:pPr>
            <w: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8C708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Votes: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B82506" w14:textId="77777777" w:rsidR="00DE3BDB" w:rsidRDefault="00DE3BDB" w:rsidP="00DE3BDB">
            <w:pPr>
              <w:pStyle w:val="ListParagraph"/>
            </w:pPr>
            <w:r>
              <w:t xml:space="preserve">0 </w:t>
            </w:r>
          </w:p>
        </w:tc>
      </w:tr>
      <w:tr w:rsidR="00DE3BDB" w14:paraId="2A283DD3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A46CDD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Labels: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1110F" w14:textId="77777777" w:rsidR="00DE3BDB" w:rsidRDefault="00DE3BDB" w:rsidP="00DE3BDB">
            <w:pPr>
              <w:pStyle w:val="ListParagraph"/>
            </w:pPr>
            <w:r>
              <w:t xml:space="preserve">None </w:t>
            </w:r>
          </w:p>
        </w:tc>
      </w:tr>
      <w:tr w:rsidR="00DE3BDB" w14:paraId="136BD716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8852B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9A154" w14:textId="77777777" w:rsidR="00DE3BDB" w:rsidRDefault="00DE3BDB" w:rsidP="00DE3BDB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F0423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BE666B" w14:textId="77777777" w:rsidR="00DE3BDB" w:rsidRDefault="00DE3BDB" w:rsidP="00DE3BDB">
            <w:pPr>
              <w:pStyle w:val="ListParagraph"/>
            </w:pPr>
            <w:r>
              <w:t xml:space="preserve">Not Specified </w:t>
            </w:r>
          </w:p>
        </w:tc>
      </w:tr>
      <w:tr w:rsidR="00DE3BDB" w14:paraId="3626137F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273405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3732B" w14:textId="77777777" w:rsidR="00DE3BDB" w:rsidRDefault="00DE3BDB" w:rsidP="00DE3BDB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65F9D0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D5517" w14:textId="77777777" w:rsidR="00DE3BDB" w:rsidRDefault="00DE3BDB" w:rsidP="00DE3BDB">
            <w:pPr>
              <w:pStyle w:val="ListParagraph"/>
            </w:pPr>
            <w:r>
              <w:t xml:space="preserve">Not Specified </w:t>
            </w:r>
          </w:p>
        </w:tc>
      </w:tr>
      <w:tr w:rsidR="00DE3BDB" w14:paraId="4D6C9309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6B531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2212A2" w14:textId="77777777" w:rsidR="00DE3BDB" w:rsidRDefault="00DE3BDB" w:rsidP="00DE3BDB">
            <w:pPr>
              <w:pStyle w:val="ListParagraph"/>
            </w:pPr>
            <w: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31B82D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7382C5" w14:textId="77777777" w:rsidR="00DE3BDB" w:rsidRDefault="00DE3BDB" w:rsidP="00DE3BDB">
            <w:pPr>
              <w:pStyle w:val="ListParagraph"/>
            </w:pPr>
            <w:r>
              <w:t xml:space="preserve">Not Specified </w:t>
            </w:r>
          </w:p>
        </w:tc>
      </w:tr>
    </w:tbl>
    <w:p w14:paraId="5951A772" w14:textId="77777777" w:rsidR="00DE3BDB" w:rsidRDefault="00DE3BDB" w:rsidP="00DE3BDB">
      <w:pPr>
        <w:pStyle w:val="ListParagraph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3"/>
        <w:gridCol w:w="7671"/>
      </w:tblGrid>
      <w:tr w:rsidR="00DE3BDB" w14:paraId="055DAB21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919ED3" w14:textId="77777777" w:rsidR="00DE3BDB" w:rsidRDefault="00DE3BDB" w:rsidP="00DE3BDB">
            <w:pPr>
              <w:pStyle w:val="ListParagraph"/>
            </w:pPr>
            <w:r>
              <w:rPr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"/>
              <w:gridCol w:w="1905"/>
              <w:gridCol w:w="1294"/>
              <w:gridCol w:w="1453"/>
              <w:gridCol w:w="1759"/>
            </w:tblGrid>
            <w:tr w:rsidR="00DE3BDB" w14:paraId="055FFBC8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86D965" w14:textId="77777777" w:rsidR="00DE3BDB" w:rsidRDefault="00DE3BDB" w:rsidP="00DE3BDB">
                  <w:pPr>
                    <w:pStyle w:val="ListParagraph"/>
                  </w:pPr>
                  <w:r>
                    <w:rPr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4EE23D" w14:textId="77777777" w:rsidR="00DE3BDB" w:rsidRDefault="00DE3BDB" w:rsidP="00DE3BDB">
                  <w:pPr>
                    <w:pStyle w:val="ListParagraph"/>
                  </w:pPr>
                  <w:r>
                    <w:rPr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4A233C" w14:textId="77777777" w:rsidR="00DE3BDB" w:rsidRDefault="00DE3BDB" w:rsidP="00DE3BDB">
                  <w:pPr>
                    <w:pStyle w:val="ListParagraph"/>
                  </w:pPr>
                  <w:r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36B659" w14:textId="77777777" w:rsidR="00DE3BDB" w:rsidRDefault="00DE3BDB" w:rsidP="00DE3BDB">
                  <w:pPr>
                    <w:pStyle w:val="ListParagraph"/>
                  </w:pPr>
                  <w:r>
                    <w:rPr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FE506C" w14:textId="77777777" w:rsidR="00DE3BDB" w:rsidRDefault="00DE3BDB" w:rsidP="00DE3BDB">
                  <w:pPr>
                    <w:pStyle w:val="ListParagraph"/>
                  </w:pPr>
                  <w:r>
                    <w:rPr>
                      <w:b/>
                      <w:bCs/>
                    </w:rPr>
                    <w:t>Assignee</w:t>
                  </w:r>
                </w:p>
              </w:tc>
            </w:tr>
            <w:tr w:rsidR="00DE3BDB" w14:paraId="74C26EB5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4AD224" w14:textId="77777777" w:rsidR="00DE3BDB" w:rsidRDefault="008B53F7" w:rsidP="00DE3BDB">
                  <w:pPr>
                    <w:pStyle w:val="ListParagraph"/>
                  </w:pPr>
                  <w:hyperlink r:id="rId101" w:history="1">
                    <w:r w:rsidR="00DE3BDB">
                      <w:rPr>
                        <w:rStyle w:val="Hyperlink"/>
                        <w:rFonts w:eastAsia="Times New Roman"/>
                      </w:rPr>
                      <w:t>EM-123</w:t>
                    </w:r>
                  </w:hyperlink>
                  <w:r w:rsidR="00DE3BDB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6C888B" w14:textId="77777777" w:rsidR="00DE3BDB" w:rsidRDefault="008B53F7" w:rsidP="00DE3BDB">
                  <w:pPr>
                    <w:pStyle w:val="ListParagraph"/>
                  </w:pPr>
                  <w:hyperlink r:id="rId102" w:history="1">
                    <w:r w:rsidR="00DE3BDB">
                      <w:rPr>
                        <w:rStyle w:val="Hyperlink"/>
                        <w:rFonts w:eastAsia="Times New Roman"/>
                      </w:rPr>
                      <w:t>Create Wireframes</w:t>
                    </w:r>
                  </w:hyperlink>
                  <w:r w:rsidR="00DE3BDB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BF11B1" w14:textId="77777777" w:rsidR="00DE3BDB" w:rsidRDefault="00DE3BDB" w:rsidP="00DE3BDB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167AF0" w14:textId="77777777" w:rsidR="00DE3BDB" w:rsidRDefault="00DE3BDB" w:rsidP="00DE3BDB">
                  <w:pPr>
                    <w:pStyle w:val="ListParagraph"/>
                  </w:pPr>
                  <w: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76EF2D" w14:textId="77777777" w:rsidR="00DE3BDB" w:rsidRDefault="00DE3BDB" w:rsidP="00DE3BDB">
                  <w:pPr>
                    <w:pStyle w:val="ListParagraph"/>
                  </w:pPr>
                  <w:r>
                    <w:t xml:space="preserve">  </w:t>
                  </w:r>
                </w:p>
              </w:tc>
            </w:tr>
            <w:tr w:rsidR="00DE3BDB" w14:paraId="654AE357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1E1308" w14:textId="77777777" w:rsidR="00DE3BDB" w:rsidRDefault="008B53F7" w:rsidP="00DE3BDB">
                  <w:pPr>
                    <w:pStyle w:val="ListParagraph"/>
                  </w:pPr>
                  <w:hyperlink r:id="rId103" w:history="1">
                    <w:r w:rsidR="00DE3BDB">
                      <w:rPr>
                        <w:rStyle w:val="Hyperlink"/>
                        <w:rFonts w:eastAsia="Times New Roman"/>
                      </w:rPr>
                      <w:t>EM-124</w:t>
                    </w:r>
                  </w:hyperlink>
                  <w:r w:rsidR="00DE3BDB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CD0EB8" w14:textId="77777777" w:rsidR="00DE3BDB" w:rsidRDefault="008B53F7" w:rsidP="00DE3BDB">
                  <w:pPr>
                    <w:pStyle w:val="ListParagraph"/>
                  </w:pPr>
                  <w:hyperlink r:id="rId104" w:history="1">
                    <w:r w:rsidR="00DE3BDB">
                      <w:rPr>
                        <w:rStyle w:val="Hyperlink"/>
                        <w:rFonts w:eastAsia="Times New Roman"/>
                      </w:rPr>
                      <w:t>Create frontend design</w:t>
                    </w:r>
                  </w:hyperlink>
                  <w:r w:rsidR="00DE3BDB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BA8980" w14:textId="77777777" w:rsidR="00DE3BDB" w:rsidRDefault="00DE3BDB" w:rsidP="00DE3BDB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39D97A" w14:textId="77777777" w:rsidR="00DE3BDB" w:rsidRDefault="00DE3BDB" w:rsidP="00DE3BDB">
                  <w:pPr>
                    <w:pStyle w:val="ListParagraph"/>
                  </w:pPr>
                  <w: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58FF68" w14:textId="77777777" w:rsidR="00DE3BDB" w:rsidRDefault="00DE3BDB" w:rsidP="00DE3BDB">
                  <w:pPr>
                    <w:pStyle w:val="ListParagraph"/>
                  </w:pPr>
                  <w:r>
                    <w:t xml:space="preserve">  </w:t>
                  </w:r>
                </w:p>
              </w:tc>
            </w:tr>
            <w:tr w:rsidR="00DE3BDB" w14:paraId="7E04D233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00610B" w14:textId="77777777" w:rsidR="00DE3BDB" w:rsidRDefault="008B53F7" w:rsidP="00DE3BDB">
                  <w:pPr>
                    <w:pStyle w:val="ListParagraph"/>
                  </w:pPr>
                  <w:hyperlink r:id="rId105" w:history="1">
                    <w:r w:rsidR="00DE3BDB">
                      <w:rPr>
                        <w:rStyle w:val="Hyperlink"/>
                        <w:rFonts w:eastAsia="Times New Roman"/>
                      </w:rPr>
                      <w:t>EM-125</w:t>
                    </w:r>
                  </w:hyperlink>
                  <w:r w:rsidR="00DE3BDB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978DB4" w14:textId="77777777" w:rsidR="00DE3BDB" w:rsidRDefault="008B53F7" w:rsidP="00DE3BDB">
                  <w:pPr>
                    <w:pStyle w:val="ListParagraph"/>
                  </w:pPr>
                  <w:hyperlink r:id="rId106" w:history="1">
                    <w:r w:rsidR="00DE3BDB">
                      <w:rPr>
                        <w:rStyle w:val="Hyperlink"/>
                        <w:rFonts w:eastAsia="Times New Roman"/>
                      </w:rPr>
                      <w:t>Implement the backend design</w:t>
                    </w:r>
                  </w:hyperlink>
                  <w:r w:rsidR="00DE3BDB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2420C3" w14:textId="77777777" w:rsidR="00DE3BDB" w:rsidRDefault="00DE3BDB" w:rsidP="00DE3BDB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09A1BF" w14:textId="77777777" w:rsidR="00DE3BDB" w:rsidRDefault="00DE3BDB" w:rsidP="00DE3BDB">
                  <w:pPr>
                    <w:pStyle w:val="ListParagraph"/>
                  </w:pPr>
                  <w: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8EEC1C" w14:textId="77777777" w:rsidR="00DE3BDB" w:rsidRDefault="00DE3BDB" w:rsidP="00DE3BDB">
                  <w:pPr>
                    <w:pStyle w:val="ListParagraph"/>
                  </w:pPr>
                  <w:r>
                    <w:t xml:space="preserve">  </w:t>
                  </w:r>
                </w:p>
              </w:tc>
            </w:tr>
            <w:tr w:rsidR="00DE3BDB" w14:paraId="1AA3C449" w14:textId="77777777" w:rsidTr="008B53F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00DB2D" w14:textId="77777777" w:rsidR="00DE3BDB" w:rsidRDefault="008B53F7" w:rsidP="00DE3BDB">
                  <w:pPr>
                    <w:pStyle w:val="ListParagraph"/>
                  </w:pPr>
                  <w:hyperlink r:id="rId107" w:history="1">
                    <w:r w:rsidR="00DE3BDB">
                      <w:rPr>
                        <w:rStyle w:val="Hyperlink"/>
                        <w:rFonts w:eastAsia="Times New Roman"/>
                      </w:rPr>
                      <w:t>EM-126</w:t>
                    </w:r>
                  </w:hyperlink>
                  <w:r w:rsidR="00DE3BDB"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E50F83" w14:textId="77777777" w:rsidR="00DE3BDB" w:rsidRDefault="008B53F7" w:rsidP="00DE3BDB">
                  <w:pPr>
                    <w:pStyle w:val="ListParagraph"/>
                  </w:pPr>
                  <w:hyperlink r:id="rId108" w:history="1">
                    <w:r w:rsidR="00DE3BDB">
                      <w:rPr>
                        <w:rStyle w:val="Hyperlink"/>
                        <w:rFonts w:eastAsia="Times New Roman"/>
                      </w:rPr>
                      <w:t>Testing</w:t>
                    </w:r>
                  </w:hyperlink>
                  <w:r w:rsidR="00DE3BDB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90D6FA" w14:textId="77777777" w:rsidR="00DE3BDB" w:rsidRDefault="00DE3BDB" w:rsidP="00DE3BDB">
                  <w:pPr>
                    <w:pStyle w:val="ListParagraph"/>
                  </w:pPr>
                  <w: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940C1D" w14:textId="77777777" w:rsidR="00DE3BDB" w:rsidRDefault="00DE3BDB" w:rsidP="00DE3BDB">
                  <w:pPr>
                    <w:pStyle w:val="ListParagraph"/>
                  </w:pPr>
                  <w: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A17F77" w14:textId="77777777" w:rsidR="00DE3BDB" w:rsidRDefault="00DE3BDB" w:rsidP="00DE3BDB">
                  <w:pPr>
                    <w:pStyle w:val="ListParagraph"/>
                  </w:pPr>
                  <w:r>
                    <w:t xml:space="preserve">  </w:t>
                  </w:r>
                </w:p>
              </w:tc>
            </w:tr>
          </w:tbl>
          <w:p w14:paraId="17ADE602" w14:textId="77777777" w:rsidR="00DE3BDB" w:rsidRDefault="00DE3BDB" w:rsidP="00DE3BDB">
            <w:pPr>
              <w:pStyle w:val="ListParagraph"/>
            </w:pPr>
          </w:p>
        </w:tc>
      </w:tr>
      <w:tr w:rsidR="00DE3BDB" w14:paraId="260690F6" w14:textId="77777777" w:rsidTr="008B53F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AC0A4" w14:textId="77777777" w:rsidR="00DE3BDB" w:rsidRDefault="00DE3BDB" w:rsidP="00DE3BDB">
            <w:pPr>
              <w:pStyle w:val="ListParagraph"/>
              <w:rPr>
                <w:sz w:val="24"/>
              </w:rPr>
            </w:pPr>
            <w:r>
              <w:rPr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3D4181" w14:textId="77777777" w:rsidR="00DE3BDB" w:rsidRDefault="00DE3BDB" w:rsidP="00DE3BDB">
            <w:pPr>
              <w:pStyle w:val="ListParagraph"/>
            </w:pPr>
            <w:r>
              <w:t>Sprint 2</w:t>
            </w:r>
          </w:p>
        </w:tc>
      </w:tr>
    </w:tbl>
    <w:p w14:paraId="64F3EF74" w14:textId="77777777" w:rsidR="00DE3BDB" w:rsidRDefault="00DE3BDB" w:rsidP="00DE3BDB">
      <w:pPr>
        <w:pStyle w:val="ListParagraph"/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133"/>
        <w:gridCol w:w="7227"/>
      </w:tblGrid>
      <w:tr w:rsidR="00DE3BDB" w14:paraId="6AFC6582" w14:textId="77777777" w:rsidTr="008B53F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D36226C" w14:textId="77777777" w:rsidR="00DE3BDB" w:rsidRDefault="00DE3BDB" w:rsidP="00DE3BDB">
            <w:pPr>
              <w:pStyle w:val="ListParagraph"/>
            </w:pPr>
            <w:r>
              <w:t> </w:t>
            </w:r>
            <w:r>
              <w:rPr>
                <w:b/>
                <w:bCs/>
                <w:color w:val="FFFFFF"/>
              </w:rPr>
              <w:t>Description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0D37356" w14:textId="77777777" w:rsidR="00DE3BDB" w:rsidRDefault="00DE3BDB" w:rsidP="00DE3BDB">
            <w:pPr>
              <w:pStyle w:val="ListParagraph"/>
            </w:pPr>
            <w:r>
              <w:t> </w:t>
            </w:r>
          </w:p>
        </w:tc>
      </w:tr>
    </w:tbl>
    <w:p w14:paraId="6FCF2010" w14:textId="77777777" w:rsidR="00DE3BDB" w:rsidRDefault="00DE3BDB" w:rsidP="00DE3BDB">
      <w:pPr>
        <w:pStyle w:val="ListParagraph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E3BDB" w14:paraId="76CAC5F1" w14:textId="77777777" w:rsidTr="008B53F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0DFF1E" w14:textId="77777777" w:rsidR="00DE3BDB" w:rsidRDefault="00DE3BDB" w:rsidP="00DE3BDB">
            <w:pPr>
              <w:pStyle w:val="ListParagraph"/>
            </w:pPr>
            <w:r>
              <w:t>Description</w:t>
            </w:r>
          </w:p>
          <w:p w14:paraId="4C012519" w14:textId="77777777" w:rsidR="00DE3BDB" w:rsidRDefault="00DE3BDB" w:rsidP="00DE3BDB">
            <w:pPr>
              <w:pStyle w:val="ListParagraph"/>
            </w:pPr>
            <w:r>
              <w:t>As manager, manager should be able to view their profile, edit and deactivate if they want to.</w:t>
            </w:r>
          </w:p>
          <w:p w14:paraId="62F90C04" w14:textId="77777777" w:rsidR="00DE3BDB" w:rsidRDefault="00DE3BDB" w:rsidP="00DE3BDB">
            <w:pPr>
              <w:pStyle w:val="ListParagraph"/>
            </w:pPr>
            <w:r>
              <w:t>Test Description</w:t>
            </w:r>
          </w:p>
          <w:p w14:paraId="074EF0CA" w14:textId="77777777" w:rsidR="00DE3BDB" w:rsidRDefault="00DE3BDB" w:rsidP="00DE3BDB">
            <w:pPr>
              <w:pStyle w:val="ListParagraph"/>
            </w:pPr>
            <w:r>
              <w:t>View the profile.</w:t>
            </w:r>
          </w:p>
          <w:p w14:paraId="7A78281B" w14:textId="77777777" w:rsidR="00DE3BDB" w:rsidRDefault="00DE3BDB" w:rsidP="00DE3BDB">
            <w:pPr>
              <w:pStyle w:val="ListParagraph"/>
            </w:pPr>
            <w:r>
              <w:t>Available to edit their profile</w:t>
            </w:r>
          </w:p>
          <w:p w14:paraId="6EA792E2" w14:textId="77777777" w:rsidR="00DE3BDB" w:rsidRDefault="00DE3BDB" w:rsidP="00DE3BDB">
            <w:pPr>
              <w:pStyle w:val="ListParagraph"/>
            </w:pPr>
            <w:r>
              <w:t>delete the account</w:t>
            </w:r>
          </w:p>
          <w:p w14:paraId="2DBAEAB4" w14:textId="77777777" w:rsidR="00DE3BDB" w:rsidRDefault="00DE3BDB" w:rsidP="00DE3BDB">
            <w:pPr>
              <w:pStyle w:val="ListParagraph"/>
            </w:pPr>
          </w:p>
        </w:tc>
      </w:tr>
    </w:tbl>
    <w:p w14:paraId="02E8D5E6" w14:textId="77777777" w:rsidR="00DE3BDB" w:rsidRDefault="00DE3BDB" w:rsidP="00DE3BDB">
      <w:pPr>
        <w:pStyle w:val="ListParagraph"/>
      </w:pPr>
    </w:p>
    <w:p w14:paraId="5C18A47D" w14:textId="660C3822" w:rsidR="00DE3BDB" w:rsidRDefault="00DE3BDB" w:rsidP="00DE3BDB">
      <w:pPr>
        <w:pStyle w:val="ListParagraph"/>
      </w:pPr>
    </w:p>
    <w:p w14:paraId="7DD251D4" w14:textId="089A3E49" w:rsidR="00062AD5" w:rsidRDefault="00062AD5" w:rsidP="00DE3BDB">
      <w:pPr>
        <w:pStyle w:val="ListParagraph"/>
      </w:pPr>
    </w:p>
    <w:p w14:paraId="20542B32" w14:textId="5809EB3D" w:rsidR="00062AD5" w:rsidRDefault="00062AD5" w:rsidP="00DE3BDB">
      <w:pPr>
        <w:pStyle w:val="ListParagraph"/>
      </w:pPr>
    </w:p>
    <w:p w14:paraId="0F926758" w14:textId="54420971" w:rsidR="00062AD5" w:rsidRDefault="00062AD5" w:rsidP="00062AD5">
      <w:pPr>
        <w:pStyle w:val="Heading2"/>
      </w:pPr>
      <w:r>
        <w:lastRenderedPageBreak/>
        <w:t>Burndown Chart</w:t>
      </w:r>
    </w:p>
    <w:p w14:paraId="67575ACA" w14:textId="354998CF" w:rsidR="00DE3BDB" w:rsidRPr="0087233F" w:rsidRDefault="008A3958" w:rsidP="001A4951">
      <w:r w:rsidRPr="008A3958">
        <w:rPr>
          <w:noProof/>
        </w:rPr>
        <w:drawing>
          <wp:inline distT="0" distB="0" distL="0" distR="0" wp14:anchorId="6378091A" wp14:editId="78905662">
            <wp:extent cx="5895016" cy="3425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907974" cy="343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4ECC" w14:textId="442F3FE8" w:rsidR="001109CB" w:rsidRPr="001109CB" w:rsidRDefault="00AA6B82" w:rsidP="00AA6B82">
      <w:pPr>
        <w:pStyle w:val="SectionTitle"/>
      </w:pPr>
      <w:bookmarkStart w:id="13" w:name="_Toc53093243"/>
      <w:r>
        <w:lastRenderedPageBreak/>
        <w:t>Completed Wireframes</w:t>
      </w:r>
      <w:bookmarkEnd w:id="13"/>
    </w:p>
    <w:p w14:paraId="148F73A2" w14:textId="77777777" w:rsidR="001109CB" w:rsidRPr="001109CB" w:rsidRDefault="001109CB" w:rsidP="001109CB">
      <w:pPr>
        <w:ind w:firstLine="0"/>
      </w:pPr>
    </w:p>
    <w:sectPr w:rsidR="001109CB" w:rsidRPr="001109CB">
      <w:headerReference w:type="default" r:id="rId110"/>
      <w:headerReference w:type="first" r:id="rId111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E6140" w14:textId="77777777" w:rsidR="00DE416E" w:rsidRDefault="00DE416E">
      <w:pPr>
        <w:spacing w:line="240" w:lineRule="auto"/>
      </w:pPr>
      <w:r>
        <w:separator/>
      </w:r>
    </w:p>
  </w:endnote>
  <w:endnote w:type="continuationSeparator" w:id="0">
    <w:p w14:paraId="61C6C290" w14:textId="77777777" w:rsidR="00DE416E" w:rsidRDefault="00DE41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8546F" w14:textId="77777777" w:rsidR="00DE416E" w:rsidRDefault="00DE416E">
      <w:pPr>
        <w:spacing w:line="240" w:lineRule="auto"/>
      </w:pPr>
      <w:r>
        <w:separator/>
      </w:r>
    </w:p>
  </w:footnote>
  <w:footnote w:type="continuationSeparator" w:id="0">
    <w:p w14:paraId="531A0F7B" w14:textId="77777777" w:rsidR="00DE416E" w:rsidRDefault="00DE41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4621B" w14:textId="347054E5" w:rsidR="008B53F7" w:rsidRDefault="008B53F7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1449E336E4EB9F4C810F516EBCCB182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EWSD coursework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3EDC0" w14:textId="258A1286" w:rsidR="008B53F7" w:rsidRDefault="008B53F7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EC348FCAFCC3114988D9534552CDEC5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EWSD coursework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1B483C63"/>
    <w:multiLevelType w:val="hybridMultilevel"/>
    <w:tmpl w:val="C3CE49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D1E93"/>
    <w:multiLevelType w:val="hybridMultilevel"/>
    <w:tmpl w:val="632E3A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E3118"/>
    <w:multiLevelType w:val="hybridMultilevel"/>
    <w:tmpl w:val="2C9E2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4D"/>
    <w:rsid w:val="00015C37"/>
    <w:rsid w:val="00025332"/>
    <w:rsid w:val="0003333D"/>
    <w:rsid w:val="00055130"/>
    <w:rsid w:val="00062AD5"/>
    <w:rsid w:val="00074747"/>
    <w:rsid w:val="00095B95"/>
    <w:rsid w:val="000A6A05"/>
    <w:rsid w:val="000B299D"/>
    <w:rsid w:val="000B62DE"/>
    <w:rsid w:val="000C43B7"/>
    <w:rsid w:val="000D04D0"/>
    <w:rsid w:val="000D3B98"/>
    <w:rsid w:val="000D6FEC"/>
    <w:rsid w:val="000F36B8"/>
    <w:rsid w:val="001109CB"/>
    <w:rsid w:val="00160113"/>
    <w:rsid w:val="00180C26"/>
    <w:rsid w:val="001A4951"/>
    <w:rsid w:val="001B18E8"/>
    <w:rsid w:val="001B5023"/>
    <w:rsid w:val="00200072"/>
    <w:rsid w:val="002043CA"/>
    <w:rsid w:val="00220968"/>
    <w:rsid w:val="00263FAF"/>
    <w:rsid w:val="00291F45"/>
    <w:rsid w:val="002F1104"/>
    <w:rsid w:val="003139E4"/>
    <w:rsid w:val="00335796"/>
    <w:rsid w:val="00340597"/>
    <w:rsid w:val="003658D5"/>
    <w:rsid w:val="00394456"/>
    <w:rsid w:val="003A0B3D"/>
    <w:rsid w:val="003A2355"/>
    <w:rsid w:val="003A2F29"/>
    <w:rsid w:val="003A7A28"/>
    <w:rsid w:val="003A7F32"/>
    <w:rsid w:val="003B501F"/>
    <w:rsid w:val="003B5BB0"/>
    <w:rsid w:val="00406D49"/>
    <w:rsid w:val="00410BE3"/>
    <w:rsid w:val="00415651"/>
    <w:rsid w:val="00426708"/>
    <w:rsid w:val="004342CB"/>
    <w:rsid w:val="004508EB"/>
    <w:rsid w:val="00480E88"/>
    <w:rsid w:val="00493730"/>
    <w:rsid w:val="004B2760"/>
    <w:rsid w:val="0050663F"/>
    <w:rsid w:val="0050764D"/>
    <w:rsid w:val="0052212D"/>
    <w:rsid w:val="00522575"/>
    <w:rsid w:val="005243F6"/>
    <w:rsid w:val="0052469E"/>
    <w:rsid w:val="00550B58"/>
    <w:rsid w:val="0056566B"/>
    <w:rsid w:val="0057197B"/>
    <w:rsid w:val="005B14C1"/>
    <w:rsid w:val="00653AA4"/>
    <w:rsid w:val="00663E9E"/>
    <w:rsid w:val="006712D4"/>
    <w:rsid w:val="00675DF8"/>
    <w:rsid w:val="006B21FA"/>
    <w:rsid w:val="006D5F7E"/>
    <w:rsid w:val="006E328E"/>
    <w:rsid w:val="006E74D9"/>
    <w:rsid w:val="006F3757"/>
    <w:rsid w:val="006F3CD7"/>
    <w:rsid w:val="006F6137"/>
    <w:rsid w:val="0075724C"/>
    <w:rsid w:val="0078725C"/>
    <w:rsid w:val="007B74A4"/>
    <w:rsid w:val="00816101"/>
    <w:rsid w:val="00816789"/>
    <w:rsid w:val="008428EE"/>
    <w:rsid w:val="008532BE"/>
    <w:rsid w:val="00863917"/>
    <w:rsid w:val="0087233F"/>
    <w:rsid w:val="008A08B6"/>
    <w:rsid w:val="008A3958"/>
    <w:rsid w:val="008B53F7"/>
    <w:rsid w:val="008D4FEE"/>
    <w:rsid w:val="008F2F19"/>
    <w:rsid w:val="008F513B"/>
    <w:rsid w:val="00912542"/>
    <w:rsid w:val="00960763"/>
    <w:rsid w:val="009639F5"/>
    <w:rsid w:val="009839F0"/>
    <w:rsid w:val="00991BBD"/>
    <w:rsid w:val="009A50E2"/>
    <w:rsid w:val="00A04FE0"/>
    <w:rsid w:val="00A06DCD"/>
    <w:rsid w:val="00A11DDF"/>
    <w:rsid w:val="00A36CB7"/>
    <w:rsid w:val="00A4596B"/>
    <w:rsid w:val="00A62022"/>
    <w:rsid w:val="00A76F0B"/>
    <w:rsid w:val="00A80874"/>
    <w:rsid w:val="00AA6B82"/>
    <w:rsid w:val="00AB0B33"/>
    <w:rsid w:val="00AE1705"/>
    <w:rsid w:val="00AF40DD"/>
    <w:rsid w:val="00B20307"/>
    <w:rsid w:val="00B21A55"/>
    <w:rsid w:val="00B74813"/>
    <w:rsid w:val="00B757BF"/>
    <w:rsid w:val="00B83E64"/>
    <w:rsid w:val="00B9756C"/>
    <w:rsid w:val="00BA214A"/>
    <w:rsid w:val="00BA7772"/>
    <w:rsid w:val="00BE6678"/>
    <w:rsid w:val="00BF4CF5"/>
    <w:rsid w:val="00C02EFA"/>
    <w:rsid w:val="00C203F5"/>
    <w:rsid w:val="00C41CC0"/>
    <w:rsid w:val="00C57A70"/>
    <w:rsid w:val="00C66B4F"/>
    <w:rsid w:val="00C707C0"/>
    <w:rsid w:val="00C75840"/>
    <w:rsid w:val="00C806D9"/>
    <w:rsid w:val="00CA4D52"/>
    <w:rsid w:val="00CA70F8"/>
    <w:rsid w:val="00CD725A"/>
    <w:rsid w:val="00D20609"/>
    <w:rsid w:val="00D36DFF"/>
    <w:rsid w:val="00D4014B"/>
    <w:rsid w:val="00D45361"/>
    <w:rsid w:val="00D47188"/>
    <w:rsid w:val="00D651B1"/>
    <w:rsid w:val="00D7389A"/>
    <w:rsid w:val="00DC32BC"/>
    <w:rsid w:val="00DE2EAB"/>
    <w:rsid w:val="00DE3BDB"/>
    <w:rsid w:val="00DE416E"/>
    <w:rsid w:val="00DF13DA"/>
    <w:rsid w:val="00DF7E5A"/>
    <w:rsid w:val="00E17141"/>
    <w:rsid w:val="00E547FE"/>
    <w:rsid w:val="00E55D2E"/>
    <w:rsid w:val="00E70E25"/>
    <w:rsid w:val="00EC3FD7"/>
    <w:rsid w:val="00EC7DEE"/>
    <w:rsid w:val="00EE70B9"/>
    <w:rsid w:val="00F07553"/>
    <w:rsid w:val="00F16EF6"/>
    <w:rsid w:val="00F240AF"/>
    <w:rsid w:val="00F2636D"/>
    <w:rsid w:val="00F26C55"/>
    <w:rsid w:val="00F539B6"/>
    <w:rsid w:val="00F618F5"/>
    <w:rsid w:val="00F81B04"/>
    <w:rsid w:val="00FA5990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B4DC2"/>
  <w15:chartTrackingRefBased/>
  <w15:docId w15:val="{8F8B6C18-CF10-AF4E-ADFD-DD9F2B65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747"/>
    <w:pPr>
      <w:spacing w:before="120" w:after="120"/>
    </w:pPr>
    <w:rPr>
      <w:rFonts w:ascii="Arial" w:hAnsi="Arial"/>
      <w:kern w:val="24"/>
      <w:sz w:val="22"/>
    </w:rPr>
  </w:style>
  <w:style w:type="paragraph" w:styleId="Heading1">
    <w:name w:val="heading 1"/>
    <w:basedOn w:val="Normal"/>
    <w:next w:val="Normal"/>
    <w:link w:val="Heading1Char"/>
    <w:uiPriority w:val="4"/>
    <w:qFormat/>
    <w:rsid w:val="00AA6B82"/>
    <w:pPr>
      <w:keepNext/>
      <w:keepLines/>
      <w:ind w:firstLine="0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87233F"/>
    <w:pPr>
      <w:keepNext/>
      <w:keepLines/>
      <w:ind w:firstLine="0"/>
      <w:outlineLvl w:val="1"/>
    </w:pPr>
    <w:rPr>
      <w:rFonts w:eastAsiaTheme="majorEastAsia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87233F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AA6B82"/>
    <w:pPr>
      <w:pageBreakBefore/>
      <w:ind w:firstLine="0"/>
      <w:outlineLvl w:val="0"/>
    </w:pPr>
    <w:rPr>
      <w:rFonts w:eastAsiaTheme="majorEastAsia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AA6B82"/>
    <w:rPr>
      <w:rFonts w:ascii="Arial" w:eastAsiaTheme="majorEastAsia" w:hAnsi="Arial" w:cstheme="majorBidi"/>
      <w:b/>
      <w:bCs/>
      <w:kern w:val="24"/>
      <w:sz w:val="22"/>
    </w:rPr>
  </w:style>
  <w:style w:type="character" w:customStyle="1" w:styleId="Heading2Char">
    <w:name w:val="Heading 2 Char"/>
    <w:basedOn w:val="DefaultParagraphFont"/>
    <w:link w:val="Heading2"/>
    <w:uiPriority w:val="4"/>
    <w:rsid w:val="0087233F"/>
    <w:rPr>
      <w:rFonts w:ascii="Arial" w:eastAsiaTheme="majorEastAsia" w:hAnsi="Arial" w:cstheme="majorBidi"/>
      <w:b/>
      <w:bCs/>
      <w:kern w:val="24"/>
      <w:sz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87233F"/>
    <w:rPr>
      <w:rFonts w:ascii="Arial" w:eastAsiaTheme="majorEastAsia" w:hAnsi="Arial" w:cstheme="majorBidi"/>
      <w:b/>
      <w:bCs/>
      <w:kern w:val="24"/>
      <w:sz w:val="22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nhideWhenUsed/>
    <w:qFormat/>
    <w:rsid w:val="003658D5"/>
    <w:pPr>
      <w:spacing w:line="240" w:lineRule="auto"/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table" w:styleId="PlainTable1">
    <w:name w:val="Plain Table 1"/>
    <w:basedOn w:val="TableNormal"/>
    <w:uiPriority w:val="41"/>
    <w:rsid w:val="00AA6B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6B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6B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6B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6B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AA6B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6B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AA6B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AA6B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AA6B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A5990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wsdmagazine.atlassian.net/secure/BrowseProject.jspa?id=10000" TargetMode="External"/><Relationship Id="rId21" Type="http://schemas.openxmlformats.org/officeDocument/2006/relationships/hyperlink" Target="https://ewsdmagazine.atlassian.net/browse/EM-93" TargetMode="External"/><Relationship Id="rId42" Type="http://schemas.openxmlformats.org/officeDocument/2006/relationships/hyperlink" Target="https://ewsdmagazine.atlassian.net/browse/EM-100" TargetMode="External"/><Relationship Id="rId47" Type="http://schemas.openxmlformats.org/officeDocument/2006/relationships/hyperlink" Target="https://ewsdmagazine.atlassian.net/browse/EM-102" TargetMode="External"/><Relationship Id="rId63" Type="http://schemas.openxmlformats.org/officeDocument/2006/relationships/hyperlink" Target="https://ewsdmagazine.atlassian.net/browse/EM-109" TargetMode="External"/><Relationship Id="rId68" Type="http://schemas.openxmlformats.org/officeDocument/2006/relationships/hyperlink" Target="https://ewsdmagazine.atlassian.net/browse/EM-111" TargetMode="External"/><Relationship Id="rId84" Type="http://schemas.openxmlformats.org/officeDocument/2006/relationships/hyperlink" Target="https://ewsdmagazine.atlassian.net/browse/EM-117" TargetMode="External"/><Relationship Id="rId89" Type="http://schemas.openxmlformats.org/officeDocument/2006/relationships/hyperlink" Target="https://ewsdmagazine.atlassian.net/browse/EM-118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ewsdmagazine.atlassian.net/browse/EM-90" TargetMode="External"/><Relationship Id="rId107" Type="http://schemas.openxmlformats.org/officeDocument/2006/relationships/hyperlink" Target="https://ewsdmagazine.atlassian.net/browse/EM-126" TargetMode="External"/><Relationship Id="rId11" Type="http://schemas.openxmlformats.org/officeDocument/2006/relationships/hyperlink" Target="https://ewsdmagazine.atlassian.net/browse/EM-84" TargetMode="External"/><Relationship Id="rId32" Type="http://schemas.openxmlformats.org/officeDocument/2006/relationships/hyperlink" Target="https://ewsdmagazine.atlassian.net/browse/EM-96" TargetMode="External"/><Relationship Id="rId37" Type="http://schemas.openxmlformats.org/officeDocument/2006/relationships/hyperlink" Target="https://ewsdmagazine.atlassian.net/browse/EM-99" TargetMode="External"/><Relationship Id="rId53" Type="http://schemas.openxmlformats.org/officeDocument/2006/relationships/hyperlink" Target="https://ewsdmagazine.atlassian.net/secure/BrowseProject.jspa?id=10000" TargetMode="External"/><Relationship Id="rId58" Type="http://schemas.openxmlformats.org/officeDocument/2006/relationships/hyperlink" Target="https://ewsdmagazine.atlassian.net/browse/EM-106" TargetMode="External"/><Relationship Id="rId74" Type="http://schemas.openxmlformats.org/officeDocument/2006/relationships/hyperlink" Target="https://ewsdmagazine.atlassian.net/browse/EM-87" TargetMode="External"/><Relationship Id="rId79" Type="http://schemas.openxmlformats.org/officeDocument/2006/relationships/hyperlink" Target="https://ewsdmagazine.atlassian.net/browse/EM-115" TargetMode="External"/><Relationship Id="rId102" Type="http://schemas.openxmlformats.org/officeDocument/2006/relationships/hyperlink" Target="https://ewsdmagazine.atlassian.net/browse/EM-123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ewsdmagazine.atlassian.net/browse/EM-119" TargetMode="External"/><Relationship Id="rId95" Type="http://schemas.openxmlformats.org/officeDocument/2006/relationships/hyperlink" Target="https://ewsdmagazine.atlassian.net/browse/EM-121" TargetMode="External"/><Relationship Id="rId22" Type="http://schemas.openxmlformats.org/officeDocument/2006/relationships/hyperlink" Target="https://ewsdmagazine.atlassian.net/browse/EM-93" TargetMode="External"/><Relationship Id="rId27" Type="http://schemas.openxmlformats.org/officeDocument/2006/relationships/hyperlink" Target="https://ewsdmagazine.atlassian.net/secure/ViewProfile.jspa?accountId=5f68bb0146a2ed0072e3aec7" TargetMode="External"/><Relationship Id="rId43" Type="http://schemas.openxmlformats.org/officeDocument/2006/relationships/hyperlink" Target="https://ewsdmagazine.atlassian.net/browse/EM-100" TargetMode="External"/><Relationship Id="rId48" Type="http://schemas.openxmlformats.org/officeDocument/2006/relationships/hyperlink" Target="https://ewsdmagazine.atlassian.net/browse/EM-103" TargetMode="External"/><Relationship Id="rId64" Type="http://schemas.openxmlformats.org/officeDocument/2006/relationships/hyperlink" Target="https://ewsdmagazine.atlassian.net/browse/EM-109" TargetMode="External"/><Relationship Id="rId69" Type="http://schemas.openxmlformats.org/officeDocument/2006/relationships/hyperlink" Target="https://ewsdmagazine.atlassian.net/browse/EM-111" TargetMode="External"/><Relationship Id="rId113" Type="http://schemas.openxmlformats.org/officeDocument/2006/relationships/glossaryDocument" Target="glossary/document.xml"/><Relationship Id="rId80" Type="http://schemas.openxmlformats.org/officeDocument/2006/relationships/hyperlink" Target="https://ewsdmagazine.atlassian.net/browse/EM-115" TargetMode="External"/><Relationship Id="rId85" Type="http://schemas.openxmlformats.org/officeDocument/2006/relationships/hyperlink" Target="https://ewsdmagazine.atlassian.net/browse/EM-88" TargetMode="External"/><Relationship Id="rId12" Type="http://schemas.openxmlformats.org/officeDocument/2006/relationships/hyperlink" Target="https://ewsdmagazine.atlassian.net/secure/BrowseProject.jspa?id=10000" TargetMode="External"/><Relationship Id="rId17" Type="http://schemas.openxmlformats.org/officeDocument/2006/relationships/hyperlink" Target="https://ewsdmagazine.atlassian.net/browse/EM-91" TargetMode="External"/><Relationship Id="rId33" Type="http://schemas.openxmlformats.org/officeDocument/2006/relationships/hyperlink" Target="https://ewsdmagazine.atlassian.net/browse/EM-97" TargetMode="External"/><Relationship Id="rId38" Type="http://schemas.openxmlformats.org/officeDocument/2006/relationships/hyperlink" Target="https://ewsdmagazine.atlassian.net/browse/EM-99" TargetMode="External"/><Relationship Id="rId59" Type="http://schemas.openxmlformats.org/officeDocument/2006/relationships/hyperlink" Target="https://ewsdmagazine.atlassian.net/browse/EM-107" TargetMode="External"/><Relationship Id="rId103" Type="http://schemas.openxmlformats.org/officeDocument/2006/relationships/hyperlink" Target="https://ewsdmagazine.atlassian.net/browse/EM-124" TargetMode="External"/><Relationship Id="rId108" Type="http://schemas.openxmlformats.org/officeDocument/2006/relationships/hyperlink" Target="https://ewsdmagazine.atlassian.net/browse/EM-126" TargetMode="External"/><Relationship Id="rId54" Type="http://schemas.openxmlformats.org/officeDocument/2006/relationships/hyperlink" Target="https://ewsdmagazine.atlassian.net/secure/ViewProfile.jspa?accountId=5f68bb0146a2ed0072e3aec7" TargetMode="External"/><Relationship Id="rId70" Type="http://schemas.openxmlformats.org/officeDocument/2006/relationships/hyperlink" Target="https://ewsdmagazine.atlassian.net/browse/EM-112" TargetMode="External"/><Relationship Id="rId75" Type="http://schemas.openxmlformats.org/officeDocument/2006/relationships/hyperlink" Target="https://ewsdmagazine.atlassian.net/secure/BrowseProject.jspa?id=10000" TargetMode="External"/><Relationship Id="rId91" Type="http://schemas.openxmlformats.org/officeDocument/2006/relationships/hyperlink" Target="https://ewsdmagazine.atlassian.net/browse/EM-119" TargetMode="External"/><Relationship Id="rId96" Type="http://schemas.openxmlformats.org/officeDocument/2006/relationships/hyperlink" Target="https://ewsdmagazine.atlassian.net/browse/EM-12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ewsdmagazine.atlassian.net/browse/EM-90" TargetMode="External"/><Relationship Id="rId23" Type="http://schemas.openxmlformats.org/officeDocument/2006/relationships/hyperlink" Target="https://ewsdmagazine.atlassian.net/browse/EM-94" TargetMode="External"/><Relationship Id="rId28" Type="http://schemas.openxmlformats.org/officeDocument/2006/relationships/hyperlink" Target="https://ewsdmagazine.atlassian.net/secure/ViewProfile.jspa?accountId=5f68bb0146a2ed0072e3aec7" TargetMode="External"/><Relationship Id="rId36" Type="http://schemas.openxmlformats.org/officeDocument/2006/relationships/hyperlink" Target="https://ewsdmagazine.atlassian.net/browse/EM-98" TargetMode="External"/><Relationship Id="rId49" Type="http://schemas.openxmlformats.org/officeDocument/2006/relationships/hyperlink" Target="https://ewsdmagazine.atlassian.net/browse/EM-103" TargetMode="External"/><Relationship Id="rId57" Type="http://schemas.openxmlformats.org/officeDocument/2006/relationships/hyperlink" Target="https://ewsdmagazine.atlassian.net/browse/EM-106" TargetMode="External"/><Relationship Id="rId106" Type="http://schemas.openxmlformats.org/officeDocument/2006/relationships/hyperlink" Target="https://ewsdmagazine.atlassian.net/browse/EM-125" TargetMode="External"/><Relationship Id="rId114" Type="http://schemas.openxmlformats.org/officeDocument/2006/relationships/theme" Target="theme/theme1.xml"/><Relationship Id="rId10" Type="http://schemas.openxmlformats.org/officeDocument/2006/relationships/image" Target="media/image1.png"/><Relationship Id="rId31" Type="http://schemas.openxmlformats.org/officeDocument/2006/relationships/hyperlink" Target="https://ewsdmagazine.atlassian.net/browse/EM-96" TargetMode="External"/><Relationship Id="rId44" Type="http://schemas.openxmlformats.org/officeDocument/2006/relationships/hyperlink" Target="https://ewsdmagazine.atlassian.net/browse/EM-101" TargetMode="External"/><Relationship Id="rId52" Type="http://schemas.openxmlformats.org/officeDocument/2006/relationships/hyperlink" Target="https://ewsdmagazine.atlassian.net/browse/EM-83" TargetMode="External"/><Relationship Id="rId60" Type="http://schemas.openxmlformats.org/officeDocument/2006/relationships/hyperlink" Target="https://ewsdmagazine.atlassian.net/browse/EM-107" TargetMode="External"/><Relationship Id="rId65" Type="http://schemas.openxmlformats.org/officeDocument/2006/relationships/hyperlink" Target="https://ewsdmagazine.atlassian.net/browse/EM-86" TargetMode="External"/><Relationship Id="rId73" Type="http://schemas.openxmlformats.org/officeDocument/2006/relationships/hyperlink" Target="https://ewsdmagazine.atlassian.net/browse/EM-113" TargetMode="External"/><Relationship Id="rId78" Type="http://schemas.openxmlformats.org/officeDocument/2006/relationships/hyperlink" Target="https://ewsdmagazine.atlassian.net/browse/EM-114" TargetMode="External"/><Relationship Id="rId81" Type="http://schemas.openxmlformats.org/officeDocument/2006/relationships/hyperlink" Target="https://ewsdmagazine.atlassian.net/browse/EM-116" TargetMode="External"/><Relationship Id="rId86" Type="http://schemas.openxmlformats.org/officeDocument/2006/relationships/hyperlink" Target="https://ewsdmagazine.atlassian.net/secure/BrowseProject.jspa?id=10000" TargetMode="External"/><Relationship Id="rId94" Type="http://schemas.openxmlformats.org/officeDocument/2006/relationships/hyperlink" Target="https://ewsdmagazine.atlassian.net/browse/EM-121" TargetMode="External"/><Relationship Id="rId99" Type="http://schemas.openxmlformats.org/officeDocument/2006/relationships/hyperlink" Target="https://ewsdmagazine.atlassian.net/secure/BrowseProject.jspa?id=10000" TargetMode="External"/><Relationship Id="rId101" Type="http://schemas.openxmlformats.org/officeDocument/2006/relationships/hyperlink" Target="https://ewsdmagazine.atlassian.net/browse/EM-123" TargetMode="External"/><Relationship Id="rId4" Type="http://schemas.openxmlformats.org/officeDocument/2006/relationships/styles" Target="styles.xml"/><Relationship Id="rId9" Type="http://schemas.openxmlformats.org/officeDocument/2006/relationships/hyperlink" Target="https://ewsdmagazine.atlassian.net/browse/EM-38" TargetMode="External"/><Relationship Id="rId13" Type="http://schemas.openxmlformats.org/officeDocument/2006/relationships/hyperlink" Target="https://ewsdmagazine.atlassian.net/secure/ViewProfile.jspa?accountId=5f68bb0146a2ed0072e3aec7" TargetMode="External"/><Relationship Id="rId18" Type="http://schemas.openxmlformats.org/officeDocument/2006/relationships/hyperlink" Target="https://ewsdmagazine.atlassian.net/browse/EM-91" TargetMode="External"/><Relationship Id="rId39" Type="http://schemas.openxmlformats.org/officeDocument/2006/relationships/hyperlink" Target="https://ewsdmagazine.atlassian.net/browse/EM-82" TargetMode="External"/><Relationship Id="rId109" Type="http://schemas.openxmlformats.org/officeDocument/2006/relationships/image" Target="media/image2.png"/><Relationship Id="rId34" Type="http://schemas.openxmlformats.org/officeDocument/2006/relationships/hyperlink" Target="https://ewsdmagazine.atlassian.net/browse/EM-97" TargetMode="External"/><Relationship Id="rId50" Type="http://schemas.openxmlformats.org/officeDocument/2006/relationships/hyperlink" Target="https://ewsdmagazine.atlassian.net/browse/EM-104" TargetMode="External"/><Relationship Id="rId55" Type="http://schemas.openxmlformats.org/officeDocument/2006/relationships/hyperlink" Target="https://ewsdmagazine.atlassian.net/browse/EM-105" TargetMode="External"/><Relationship Id="rId76" Type="http://schemas.openxmlformats.org/officeDocument/2006/relationships/hyperlink" Target="https://ewsdmagazine.atlassian.net/secure/ViewProfile.jspa?accountId=5f68bb0146a2ed0072e3aec7" TargetMode="External"/><Relationship Id="rId97" Type="http://schemas.openxmlformats.org/officeDocument/2006/relationships/hyperlink" Target="https://ewsdmagazine.atlassian.net/browse/EM-122" TargetMode="External"/><Relationship Id="rId104" Type="http://schemas.openxmlformats.org/officeDocument/2006/relationships/hyperlink" Target="https://ewsdmagazine.atlassian.net/browse/EM-124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ewsdmagazine.atlassian.net/browse/EM-112" TargetMode="External"/><Relationship Id="rId92" Type="http://schemas.openxmlformats.org/officeDocument/2006/relationships/hyperlink" Target="https://ewsdmagazine.atlassian.net/browse/EM-120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ewsdmagazine.atlassian.net/browse/EM-95" TargetMode="External"/><Relationship Id="rId24" Type="http://schemas.openxmlformats.org/officeDocument/2006/relationships/hyperlink" Target="https://ewsdmagazine.atlassian.net/browse/EM-94" TargetMode="External"/><Relationship Id="rId40" Type="http://schemas.openxmlformats.org/officeDocument/2006/relationships/hyperlink" Target="https://ewsdmagazine.atlassian.net/secure/BrowseProject.jspa?id=10000" TargetMode="External"/><Relationship Id="rId45" Type="http://schemas.openxmlformats.org/officeDocument/2006/relationships/hyperlink" Target="https://ewsdmagazine.atlassian.net/browse/EM-101" TargetMode="External"/><Relationship Id="rId66" Type="http://schemas.openxmlformats.org/officeDocument/2006/relationships/hyperlink" Target="https://ewsdmagazine.atlassian.net/secure/BrowseProject.jspa?id=10000" TargetMode="External"/><Relationship Id="rId87" Type="http://schemas.openxmlformats.org/officeDocument/2006/relationships/hyperlink" Target="https://ewsdmagazine.atlassian.net/secure/ViewProfile.jspa?accountId=5f68bb0146a2ed0072e3aec7" TargetMode="External"/><Relationship Id="rId110" Type="http://schemas.openxmlformats.org/officeDocument/2006/relationships/header" Target="header1.xml"/><Relationship Id="rId61" Type="http://schemas.openxmlformats.org/officeDocument/2006/relationships/hyperlink" Target="https://ewsdmagazine.atlassian.net/browse/EM-108" TargetMode="External"/><Relationship Id="rId82" Type="http://schemas.openxmlformats.org/officeDocument/2006/relationships/hyperlink" Target="https://ewsdmagazine.atlassian.net/browse/EM-116" TargetMode="External"/><Relationship Id="rId19" Type="http://schemas.openxmlformats.org/officeDocument/2006/relationships/hyperlink" Target="https://ewsdmagazine.atlassian.net/browse/EM-92" TargetMode="External"/><Relationship Id="rId14" Type="http://schemas.openxmlformats.org/officeDocument/2006/relationships/hyperlink" Target="https://ewsdmagazine.atlassian.net/secure/ViewProfile.jspa?accountId=5f6c784ced55c7006ae84c26" TargetMode="External"/><Relationship Id="rId30" Type="http://schemas.openxmlformats.org/officeDocument/2006/relationships/hyperlink" Target="https://ewsdmagazine.atlassian.net/browse/EM-95" TargetMode="External"/><Relationship Id="rId35" Type="http://schemas.openxmlformats.org/officeDocument/2006/relationships/hyperlink" Target="https://ewsdmagazine.atlassian.net/browse/EM-98" TargetMode="External"/><Relationship Id="rId56" Type="http://schemas.openxmlformats.org/officeDocument/2006/relationships/hyperlink" Target="https://ewsdmagazine.atlassian.net/browse/EM-105" TargetMode="External"/><Relationship Id="rId77" Type="http://schemas.openxmlformats.org/officeDocument/2006/relationships/hyperlink" Target="https://ewsdmagazine.atlassian.net/browse/EM-114" TargetMode="External"/><Relationship Id="rId100" Type="http://schemas.openxmlformats.org/officeDocument/2006/relationships/hyperlink" Target="https://ewsdmagazine.atlassian.net/secure/ViewProfile.jspa?accountId=5f68bb0146a2ed0072e3aec7" TargetMode="External"/><Relationship Id="rId105" Type="http://schemas.openxmlformats.org/officeDocument/2006/relationships/hyperlink" Target="https://ewsdmagazine.atlassian.net/browse/EM-125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ewsdmagazine.atlassian.net/browse/EM-104" TargetMode="External"/><Relationship Id="rId72" Type="http://schemas.openxmlformats.org/officeDocument/2006/relationships/hyperlink" Target="https://ewsdmagazine.atlassian.net/browse/EM-113" TargetMode="External"/><Relationship Id="rId93" Type="http://schemas.openxmlformats.org/officeDocument/2006/relationships/hyperlink" Target="https://ewsdmagazine.atlassian.net/browse/EM-120" TargetMode="External"/><Relationship Id="rId98" Type="http://schemas.openxmlformats.org/officeDocument/2006/relationships/hyperlink" Target="https://ewsdmagazine.atlassian.net/browse/EM-89" TargetMode="External"/><Relationship Id="rId3" Type="http://schemas.openxmlformats.org/officeDocument/2006/relationships/numbering" Target="numbering.xml"/><Relationship Id="rId25" Type="http://schemas.openxmlformats.org/officeDocument/2006/relationships/hyperlink" Target="https://ewsdmagazine.atlassian.net/browse/EM-85" TargetMode="External"/><Relationship Id="rId46" Type="http://schemas.openxmlformats.org/officeDocument/2006/relationships/hyperlink" Target="https://ewsdmagazine.atlassian.net/browse/EM-102" TargetMode="External"/><Relationship Id="rId67" Type="http://schemas.openxmlformats.org/officeDocument/2006/relationships/hyperlink" Target="https://ewsdmagazine.atlassian.net/secure/ViewProfile.jspa?accountId=5f68bb0146a2ed0072e3aec7" TargetMode="External"/><Relationship Id="rId20" Type="http://schemas.openxmlformats.org/officeDocument/2006/relationships/hyperlink" Target="https://ewsdmagazine.atlassian.net/browse/EM-92" TargetMode="External"/><Relationship Id="rId41" Type="http://schemas.openxmlformats.org/officeDocument/2006/relationships/hyperlink" Target="https://ewsdmagazine.atlassian.net/secure/ViewProfile.jspa?accountId=5f68bb0146a2ed0072e3aec7" TargetMode="External"/><Relationship Id="rId62" Type="http://schemas.openxmlformats.org/officeDocument/2006/relationships/hyperlink" Target="https://ewsdmagazine.atlassian.net/browse/EM-108" TargetMode="External"/><Relationship Id="rId83" Type="http://schemas.openxmlformats.org/officeDocument/2006/relationships/hyperlink" Target="https://ewsdmagazine.atlassian.net/browse/EM-117" TargetMode="External"/><Relationship Id="rId88" Type="http://schemas.openxmlformats.org/officeDocument/2006/relationships/hyperlink" Target="https://ewsdmagazine.atlassian.net/browse/EM-118" TargetMode="External"/><Relationship Id="rId111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kar/Library/Containers/com.microsoft.Word/Data/Library/Application%20Support/Microsoft/Office/16.0/DTS/Search/%7bE132B63E-4280-FD4A-B59A-80EA83415873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449E336E4EB9F4C810F516EBCCB1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DDB89-7ED2-BF44-8B13-84C61FDE61D1}"/>
      </w:docPartPr>
      <w:docPartBody>
        <w:p w:rsidR="00893480" w:rsidRDefault="00E32433">
          <w:pPr>
            <w:pStyle w:val="1449E336E4EB9F4C810F516EBCCB182B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EC348FCAFCC3114988D9534552CDE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8D624-F6CB-E743-A3C9-7D8CE4EE75BA}"/>
      </w:docPartPr>
      <w:docPartBody>
        <w:p w:rsidR="00893480" w:rsidRDefault="00E32433">
          <w:pPr>
            <w:pStyle w:val="EC348FCAFCC3114988D9534552CDEC53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33"/>
    <w:rsid w:val="00457AEF"/>
    <w:rsid w:val="0047526A"/>
    <w:rsid w:val="00544BDB"/>
    <w:rsid w:val="0056475F"/>
    <w:rsid w:val="00893480"/>
    <w:rsid w:val="00945AA7"/>
    <w:rsid w:val="00D443C2"/>
    <w:rsid w:val="00E32433"/>
    <w:rsid w:val="00F30056"/>
    <w:rsid w:val="00FC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1449E336E4EB9F4C810F516EBCCB182B">
    <w:name w:val="1449E336E4EB9F4C810F516EBCCB182B"/>
  </w:style>
  <w:style w:type="paragraph" w:customStyle="1" w:styleId="EC348FCAFCC3114988D9534552CDEC53">
    <w:name w:val="EC348FCAFCC3114988D9534552CDEC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EWSD coursework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{E132B63E-4280-FD4A-B59A-80EA83415873}tf10002091.dotx</Template>
  <TotalTime>348</TotalTime>
  <Pages>28</Pages>
  <Words>3402</Words>
  <Characters>19395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134</cp:revision>
  <dcterms:created xsi:type="dcterms:W3CDTF">2020-09-29T10:53:00Z</dcterms:created>
  <dcterms:modified xsi:type="dcterms:W3CDTF">2020-10-18T18:56:00Z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