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4473551" w:displacedByCustomXml="next"/>
    <w:sdt>
      <w:sdtPr>
        <w:rPr>
          <w:rFonts w:asciiTheme="minorHAnsi" w:eastAsiaTheme="minorEastAsia" w:hAnsiTheme="minorHAnsi" w:cstheme="minorBidi"/>
          <w:b w:val="0"/>
          <w:sz w:val="22"/>
        </w:rPr>
        <w:id w:val="-2069870525"/>
        <w:docPartObj>
          <w:docPartGallery w:val="Table of Contents"/>
          <w:docPartUnique/>
        </w:docPartObj>
      </w:sdtPr>
      <w:sdtEndPr>
        <w:rPr>
          <w:rFonts w:ascii="Arial" w:hAnsi="Arial"/>
          <w:bCs/>
          <w:noProof/>
        </w:rPr>
      </w:sdtEndPr>
      <w:sdtContent>
        <w:p w14:paraId="116A80B1" w14:textId="77777777" w:rsidR="00675DF8" w:rsidRDefault="00816101" w:rsidP="00AA6B82">
          <w:pPr>
            <w:pStyle w:val="SectionTitle"/>
          </w:pPr>
          <w:r>
            <w:t>Table of Contents</w:t>
          </w:r>
          <w:bookmarkEnd w:id="0"/>
        </w:p>
        <w:p w14:paraId="29E47B66" w14:textId="2E8135A5" w:rsidR="00225172" w:rsidRDefault="00816101">
          <w:pPr>
            <w:pStyle w:val="TOC1"/>
            <w:tabs>
              <w:tab w:val="right" w:leader="dot" w:pos="9350"/>
            </w:tabs>
            <w:rPr>
              <w:rFonts w:asciiTheme="minorHAnsi" w:hAnsiTheme="minorHAnsi"/>
              <w:noProof/>
              <w:kern w:val="0"/>
              <w:sz w:val="24"/>
              <w:lang w:eastAsia="en-US"/>
            </w:rPr>
          </w:pPr>
          <w:r>
            <w:fldChar w:fldCharType="begin"/>
          </w:r>
          <w:r>
            <w:instrText xml:space="preserve"> TOC \o "1-3" \h \z \u </w:instrText>
          </w:r>
          <w:r>
            <w:fldChar w:fldCharType="separate"/>
          </w:r>
          <w:hyperlink w:anchor="_Toc54473551" w:history="1">
            <w:r w:rsidR="00225172" w:rsidRPr="00A90338">
              <w:rPr>
                <w:rStyle w:val="Hyperlink"/>
                <w:noProof/>
              </w:rPr>
              <w:t>Table of Contents</w:t>
            </w:r>
            <w:r w:rsidR="00225172">
              <w:rPr>
                <w:noProof/>
                <w:webHidden/>
              </w:rPr>
              <w:tab/>
            </w:r>
            <w:r w:rsidR="00225172">
              <w:rPr>
                <w:noProof/>
                <w:webHidden/>
              </w:rPr>
              <w:fldChar w:fldCharType="begin"/>
            </w:r>
            <w:r w:rsidR="00225172">
              <w:rPr>
                <w:noProof/>
                <w:webHidden/>
              </w:rPr>
              <w:instrText xml:space="preserve"> PAGEREF _Toc54473551 \h </w:instrText>
            </w:r>
            <w:r w:rsidR="00225172">
              <w:rPr>
                <w:noProof/>
                <w:webHidden/>
              </w:rPr>
            </w:r>
            <w:r w:rsidR="00225172">
              <w:rPr>
                <w:noProof/>
                <w:webHidden/>
              </w:rPr>
              <w:fldChar w:fldCharType="separate"/>
            </w:r>
            <w:r w:rsidR="00225172">
              <w:rPr>
                <w:noProof/>
                <w:webHidden/>
              </w:rPr>
              <w:t>1</w:t>
            </w:r>
            <w:r w:rsidR="00225172">
              <w:rPr>
                <w:noProof/>
                <w:webHidden/>
              </w:rPr>
              <w:fldChar w:fldCharType="end"/>
            </w:r>
          </w:hyperlink>
        </w:p>
        <w:p w14:paraId="3D5ECDEC" w14:textId="4AFC95BA" w:rsidR="00225172" w:rsidRDefault="00225172">
          <w:pPr>
            <w:pStyle w:val="TOC1"/>
            <w:tabs>
              <w:tab w:val="right" w:leader="dot" w:pos="9350"/>
            </w:tabs>
            <w:rPr>
              <w:rFonts w:asciiTheme="minorHAnsi" w:hAnsiTheme="minorHAnsi"/>
              <w:noProof/>
              <w:kern w:val="0"/>
              <w:sz w:val="24"/>
              <w:lang w:eastAsia="en-US"/>
            </w:rPr>
          </w:pPr>
          <w:hyperlink w:anchor="_Toc54473552" w:history="1">
            <w:r w:rsidRPr="00A90338">
              <w:rPr>
                <w:rStyle w:val="Hyperlink"/>
                <w:noProof/>
              </w:rPr>
              <w:t>Overview</w:t>
            </w:r>
            <w:r>
              <w:rPr>
                <w:noProof/>
                <w:webHidden/>
              </w:rPr>
              <w:tab/>
            </w:r>
            <w:r>
              <w:rPr>
                <w:noProof/>
                <w:webHidden/>
              </w:rPr>
              <w:fldChar w:fldCharType="begin"/>
            </w:r>
            <w:r>
              <w:rPr>
                <w:noProof/>
                <w:webHidden/>
              </w:rPr>
              <w:instrText xml:space="preserve"> PAGEREF _Toc54473552 \h </w:instrText>
            </w:r>
            <w:r>
              <w:rPr>
                <w:noProof/>
                <w:webHidden/>
              </w:rPr>
            </w:r>
            <w:r>
              <w:rPr>
                <w:noProof/>
                <w:webHidden/>
              </w:rPr>
              <w:fldChar w:fldCharType="separate"/>
            </w:r>
            <w:r>
              <w:rPr>
                <w:noProof/>
                <w:webHidden/>
              </w:rPr>
              <w:t>2</w:t>
            </w:r>
            <w:r>
              <w:rPr>
                <w:noProof/>
                <w:webHidden/>
              </w:rPr>
              <w:fldChar w:fldCharType="end"/>
            </w:r>
          </w:hyperlink>
        </w:p>
        <w:p w14:paraId="790EB6B7" w14:textId="6378EDDE" w:rsidR="00225172" w:rsidRDefault="00225172">
          <w:pPr>
            <w:pStyle w:val="TOC1"/>
            <w:tabs>
              <w:tab w:val="right" w:leader="dot" w:pos="9350"/>
            </w:tabs>
            <w:rPr>
              <w:rFonts w:asciiTheme="minorHAnsi" w:hAnsiTheme="minorHAnsi"/>
              <w:noProof/>
              <w:kern w:val="0"/>
              <w:sz w:val="24"/>
              <w:lang w:eastAsia="en-US"/>
            </w:rPr>
          </w:pPr>
          <w:hyperlink w:anchor="_Toc54473553" w:history="1">
            <w:r w:rsidRPr="00A90338">
              <w:rPr>
                <w:rStyle w:val="Hyperlink"/>
                <w:noProof/>
              </w:rPr>
              <w:t>Assumption</w:t>
            </w:r>
            <w:r>
              <w:rPr>
                <w:noProof/>
                <w:webHidden/>
              </w:rPr>
              <w:tab/>
            </w:r>
            <w:r>
              <w:rPr>
                <w:noProof/>
                <w:webHidden/>
              </w:rPr>
              <w:fldChar w:fldCharType="begin"/>
            </w:r>
            <w:r>
              <w:rPr>
                <w:noProof/>
                <w:webHidden/>
              </w:rPr>
              <w:instrText xml:space="preserve"> PAGEREF _Toc54473553 \h </w:instrText>
            </w:r>
            <w:r>
              <w:rPr>
                <w:noProof/>
                <w:webHidden/>
              </w:rPr>
            </w:r>
            <w:r>
              <w:rPr>
                <w:noProof/>
                <w:webHidden/>
              </w:rPr>
              <w:fldChar w:fldCharType="separate"/>
            </w:r>
            <w:r>
              <w:rPr>
                <w:noProof/>
                <w:webHidden/>
              </w:rPr>
              <w:t>3</w:t>
            </w:r>
            <w:r>
              <w:rPr>
                <w:noProof/>
                <w:webHidden/>
              </w:rPr>
              <w:fldChar w:fldCharType="end"/>
            </w:r>
          </w:hyperlink>
        </w:p>
        <w:p w14:paraId="44847E78" w14:textId="025041B8" w:rsidR="00225172" w:rsidRDefault="00225172">
          <w:pPr>
            <w:pStyle w:val="TOC1"/>
            <w:tabs>
              <w:tab w:val="right" w:leader="dot" w:pos="9350"/>
            </w:tabs>
            <w:rPr>
              <w:rFonts w:asciiTheme="minorHAnsi" w:hAnsiTheme="minorHAnsi"/>
              <w:noProof/>
              <w:kern w:val="0"/>
              <w:sz w:val="24"/>
              <w:lang w:eastAsia="en-US"/>
            </w:rPr>
          </w:pPr>
          <w:hyperlink w:anchor="_Toc54473554" w:history="1">
            <w:r w:rsidRPr="00A90338">
              <w:rPr>
                <w:rStyle w:val="Hyperlink"/>
                <w:noProof/>
              </w:rPr>
              <w:t>Roles and Responsibility</w:t>
            </w:r>
            <w:r>
              <w:rPr>
                <w:noProof/>
                <w:webHidden/>
              </w:rPr>
              <w:tab/>
            </w:r>
            <w:r>
              <w:rPr>
                <w:noProof/>
                <w:webHidden/>
              </w:rPr>
              <w:fldChar w:fldCharType="begin"/>
            </w:r>
            <w:r>
              <w:rPr>
                <w:noProof/>
                <w:webHidden/>
              </w:rPr>
              <w:instrText xml:space="preserve"> PAGEREF _Toc54473554 \h </w:instrText>
            </w:r>
            <w:r>
              <w:rPr>
                <w:noProof/>
                <w:webHidden/>
              </w:rPr>
            </w:r>
            <w:r>
              <w:rPr>
                <w:noProof/>
                <w:webHidden/>
              </w:rPr>
              <w:fldChar w:fldCharType="separate"/>
            </w:r>
            <w:r>
              <w:rPr>
                <w:noProof/>
                <w:webHidden/>
              </w:rPr>
              <w:t>4</w:t>
            </w:r>
            <w:r>
              <w:rPr>
                <w:noProof/>
                <w:webHidden/>
              </w:rPr>
              <w:fldChar w:fldCharType="end"/>
            </w:r>
          </w:hyperlink>
        </w:p>
        <w:p w14:paraId="29F4A254" w14:textId="0F28EBCA" w:rsidR="00225172" w:rsidRDefault="00225172">
          <w:pPr>
            <w:pStyle w:val="TOC1"/>
            <w:tabs>
              <w:tab w:val="right" w:leader="dot" w:pos="9350"/>
            </w:tabs>
            <w:rPr>
              <w:rFonts w:asciiTheme="minorHAnsi" w:hAnsiTheme="minorHAnsi"/>
              <w:noProof/>
              <w:kern w:val="0"/>
              <w:sz w:val="24"/>
              <w:lang w:eastAsia="en-US"/>
            </w:rPr>
          </w:pPr>
          <w:hyperlink w:anchor="_Toc54473555" w:history="1">
            <w:r w:rsidRPr="00A90338">
              <w:rPr>
                <w:rStyle w:val="Hyperlink"/>
                <w:noProof/>
              </w:rPr>
              <w:t>User Stories</w:t>
            </w:r>
            <w:r>
              <w:rPr>
                <w:noProof/>
                <w:webHidden/>
              </w:rPr>
              <w:tab/>
            </w:r>
            <w:r>
              <w:rPr>
                <w:noProof/>
                <w:webHidden/>
              </w:rPr>
              <w:fldChar w:fldCharType="begin"/>
            </w:r>
            <w:r>
              <w:rPr>
                <w:noProof/>
                <w:webHidden/>
              </w:rPr>
              <w:instrText xml:space="preserve"> PAGEREF _Toc54473555 \h </w:instrText>
            </w:r>
            <w:r>
              <w:rPr>
                <w:noProof/>
                <w:webHidden/>
              </w:rPr>
            </w:r>
            <w:r>
              <w:rPr>
                <w:noProof/>
                <w:webHidden/>
              </w:rPr>
              <w:fldChar w:fldCharType="separate"/>
            </w:r>
            <w:r>
              <w:rPr>
                <w:noProof/>
                <w:webHidden/>
              </w:rPr>
              <w:t>5</w:t>
            </w:r>
            <w:r>
              <w:rPr>
                <w:noProof/>
                <w:webHidden/>
              </w:rPr>
              <w:fldChar w:fldCharType="end"/>
            </w:r>
          </w:hyperlink>
        </w:p>
        <w:p w14:paraId="2904371A" w14:textId="194ED1DD" w:rsidR="00225172" w:rsidRDefault="00225172">
          <w:pPr>
            <w:pStyle w:val="TOC1"/>
            <w:tabs>
              <w:tab w:val="right" w:leader="dot" w:pos="9350"/>
            </w:tabs>
            <w:rPr>
              <w:rFonts w:asciiTheme="minorHAnsi" w:hAnsiTheme="minorHAnsi"/>
              <w:noProof/>
              <w:kern w:val="0"/>
              <w:sz w:val="24"/>
              <w:lang w:eastAsia="en-US"/>
            </w:rPr>
          </w:pPr>
          <w:hyperlink w:anchor="_Toc54473556" w:history="1">
            <w:r w:rsidRPr="00A90338">
              <w:rPr>
                <w:rStyle w:val="Hyperlink"/>
                <w:noProof/>
              </w:rPr>
              <w:t>Flow Chart</w:t>
            </w:r>
            <w:r>
              <w:rPr>
                <w:noProof/>
                <w:webHidden/>
              </w:rPr>
              <w:tab/>
            </w:r>
            <w:r>
              <w:rPr>
                <w:noProof/>
                <w:webHidden/>
              </w:rPr>
              <w:fldChar w:fldCharType="begin"/>
            </w:r>
            <w:r>
              <w:rPr>
                <w:noProof/>
                <w:webHidden/>
              </w:rPr>
              <w:instrText xml:space="preserve"> PAGEREF _Toc54473556 \h </w:instrText>
            </w:r>
            <w:r>
              <w:rPr>
                <w:noProof/>
                <w:webHidden/>
              </w:rPr>
            </w:r>
            <w:r>
              <w:rPr>
                <w:noProof/>
                <w:webHidden/>
              </w:rPr>
              <w:fldChar w:fldCharType="separate"/>
            </w:r>
            <w:r>
              <w:rPr>
                <w:noProof/>
                <w:webHidden/>
              </w:rPr>
              <w:t>7</w:t>
            </w:r>
            <w:r>
              <w:rPr>
                <w:noProof/>
                <w:webHidden/>
              </w:rPr>
              <w:fldChar w:fldCharType="end"/>
            </w:r>
          </w:hyperlink>
        </w:p>
        <w:p w14:paraId="21C297F8" w14:textId="08633D70" w:rsidR="00225172" w:rsidRDefault="00225172">
          <w:pPr>
            <w:pStyle w:val="TOC1"/>
            <w:tabs>
              <w:tab w:val="right" w:leader="dot" w:pos="9350"/>
            </w:tabs>
            <w:rPr>
              <w:rFonts w:asciiTheme="minorHAnsi" w:hAnsiTheme="minorHAnsi"/>
              <w:noProof/>
              <w:kern w:val="0"/>
              <w:sz w:val="24"/>
              <w:lang w:eastAsia="en-US"/>
            </w:rPr>
          </w:pPr>
          <w:hyperlink w:anchor="_Toc54473557" w:history="1">
            <w:r w:rsidRPr="00A90338">
              <w:rPr>
                <w:rStyle w:val="Hyperlink"/>
                <w:noProof/>
              </w:rPr>
              <w:t>ERD Diagram</w:t>
            </w:r>
            <w:r>
              <w:rPr>
                <w:noProof/>
                <w:webHidden/>
              </w:rPr>
              <w:tab/>
            </w:r>
            <w:r>
              <w:rPr>
                <w:noProof/>
                <w:webHidden/>
              </w:rPr>
              <w:fldChar w:fldCharType="begin"/>
            </w:r>
            <w:r>
              <w:rPr>
                <w:noProof/>
                <w:webHidden/>
              </w:rPr>
              <w:instrText xml:space="preserve"> PAGEREF _Toc54473557 \h </w:instrText>
            </w:r>
            <w:r>
              <w:rPr>
                <w:noProof/>
                <w:webHidden/>
              </w:rPr>
            </w:r>
            <w:r>
              <w:rPr>
                <w:noProof/>
                <w:webHidden/>
              </w:rPr>
              <w:fldChar w:fldCharType="separate"/>
            </w:r>
            <w:r>
              <w:rPr>
                <w:noProof/>
                <w:webHidden/>
              </w:rPr>
              <w:t>8</w:t>
            </w:r>
            <w:r>
              <w:rPr>
                <w:noProof/>
                <w:webHidden/>
              </w:rPr>
              <w:fldChar w:fldCharType="end"/>
            </w:r>
          </w:hyperlink>
        </w:p>
        <w:p w14:paraId="414CCF6C" w14:textId="65FA7581" w:rsidR="00225172" w:rsidRDefault="00225172">
          <w:pPr>
            <w:pStyle w:val="TOC1"/>
            <w:tabs>
              <w:tab w:val="right" w:leader="dot" w:pos="9350"/>
            </w:tabs>
            <w:rPr>
              <w:rFonts w:asciiTheme="minorHAnsi" w:hAnsiTheme="minorHAnsi"/>
              <w:noProof/>
              <w:kern w:val="0"/>
              <w:sz w:val="24"/>
              <w:lang w:eastAsia="en-US"/>
            </w:rPr>
          </w:pPr>
          <w:hyperlink w:anchor="_Toc54473558" w:history="1">
            <w:r w:rsidRPr="00A90338">
              <w:rPr>
                <w:rStyle w:val="Hyperlink"/>
                <w:noProof/>
              </w:rPr>
              <w:t>Sprints Events</w:t>
            </w:r>
            <w:r>
              <w:rPr>
                <w:noProof/>
                <w:webHidden/>
              </w:rPr>
              <w:tab/>
            </w:r>
            <w:r>
              <w:rPr>
                <w:noProof/>
                <w:webHidden/>
              </w:rPr>
              <w:fldChar w:fldCharType="begin"/>
            </w:r>
            <w:r>
              <w:rPr>
                <w:noProof/>
                <w:webHidden/>
              </w:rPr>
              <w:instrText xml:space="preserve"> PAGEREF _Toc54473558 \h </w:instrText>
            </w:r>
            <w:r>
              <w:rPr>
                <w:noProof/>
                <w:webHidden/>
              </w:rPr>
            </w:r>
            <w:r>
              <w:rPr>
                <w:noProof/>
                <w:webHidden/>
              </w:rPr>
              <w:fldChar w:fldCharType="separate"/>
            </w:r>
            <w:r>
              <w:rPr>
                <w:noProof/>
                <w:webHidden/>
              </w:rPr>
              <w:t>8</w:t>
            </w:r>
            <w:r>
              <w:rPr>
                <w:noProof/>
                <w:webHidden/>
              </w:rPr>
              <w:fldChar w:fldCharType="end"/>
            </w:r>
          </w:hyperlink>
        </w:p>
        <w:p w14:paraId="3ABE4344" w14:textId="7AABAF42" w:rsidR="00225172" w:rsidRDefault="00225172">
          <w:pPr>
            <w:pStyle w:val="TOC2"/>
            <w:tabs>
              <w:tab w:val="right" w:leader="dot" w:pos="9350"/>
            </w:tabs>
            <w:rPr>
              <w:rFonts w:asciiTheme="minorHAnsi" w:hAnsiTheme="minorHAnsi"/>
              <w:noProof/>
              <w:kern w:val="0"/>
              <w:sz w:val="24"/>
              <w:lang w:eastAsia="en-US"/>
            </w:rPr>
          </w:pPr>
          <w:hyperlink w:anchor="_Toc54473559" w:history="1">
            <w:r w:rsidRPr="00A90338">
              <w:rPr>
                <w:rStyle w:val="Hyperlink"/>
                <w:noProof/>
              </w:rPr>
              <w:t>Sprint-1</w:t>
            </w:r>
            <w:r>
              <w:rPr>
                <w:noProof/>
                <w:webHidden/>
              </w:rPr>
              <w:tab/>
            </w:r>
            <w:r>
              <w:rPr>
                <w:noProof/>
                <w:webHidden/>
              </w:rPr>
              <w:fldChar w:fldCharType="begin"/>
            </w:r>
            <w:r>
              <w:rPr>
                <w:noProof/>
                <w:webHidden/>
              </w:rPr>
              <w:instrText xml:space="preserve"> PAGEREF _Toc54473559 \h </w:instrText>
            </w:r>
            <w:r>
              <w:rPr>
                <w:noProof/>
                <w:webHidden/>
              </w:rPr>
            </w:r>
            <w:r>
              <w:rPr>
                <w:noProof/>
                <w:webHidden/>
              </w:rPr>
              <w:fldChar w:fldCharType="separate"/>
            </w:r>
            <w:r>
              <w:rPr>
                <w:noProof/>
                <w:webHidden/>
              </w:rPr>
              <w:t>8</w:t>
            </w:r>
            <w:r>
              <w:rPr>
                <w:noProof/>
                <w:webHidden/>
              </w:rPr>
              <w:fldChar w:fldCharType="end"/>
            </w:r>
          </w:hyperlink>
        </w:p>
        <w:p w14:paraId="30276A29" w14:textId="731A1D3D" w:rsidR="00225172" w:rsidRDefault="00225172">
          <w:pPr>
            <w:pStyle w:val="TOC3"/>
            <w:tabs>
              <w:tab w:val="right" w:leader="dot" w:pos="9350"/>
            </w:tabs>
            <w:rPr>
              <w:rFonts w:asciiTheme="minorHAnsi" w:hAnsiTheme="minorHAnsi"/>
              <w:noProof/>
              <w:kern w:val="0"/>
              <w:sz w:val="24"/>
              <w:lang w:eastAsia="en-US"/>
            </w:rPr>
          </w:pPr>
          <w:r w:rsidRPr="00A90338">
            <w:rPr>
              <w:rStyle w:val="Hyperlink"/>
              <w:noProof/>
            </w:rPr>
            <w:fldChar w:fldCharType="begin"/>
          </w:r>
          <w:r w:rsidRPr="00A90338">
            <w:rPr>
              <w:rStyle w:val="Hyperlink"/>
              <w:noProof/>
            </w:rPr>
            <w:instrText xml:space="preserve"> </w:instrText>
          </w:r>
          <w:r>
            <w:rPr>
              <w:noProof/>
            </w:rPr>
            <w:instrText>HYPERLINK \l "_Toc54473560"</w:instrText>
          </w:r>
          <w:r w:rsidRPr="00A90338">
            <w:rPr>
              <w:rStyle w:val="Hyperlink"/>
              <w:noProof/>
            </w:rPr>
            <w:instrText xml:space="preserve"> </w:instrText>
          </w:r>
          <w:r w:rsidRPr="00A90338">
            <w:rPr>
              <w:rStyle w:val="Hyperlink"/>
              <w:noProof/>
            </w:rPr>
          </w:r>
          <w:r w:rsidRPr="00A90338">
            <w:rPr>
              <w:rStyle w:val="Hyperlink"/>
              <w:noProof/>
            </w:rPr>
            <w:fldChar w:fldCharType="separate"/>
          </w:r>
          <w:r w:rsidRPr="00A90338">
            <w:rPr>
              <w:rStyle w:val="Hyperlink"/>
              <w:noProof/>
            </w:rPr>
            <w:t>Backlogs</w:t>
          </w:r>
          <w:r>
            <w:rPr>
              <w:noProof/>
              <w:webHidden/>
            </w:rPr>
            <w:tab/>
          </w:r>
          <w:r>
            <w:rPr>
              <w:noProof/>
              <w:webHidden/>
            </w:rPr>
            <w:fldChar w:fldCharType="begin"/>
          </w:r>
          <w:r>
            <w:rPr>
              <w:noProof/>
              <w:webHidden/>
            </w:rPr>
            <w:instrText xml:space="preserve"> PAGEREF _Toc54473560 \h </w:instrText>
          </w:r>
          <w:r>
            <w:rPr>
              <w:noProof/>
              <w:webHidden/>
            </w:rPr>
          </w:r>
          <w:r>
            <w:rPr>
              <w:noProof/>
              <w:webHidden/>
            </w:rPr>
            <w:fldChar w:fldCharType="separate"/>
          </w:r>
          <w:r>
            <w:rPr>
              <w:noProof/>
              <w:webHidden/>
            </w:rPr>
            <w:t>8</w:t>
          </w:r>
          <w:r>
            <w:rPr>
              <w:noProof/>
              <w:webHidden/>
            </w:rPr>
            <w:fldChar w:fldCharType="end"/>
          </w:r>
          <w:r w:rsidRPr="00A90338">
            <w:rPr>
              <w:rStyle w:val="Hyperlink"/>
              <w:noProof/>
            </w:rPr>
            <w:fldChar w:fldCharType="end"/>
          </w:r>
        </w:p>
        <w:p w14:paraId="7320744B" w14:textId="221E0652" w:rsidR="00225172" w:rsidRDefault="00225172">
          <w:pPr>
            <w:pStyle w:val="TOC3"/>
            <w:tabs>
              <w:tab w:val="right" w:leader="dot" w:pos="9350"/>
            </w:tabs>
            <w:rPr>
              <w:rFonts w:asciiTheme="minorHAnsi" w:hAnsiTheme="minorHAnsi"/>
              <w:noProof/>
              <w:kern w:val="0"/>
              <w:sz w:val="24"/>
              <w:lang w:eastAsia="en-US"/>
            </w:rPr>
          </w:pPr>
          <w:hyperlink w:anchor="_Toc54473561" w:history="1">
            <w:r w:rsidRPr="00A90338">
              <w:rPr>
                <w:rStyle w:val="Hyperlink"/>
                <w:noProof/>
              </w:rPr>
              <w:t>Sprint Planning</w:t>
            </w:r>
            <w:r>
              <w:rPr>
                <w:noProof/>
                <w:webHidden/>
              </w:rPr>
              <w:tab/>
            </w:r>
            <w:r>
              <w:rPr>
                <w:noProof/>
                <w:webHidden/>
              </w:rPr>
              <w:fldChar w:fldCharType="begin"/>
            </w:r>
            <w:r>
              <w:rPr>
                <w:noProof/>
                <w:webHidden/>
              </w:rPr>
              <w:instrText xml:space="preserve"> PAGEREF _Toc54473561 \h </w:instrText>
            </w:r>
            <w:r>
              <w:rPr>
                <w:noProof/>
                <w:webHidden/>
              </w:rPr>
            </w:r>
            <w:r>
              <w:rPr>
                <w:noProof/>
                <w:webHidden/>
              </w:rPr>
              <w:fldChar w:fldCharType="separate"/>
            </w:r>
            <w:r>
              <w:rPr>
                <w:noProof/>
                <w:webHidden/>
              </w:rPr>
              <w:t>10</w:t>
            </w:r>
            <w:r>
              <w:rPr>
                <w:noProof/>
                <w:webHidden/>
              </w:rPr>
              <w:fldChar w:fldCharType="end"/>
            </w:r>
          </w:hyperlink>
        </w:p>
        <w:p w14:paraId="3F1A5370" w14:textId="6BD8A926" w:rsidR="00225172" w:rsidRDefault="00225172">
          <w:pPr>
            <w:pStyle w:val="TOC3"/>
            <w:tabs>
              <w:tab w:val="right" w:leader="dot" w:pos="9350"/>
            </w:tabs>
            <w:rPr>
              <w:rFonts w:asciiTheme="minorHAnsi" w:hAnsiTheme="minorHAnsi"/>
              <w:noProof/>
              <w:kern w:val="0"/>
              <w:sz w:val="24"/>
              <w:lang w:eastAsia="en-US"/>
            </w:rPr>
          </w:pPr>
          <w:hyperlink w:anchor="_Toc54473562" w:history="1">
            <w:r w:rsidRPr="00A90338">
              <w:rPr>
                <w:rStyle w:val="Hyperlink"/>
                <w:noProof/>
              </w:rPr>
              <w:t>Burndown chart</w:t>
            </w:r>
            <w:r>
              <w:rPr>
                <w:noProof/>
                <w:webHidden/>
              </w:rPr>
              <w:tab/>
            </w:r>
            <w:r>
              <w:rPr>
                <w:noProof/>
                <w:webHidden/>
              </w:rPr>
              <w:fldChar w:fldCharType="begin"/>
            </w:r>
            <w:r>
              <w:rPr>
                <w:noProof/>
                <w:webHidden/>
              </w:rPr>
              <w:instrText xml:space="preserve"> PAGEREF _Toc54473562 \h </w:instrText>
            </w:r>
            <w:r>
              <w:rPr>
                <w:noProof/>
                <w:webHidden/>
              </w:rPr>
            </w:r>
            <w:r>
              <w:rPr>
                <w:noProof/>
                <w:webHidden/>
              </w:rPr>
              <w:fldChar w:fldCharType="separate"/>
            </w:r>
            <w:r>
              <w:rPr>
                <w:noProof/>
                <w:webHidden/>
              </w:rPr>
              <w:t>17</w:t>
            </w:r>
            <w:r>
              <w:rPr>
                <w:noProof/>
                <w:webHidden/>
              </w:rPr>
              <w:fldChar w:fldCharType="end"/>
            </w:r>
          </w:hyperlink>
        </w:p>
        <w:p w14:paraId="6FFFC2A1" w14:textId="5D617D00" w:rsidR="00225172" w:rsidRDefault="00225172">
          <w:pPr>
            <w:pStyle w:val="TOC2"/>
            <w:tabs>
              <w:tab w:val="right" w:leader="dot" w:pos="9350"/>
            </w:tabs>
            <w:rPr>
              <w:rFonts w:asciiTheme="minorHAnsi" w:hAnsiTheme="minorHAnsi"/>
              <w:noProof/>
              <w:kern w:val="0"/>
              <w:sz w:val="24"/>
              <w:lang w:eastAsia="en-US"/>
            </w:rPr>
          </w:pPr>
          <w:hyperlink w:anchor="_Toc54473563" w:history="1">
            <w:r w:rsidRPr="00A90338">
              <w:rPr>
                <w:rStyle w:val="Hyperlink"/>
                <w:noProof/>
              </w:rPr>
              <w:t>Sprint-2</w:t>
            </w:r>
            <w:r>
              <w:rPr>
                <w:noProof/>
                <w:webHidden/>
              </w:rPr>
              <w:tab/>
            </w:r>
            <w:r>
              <w:rPr>
                <w:noProof/>
                <w:webHidden/>
              </w:rPr>
              <w:fldChar w:fldCharType="begin"/>
            </w:r>
            <w:r>
              <w:rPr>
                <w:noProof/>
                <w:webHidden/>
              </w:rPr>
              <w:instrText xml:space="preserve"> PAGEREF _Toc54473563 \h </w:instrText>
            </w:r>
            <w:r>
              <w:rPr>
                <w:noProof/>
                <w:webHidden/>
              </w:rPr>
            </w:r>
            <w:r>
              <w:rPr>
                <w:noProof/>
                <w:webHidden/>
              </w:rPr>
              <w:fldChar w:fldCharType="separate"/>
            </w:r>
            <w:r>
              <w:rPr>
                <w:noProof/>
                <w:webHidden/>
              </w:rPr>
              <w:t>18</w:t>
            </w:r>
            <w:r>
              <w:rPr>
                <w:noProof/>
                <w:webHidden/>
              </w:rPr>
              <w:fldChar w:fldCharType="end"/>
            </w:r>
          </w:hyperlink>
        </w:p>
        <w:p w14:paraId="41DA9D9D" w14:textId="04456F57" w:rsidR="00225172" w:rsidRDefault="00225172">
          <w:pPr>
            <w:pStyle w:val="TOC3"/>
            <w:tabs>
              <w:tab w:val="right" w:leader="dot" w:pos="9350"/>
            </w:tabs>
            <w:rPr>
              <w:rFonts w:asciiTheme="minorHAnsi" w:hAnsiTheme="minorHAnsi"/>
              <w:noProof/>
              <w:kern w:val="0"/>
              <w:sz w:val="24"/>
              <w:lang w:eastAsia="en-US"/>
            </w:rPr>
          </w:pPr>
          <w:hyperlink w:anchor="_Toc54473564" w:history="1">
            <w:r w:rsidRPr="00A90338">
              <w:rPr>
                <w:rStyle w:val="Hyperlink"/>
                <w:noProof/>
              </w:rPr>
              <w:t>Sprint Planning</w:t>
            </w:r>
            <w:r>
              <w:rPr>
                <w:noProof/>
                <w:webHidden/>
              </w:rPr>
              <w:tab/>
            </w:r>
            <w:r>
              <w:rPr>
                <w:noProof/>
                <w:webHidden/>
              </w:rPr>
              <w:fldChar w:fldCharType="begin"/>
            </w:r>
            <w:r>
              <w:rPr>
                <w:noProof/>
                <w:webHidden/>
              </w:rPr>
              <w:instrText xml:space="preserve"> PAGEREF _Toc54473564 \h </w:instrText>
            </w:r>
            <w:r>
              <w:rPr>
                <w:noProof/>
                <w:webHidden/>
              </w:rPr>
            </w:r>
            <w:r>
              <w:rPr>
                <w:noProof/>
                <w:webHidden/>
              </w:rPr>
              <w:fldChar w:fldCharType="separate"/>
            </w:r>
            <w:r>
              <w:rPr>
                <w:noProof/>
                <w:webHidden/>
              </w:rPr>
              <w:t>18</w:t>
            </w:r>
            <w:r>
              <w:rPr>
                <w:noProof/>
                <w:webHidden/>
              </w:rPr>
              <w:fldChar w:fldCharType="end"/>
            </w:r>
          </w:hyperlink>
        </w:p>
        <w:p w14:paraId="7ADD6513" w14:textId="2BE73404" w:rsidR="00225172" w:rsidRDefault="00225172">
          <w:pPr>
            <w:pStyle w:val="TOC2"/>
            <w:tabs>
              <w:tab w:val="right" w:leader="dot" w:pos="9350"/>
            </w:tabs>
            <w:rPr>
              <w:rFonts w:asciiTheme="minorHAnsi" w:hAnsiTheme="minorHAnsi"/>
              <w:noProof/>
              <w:kern w:val="0"/>
              <w:sz w:val="24"/>
              <w:lang w:eastAsia="en-US"/>
            </w:rPr>
          </w:pPr>
          <w:hyperlink w:anchor="_Toc54473565" w:history="1">
            <w:r w:rsidRPr="00A90338">
              <w:rPr>
                <w:rStyle w:val="Hyperlink"/>
                <w:noProof/>
              </w:rPr>
              <w:t>Burndown Chart</w:t>
            </w:r>
            <w:r>
              <w:rPr>
                <w:noProof/>
                <w:webHidden/>
              </w:rPr>
              <w:tab/>
            </w:r>
            <w:r>
              <w:rPr>
                <w:noProof/>
                <w:webHidden/>
              </w:rPr>
              <w:fldChar w:fldCharType="begin"/>
            </w:r>
            <w:r>
              <w:rPr>
                <w:noProof/>
                <w:webHidden/>
              </w:rPr>
              <w:instrText xml:space="preserve"> PAGEREF _Toc54473565 \h </w:instrText>
            </w:r>
            <w:r>
              <w:rPr>
                <w:noProof/>
                <w:webHidden/>
              </w:rPr>
            </w:r>
            <w:r>
              <w:rPr>
                <w:noProof/>
                <w:webHidden/>
              </w:rPr>
              <w:fldChar w:fldCharType="separate"/>
            </w:r>
            <w:r>
              <w:rPr>
                <w:noProof/>
                <w:webHidden/>
              </w:rPr>
              <w:t>26</w:t>
            </w:r>
            <w:r>
              <w:rPr>
                <w:noProof/>
                <w:webHidden/>
              </w:rPr>
              <w:fldChar w:fldCharType="end"/>
            </w:r>
          </w:hyperlink>
        </w:p>
        <w:p w14:paraId="1A7B9054" w14:textId="3A7FCA7E" w:rsidR="00225172" w:rsidRDefault="00225172">
          <w:pPr>
            <w:pStyle w:val="TOC1"/>
            <w:tabs>
              <w:tab w:val="right" w:leader="dot" w:pos="9350"/>
            </w:tabs>
            <w:rPr>
              <w:rFonts w:asciiTheme="minorHAnsi" w:hAnsiTheme="minorHAnsi"/>
              <w:noProof/>
              <w:kern w:val="0"/>
              <w:sz w:val="24"/>
              <w:lang w:eastAsia="en-US"/>
            </w:rPr>
          </w:pPr>
          <w:hyperlink w:anchor="_Toc54473566" w:history="1">
            <w:r w:rsidRPr="00A90338">
              <w:rPr>
                <w:rStyle w:val="Hyperlink"/>
                <w:noProof/>
              </w:rPr>
              <w:t>Sprint-3</w:t>
            </w:r>
            <w:r>
              <w:rPr>
                <w:noProof/>
                <w:webHidden/>
              </w:rPr>
              <w:tab/>
            </w:r>
            <w:r>
              <w:rPr>
                <w:noProof/>
                <w:webHidden/>
              </w:rPr>
              <w:fldChar w:fldCharType="begin"/>
            </w:r>
            <w:r>
              <w:rPr>
                <w:noProof/>
                <w:webHidden/>
              </w:rPr>
              <w:instrText xml:space="preserve"> PAGEREF _Toc54473566 \h </w:instrText>
            </w:r>
            <w:r>
              <w:rPr>
                <w:noProof/>
                <w:webHidden/>
              </w:rPr>
            </w:r>
            <w:r>
              <w:rPr>
                <w:noProof/>
                <w:webHidden/>
              </w:rPr>
              <w:fldChar w:fldCharType="separate"/>
            </w:r>
            <w:r>
              <w:rPr>
                <w:noProof/>
                <w:webHidden/>
              </w:rPr>
              <w:t>27</w:t>
            </w:r>
            <w:r>
              <w:rPr>
                <w:noProof/>
                <w:webHidden/>
              </w:rPr>
              <w:fldChar w:fldCharType="end"/>
            </w:r>
          </w:hyperlink>
        </w:p>
        <w:p w14:paraId="115C94E6" w14:textId="31B74C67" w:rsidR="00225172" w:rsidRDefault="00225172">
          <w:pPr>
            <w:pStyle w:val="TOC1"/>
            <w:tabs>
              <w:tab w:val="right" w:leader="dot" w:pos="9350"/>
            </w:tabs>
            <w:rPr>
              <w:rFonts w:asciiTheme="minorHAnsi" w:hAnsiTheme="minorHAnsi"/>
              <w:noProof/>
              <w:kern w:val="0"/>
              <w:sz w:val="24"/>
              <w:lang w:eastAsia="en-US"/>
            </w:rPr>
          </w:pPr>
          <w:hyperlink w:anchor="_Toc54473567" w:history="1">
            <w:r w:rsidRPr="00A90338">
              <w:rPr>
                <w:rStyle w:val="Hyperlink"/>
                <w:noProof/>
              </w:rPr>
              <w:t>Completed Wireframes</w:t>
            </w:r>
            <w:r>
              <w:rPr>
                <w:noProof/>
                <w:webHidden/>
              </w:rPr>
              <w:tab/>
            </w:r>
            <w:r>
              <w:rPr>
                <w:noProof/>
                <w:webHidden/>
              </w:rPr>
              <w:fldChar w:fldCharType="begin"/>
            </w:r>
            <w:r>
              <w:rPr>
                <w:noProof/>
                <w:webHidden/>
              </w:rPr>
              <w:instrText xml:space="preserve"> PAGEREF _Toc54473567 \h </w:instrText>
            </w:r>
            <w:r>
              <w:rPr>
                <w:noProof/>
                <w:webHidden/>
              </w:rPr>
            </w:r>
            <w:r>
              <w:rPr>
                <w:noProof/>
                <w:webHidden/>
              </w:rPr>
              <w:fldChar w:fldCharType="separate"/>
            </w:r>
            <w:r>
              <w:rPr>
                <w:noProof/>
                <w:webHidden/>
              </w:rPr>
              <w:t>31</w:t>
            </w:r>
            <w:r>
              <w:rPr>
                <w:noProof/>
                <w:webHidden/>
              </w:rPr>
              <w:fldChar w:fldCharType="end"/>
            </w:r>
          </w:hyperlink>
        </w:p>
        <w:p w14:paraId="27C8FFBE" w14:textId="348C5B99" w:rsidR="00225172" w:rsidRDefault="00225172">
          <w:pPr>
            <w:pStyle w:val="TOC1"/>
            <w:tabs>
              <w:tab w:val="right" w:leader="dot" w:pos="9350"/>
            </w:tabs>
            <w:rPr>
              <w:rFonts w:asciiTheme="minorHAnsi" w:hAnsiTheme="minorHAnsi"/>
              <w:noProof/>
              <w:kern w:val="0"/>
              <w:sz w:val="24"/>
              <w:lang w:eastAsia="en-US"/>
            </w:rPr>
          </w:pPr>
          <w:hyperlink w:anchor="_Toc54473568" w:history="1">
            <w:r w:rsidRPr="00A90338">
              <w:rPr>
                <w:rStyle w:val="Hyperlink"/>
                <w:noProof/>
              </w:rPr>
              <w:t>Site Map</w:t>
            </w:r>
            <w:r>
              <w:rPr>
                <w:noProof/>
                <w:webHidden/>
              </w:rPr>
              <w:tab/>
            </w:r>
            <w:r>
              <w:rPr>
                <w:noProof/>
                <w:webHidden/>
              </w:rPr>
              <w:fldChar w:fldCharType="begin"/>
            </w:r>
            <w:r>
              <w:rPr>
                <w:noProof/>
                <w:webHidden/>
              </w:rPr>
              <w:instrText xml:space="preserve"> PAGEREF _Toc54473568 \h </w:instrText>
            </w:r>
            <w:r>
              <w:rPr>
                <w:noProof/>
                <w:webHidden/>
              </w:rPr>
            </w:r>
            <w:r>
              <w:rPr>
                <w:noProof/>
                <w:webHidden/>
              </w:rPr>
              <w:fldChar w:fldCharType="separate"/>
            </w:r>
            <w:r>
              <w:rPr>
                <w:noProof/>
                <w:webHidden/>
              </w:rPr>
              <w:t>32</w:t>
            </w:r>
            <w:r>
              <w:rPr>
                <w:noProof/>
                <w:webHidden/>
              </w:rPr>
              <w:fldChar w:fldCharType="end"/>
            </w:r>
          </w:hyperlink>
        </w:p>
        <w:p w14:paraId="6507DABD" w14:textId="7739ED88" w:rsidR="00225172" w:rsidRDefault="00225172">
          <w:pPr>
            <w:pStyle w:val="TOC1"/>
            <w:tabs>
              <w:tab w:val="right" w:leader="dot" w:pos="9350"/>
            </w:tabs>
            <w:rPr>
              <w:rFonts w:asciiTheme="minorHAnsi" w:hAnsiTheme="minorHAnsi"/>
              <w:noProof/>
              <w:kern w:val="0"/>
              <w:sz w:val="24"/>
              <w:lang w:eastAsia="en-US"/>
            </w:rPr>
          </w:pPr>
          <w:hyperlink w:anchor="_Toc54473569" w:history="1">
            <w:r w:rsidRPr="00A90338">
              <w:rPr>
                <w:rStyle w:val="Hyperlink"/>
                <w:noProof/>
              </w:rPr>
              <w:t>User M</w:t>
            </w:r>
            <w:r w:rsidRPr="00A90338">
              <w:rPr>
                <w:rStyle w:val="Hyperlink"/>
                <w:noProof/>
              </w:rPr>
              <w:t>a</w:t>
            </w:r>
            <w:r w:rsidRPr="00A90338">
              <w:rPr>
                <w:rStyle w:val="Hyperlink"/>
                <w:noProof/>
              </w:rPr>
              <w:t>nual</w:t>
            </w:r>
            <w:r>
              <w:rPr>
                <w:noProof/>
                <w:webHidden/>
              </w:rPr>
              <w:tab/>
            </w:r>
            <w:r>
              <w:rPr>
                <w:noProof/>
                <w:webHidden/>
              </w:rPr>
              <w:fldChar w:fldCharType="begin"/>
            </w:r>
            <w:r>
              <w:rPr>
                <w:noProof/>
                <w:webHidden/>
              </w:rPr>
              <w:instrText xml:space="preserve"> PAGEREF _Toc54473569 \h </w:instrText>
            </w:r>
            <w:r>
              <w:rPr>
                <w:noProof/>
                <w:webHidden/>
              </w:rPr>
            </w:r>
            <w:r>
              <w:rPr>
                <w:noProof/>
                <w:webHidden/>
              </w:rPr>
              <w:fldChar w:fldCharType="separate"/>
            </w:r>
            <w:r>
              <w:rPr>
                <w:noProof/>
                <w:webHidden/>
              </w:rPr>
              <w:t>33</w:t>
            </w:r>
            <w:r>
              <w:rPr>
                <w:noProof/>
                <w:webHidden/>
              </w:rPr>
              <w:fldChar w:fldCharType="end"/>
            </w:r>
          </w:hyperlink>
        </w:p>
        <w:p w14:paraId="795F5FC5" w14:textId="0A428271" w:rsidR="00225172" w:rsidRDefault="00225172">
          <w:pPr>
            <w:pStyle w:val="TOC1"/>
            <w:tabs>
              <w:tab w:val="right" w:leader="dot" w:pos="9350"/>
            </w:tabs>
            <w:rPr>
              <w:rFonts w:asciiTheme="minorHAnsi" w:hAnsiTheme="minorHAnsi"/>
              <w:noProof/>
              <w:kern w:val="0"/>
              <w:sz w:val="24"/>
              <w:lang w:eastAsia="en-US"/>
            </w:rPr>
          </w:pPr>
          <w:hyperlink w:anchor="_Toc54473570" w:history="1">
            <w:r w:rsidRPr="00A90338">
              <w:rPr>
                <w:rStyle w:val="Hyperlink"/>
                <w:rFonts w:cs="Arial"/>
                <w:noProof/>
              </w:rPr>
              <w:t>Testing</w:t>
            </w:r>
            <w:r>
              <w:rPr>
                <w:noProof/>
                <w:webHidden/>
              </w:rPr>
              <w:tab/>
            </w:r>
            <w:r>
              <w:rPr>
                <w:noProof/>
                <w:webHidden/>
              </w:rPr>
              <w:fldChar w:fldCharType="begin"/>
            </w:r>
            <w:r>
              <w:rPr>
                <w:noProof/>
                <w:webHidden/>
              </w:rPr>
              <w:instrText xml:space="preserve"> PAGEREF _Toc54473570 \h </w:instrText>
            </w:r>
            <w:r>
              <w:rPr>
                <w:noProof/>
                <w:webHidden/>
              </w:rPr>
            </w:r>
            <w:r>
              <w:rPr>
                <w:noProof/>
                <w:webHidden/>
              </w:rPr>
              <w:fldChar w:fldCharType="separate"/>
            </w:r>
            <w:r>
              <w:rPr>
                <w:noProof/>
                <w:webHidden/>
              </w:rPr>
              <w:t>46</w:t>
            </w:r>
            <w:r>
              <w:rPr>
                <w:noProof/>
                <w:webHidden/>
              </w:rPr>
              <w:fldChar w:fldCharType="end"/>
            </w:r>
          </w:hyperlink>
        </w:p>
        <w:p w14:paraId="5AEA03F9" w14:textId="2957FE7B" w:rsidR="00225172" w:rsidRDefault="00225172">
          <w:pPr>
            <w:pStyle w:val="TOC1"/>
            <w:tabs>
              <w:tab w:val="right" w:leader="dot" w:pos="9350"/>
            </w:tabs>
            <w:rPr>
              <w:rFonts w:asciiTheme="minorHAnsi" w:hAnsiTheme="minorHAnsi"/>
              <w:noProof/>
              <w:kern w:val="0"/>
              <w:sz w:val="24"/>
              <w:lang w:eastAsia="en-US"/>
            </w:rPr>
          </w:pPr>
          <w:hyperlink w:anchor="_Toc54473571" w:history="1">
            <w:r w:rsidRPr="00A90338">
              <w:rPr>
                <w:rStyle w:val="Hyperlink"/>
                <w:noProof/>
              </w:rPr>
              <w:t>Test Plan</w:t>
            </w:r>
            <w:r>
              <w:rPr>
                <w:noProof/>
                <w:webHidden/>
              </w:rPr>
              <w:tab/>
            </w:r>
            <w:r>
              <w:rPr>
                <w:noProof/>
                <w:webHidden/>
              </w:rPr>
              <w:fldChar w:fldCharType="begin"/>
            </w:r>
            <w:r>
              <w:rPr>
                <w:noProof/>
                <w:webHidden/>
              </w:rPr>
              <w:instrText xml:space="preserve"> PAGEREF _Toc54473571 \h </w:instrText>
            </w:r>
            <w:r>
              <w:rPr>
                <w:noProof/>
                <w:webHidden/>
              </w:rPr>
            </w:r>
            <w:r>
              <w:rPr>
                <w:noProof/>
                <w:webHidden/>
              </w:rPr>
              <w:fldChar w:fldCharType="separate"/>
            </w:r>
            <w:r>
              <w:rPr>
                <w:noProof/>
                <w:webHidden/>
              </w:rPr>
              <w:t>46</w:t>
            </w:r>
            <w:r>
              <w:rPr>
                <w:noProof/>
                <w:webHidden/>
              </w:rPr>
              <w:fldChar w:fldCharType="end"/>
            </w:r>
          </w:hyperlink>
        </w:p>
        <w:p w14:paraId="5EA74797" w14:textId="27640109" w:rsidR="00225172" w:rsidRDefault="00225172">
          <w:pPr>
            <w:pStyle w:val="TOC1"/>
            <w:tabs>
              <w:tab w:val="right" w:leader="dot" w:pos="9350"/>
            </w:tabs>
            <w:rPr>
              <w:rFonts w:asciiTheme="minorHAnsi" w:hAnsiTheme="minorHAnsi"/>
              <w:noProof/>
              <w:kern w:val="0"/>
              <w:sz w:val="24"/>
              <w:lang w:eastAsia="en-US"/>
            </w:rPr>
          </w:pPr>
          <w:hyperlink w:anchor="_Toc54473572" w:history="1">
            <w:r w:rsidRPr="00A90338">
              <w:rPr>
                <w:rStyle w:val="Hyperlink"/>
                <w:noProof/>
              </w:rPr>
              <w:t>Test Log</w:t>
            </w:r>
            <w:r>
              <w:rPr>
                <w:noProof/>
                <w:webHidden/>
              </w:rPr>
              <w:tab/>
            </w:r>
            <w:r>
              <w:rPr>
                <w:noProof/>
                <w:webHidden/>
              </w:rPr>
              <w:fldChar w:fldCharType="begin"/>
            </w:r>
            <w:r>
              <w:rPr>
                <w:noProof/>
                <w:webHidden/>
              </w:rPr>
              <w:instrText xml:space="preserve"> PAGEREF _Toc54473572 \h </w:instrText>
            </w:r>
            <w:r>
              <w:rPr>
                <w:noProof/>
                <w:webHidden/>
              </w:rPr>
            </w:r>
            <w:r>
              <w:rPr>
                <w:noProof/>
                <w:webHidden/>
              </w:rPr>
              <w:fldChar w:fldCharType="separate"/>
            </w:r>
            <w:r>
              <w:rPr>
                <w:noProof/>
                <w:webHidden/>
              </w:rPr>
              <w:t>49</w:t>
            </w:r>
            <w:r>
              <w:rPr>
                <w:noProof/>
                <w:webHidden/>
              </w:rPr>
              <w:fldChar w:fldCharType="end"/>
            </w:r>
          </w:hyperlink>
        </w:p>
        <w:p w14:paraId="2C26CBD4" w14:textId="5272476B" w:rsidR="00675DF8" w:rsidRDefault="00816101">
          <w:pPr>
            <w:ind w:firstLine="0"/>
          </w:pPr>
          <w:r>
            <w:rPr>
              <w:b/>
              <w:bCs/>
              <w:noProof/>
            </w:rPr>
            <w:fldChar w:fldCharType="end"/>
          </w:r>
        </w:p>
      </w:sdtContent>
    </w:sdt>
    <w:p w14:paraId="66AE49E6" w14:textId="50ECEED3" w:rsidR="00126A26" w:rsidRPr="00445D93" w:rsidRDefault="001109CB" w:rsidP="00445D93">
      <w:pPr>
        <w:pStyle w:val="SectionTitle"/>
      </w:pPr>
      <w:bookmarkStart w:id="1" w:name="_Toc54473552"/>
      <w:r w:rsidRPr="00AA6B82">
        <w:lastRenderedPageBreak/>
        <w:t>Overview</w:t>
      </w:r>
      <w:bookmarkEnd w:id="1"/>
    </w:p>
    <w:p w14:paraId="4755E202" w14:textId="77777777" w:rsidR="00126A26" w:rsidRDefault="00126A26" w:rsidP="00126A26">
      <w:pPr>
        <w:rPr>
          <w:rFonts w:cs="Arial"/>
          <w:sz w:val="24"/>
        </w:rPr>
      </w:pPr>
      <w:r>
        <w:rPr>
          <w:rFonts w:cs="Arial"/>
          <w:sz w:val="24"/>
        </w:rPr>
        <w:tab/>
        <w:t>The program includes a web-based secure role-based system for collecting student contributions for an annual university magazine for a large university. The university wants marketing manager, coordinator, administrator on the client side and guest, student on the end user side. A guest account can be used to view the selected magazines for each faculty. The marketing manager can oversee the whole process and can download the students’ articles as a zip file. The marketing coordinator can comment on the student magazines and the students have the opportunity to submit one or more articles to the magazines and also high-quality images. The project development method will be the scrum method. The members include database designer, web designer, scrum master, programmer and tester. The steps of the development state are defining project backlogs, identifying sprints and outputting burndown chart every week.</w:t>
      </w:r>
    </w:p>
    <w:p w14:paraId="44CC3E51" w14:textId="77777777" w:rsidR="00126A26" w:rsidRDefault="00126A26" w:rsidP="00126A26">
      <w:pPr>
        <w:ind w:firstLine="0"/>
        <w:rPr>
          <w:rFonts w:cs="Arial"/>
          <w:sz w:val="24"/>
        </w:rPr>
      </w:pPr>
      <w:r>
        <w:rPr>
          <w:rFonts w:cs="Arial"/>
          <w:sz w:val="24"/>
        </w:rPr>
        <w:t>[Keywords: scrum, backlogs, sprints, web-based, role-based, development state]</w:t>
      </w:r>
    </w:p>
    <w:p w14:paraId="6A7F903A" w14:textId="77777777" w:rsidR="00126A26" w:rsidRDefault="00126A26" w:rsidP="00126A26">
      <w:pPr>
        <w:rPr>
          <w:rFonts w:cs="Arial"/>
          <w:sz w:val="24"/>
        </w:rPr>
      </w:pPr>
      <w:r>
        <w:rPr>
          <w:rFonts w:cs="Arial"/>
          <w:sz w:val="24"/>
        </w:rPr>
        <w:t>Aim</w:t>
      </w:r>
    </w:p>
    <w:p w14:paraId="3ACCE301" w14:textId="77777777" w:rsidR="00126A26" w:rsidRPr="00103F9E" w:rsidRDefault="00126A26" w:rsidP="00126A26">
      <w:pPr>
        <w:rPr>
          <w:rFonts w:cs="Arial"/>
          <w:sz w:val="24"/>
        </w:rPr>
      </w:pPr>
      <w:r>
        <w:rPr>
          <w:rFonts w:cs="Arial"/>
          <w:sz w:val="24"/>
        </w:rPr>
        <w:tab/>
        <w:t xml:space="preserve">The aim of this course work is to get high performance program and get a professional standard documentation. </w:t>
      </w:r>
    </w:p>
    <w:p w14:paraId="732B3C13" w14:textId="77777777" w:rsidR="00126A26" w:rsidRPr="00126A26" w:rsidRDefault="00126A26" w:rsidP="00126A26"/>
    <w:p w14:paraId="190664D1" w14:textId="057124C0" w:rsidR="001109CB" w:rsidRDefault="001109CB" w:rsidP="001109CB">
      <w:pPr>
        <w:ind w:firstLine="0"/>
      </w:pPr>
    </w:p>
    <w:p w14:paraId="609B9FBB" w14:textId="0B029AF6" w:rsidR="001109CB" w:rsidRPr="00AA6B82" w:rsidRDefault="001109CB" w:rsidP="00AA6B82">
      <w:pPr>
        <w:pStyle w:val="SectionTitle"/>
      </w:pPr>
      <w:bookmarkStart w:id="2" w:name="_Toc54473553"/>
      <w:r w:rsidRPr="00AA6B82">
        <w:lastRenderedPageBreak/>
        <w:t>Assumption</w:t>
      </w:r>
      <w:bookmarkEnd w:id="2"/>
    </w:p>
    <w:p w14:paraId="7DFF8E61" w14:textId="4002C756" w:rsidR="001109CB" w:rsidRDefault="001109CB" w:rsidP="00AA6B82">
      <w:pPr>
        <w:ind w:firstLine="0"/>
      </w:pPr>
    </w:p>
    <w:p w14:paraId="45A60D1A" w14:textId="565DB1C4" w:rsidR="00AA6B82" w:rsidRDefault="00AA6B82" w:rsidP="00AA6B82">
      <w:pPr>
        <w:pStyle w:val="SectionTitle"/>
      </w:pPr>
      <w:bookmarkStart w:id="3" w:name="_Toc54473554"/>
      <w:r>
        <w:lastRenderedPageBreak/>
        <w:t>Roles and Responsibility</w:t>
      </w:r>
      <w:bookmarkEnd w:id="3"/>
    </w:p>
    <w:p w14:paraId="34B4975C" w14:textId="5BCB966B" w:rsidR="001109CB" w:rsidRDefault="001109CB" w:rsidP="001109CB">
      <w:pPr>
        <w:pStyle w:val="SectionTitle"/>
      </w:pPr>
      <w:bookmarkStart w:id="4" w:name="_Toc54473555"/>
      <w:r w:rsidRPr="001109CB">
        <w:lastRenderedPageBreak/>
        <w:t>User Stories</w:t>
      </w:r>
      <w:bookmarkEnd w:id="4"/>
    </w:p>
    <w:tbl>
      <w:tblPr>
        <w:tblStyle w:val="TableGrid"/>
        <w:tblW w:w="0" w:type="auto"/>
        <w:tblLook w:val="04A0" w:firstRow="1" w:lastRow="0" w:firstColumn="1" w:lastColumn="0" w:noHBand="0" w:noVBand="1"/>
      </w:tblPr>
      <w:tblGrid>
        <w:gridCol w:w="9350"/>
      </w:tblGrid>
      <w:tr w:rsidR="00AA6B82" w:rsidRPr="00AA6B82" w14:paraId="234E5BB7" w14:textId="77777777" w:rsidTr="00AA6B82">
        <w:trPr>
          <w:trHeight w:val="611"/>
        </w:trPr>
        <w:tc>
          <w:tcPr>
            <w:tcW w:w="9350" w:type="dxa"/>
          </w:tcPr>
          <w:p w14:paraId="66B405C6" w14:textId="62D2DAC4" w:rsidR="00AA6B82" w:rsidRPr="00AA6B82" w:rsidRDefault="003139E4" w:rsidP="00406D49">
            <w:pPr>
              <w:ind w:firstLine="0"/>
            </w:pPr>
            <w:r>
              <w:t xml:space="preserve">As </w:t>
            </w:r>
            <w:r w:rsidR="00AA6B82" w:rsidRPr="003139E4">
              <w:rPr>
                <w:b/>
                <w:bCs/>
              </w:rPr>
              <w:t>Members</w:t>
            </w:r>
            <w:r w:rsidR="00E17141" w:rsidRPr="003139E4">
              <w:rPr>
                <w:b/>
                <w:bCs/>
              </w:rPr>
              <w:t>/ Students</w:t>
            </w:r>
          </w:p>
        </w:tc>
      </w:tr>
      <w:tr w:rsidR="00AA6B82" w:rsidRPr="00AA6B82" w14:paraId="548A82D4" w14:textId="77777777" w:rsidTr="00AA6B82">
        <w:trPr>
          <w:trHeight w:val="2141"/>
        </w:trPr>
        <w:tc>
          <w:tcPr>
            <w:tcW w:w="9350" w:type="dxa"/>
          </w:tcPr>
          <w:p w14:paraId="07E6D02B" w14:textId="77777777" w:rsidR="00E17141" w:rsidRDefault="00E17141" w:rsidP="00406D49">
            <w:pPr>
              <w:ind w:firstLine="0"/>
            </w:pPr>
            <w:r>
              <w:t xml:space="preserve">Students should be able to submit one or more article as word documents to the magazine </w:t>
            </w:r>
          </w:p>
          <w:p w14:paraId="013CCED7" w14:textId="2B67F92B" w:rsidR="00E17141" w:rsidRDefault="00E17141" w:rsidP="00406D49">
            <w:pPr>
              <w:ind w:firstLine="0"/>
            </w:pPr>
            <w:r>
              <w:t>Students can upload multiple high-quality images.</w:t>
            </w:r>
          </w:p>
          <w:p w14:paraId="4ECEB7CE" w14:textId="0F3310D3" w:rsidR="00E17141" w:rsidRDefault="00E17141" w:rsidP="00406D49">
            <w:pPr>
              <w:ind w:firstLine="0"/>
            </w:pPr>
            <w:r>
              <w:t>Students cannot submit the articles after the closure date.</w:t>
            </w:r>
          </w:p>
          <w:p w14:paraId="3519262D" w14:textId="1571181E" w:rsidR="00E17141" w:rsidRDefault="00E17141" w:rsidP="00406D49">
            <w:pPr>
              <w:ind w:firstLine="0"/>
            </w:pPr>
            <w:r>
              <w:t>Students could allow to update their contribution after the closure date.</w:t>
            </w:r>
          </w:p>
          <w:p w14:paraId="39C8DC5E" w14:textId="0517B41B" w:rsidR="00E17141" w:rsidRDefault="00E17141" w:rsidP="00E17141">
            <w:pPr>
              <w:ind w:firstLine="0"/>
            </w:pPr>
            <w:r w:rsidRPr="00E17141">
              <w:t>All students must agree to Terms and Conditions before they can submit.</w:t>
            </w:r>
          </w:p>
          <w:p w14:paraId="68886B55" w14:textId="41B6147D" w:rsidR="00E17141" w:rsidRPr="00AA6B82" w:rsidRDefault="00E17141" w:rsidP="00406D49">
            <w:pPr>
              <w:ind w:firstLine="0"/>
            </w:pPr>
          </w:p>
        </w:tc>
      </w:tr>
    </w:tbl>
    <w:p w14:paraId="22135A2D" w14:textId="3B4F7768" w:rsidR="00AA6B82" w:rsidRDefault="00AA6B82" w:rsidP="00AA6B82">
      <w:pPr>
        <w:ind w:firstLine="0"/>
      </w:pPr>
    </w:p>
    <w:tbl>
      <w:tblPr>
        <w:tblStyle w:val="TableGrid"/>
        <w:tblW w:w="0" w:type="auto"/>
        <w:tblLook w:val="04A0" w:firstRow="1" w:lastRow="0" w:firstColumn="1" w:lastColumn="0" w:noHBand="0" w:noVBand="1"/>
      </w:tblPr>
      <w:tblGrid>
        <w:gridCol w:w="9350"/>
      </w:tblGrid>
      <w:tr w:rsidR="00AA6B82" w:rsidRPr="00AA6B82" w14:paraId="5A52771E" w14:textId="77777777" w:rsidTr="00406D49">
        <w:trPr>
          <w:trHeight w:val="611"/>
        </w:trPr>
        <w:tc>
          <w:tcPr>
            <w:tcW w:w="9350" w:type="dxa"/>
          </w:tcPr>
          <w:p w14:paraId="33D054D0" w14:textId="56C4FE70" w:rsidR="00AA6B82" w:rsidRPr="00AA6B82" w:rsidRDefault="003139E4" w:rsidP="00406D49">
            <w:pPr>
              <w:ind w:firstLine="0"/>
            </w:pPr>
            <w:r>
              <w:t xml:space="preserve">As </w:t>
            </w:r>
            <w:r w:rsidR="00AA6B82" w:rsidRPr="003139E4">
              <w:rPr>
                <w:b/>
                <w:bCs/>
              </w:rPr>
              <w:t>Marketing Manager</w:t>
            </w:r>
          </w:p>
        </w:tc>
      </w:tr>
      <w:tr w:rsidR="00AA6B82" w:rsidRPr="00AA6B82" w14:paraId="1BCF8C6D" w14:textId="77777777" w:rsidTr="003139E4">
        <w:trPr>
          <w:trHeight w:val="1331"/>
        </w:trPr>
        <w:tc>
          <w:tcPr>
            <w:tcW w:w="9350" w:type="dxa"/>
          </w:tcPr>
          <w:p w14:paraId="3D4B568B" w14:textId="647AB45D" w:rsidR="00AA6B82" w:rsidRDefault="003139E4" w:rsidP="00406D49">
            <w:pPr>
              <w:ind w:firstLine="0"/>
            </w:pPr>
            <w:r>
              <w:t>Marketing Manager can oversea the process.</w:t>
            </w:r>
          </w:p>
          <w:p w14:paraId="5DD66D83" w14:textId="77777777" w:rsidR="003139E4" w:rsidRDefault="003139E4" w:rsidP="00406D49">
            <w:pPr>
              <w:ind w:firstLine="0"/>
            </w:pPr>
            <w:r>
              <w:t>Marketing Manager can view the selected contributions but cannot edit any.</w:t>
            </w:r>
          </w:p>
          <w:p w14:paraId="38012348" w14:textId="3E31CD4F" w:rsidR="003139E4" w:rsidRDefault="003139E4" w:rsidP="00406D49">
            <w:pPr>
              <w:ind w:firstLine="0"/>
            </w:pPr>
            <w:r>
              <w:t xml:space="preserve">Marketing manager can zip and download the selected contributions after the closure date </w:t>
            </w:r>
          </w:p>
          <w:p w14:paraId="28B0A5A6" w14:textId="19DC8E49" w:rsidR="00AA6B82" w:rsidRPr="00AA6B82" w:rsidRDefault="00AA6B82" w:rsidP="00406D49">
            <w:pPr>
              <w:ind w:firstLine="0"/>
            </w:pPr>
          </w:p>
        </w:tc>
      </w:tr>
    </w:tbl>
    <w:p w14:paraId="72A4B568" w14:textId="4A11A6C1" w:rsidR="00AA6B82" w:rsidRDefault="00AA6B82" w:rsidP="00AA6B82">
      <w:pPr>
        <w:ind w:firstLine="0"/>
      </w:pPr>
    </w:p>
    <w:tbl>
      <w:tblPr>
        <w:tblStyle w:val="TableGrid"/>
        <w:tblW w:w="0" w:type="auto"/>
        <w:tblLook w:val="04A0" w:firstRow="1" w:lastRow="0" w:firstColumn="1" w:lastColumn="0" w:noHBand="0" w:noVBand="1"/>
      </w:tblPr>
      <w:tblGrid>
        <w:gridCol w:w="9350"/>
      </w:tblGrid>
      <w:tr w:rsidR="00AA6B82" w:rsidRPr="00AA6B82" w14:paraId="002EAFF9" w14:textId="77777777" w:rsidTr="00406D49">
        <w:trPr>
          <w:trHeight w:val="611"/>
        </w:trPr>
        <w:tc>
          <w:tcPr>
            <w:tcW w:w="9350" w:type="dxa"/>
          </w:tcPr>
          <w:p w14:paraId="65260F88" w14:textId="3B8676B4" w:rsidR="00E17141" w:rsidRPr="00AA6B82" w:rsidRDefault="00E17141" w:rsidP="00406D49">
            <w:pPr>
              <w:ind w:firstLine="0"/>
            </w:pPr>
            <w:r>
              <w:t xml:space="preserve">As </w:t>
            </w:r>
            <w:r w:rsidRPr="00E17141">
              <w:rPr>
                <w:b/>
                <w:bCs/>
              </w:rPr>
              <w:t>Marketing Coordinators</w:t>
            </w:r>
          </w:p>
        </w:tc>
      </w:tr>
      <w:tr w:rsidR="00AA6B82" w:rsidRPr="00AA6B82" w14:paraId="157462D4" w14:textId="77777777" w:rsidTr="003139E4">
        <w:trPr>
          <w:trHeight w:val="1943"/>
        </w:trPr>
        <w:tc>
          <w:tcPr>
            <w:tcW w:w="9350" w:type="dxa"/>
          </w:tcPr>
          <w:p w14:paraId="0ABA5B64" w14:textId="77777777" w:rsidR="00E17141" w:rsidRDefault="00E17141" w:rsidP="00406D49">
            <w:pPr>
              <w:ind w:firstLine="0"/>
            </w:pPr>
            <w:r>
              <w:t>Marketing coordinators should get the email notification once the student submits the contribution.</w:t>
            </w:r>
          </w:p>
          <w:p w14:paraId="7CB403E1" w14:textId="5FDF4F84" w:rsidR="00E17141" w:rsidRDefault="00E17141" w:rsidP="00406D49">
            <w:pPr>
              <w:ind w:firstLine="0"/>
            </w:pPr>
            <w:r>
              <w:t>Marketing coordinators should only allow to access contribution by their faculty</w:t>
            </w:r>
            <w:r w:rsidR="003139E4">
              <w:t>.</w:t>
            </w:r>
          </w:p>
          <w:p w14:paraId="4893ADAD" w14:textId="5ECE6B04" w:rsidR="003139E4" w:rsidRPr="003139E4" w:rsidRDefault="003139E4" w:rsidP="00406D49">
            <w:pPr>
              <w:ind w:firstLine="0"/>
            </w:pPr>
            <w:r>
              <w:t xml:space="preserve">Marketing coordinators interact with the students and </w:t>
            </w:r>
            <w:r w:rsidRPr="003139E4">
              <w:t>with the students in their Faculty in order to edit the contributions and to select those for publication.</w:t>
            </w:r>
          </w:p>
          <w:p w14:paraId="1A219596" w14:textId="7894BA17" w:rsidR="00E17141" w:rsidRPr="00AA6B82" w:rsidRDefault="00E17141" w:rsidP="00406D49">
            <w:pPr>
              <w:ind w:firstLine="0"/>
            </w:pPr>
          </w:p>
        </w:tc>
      </w:tr>
    </w:tbl>
    <w:p w14:paraId="1C5C6809" w14:textId="77777777" w:rsidR="003139E4" w:rsidRDefault="003139E4" w:rsidP="00AA6B82">
      <w:pPr>
        <w:ind w:firstLine="0"/>
      </w:pPr>
    </w:p>
    <w:tbl>
      <w:tblPr>
        <w:tblStyle w:val="TableGrid"/>
        <w:tblW w:w="0" w:type="auto"/>
        <w:tblLook w:val="04A0" w:firstRow="1" w:lastRow="0" w:firstColumn="1" w:lastColumn="0" w:noHBand="0" w:noVBand="1"/>
      </w:tblPr>
      <w:tblGrid>
        <w:gridCol w:w="9350"/>
      </w:tblGrid>
      <w:tr w:rsidR="00AA6B82" w:rsidRPr="00AA6B82" w14:paraId="5DD2A408" w14:textId="77777777" w:rsidTr="00406D49">
        <w:trPr>
          <w:trHeight w:val="611"/>
        </w:trPr>
        <w:tc>
          <w:tcPr>
            <w:tcW w:w="9350" w:type="dxa"/>
          </w:tcPr>
          <w:p w14:paraId="5D5D42A5" w14:textId="074DA64B" w:rsidR="00AA6B82" w:rsidRPr="00AA6B82" w:rsidRDefault="003139E4" w:rsidP="00406D49">
            <w:pPr>
              <w:ind w:firstLine="0"/>
            </w:pPr>
            <w:r>
              <w:lastRenderedPageBreak/>
              <w:t xml:space="preserve">As </w:t>
            </w:r>
            <w:r w:rsidRPr="003139E4">
              <w:rPr>
                <w:b/>
                <w:bCs/>
              </w:rPr>
              <w:t>administrators</w:t>
            </w:r>
          </w:p>
        </w:tc>
      </w:tr>
      <w:tr w:rsidR="00AA6B82" w:rsidRPr="00AA6B82" w14:paraId="12BB606F" w14:textId="77777777" w:rsidTr="003139E4">
        <w:trPr>
          <w:trHeight w:val="1349"/>
        </w:trPr>
        <w:tc>
          <w:tcPr>
            <w:tcW w:w="9350" w:type="dxa"/>
          </w:tcPr>
          <w:p w14:paraId="5D19572D" w14:textId="77777777" w:rsidR="00AA6B82" w:rsidRDefault="003139E4" w:rsidP="00406D49">
            <w:pPr>
              <w:ind w:firstLine="0"/>
            </w:pPr>
            <w:r>
              <w:t>Admin should maintain to every data in the system.</w:t>
            </w:r>
          </w:p>
          <w:p w14:paraId="74EBBCEA" w14:textId="60158C78" w:rsidR="003139E4" w:rsidRPr="00AA6B82" w:rsidRDefault="003139E4" w:rsidP="00406D49">
            <w:pPr>
              <w:ind w:firstLine="0"/>
            </w:pPr>
            <w:r>
              <w:rPr>
                <w:rFonts w:ascii="Calibri" w:hAnsi="Calibri" w:cs="Calibri"/>
              </w:rPr>
              <w:t xml:space="preserve">Admin can see </w:t>
            </w:r>
            <w:r w:rsidRPr="003139E4">
              <w:t>Statistical analysis (e.g. number of contributions per Faculty) needs to be available</w:t>
            </w:r>
            <w:r>
              <w:t>.</w:t>
            </w:r>
          </w:p>
        </w:tc>
      </w:tr>
    </w:tbl>
    <w:p w14:paraId="58C95CBB" w14:textId="7DE5234F" w:rsidR="00AA6B82" w:rsidRDefault="00AA6B82" w:rsidP="00AA6B82">
      <w:pPr>
        <w:ind w:firstLine="0"/>
      </w:pPr>
    </w:p>
    <w:tbl>
      <w:tblPr>
        <w:tblStyle w:val="TableGrid"/>
        <w:tblW w:w="0" w:type="auto"/>
        <w:tblLook w:val="04A0" w:firstRow="1" w:lastRow="0" w:firstColumn="1" w:lastColumn="0" w:noHBand="0" w:noVBand="1"/>
      </w:tblPr>
      <w:tblGrid>
        <w:gridCol w:w="9350"/>
      </w:tblGrid>
      <w:tr w:rsidR="00AA6B82" w:rsidRPr="00AA6B82" w14:paraId="0B2A590B" w14:textId="77777777" w:rsidTr="00406D49">
        <w:trPr>
          <w:trHeight w:val="611"/>
        </w:trPr>
        <w:tc>
          <w:tcPr>
            <w:tcW w:w="9350" w:type="dxa"/>
          </w:tcPr>
          <w:p w14:paraId="5C7838DD" w14:textId="2464FA1C" w:rsidR="00AA6B82" w:rsidRPr="00AA6B82" w:rsidRDefault="003139E4" w:rsidP="00406D49">
            <w:pPr>
              <w:ind w:firstLine="0"/>
            </w:pPr>
            <w:r>
              <w:t xml:space="preserve">As </w:t>
            </w:r>
            <w:r w:rsidRPr="003139E4">
              <w:rPr>
                <w:b/>
                <w:bCs/>
              </w:rPr>
              <w:t>Guests</w:t>
            </w:r>
          </w:p>
        </w:tc>
      </w:tr>
      <w:tr w:rsidR="00AA6B82" w:rsidRPr="00AA6B82" w14:paraId="01D04EFE" w14:textId="77777777" w:rsidTr="003139E4">
        <w:trPr>
          <w:trHeight w:val="773"/>
        </w:trPr>
        <w:tc>
          <w:tcPr>
            <w:tcW w:w="9350" w:type="dxa"/>
          </w:tcPr>
          <w:p w14:paraId="72A6BDE7" w14:textId="5B7AE126" w:rsidR="00AA6B82" w:rsidRPr="00AA6B82" w:rsidRDefault="003139E4" w:rsidP="003139E4">
            <w:pPr>
              <w:ind w:firstLine="0"/>
            </w:pPr>
            <w:r>
              <w:t>A guest account for each Faculty can be used to view the selected reports</w:t>
            </w:r>
          </w:p>
        </w:tc>
      </w:tr>
    </w:tbl>
    <w:p w14:paraId="2F73145B" w14:textId="77777777" w:rsidR="00AA6B82" w:rsidRPr="00AA6B82" w:rsidRDefault="00AA6B82" w:rsidP="00AA6B82">
      <w:pPr>
        <w:ind w:firstLine="0"/>
      </w:pPr>
    </w:p>
    <w:p w14:paraId="5A888A27" w14:textId="77777777" w:rsidR="00AA6B82" w:rsidRPr="00AA6B82" w:rsidRDefault="00AA6B82" w:rsidP="00AA6B82">
      <w:pPr>
        <w:ind w:firstLine="0"/>
      </w:pPr>
    </w:p>
    <w:p w14:paraId="1B8ED046" w14:textId="77777777" w:rsidR="001109CB" w:rsidRDefault="001109CB" w:rsidP="001109CB">
      <w:pPr>
        <w:pStyle w:val="SectionTitle"/>
      </w:pPr>
      <w:bookmarkStart w:id="5" w:name="_Toc54473556"/>
      <w:r>
        <w:lastRenderedPageBreak/>
        <w:t>Flow Chart</w:t>
      </w:r>
      <w:bookmarkEnd w:id="5"/>
    </w:p>
    <w:p w14:paraId="50D8D656" w14:textId="77777777" w:rsidR="001109CB" w:rsidRDefault="001109CB" w:rsidP="001109CB"/>
    <w:p w14:paraId="29A370F8" w14:textId="77777777" w:rsidR="001109CB" w:rsidRDefault="001109CB" w:rsidP="001109CB">
      <w:pPr>
        <w:pStyle w:val="SectionTitle"/>
      </w:pPr>
      <w:bookmarkStart w:id="6" w:name="_Toc54473557"/>
      <w:r>
        <w:lastRenderedPageBreak/>
        <w:t>ERD Diagram</w:t>
      </w:r>
      <w:bookmarkEnd w:id="6"/>
      <w:r>
        <w:t xml:space="preserve"> </w:t>
      </w:r>
    </w:p>
    <w:p w14:paraId="1AD13BBD" w14:textId="272E6B88" w:rsidR="001109CB" w:rsidRDefault="006E328E" w:rsidP="00AA6B82">
      <w:pPr>
        <w:pStyle w:val="Heading1"/>
      </w:pPr>
      <w:bookmarkStart w:id="7" w:name="_Toc54473558"/>
      <w:r>
        <w:t>Sprints Events</w:t>
      </w:r>
      <w:bookmarkEnd w:id="7"/>
    </w:p>
    <w:p w14:paraId="3AE00617" w14:textId="69CE36EB" w:rsidR="006E328E" w:rsidRDefault="006E328E" w:rsidP="0087233F">
      <w:pPr>
        <w:pStyle w:val="Heading2"/>
      </w:pPr>
      <w:bookmarkStart w:id="8" w:name="_Toc54473559"/>
      <w:r>
        <w:t>Sprint-1</w:t>
      </w:r>
      <w:bookmarkEnd w:id="8"/>
    </w:p>
    <w:p w14:paraId="271DC04C" w14:textId="747E4B57" w:rsidR="00C806D9" w:rsidRPr="00C806D9" w:rsidRDefault="00C806D9" w:rsidP="00C806D9">
      <w:pPr>
        <w:ind w:firstLine="0"/>
      </w:pPr>
      <w:r>
        <w:t>The first sprint begins at the 24 September 2020 and will be end in 1 October 2020.</w:t>
      </w:r>
    </w:p>
    <w:p w14:paraId="7A2E7335" w14:textId="2F40667C" w:rsidR="00F26C55" w:rsidRDefault="00F26C55" w:rsidP="006B21FA">
      <w:pPr>
        <w:pStyle w:val="Heading3"/>
        <w:ind w:firstLine="0"/>
      </w:pPr>
      <w:bookmarkStart w:id="9" w:name="_Toc54473560"/>
      <w:r w:rsidRPr="001109CB">
        <w:t>Backlogs</w:t>
      </w:r>
      <w:bookmarkEnd w:id="9"/>
    </w:p>
    <w:tbl>
      <w:tblPr>
        <w:tblStyle w:val="TableGrid"/>
        <w:tblW w:w="0" w:type="auto"/>
        <w:tblLook w:val="04A0" w:firstRow="1" w:lastRow="0" w:firstColumn="1" w:lastColumn="0" w:noHBand="0" w:noVBand="1"/>
      </w:tblPr>
      <w:tblGrid>
        <w:gridCol w:w="3116"/>
        <w:gridCol w:w="3117"/>
        <w:gridCol w:w="3117"/>
      </w:tblGrid>
      <w:tr w:rsidR="009A50E2" w:rsidRPr="009A50E2" w14:paraId="68E476E5" w14:textId="77777777" w:rsidTr="009A50E2">
        <w:tc>
          <w:tcPr>
            <w:tcW w:w="3116" w:type="dxa"/>
          </w:tcPr>
          <w:p w14:paraId="1389A9C5" w14:textId="77777777" w:rsidR="009A50E2" w:rsidRPr="009A50E2" w:rsidRDefault="009A50E2" w:rsidP="00406D49">
            <w:pPr>
              <w:ind w:firstLine="0"/>
            </w:pPr>
            <w:r w:rsidRPr="009A50E2">
              <w:t>ISSUES</w:t>
            </w:r>
          </w:p>
        </w:tc>
        <w:tc>
          <w:tcPr>
            <w:tcW w:w="3117" w:type="dxa"/>
          </w:tcPr>
          <w:p w14:paraId="234296ED" w14:textId="59A3DC9C" w:rsidR="009A50E2" w:rsidRPr="009A50E2" w:rsidRDefault="009A50E2" w:rsidP="00406D49">
            <w:pPr>
              <w:ind w:firstLine="0"/>
            </w:pPr>
            <w:r>
              <w:t>P</w:t>
            </w:r>
            <w:r w:rsidRPr="009A50E2">
              <w:t>RITORIZATION</w:t>
            </w:r>
          </w:p>
        </w:tc>
        <w:tc>
          <w:tcPr>
            <w:tcW w:w="3117" w:type="dxa"/>
          </w:tcPr>
          <w:p w14:paraId="4CA4C9F4" w14:textId="77777777" w:rsidR="009A50E2" w:rsidRPr="009A50E2" w:rsidRDefault="009A50E2" w:rsidP="00406D49">
            <w:pPr>
              <w:ind w:firstLine="0"/>
            </w:pPr>
            <w:r w:rsidRPr="009A50E2">
              <w:t>VALUE-POINTS</w:t>
            </w:r>
          </w:p>
        </w:tc>
      </w:tr>
      <w:tr w:rsidR="009A50E2" w:rsidRPr="009A50E2" w14:paraId="6AA706C0" w14:textId="77777777" w:rsidTr="009A50E2">
        <w:tc>
          <w:tcPr>
            <w:tcW w:w="3116" w:type="dxa"/>
          </w:tcPr>
          <w:p w14:paraId="70C118A5" w14:textId="34670105" w:rsidR="009A50E2" w:rsidRPr="009A50E2" w:rsidRDefault="009A50E2" w:rsidP="00406D49">
            <w:pPr>
              <w:ind w:firstLine="0"/>
            </w:pPr>
            <w:r>
              <w:t xml:space="preserve">Create Member/Student Register Page          </w:t>
            </w:r>
          </w:p>
        </w:tc>
        <w:tc>
          <w:tcPr>
            <w:tcW w:w="3117" w:type="dxa"/>
          </w:tcPr>
          <w:p w14:paraId="3ADB5D9D" w14:textId="6A47A578" w:rsidR="009A50E2" w:rsidRPr="009A50E2" w:rsidRDefault="009A50E2" w:rsidP="00406D49">
            <w:pPr>
              <w:ind w:firstLine="0"/>
            </w:pPr>
            <w:r>
              <w:t xml:space="preserve">VERY HIGH          </w:t>
            </w:r>
          </w:p>
        </w:tc>
        <w:tc>
          <w:tcPr>
            <w:tcW w:w="3117" w:type="dxa"/>
          </w:tcPr>
          <w:p w14:paraId="1B208FDD" w14:textId="77777777" w:rsidR="009A50E2" w:rsidRDefault="009A50E2" w:rsidP="00180C26">
            <w:pPr>
              <w:ind w:firstLine="0"/>
            </w:pPr>
            <w:r>
              <w:t>10</w:t>
            </w:r>
          </w:p>
          <w:p w14:paraId="0CA32AA0" w14:textId="77777777" w:rsidR="009A50E2" w:rsidRPr="009A50E2" w:rsidRDefault="009A50E2" w:rsidP="00406D49">
            <w:pPr>
              <w:ind w:firstLine="0"/>
            </w:pPr>
          </w:p>
        </w:tc>
      </w:tr>
      <w:tr w:rsidR="009A50E2" w:rsidRPr="009A50E2" w14:paraId="2E7E1447" w14:textId="77777777" w:rsidTr="009A50E2">
        <w:tc>
          <w:tcPr>
            <w:tcW w:w="3116" w:type="dxa"/>
          </w:tcPr>
          <w:p w14:paraId="30A2F8BB" w14:textId="77777777" w:rsidR="00180C26" w:rsidRDefault="00180C26" w:rsidP="00180C26">
            <w:pPr>
              <w:ind w:firstLine="0"/>
            </w:pPr>
            <w:r>
              <w:t xml:space="preserve">Create Member Login Page </w:t>
            </w:r>
          </w:p>
          <w:p w14:paraId="0D68D673" w14:textId="77777777" w:rsidR="009A50E2" w:rsidRPr="009A50E2" w:rsidRDefault="009A50E2" w:rsidP="00406D49">
            <w:pPr>
              <w:ind w:firstLine="0"/>
            </w:pPr>
          </w:p>
        </w:tc>
        <w:tc>
          <w:tcPr>
            <w:tcW w:w="3117" w:type="dxa"/>
          </w:tcPr>
          <w:p w14:paraId="09F7A0AB" w14:textId="36065933" w:rsidR="009A50E2" w:rsidRPr="009A50E2" w:rsidRDefault="00B83E64" w:rsidP="00406D49">
            <w:pPr>
              <w:ind w:firstLine="0"/>
            </w:pPr>
            <w:r>
              <w:t>VERY HIGH</w:t>
            </w:r>
          </w:p>
        </w:tc>
        <w:tc>
          <w:tcPr>
            <w:tcW w:w="3117" w:type="dxa"/>
          </w:tcPr>
          <w:p w14:paraId="7BDB7E02" w14:textId="379EBC05" w:rsidR="009A50E2" w:rsidRPr="009A50E2" w:rsidRDefault="00BA214A" w:rsidP="00406D49">
            <w:pPr>
              <w:ind w:firstLine="0"/>
            </w:pPr>
            <w:r>
              <w:t>15</w:t>
            </w:r>
          </w:p>
        </w:tc>
      </w:tr>
      <w:tr w:rsidR="009A50E2" w:rsidRPr="009A50E2" w14:paraId="6CA025A4" w14:textId="77777777" w:rsidTr="009A50E2">
        <w:tc>
          <w:tcPr>
            <w:tcW w:w="3116" w:type="dxa"/>
          </w:tcPr>
          <w:p w14:paraId="1D4EB2B2" w14:textId="77777777" w:rsidR="00180C26" w:rsidRDefault="00180C26" w:rsidP="00180C26">
            <w:pPr>
              <w:ind w:firstLine="0"/>
            </w:pPr>
            <w:r>
              <w:t>Create Admin Login Page</w:t>
            </w:r>
          </w:p>
          <w:p w14:paraId="6E3AF9EB" w14:textId="77777777" w:rsidR="009A50E2" w:rsidRPr="009A50E2" w:rsidRDefault="009A50E2" w:rsidP="00180C26">
            <w:pPr>
              <w:ind w:firstLine="0"/>
            </w:pPr>
          </w:p>
        </w:tc>
        <w:tc>
          <w:tcPr>
            <w:tcW w:w="3117" w:type="dxa"/>
          </w:tcPr>
          <w:p w14:paraId="6792AEE5" w14:textId="4DBB16C2" w:rsidR="009A50E2" w:rsidRPr="009A50E2" w:rsidRDefault="00B83E64" w:rsidP="00406D49">
            <w:pPr>
              <w:ind w:firstLine="0"/>
            </w:pPr>
            <w:r>
              <w:t>VERY HIGH</w:t>
            </w:r>
          </w:p>
        </w:tc>
        <w:tc>
          <w:tcPr>
            <w:tcW w:w="3117" w:type="dxa"/>
          </w:tcPr>
          <w:p w14:paraId="014C7138" w14:textId="4332C5E4" w:rsidR="009A50E2" w:rsidRPr="009A50E2" w:rsidRDefault="00B21A55" w:rsidP="00406D49">
            <w:pPr>
              <w:ind w:firstLine="0"/>
            </w:pPr>
            <w:r>
              <w:t>20</w:t>
            </w:r>
          </w:p>
        </w:tc>
      </w:tr>
      <w:tr w:rsidR="009A50E2" w:rsidRPr="009A50E2" w14:paraId="52F576AA" w14:textId="77777777" w:rsidTr="009A50E2">
        <w:tc>
          <w:tcPr>
            <w:tcW w:w="3116" w:type="dxa"/>
          </w:tcPr>
          <w:p w14:paraId="6B098B51" w14:textId="77777777" w:rsidR="00180C26" w:rsidRDefault="00180C26" w:rsidP="00180C26">
            <w:pPr>
              <w:ind w:firstLine="0"/>
            </w:pPr>
            <w:r>
              <w:t>Create Article Upload page by admin</w:t>
            </w:r>
          </w:p>
          <w:p w14:paraId="134D7F41" w14:textId="77777777" w:rsidR="009A50E2" w:rsidRPr="009A50E2" w:rsidRDefault="009A50E2" w:rsidP="00180C26">
            <w:pPr>
              <w:ind w:firstLine="0"/>
            </w:pPr>
          </w:p>
        </w:tc>
        <w:tc>
          <w:tcPr>
            <w:tcW w:w="3117" w:type="dxa"/>
          </w:tcPr>
          <w:p w14:paraId="1F179238" w14:textId="1CFCDB65" w:rsidR="009A50E2" w:rsidRPr="009A50E2" w:rsidRDefault="00B83E64" w:rsidP="00406D49">
            <w:pPr>
              <w:ind w:firstLine="0"/>
            </w:pPr>
            <w:r>
              <w:t>VERY HIGH</w:t>
            </w:r>
          </w:p>
        </w:tc>
        <w:tc>
          <w:tcPr>
            <w:tcW w:w="3117" w:type="dxa"/>
          </w:tcPr>
          <w:p w14:paraId="66512B42" w14:textId="2F2C1247" w:rsidR="009A50E2" w:rsidRPr="009A50E2" w:rsidRDefault="00B21A55" w:rsidP="00406D49">
            <w:pPr>
              <w:ind w:firstLine="0"/>
            </w:pPr>
            <w:r>
              <w:t>10</w:t>
            </w:r>
          </w:p>
        </w:tc>
      </w:tr>
      <w:tr w:rsidR="009A50E2" w:rsidRPr="009A50E2" w14:paraId="69555405" w14:textId="77777777" w:rsidTr="009A50E2">
        <w:tc>
          <w:tcPr>
            <w:tcW w:w="3116" w:type="dxa"/>
          </w:tcPr>
          <w:p w14:paraId="46C45A7E" w14:textId="77777777" w:rsidR="00180C26" w:rsidRDefault="00180C26" w:rsidP="00180C26">
            <w:pPr>
              <w:ind w:firstLine="0"/>
            </w:pPr>
            <w:r>
              <w:t>Create article upload page by Student</w:t>
            </w:r>
          </w:p>
          <w:p w14:paraId="1C5F6AA2" w14:textId="77777777" w:rsidR="009A50E2" w:rsidRPr="009A50E2" w:rsidRDefault="009A50E2" w:rsidP="00180C26">
            <w:pPr>
              <w:ind w:firstLine="0"/>
            </w:pPr>
          </w:p>
        </w:tc>
        <w:tc>
          <w:tcPr>
            <w:tcW w:w="3117" w:type="dxa"/>
          </w:tcPr>
          <w:p w14:paraId="138A8938" w14:textId="1EBB04C5" w:rsidR="009A50E2" w:rsidRPr="009A50E2" w:rsidRDefault="00B83E64" w:rsidP="00406D49">
            <w:pPr>
              <w:ind w:firstLine="0"/>
            </w:pPr>
            <w:r>
              <w:t>VERY HIGH</w:t>
            </w:r>
          </w:p>
        </w:tc>
        <w:tc>
          <w:tcPr>
            <w:tcW w:w="3117" w:type="dxa"/>
          </w:tcPr>
          <w:p w14:paraId="44BEDDF2" w14:textId="6D9600C0" w:rsidR="009A50E2" w:rsidRPr="009A50E2" w:rsidRDefault="00B21A55" w:rsidP="00406D49">
            <w:pPr>
              <w:ind w:firstLine="0"/>
            </w:pPr>
            <w:r>
              <w:t>10</w:t>
            </w:r>
          </w:p>
        </w:tc>
      </w:tr>
      <w:tr w:rsidR="009A50E2" w:rsidRPr="009A50E2" w14:paraId="54D84B76" w14:textId="77777777" w:rsidTr="009A50E2">
        <w:tc>
          <w:tcPr>
            <w:tcW w:w="3116" w:type="dxa"/>
          </w:tcPr>
          <w:p w14:paraId="754C0C27" w14:textId="77777777" w:rsidR="00180C26" w:rsidRDefault="00180C26" w:rsidP="00180C26">
            <w:pPr>
              <w:ind w:firstLine="0"/>
            </w:pPr>
            <w:r>
              <w:t>Create Edit article page for Student</w:t>
            </w:r>
          </w:p>
          <w:p w14:paraId="52F28704" w14:textId="77777777" w:rsidR="009A50E2" w:rsidRPr="009A50E2" w:rsidRDefault="009A50E2" w:rsidP="00180C26">
            <w:pPr>
              <w:ind w:firstLine="0"/>
            </w:pPr>
          </w:p>
        </w:tc>
        <w:tc>
          <w:tcPr>
            <w:tcW w:w="3117" w:type="dxa"/>
          </w:tcPr>
          <w:p w14:paraId="3D327B12" w14:textId="4B5E4791" w:rsidR="009A50E2" w:rsidRPr="009A50E2" w:rsidRDefault="00B83E64" w:rsidP="00406D49">
            <w:pPr>
              <w:ind w:firstLine="0"/>
            </w:pPr>
            <w:r>
              <w:t>VERY HIGH</w:t>
            </w:r>
          </w:p>
        </w:tc>
        <w:tc>
          <w:tcPr>
            <w:tcW w:w="3117" w:type="dxa"/>
          </w:tcPr>
          <w:p w14:paraId="54A83A7A" w14:textId="71292403" w:rsidR="009A50E2" w:rsidRPr="009A50E2" w:rsidRDefault="00B21A55" w:rsidP="00406D49">
            <w:pPr>
              <w:ind w:firstLine="0"/>
            </w:pPr>
            <w:r>
              <w:t>20</w:t>
            </w:r>
          </w:p>
        </w:tc>
      </w:tr>
      <w:tr w:rsidR="009A50E2" w:rsidRPr="009A50E2" w14:paraId="027C4FE1" w14:textId="77777777" w:rsidTr="009A50E2">
        <w:tc>
          <w:tcPr>
            <w:tcW w:w="3116" w:type="dxa"/>
          </w:tcPr>
          <w:p w14:paraId="0768B0AD" w14:textId="77777777" w:rsidR="00180C26" w:rsidRDefault="00180C26" w:rsidP="00180C26">
            <w:pPr>
              <w:ind w:firstLine="0"/>
            </w:pPr>
            <w:r>
              <w:t xml:space="preserve">Create Marketing Coordinator Register Page </w:t>
            </w:r>
          </w:p>
          <w:p w14:paraId="0BD949D8" w14:textId="77777777" w:rsidR="009A50E2" w:rsidRPr="009A50E2" w:rsidRDefault="009A50E2" w:rsidP="00180C26">
            <w:pPr>
              <w:ind w:firstLine="0"/>
            </w:pPr>
          </w:p>
        </w:tc>
        <w:tc>
          <w:tcPr>
            <w:tcW w:w="3117" w:type="dxa"/>
          </w:tcPr>
          <w:p w14:paraId="29F2888F" w14:textId="6FB77D68" w:rsidR="009A50E2" w:rsidRPr="009A50E2" w:rsidRDefault="00B83E64" w:rsidP="00406D49">
            <w:pPr>
              <w:ind w:firstLine="0"/>
            </w:pPr>
            <w:r>
              <w:t>HIGH</w:t>
            </w:r>
            <w:r w:rsidR="005B14C1">
              <w:softHyphen/>
            </w:r>
            <w:r w:rsidR="005B14C1">
              <w:softHyphen/>
            </w:r>
          </w:p>
        </w:tc>
        <w:tc>
          <w:tcPr>
            <w:tcW w:w="3117" w:type="dxa"/>
          </w:tcPr>
          <w:p w14:paraId="586DAC6A" w14:textId="07EA229D" w:rsidR="009A50E2" w:rsidRPr="009A50E2" w:rsidRDefault="00B21A55" w:rsidP="00406D49">
            <w:pPr>
              <w:ind w:firstLine="0"/>
            </w:pPr>
            <w:r>
              <w:t>20</w:t>
            </w:r>
          </w:p>
        </w:tc>
      </w:tr>
      <w:tr w:rsidR="009639F5" w:rsidRPr="009A50E2" w14:paraId="0667E04F" w14:textId="77777777" w:rsidTr="009A50E2">
        <w:tc>
          <w:tcPr>
            <w:tcW w:w="3116" w:type="dxa"/>
          </w:tcPr>
          <w:p w14:paraId="6DF5C2B3" w14:textId="3A4F3B31" w:rsidR="009639F5" w:rsidRDefault="009639F5" w:rsidP="009639F5">
            <w:pPr>
              <w:ind w:firstLine="0"/>
            </w:pPr>
            <w:r>
              <w:lastRenderedPageBreak/>
              <w:t xml:space="preserve">Create Marketing Coordinator Login Page </w:t>
            </w:r>
          </w:p>
          <w:p w14:paraId="5BDE2D65" w14:textId="77777777" w:rsidR="009639F5" w:rsidRDefault="009639F5" w:rsidP="00180C26">
            <w:pPr>
              <w:ind w:firstLine="0"/>
            </w:pPr>
          </w:p>
        </w:tc>
        <w:tc>
          <w:tcPr>
            <w:tcW w:w="3117" w:type="dxa"/>
          </w:tcPr>
          <w:p w14:paraId="75805321" w14:textId="61B10561" w:rsidR="009639F5" w:rsidRDefault="009639F5" w:rsidP="00406D49">
            <w:pPr>
              <w:ind w:firstLine="0"/>
            </w:pPr>
            <w:r>
              <w:t>HIGH</w:t>
            </w:r>
          </w:p>
        </w:tc>
        <w:tc>
          <w:tcPr>
            <w:tcW w:w="3117" w:type="dxa"/>
          </w:tcPr>
          <w:p w14:paraId="57021837" w14:textId="27485393" w:rsidR="009639F5" w:rsidRDefault="009639F5" w:rsidP="00406D49">
            <w:pPr>
              <w:ind w:firstLine="0"/>
            </w:pPr>
            <w:r>
              <w:t>10</w:t>
            </w:r>
          </w:p>
        </w:tc>
      </w:tr>
      <w:tr w:rsidR="00C57A70" w:rsidRPr="009A50E2" w14:paraId="33E283B5" w14:textId="77777777" w:rsidTr="009A50E2">
        <w:tc>
          <w:tcPr>
            <w:tcW w:w="3116" w:type="dxa"/>
          </w:tcPr>
          <w:p w14:paraId="409E1420" w14:textId="77777777" w:rsidR="00C57A70" w:rsidRDefault="00C57A70" w:rsidP="00C57A70">
            <w:pPr>
              <w:ind w:firstLine="0"/>
            </w:pPr>
            <w:r>
              <w:t xml:space="preserve">Create marketing Manager Register Page </w:t>
            </w:r>
          </w:p>
          <w:p w14:paraId="4A1158FB" w14:textId="77777777" w:rsidR="00C57A70" w:rsidRDefault="00C57A70" w:rsidP="00C57A70">
            <w:pPr>
              <w:ind w:firstLine="0"/>
            </w:pPr>
          </w:p>
        </w:tc>
        <w:tc>
          <w:tcPr>
            <w:tcW w:w="3117" w:type="dxa"/>
          </w:tcPr>
          <w:p w14:paraId="168F6609" w14:textId="0B76EF76" w:rsidR="00C57A70" w:rsidRDefault="00C57A70" w:rsidP="00C57A70">
            <w:pPr>
              <w:ind w:firstLine="0"/>
            </w:pPr>
            <w:r>
              <w:t>VERY HIGH</w:t>
            </w:r>
          </w:p>
        </w:tc>
        <w:tc>
          <w:tcPr>
            <w:tcW w:w="3117" w:type="dxa"/>
          </w:tcPr>
          <w:p w14:paraId="164A1A60" w14:textId="6CCD418E" w:rsidR="00C57A70" w:rsidRDefault="00C57A70" w:rsidP="00C57A70">
            <w:pPr>
              <w:ind w:firstLine="0"/>
            </w:pPr>
            <w:r>
              <w:t>10</w:t>
            </w:r>
          </w:p>
        </w:tc>
      </w:tr>
      <w:tr w:rsidR="00C57A70" w:rsidRPr="009A50E2" w14:paraId="32978A2E" w14:textId="77777777" w:rsidTr="009A50E2">
        <w:tc>
          <w:tcPr>
            <w:tcW w:w="3116" w:type="dxa"/>
          </w:tcPr>
          <w:p w14:paraId="5356750D" w14:textId="77777777" w:rsidR="00C57A70" w:rsidRDefault="00C57A70" w:rsidP="00C57A70">
            <w:pPr>
              <w:ind w:firstLine="0"/>
            </w:pPr>
            <w:r>
              <w:t xml:space="preserve">Create Marketing Manager Login Page </w:t>
            </w:r>
          </w:p>
          <w:p w14:paraId="388C0794" w14:textId="77777777" w:rsidR="00C57A70" w:rsidRDefault="00C57A70" w:rsidP="00C57A70">
            <w:pPr>
              <w:ind w:firstLine="0"/>
            </w:pPr>
          </w:p>
        </w:tc>
        <w:tc>
          <w:tcPr>
            <w:tcW w:w="3117" w:type="dxa"/>
          </w:tcPr>
          <w:p w14:paraId="6F0B9513" w14:textId="36D5526F" w:rsidR="00C57A70" w:rsidRDefault="00C57A70" w:rsidP="00C57A70">
            <w:pPr>
              <w:ind w:firstLine="0"/>
            </w:pPr>
            <w:r>
              <w:t>VERY HIGH</w:t>
            </w:r>
          </w:p>
        </w:tc>
        <w:tc>
          <w:tcPr>
            <w:tcW w:w="3117" w:type="dxa"/>
          </w:tcPr>
          <w:p w14:paraId="2A62FD2E" w14:textId="30C83694" w:rsidR="00C57A70" w:rsidRDefault="00C57A70" w:rsidP="00C57A70">
            <w:pPr>
              <w:ind w:firstLine="0"/>
            </w:pPr>
            <w:r>
              <w:t>20</w:t>
            </w:r>
          </w:p>
        </w:tc>
      </w:tr>
      <w:tr w:rsidR="00D20609" w:rsidRPr="009A50E2" w14:paraId="539CE5D9" w14:textId="77777777" w:rsidTr="00406D49">
        <w:tc>
          <w:tcPr>
            <w:tcW w:w="3116" w:type="dxa"/>
          </w:tcPr>
          <w:p w14:paraId="010BA70F" w14:textId="77777777" w:rsidR="00D20609" w:rsidRDefault="00D20609" w:rsidP="00406D49">
            <w:pPr>
              <w:ind w:firstLine="0"/>
            </w:pPr>
            <w:r>
              <w:t>Create Marketing Coordinator Feedback Form</w:t>
            </w:r>
          </w:p>
          <w:p w14:paraId="37149E13" w14:textId="77777777" w:rsidR="00D20609" w:rsidRPr="009A50E2" w:rsidRDefault="00D20609" w:rsidP="00406D49">
            <w:pPr>
              <w:ind w:firstLine="0"/>
            </w:pPr>
          </w:p>
        </w:tc>
        <w:tc>
          <w:tcPr>
            <w:tcW w:w="3117" w:type="dxa"/>
          </w:tcPr>
          <w:p w14:paraId="2D011E83" w14:textId="77777777" w:rsidR="00D20609" w:rsidRPr="009A50E2" w:rsidRDefault="00D20609" w:rsidP="00406D49">
            <w:pPr>
              <w:ind w:firstLine="0"/>
            </w:pPr>
            <w:r>
              <w:t>HIGH</w:t>
            </w:r>
          </w:p>
        </w:tc>
        <w:tc>
          <w:tcPr>
            <w:tcW w:w="3117" w:type="dxa"/>
          </w:tcPr>
          <w:p w14:paraId="1EFC6434" w14:textId="77777777" w:rsidR="00D20609" w:rsidRPr="009A50E2" w:rsidRDefault="00D20609" w:rsidP="00406D49">
            <w:pPr>
              <w:ind w:firstLine="0"/>
            </w:pPr>
            <w:r>
              <w:t>20</w:t>
            </w:r>
          </w:p>
        </w:tc>
      </w:tr>
      <w:tr w:rsidR="00C57A70" w:rsidRPr="009A50E2" w14:paraId="67268243" w14:textId="77777777" w:rsidTr="009A50E2">
        <w:tc>
          <w:tcPr>
            <w:tcW w:w="3116" w:type="dxa"/>
          </w:tcPr>
          <w:p w14:paraId="010B85D8" w14:textId="77777777" w:rsidR="00C57A70" w:rsidRDefault="00C57A70" w:rsidP="00C57A70">
            <w:pPr>
              <w:ind w:firstLine="0"/>
            </w:pPr>
            <w:r>
              <w:t>Create Marketing Manager download article function</w:t>
            </w:r>
          </w:p>
          <w:p w14:paraId="167224FA" w14:textId="77777777" w:rsidR="00C57A70" w:rsidRPr="009A50E2" w:rsidRDefault="00C57A70" w:rsidP="00C57A70">
            <w:pPr>
              <w:ind w:firstLine="0"/>
            </w:pPr>
          </w:p>
        </w:tc>
        <w:tc>
          <w:tcPr>
            <w:tcW w:w="3117" w:type="dxa"/>
          </w:tcPr>
          <w:p w14:paraId="34013BC0" w14:textId="3C7FECDE" w:rsidR="00C57A70" w:rsidRPr="009A50E2" w:rsidRDefault="00C57A70" w:rsidP="00C57A70">
            <w:pPr>
              <w:ind w:firstLine="0"/>
            </w:pPr>
            <w:r>
              <w:t>MEDIUM</w:t>
            </w:r>
          </w:p>
        </w:tc>
        <w:tc>
          <w:tcPr>
            <w:tcW w:w="3117" w:type="dxa"/>
          </w:tcPr>
          <w:p w14:paraId="2E5DFFAE" w14:textId="729D3AFF" w:rsidR="00C57A70" w:rsidRPr="009A50E2" w:rsidRDefault="00C57A70" w:rsidP="00C57A70">
            <w:pPr>
              <w:ind w:firstLine="0"/>
            </w:pPr>
            <w:r>
              <w:t>20</w:t>
            </w:r>
          </w:p>
        </w:tc>
      </w:tr>
      <w:tr w:rsidR="005B14C1" w:rsidRPr="009A50E2" w14:paraId="55089D43" w14:textId="77777777" w:rsidTr="009A50E2">
        <w:tc>
          <w:tcPr>
            <w:tcW w:w="3116" w:type="dxa"/>
          </w:tcPr>
          <w:p w14:paraId="0F5566B3" w14:textId="7B4BE242" w:rsidR="005B14C1" w:rsidRDefault="005B14C1" w:rsidP="00C57A70">
            <w:pPr>
              <w:ind w:firstLine="0"/>
            </w:pPr>
            <w:r>
              <w:t>Create Student Profile Page</w:t>
            </w:r>
          </w:p>
        </w:tc>
        <w:tc>
          <w:tcPr>
            <w:tcW w:w="3117" w:type="dxa"/>
          </w:tcPr>
          <w:p w14:paraId="5A51ABBB" w14:textId="26037687" w:rsidR="005B14C1" w:rsidRDefault="005B14C1" w:rsidP="00C57A70">
            <w:pPr>
              <w:ind w:firstLine="0"/>
            </w:pPr>
            <w:r>
              <w:t>MEDIUM</w:t>
            </w:r>
          </w:p>
        </w:tc>
        <w:tc>
          <w:tcPr>
            <w:tcW w:w="3117" w:type="dxa"/>
          </w:tcPr>
          <w:p w14:paraId="0A360273" w14:textId="4B9F8C36" w:rsidR="005B14C1" w:rsidRDefault="005B14C1" w:rsidP="00C57A70">
            <w:pPr>
              <w:ind w:firstLine="0"/>
            </w:pPr>
            <w:r>
              <w:t>20</w:t>
            </w:r>
          </w:p>
        </w:tc>
      </w:tr>
      <w:tr w:rsidR="004342CB" w:rsidRPr="009A50E2" w14:paraId="3317114D" w14:textId="77777777" w:rsidTr="009A50E2">
        <w:tc>
          <w:tcPr>
            <w:tcW w:w="3116" w:type="dxa"/>
          </w:tcPr>
          <w:p w14:paraId="6DEE9A6A" w14:textId="1CFB266F" w:rsidR="004342CB" w:rsidRDefault="004342CB" w:rsidP="00C57A70">
            <w:pPr>
              <w:ind w:firstLine="0"/>
            </w:pPr>
            <w:r>
              <w:t>Create Marketing Manager Profile Page</w:t>
            </w:r>
          </w:p>
        </w:tc>
        <w:tc>
          <w:tcPr>
            <w:tcW w:w="3117" w:type="dxa"/>
          </w:tcPr>
          <w:p w14:paraId="75A6B995" w14:textId="0949C690" w:rsidR="004342CB" w:rsidRDefault="004342CB" w:rsidP="00C57A70">
            <w:pPr>
              <w:ind w:firstLine="0"/>
            </w:pPr>
            <w:r>
              <w:t>MEDIUM</w:t>
            </w:r>
          </w:p>
        </w:tc>
        <w:tc>
          <w:tcPr>
            <w:tcW w:w="3117" w:type="dxa"/>
          </w:tcPr>
          <w:p w14:paraId="182A8AAF" w14:textId="0B4E8085" w:rsidR="004342CB" w:rsidRDefault="004342CB" w:rsidP="00C57A70">
            <w:pPr>
              <w:ind w:firstLine="0"/>
            </w:pPr>
            <w:r>
              <w:t>20</w:t>
            </w:r>
          </w:p>
        </w:tc>
      </w:tr>
      <w:tr w:rsidR="00786323" w:rsidRPr="009A50E2" w14:paraId="53710288" w14:textId="77777777" w:rsidTr="009A50E2">
        <w:tc>
          <w:tcPr>
            <w:tcW w:w="3116" w:type="dxa"/>
          </w:tcPr>
          <w:p w14:paraId="6B573018" w14:textId="47D24C6A" w:rsidR="00786323" w:rsidRDefault="00786323" w:rsidP="00C57A70">
            <w:pPr>
              <w:ind w:firstLine="0"/>
            </w:pPr>
            <w:r>
              <w:t xml:space="preserve">Create Tables of magazines, articles, students </w:t>
            </w:r>
          </w:p>
        </w:tc>
        <w:tc>
          <w:tcPr>
            <w:tcW w:w="3117" w:type="dxa"/>
          </w:tcPr>
          <w:p w14:paraId="0ADCF824" w14:textId="2A5F1891" w:rsidR="00786323" w:rsidRDefault="00786323" w:rsidP="00C57A70">
            <w:pPr>
              <w:ind w:firstLine="0"/>
            </w:pPr>
            <w:r>
              <w:t>Medium</w:t>
            </w:r>
          </w:p>
        </w:tc>
        <w:tc>
          <w:tcPr>
            <w:tcW w:w="3117" w:type="dxa"/>
          </w:tcPr>
          <w:p w14:paraId="5A283473" w14:textId="78BCC4A0" w:rsidR="00786323" w:rsidRDefault="00786323" w:rsidP="00C57A70">
            <w:pPr>
              <w:ind w:firstLine="0"/>
            </w:pPr>
            <w:r>
              <w:t>30</w:t>
            </w:r>
          </w:p>
        </w:tc>
      </w:tr>
      <w:tr w:rsidR="00786323" w:rsidRPr="009A50E2" w14:paraId="3D9B3D2B" w14:textId="77777777" w:rsidTr="009A50E2">
        <w:tc>
          <w:tcPr>
            <w:tcW w:w="3116" w:type="dxa"/>
          </w:tcPr>
          <w:p w14:paraId="55E4B3D2" w14:textId="36F43CAC" w:rsidR="00786323" w:rsidRDefault="00786323" w:rsidP="00C57A70">
            <w:pPr>
              <w:ind w:firstLine="0"/>
            </w:pPr>
            <w:r>
              <w:t>Create View for articles</w:t>
            </w:r>
          </w:p>
        </w:tc>
        <w:tc>
          <w:tcPr>
            <w:tcW w:w="3117" w:type="dxa"/>
          </w:tcPr>
          <w:p w14:paraId="41D36950" w14:textId="0A337918" w:rsidR="00786323" w:rsidRDefault="00786323" w:rsidP="00C57A70">
            <w:pPr>
              <w:ind w:firstLine="0"/>
            </w:pPr>
            <w:r>
              <w:t>Medium</w:t>
            </w:r>
          </w:p>
        </w:tc>
        <w:tc>
          <w:tcPr>
            <w:tcW w:w="3117" w:type="dxa"/>
          </w:tcPr>
          <w:p w14:paraId="667BFCB9" w14:textId="26CFF846" w:rsidR="00786323" w:rsidRDefault="00786323" w:rsidP="00C57A70">
            <w:pPr>
              <w:ind w:firstLine="0"/>
            </w:pPr>
            <w:r>
              <w:t>20</w:t>
            </w:r>
          </w:p>
        </w:tc>
      </w:tr>
      <w:tr w:rsidR="00D36DFF" w:rsidRPr="009A50E2" w14:paraId="5879AAAE" w14:textId="77777777" w:rsidTr="009A50E2">
        <w:tc>
          <w:tcPr>
            <w:tcW w:w="3116" w:type="dxa"/>
          </w:tcPr>
          <w:p w14:paraId="39E4449B" w14:textId="0DE716D3" w:rsidR="00D36DFF" w:rsidRDefault="00D36DFF" w:rsidP="00D36DFF">
            <w:pPr>
              <w:ind w:firstLine="0"/>
            </w:pPr>
            <w:r>
              <w:t xml:space="preserve">Create Authorization rules </w:t>
            </w:r>
          </w:p>
        </w:tc>
        <w:tc>
          <w:tcPr>
            <w:tcW w:w="3117" w:type="dxa"/>
          </w:tcPr>
          <w:p w14:paraId="0528AF80" w14:textId="756360D6" w:rsidR="00D36DFF" w:rsidRDefault="00D36DFF" w:rsidP="00D36DFF">
            <w:pPr>
              <w:ind w:firstLine="0"/>
            </w:pPr>
            <w:r>
              <w:t>MEDIUM</w:t>
            </w:r>
          </w:p>
        </w:tc>
        <w:tc>
          <w:tcPr>
            <w:tcW w:w="3117" w:type="dxa"/>
          </w:tcPr>
          <w:p w14:paraId="04E17607" w14:textId="0086D6D3" w:rsidR="00D36DFF" w:rsidRDefault="00D36DFF" w:rsidP="00D36DFF">
            <w:pPr>
              <w:ind w:firstLine="0"/>
            </w:pPr>
            <w:r>
              <w:t>30</w:t>
            </w:r>
          </w:p>
        </w:tc>
      </w:tr>
      <w:tr w:rsidR="00C57A70" w:rsidRPr="009A50E2" w14:paraId="4D102183" w14:textId="77777777" w:rsidTr="009A50E2">
        <w:tc>
          <w:tcPr>
            <w:tcW w:w="3116" w:type="dxa"/>
          </w:tcPr>
          <w:p w14:paraId="44F257F4" w14:textId="77777777" w:rsidR="00C57A70" w:rsidRDefault="00C57A70" w:rsidP="00C57A70">
            <w:pPr>
              <w:ind w:firstLine="0"/>
            </w:pPr>
            <w:r>
              <w:t>Create approve article function of marketing coordinator</w:t>
            </w:r>
          </w:p>
          <w:p w14:paraId="574A586A" w14:textId="77777777" w:rsidR="00C57A70" w:rsidRPr="009A50E2" w:rsidRDefault="00C57A70" w:rsidP="00C57A70">
            <w:pPr>
              <w:ind w:firstLine="0"/>
            </w:pPr>
          </w:p>
        </w:tc>
        <w:tc>
          <w:tcPr>
            <w:tcW w:w="3117" w:type="dxa"/>
          </w:tcPr>
          <w:p w14:paraId="5A2EC654" w14:textId="6CC6C948" w:rsidR="00C57A70" w:rsidRPr="009A50E2" w:rsidRDefault="00C57A70" w:rsidP="00C57A70">
            <w:pPr>
              <w:ind w:firstLine="0"/>
            </w:pPr>
            <w:r>
              <w:lastRenderedPageBreak/>
              <w:t>MEDIUM</w:t>
            </w:r>
          </w:p>
        </w:tc>
        <w:tc>
          <w:tcPr>
            <w:tcW w:w="3117" w:type="dxa"/>
          </w:tcPr>
          <w:p w14:paraId="4F7B6CF7" w14:textId="6D835843" w:rsidR="00C57A70" w:rsidRPr="009A50E2" w:rsidRDefault="00C57A70" w:rsidP="00C57A70">
            <w:pPr>
              <w:ind w:firstLine="0"/>
            </w:pPr>
            <w:r>
              <w:t>10</w:t>
            </w:r>
          </w:p>
        </w:tc>
      </w:tr>
      <w:tr w:rsidR="00C57A70" w:rsidRPr="009A50E2" w14:paraId="1DD32E43" w14:textId="77777777" w:rsidTr="009A50E2">
        <w:tc>
          <w:tcPr>
            <w:tcW w:w="3116" w:type="dxa"/>
          </w:tcPr>
          <w:p w14:paraId="03FC14A3" w14:textId="77777777" w:rsidR="00C57A70" w:rsidRDefault="00C57A70" w:rsidP="00C57A70">
            <w:pPr>
              <w:ind w:firstLine="0"/>
            </w:pPr>
            <w:r>
              <w:t xml:space="preserve">Create Admin Dashboard with analytical report </w:t>
            </w:r>
          </w:p>
          <w:p w14:paraId="15E4E611" w14:textId="77777777" w:rsidR="00C57A70" w:rsidRDefault="00C57A70" w:rsidP="00C57A70"/>
        </w:tc>
        <w:tc>
          <w:tcPr>
            <w:tcW w:w="3117" w:type="dxa"/>
          </w:tcPr>
          <w:p w14:paraId="095ACABC" w14:textId="655D51E8" w:rsidR="00C57A70" w:rsidRPr="009A50E2" w:rsidRDefault="00C57A70" w:rsidP="00C57A70">
            <w:pPr>
              <w:ind w:firstLine="0"/>
            </w:pPr>
            <w:r>
              <w:t>LOW</w:t>
            </w:r>
          </w:p>
        </w:tc>
        <w:tc>
          <w:tcPr>
            <w:tcW w:w="3117" w:type="dxa"/>
          </w:tcPr>
          <w:p w14:paraId="7B203661" w14:textId="77DE19CB" w:rsidR="00C57A70" w:rsidRPr="009A50E2" w:rsidRDefault="00C57A70" w:rsidP="00C57A70">
            <w:pPr>
              <w:ind w:firstLine="0"/>
            </w:pPr>
            <w:r>
              <w:t>20</w:t>
            </w:r>
          </w:p>
        </w:tc>
      </w:tr>
      <w:tr w:rsidR="00C57A70" w:rsidRPr="009A50E2" w14:paraId="6EF69130" w14:textId="77777777" w:rsidTr="009A50E2">
        <w:tc>
          <w:tcPr>
            <w:tcW w:w="3116" w:type="dxa"/>
          </w:tcPr>
          <w:p w14:paraId="3ABE28AC" w14:textId="77777777" w:rsidR="00C57A70" w:rsidRDefault="00C57A70" w:rsidP="00C57A70">
            <w:pPr>
              <w:ind w:firstLine="0"/>
            </w:pPr>
            <w:r>
              <w:t xml:space="preserve">Create Marketing Coordinator Dashboard </w:t>
            </w:r>
          </w:p>
          <w:p w14:paraId="0EFB2804" w14:textId="77777777" w:rsidR="00C57A70" w:rsidRDefault="00C57A70" w:rsidP="00C57A70"/>
        </w:tc>
        <w:tc>
          <w:tcPr>
            <w:tcW w:w="3117" w:type="dxa"/>
          </w:tcPr>
          <w:p w14:paraId="543ACBB6" w14:textId="065D77E5" w:rsidR="00C57A70" w:rsidRPr="009A50E2" w:rsidRDefault="00C57A70" w:rsidP="00C57A70">
            <w:pPr>
              <w:ind w:firstLine="0"/>
            </w:pPr>
            <w:r>
              <w:t>LOW</w:t>
            </w:r>
          </w:p>
        </w:tc>
        <w:tc>
          <w:tcPr>
            <w:tcW w:w="3117" w:type="dxa"/>
          </w:tcPr>
          <w:p w14:paraId="6EA5F00A" w14:textId="12DE7C8D" w:rsidR="00C57A70" w:rsidRPr="009A50E2" w:rsidRDefault="00C57A70" w:rsidP="00C57A70">
            <w:pPr>
              <w:ind w:firstLine="0"/>
            </w:pPr>
            <w:r>
              <w:t>20</w:t>
            </w:r>
          </w:p>
        </w:tc>
      </w:tr>
      <w:tr w:rsidR="00C57A70" w:rsidRPr="009A50E2" w14:paraId="17F421B4" w14:textId="77777777" w:rsidTr="009A50E2">
        <w:tc>
          <w:tcPr>
            <w:tcW w:w="3116" w:type="dxa"/>
          </w:tcPr>
          <w:p w14:paraId="39C2C4C3" w14:textId="77777777" w:rsidR="00C57A70" w:rsidRDefault="00C57A70" w:rsidP="00C57A70">
            <w:pPr>
              <w:ind w:firstLine="0"/>
            </w:pPr>
            <w:r>
              <w:t>Create E-mail notification function for article submission</w:t>
            </w:r>
          </w:p>
          <w:p w14:paraId="4C1FEAC9" w14:textId="77777777" w:rsidR="00C57A70" w:rsidRDefault="00C57A70" w:rsidP="00C57A70"/>
        </w:tc>
        <w:tc>
          <w:tcPr>
            <w:tcW w:w="3117" w:type="dxa"/>
          </w:tcPr>
          <w:p w14:paraId="7F7F0053" w14:textId="2DF5AD41" w:rsidR="00C57A70" w:rsidRPr="009A50E2" w:rsidRDefault="00C57A70" w:rsidP="00C57A70">
            <w:pPr>
              <w:ind w:firstLine="0"/>
            </w:pPr>
            <w:r>
              <w:t>LOW</w:t>
            </w:r>
          </w:p>
        </w:tc>
        <w:tc>
          <w:tcPr>
            <w:tcW w:w="3117" w:type="dxa"/>
          </w:tcPr>
          <w:p w14:paraId="463C7227" w14:textId="41CA6501" w:rsidR="00C57A70" w:rsidRPr="009A50E2" w:rsidRDefault="00C57A70" w:rsidP="00C57A70">
            <w:pPr>
              <w:ind w:firstLine="0"/>
            </w:pPr>
            <w:r>
              <w:t>20</w:t>
            </w:r>
          </w:p>
        </w:tc>
      </w:tr>
    </w:tbl>
    <w:p w14:paraId="3DD87C3E" w14:textId="77777777" w:rsidR="00863917" w:rsidRPr="008F513B" w:rsidRDefault="00863917" w:rsidP="00BF4CF5">
      <w:pPr>
        <w:ind w:firstLine="0"/>
      </w:pPr>
    </w:p>
    <w:p w14:paraId="280B00EE" w14:textId="77777777" w:rsidR="00A4596B" w:rsidRDefault="00A4596B" w:rsidP="004B2760"/>
    <w:p w14:paraId="71E53CDB" w14:textId="77777777" w:rsidR="00A4596B" w:rsidRDefault="00A4596B" w:rsidP="00D7389A">
      <w:pPr>
        <w:ind w:firstLine="0"/>
      </w:pPr>
    </w:p>
    <w:p w14:paraId="65FA18FB" w14:textId="469D3AB6" w:rsidR="003A7F32" w:rsidRPr="003A7F32" w:rsidRDefault="001109CB" w:rsidP="003A7F32">
      <w:pPr>
        <w:pStyle w:val="Heading3"/>
      </w:pPr>
      <w:bookmarkStart w:id="10" w:name="_Toc54473561"/>
      <w:r w:rsidRPr="001109CB">
        <w:t xml:space="preserve">Sprint </w:t>
      </w:r>
      <w:r w:rsidR="004B2760">
        <w:t>Planning</w:t>
      </w:r>
      <w:bookmarkEnd w:id="10"/>
    </w:p>
    <w:p w14:paraId="50584596" w14:textId="72A38C6B" w:rsidR="006E74D9" w:rsidRDefault="006E74D9" w:rsidP="004B2760">
      <w:r>
        <w:t>Task 1</w:t>
      </w:r>
    </w:p>
    <w:tbl>
      <w:tblPr>
        <w:tblStyle w:val="TableGrid"/>
        <w:tblW w:w="0" w:type="auto"/>
        <w:tblLook w:val="04A0" w:firstRow="1" w:lastRow="0" w:firstColumn="1" w:lastColumn="0" w:noHBand="0" w:noVBand="1"/>
      </w:tblPr>
      <w:tblGrid>
        <w:gridCol w:w="2336"/>
        <w:gridCol w:w="2338"/>
        <w:gridCol w:w="2338"/>
        <w:gridCol w:w="2338"/>
      </w:tblGrid>
      <w:tr w:rsidR="00B20307" w14:paraId="5A708BD5" w14:textId="77777777" w:rsidTr="00B20307">
        <w:tc>
          <w:tcPr>
            <w:tcW w:w="9350" w:type="dxa"/>
            <w:gridSpan w:val="4"/>
          </w:tcPr>
          <w:p w14:paraId="5537D844" w14:textId="46BE4382" w:rsidR="00B20307" w:rsidRDefault="00B20307" w:rsidP="004B2760">
            <w:pPr>
              <w:ind w:firstLine="0"/>
            </w:pPr>
            <w:r>
              <w:t>Create Member Register Page</w:t>
            </w:r>
            <w:r w:rsidR="00493730">
              <w:t xml:space="preserve"> </w:t>
            </w:r>
          </w:p>
        </w:tc>
      </w:tr>
      <w:tr w:rsidR="00B20307" w14:paraId="51EC4C26" w14:textId="77777777" w:rsidTr="00B20307">
        <w:tc>
          <w:tcPr>
            <w:tcW w:w="4675" w:type="dxa"/>
            <w:gridSpan w:val="2"/>
          </w:tcPr>
          <w:p w14:paraId="46376652" w14:textId="1054B30B" w:rsidR="00B20307" w:rsidRDefault="00B20307" w:rsidP="004B2760">
            <w:pPr>
              <w:ind w:firstLine="0"/>
            </w:pPr>
            <w:r>
              <w:t xml:space="preserve">Status </w:t>
            </w:r>
          </w:p>
        </w:tc>
        <w:tc>
          <w:tcPr>
            <w:tcW w:w="4675" w:type="dxa"/>
            <w:gridSpan w:val="2"/>
          </w:tcPr>
          <w:p w14:paraId="565D3CA4" w14:textId="22038A93" w:rsidR="00B20307" w:rsidRDefault="00B20307" w:rsidP="004B2760">
            <w:pPr>
              <w:ind w:firstLine="0"/>
            </w:pPr>
            <w:r>
              <w:t>TODO</w:t>
            </w:r>
          </w:p>
        </w:tc>
      </w:tr>
      <w:tr w:rsidR="00B20307" w14:paraId="0C5D4576" w14:textId="77777777" w:rsidTr="00B20307">
        <w:tc>
          <w:tcPr>
            <w:tcW w:w="4675" w:type="dxa"/>
            <w:gridSpan w:val="2"/>
          </w:tcPr>
          <w:p w14:paraId="71322F35" w14:textId="53F8570D" w:rsidR="00B20307" w:rsidRDefault="00B20307" w:rsidP="004B2760">
            <w:pPr>
              <w:ind w:firstLine="0"/>
            </w:pPr>
            <w:r>
              <w:t xml:space="preserve">Project </w:t>
            </w:r>
          </w:p>
        </w:tc>
        <w:tc>
          <w:tcPr>
            <w:tcW w:w="4675" w:type="dxa"/>
            <w:gridSpan w:val="2"/>
          </w:tcPr>
          <w:p w14:paraId="2D4A098E" w14:textId="1B2B1301" w:rsidR="00B20307" w:rsidRDefault="00B20307" w:rsidP="004B2760">
            <w:pPr>
              <w:ind w:firstLine="0"/>
            </w:pPr>
            <w:proofErr w:type="spellStart"/>
            <w:r>
              <w:t>EWSD_Magazine</w:t>
            </w:r>
            <w:proofErr w:type="spellEnd"/>
          </w:p>
        </w:tc>
      </w:tr>
      <w:tr w:rsidR="00B20307" w14:paraId="6A6D720E" w14:textId="77777777" w:rsidTr="00B20307">
        <w:tc>
          <w:tcPr>
            <w:tcW w:w="2337" w:type="dxa"/>
          </w:tcPr>
          <w:p w14:paraId="0F2A2997" w14:textId="5C31193E" w:rsidR="00B20307" w:rsidRDefault="00B20307" w:rsidP="004B2760">
            <w:pPr>
              <w:ind w:firstLine="0"/>
            </w:pPr>
            <w:r>
              <w:t>Type:</w:t>
            </w:r>
          </w:p>
        </w:tc>
        <w:tc>
          <w:tcPr>
            <w:tcW w:w="2337" w:type="dxa"/>
          </w:tcPr>
          <w:p w14:paraId="5F8A3941" w14:textId="63D7785B" w:rsidR="00B20307" w:rsidRDefault="00B20307" w:rsidP="004B2760">
            <w:pPr>
              <w:ind w:firstLine="0"/>
            </w:pPr>
            <w:r>
              <w:t>Story</w:t>
            </w:r>
          </w:p>
        </w:tc>
        <w:tc>
          <w:tcPr>
            <w:tcW w:w="2338" w:type="dxa"/>
          </w:tcPr>
          <w:p w14:paraId="54C363AE" w14:textId="169DB900" w:rsidR="00B20307" w:rsidRDefault="00B20307" w:rsidP="004B2760">
            <w:pPr>
              <w:ind w:firstLine="0"/>
            </w:pPr>
            <w:r>
              <w:t>Priority</w:t>
            </w:r>
            <w:r w:rsidR="00A06DCD">
              <w:t>:</w:t>
            </w:r>
          </w:p>
        </w:tc>
        <w:tc>
          <w:tcPr>
            <w:tcW w:w="2338" w:type="dxa"/>
          </w:tcPr>
          <w:p w14:paraId="66D3E7B8" w14:textId="2121C418" w:rsidR="00B20307" w:rsidRDefault="00B20307" w:rsidP="004B2760">
            <w:pPr>
              <w:ind w:firstLine="0"/>
            </w:pPr>
            <w:r>
              <w:t>Very High</w:t>
            </w:r>
          </w:p>
        </w:tc>
      </w:tr>
      <w:tr w:rsidR="00B20307" w14:paraId="4588A515" w14:textId="77777777" w:rsidTr="00B20307">
        <w:tc>
          <w:tcPr>
            <w:tcW w:w="2337" w:type="dxa"/>
          </w:tcPr>
          <w:p w14:paraId="03BD78BA" w14:textId="773ED175" w:rsidR="00B20307" w:rsidRDefault="00A06DCD" w:rsidP="004B2760">
            <w:pPr>
              <w:ind w:firstLine="0"/>
            </w:pPr>
            <w:r>
              <w:t>Reporter</w:t>
            </w:r>
          </w:p>
        </w:tc>
        <w:tc>
          <w:tcPr>
            <w:tcW w:w="2337" w:type="dxa"/>
          </w:tcPr>
          <w:p w14:paraId="16CD31CB" w14:textId="6FAF2537" w:rsidR="00B20307" w:rsidRDefault="00A06DCD" w:rsidP="004B2760">
            <w:pPr>
              <w:ind w:firstLine="0"/>
            </w:pPr>
            <w:r>
              <w:t>Arkar</w:t>
            </w:r>
          </w:p>
        </w:tc>
        <w:tc>
          <w:tcPr>
            <w:tcW w:w="2338" w:type="dxa"/>
          </w:tcPr>
          <w:p w14:paraId="58FBF164" w14:textId="160AD633" w:rsidR="00B20307" w:rsidRDefault="00A06DCD" w:rsidP="004B2760">
            <w:pPr>
              <w:ind w:firstLine="0"/>
            </w:pPr>
            <w:r>
              <w:t>Assignee</w:t>
            </w:r>
          </w:p>
        </w:tc>
        <w:tc>
          <w:tcPr>
            <w:tcW w:w="2338" w:type="dxa"/>
          </w:tcPr>
          <w:p w14:paraId="54686F74" w14:textId="2864E164" w:rsidR="00B20307" w:rsidRDefault="00A06DCD" w:rsidP="004B2760">
            <w:pPr>
              <w:ind w:firstLine="0"/>
            </w:pPr>
            <w:r>
              <w:t>Arkar</w:t>
            </w:r>
          </w:p>
        </w:tc>
      </w:tr>
      <w:tr w:rsidR="00B20307" w14:paraId="5D39C0C6" w14:textId="77777777" w:rsidTr="00B20307">
        <w:tc>
          <w:tcPr>
            <w:tcW w:w="2337" w:type="dxa"/>
          </w:tcPr>
          <w:p w14:paraId="2631FEB5" w14:textId="6D4D6489" w:rsidR="00B20307" w:rsidRDefault="00A06DCD" w:rsidP="004B2760">
            <w:pPr>
              <w:ind w:firstLine="0"/>
            </w:pPr>
            <w:r>
              <w:t xml:space="preserve">Estimate Time </w:t>
            </w:r>
          </w:p>
        </w:tc>
        <w:tc>
          <w:tcPr>
            <w:tcW w:w="2337" w:type="dxa"/>
          </w:tcPr>
          <w:p w14:paraId="670524B1" w14:textId="77C474B5" w:rsidR="00B20307" w:rsidRDefault="00A06DCD" w:rsidP="004B2760">
            <w:pPr>
              <w:ind w:firstLine="0"/>
            </w:pPr>
            <w:r>
              <w:t xml:space="preserve">5 </w:t>
            </w:r>
            <w:proofErr w:type="gramStart"/>
            <w:r>
              <w:t>h</w:t>
            </w:r>
            <w:r w:rsidR="00493730">
              <w:t>our</w:t>
            </w:r>
            <w:proofErr w:type="gramEnd"/>
          </w:p>
        </w:tc>
        <w:tc>
          <w:tcPr>
            <w:tcW w:w="2338" w:type="dxa"/>
          </w:tcPr>
          <w:p w14:paraId="4B5D8A51" w14:textId="48304D24" w:rsidR="00B20307" w:rsidRDefault="00A06DCD" w:rsidP="004B2760">
            <w:pPr>
              <w:ind w:firstLine="0"/>
            </w:pPr>
            <w:r>
              <w:t>Remaining Estimate</w:t>
            </w:r>
          </w:p>
        </w:tc>
        <w:tc>
          <w:tcPr>
            <w:tcW w:w="2338" w:type="dxa"/>
          </w:tcPr>
          <w:p w14:paraId="5E903478" w14:textId="000C4436" w:rsidR="00B20307" w:rsidRDefault="00A06DCD" w:rsidP="004B2760">
            <w:pPr>
              <w:ind w:firstLine="0"/>
            </w:pPr>
            <w:r>
              <w:t>0</w:t>
            </w:r>
          </w:p>
        </w:tc>
      </w:tr>
    </w:tbl>
    <w:p w14:paraId="074EE334" w14:textId="42084D1F" w:rsidR="00B20307" w:rsidRDefault="00B20307" w:rsidP="00B757BF">
      <w:pPr>
        <w:ind w:firstLine="0"/>
      </w:pPr>
    </w:p>
    <w:tbl>
      <w:tblPr>
        <w:tblStyle w:val="TableGrid"/>
        <w:tblW w:w="0" w:type="auto"/>
        <w:tblLook w:val="04A0" w:firstRow="1" w:lastRow="0" w:firstColumn="1" w:lastColumn="0" w:noHBand="0" w:noVBand="1"/>
      </w:tblPr>
      <w:tblGrid>
        <w:gridCol w:w="3116"/>
        <w:gridCol w:w="3117"/>
        <w:gridCol w:w="3117"/>
      </w:tblGrid>
      <w:tr w:rsidR="00A06DCD" w14:paraId="286367D9" w14:textId="77777777" w:rsidTr="00A06DCD">
        <w:tc>
          <w:tcPr>
            <w:tcW w:w="3116" w:type="dxa"/>
          </w:tcPr>
          <w:p w14:paraId="29D1FE33" w14:textId="5670516F" w:rsidR="00A06DCD" w:rsidRDefault="00A06DCD" w:rsidP="004B2760">
            <w:pPr>
              <w:ind w:firstLine="0"/>
            </w:pPr>
            <w:r>
              <w:t xml:space="preserve">Summary </w:t>
            </w:r>
          </w:p>
        </w:tc>
        <w:tc>
          <w:tcPr>
            <w:tcW w:w="3117" w:type="dxa"/>
          </w:tcPr>
          <w:p w14:paraId="7811A2B8" w14:textId="11783AC2" w:rsidR="00A06DCD" w:rsidRDefault="00A06DCD" w:rsidP="004B2760">
            <w:pPr>
              <w:ind w:firstLine="0"/>
            </w:pPr>
            <w:r>
              <w:t xml:space="preserve">Status </w:t>
            </w:r>
          </w:p>
        </w:tc>
        <w:tc>
          <w:tcPr>
            <w:tcW w:w="3117" w:type="dxa"/>
          </w:tcPr>
          <w:p w14:paraId="579C75E3" w14:textId="6EC7EEC1" w:rsidR="00A06DCD" w:rsidRDefault="00E55D2E" w:rsidP="004B2760">
            <w:pPr>
              <w:ind w:firstLine="0"/>
            </w:pPr>
            <w:r>
              <w:t>Assignee</w:t>
            </w:r>
          </w:p>
        </w:tc>
      </w:tr>
      <w:tr w:rsidR="00E55D2E" w14:paraId="1B67EDF1" w14:textId="77777777" w:rsidTr="00A06DCD">
        <w:tc>
          <w:tcPr>
            <w:tcW w:w="3116" w:type="dxa"/>
          </w:tcPr>
          <w:p w14:paraId="0886DBAE" w14:textId="390286F1" w:rsidR="00E55D2E" w:rsidRDefault="00880BF9" w:rsidP="004B2760">
            <w:pPr>
              <w:ind w:firstLine="0"/>
            </w:pPr>
            <w:hyperlink r:id="rId9" w:history="1">
              <w:r w:rsidR="00E55D2E">
                <w:t>Create</w:t>
              </w:r>
            </w:hyperlink>
            <w:r w:rsidR="00E55D2E">
              <w:t xml:space="preserve"> Repo on Git-Hub</w:t>
            </w:r>
          </w:p>
        </w:tc>
        <w:tc>
          <w:tcPr>
            <w:tcW w:w="3117" w:type="dxa"/>
          </w:tcPr>
          <w:p w14:paraId="38A659E2" w14:textId="1B7C3D9C" w:rsidR="00E55D2E" w:rsidRDefault="00E55D2E" w:rsidP="004B2760">
            <w:pPr>
              <w:ind w:firstLine="0"/>
            </w:pPr>
            <w:r>
              <w:t>TODO</w:t>
            </w:r>
          </w:p>
        </w:tc>
        <w:tc>
          <w:tcPr>
            <w:tcW w:w="3117" w:type="dxa"/>
          </w:tcPr>
          <w:p w14:paraId="60D30B5E" w14:textId="73BF7C7E" w:rsidR="00E55D2E" w:rsidRDefault="00E55D2E" w:rsidP="004B2760">
            <w:pPr>
              <w:ind w:firstLine="0"/>
            </w:pPr>
            <w:r w:rsidRPr="00E55D2E">
              <w:t>Arkar</w:t>
            </w:r>
          </w:p>
        </w:tc>
      </w:tr>
      <w:tr w:rsidR="00E55D2E" w14:paraId="0F8E2DD2" w14:textId="77777777" w:rsidTr="00A06DCD">
        <w:tc>
          <w:tcPr>
            <w:tcW w:w="3116" w:type="dxa"/>
          </w:tcPr>
          <w:p w14:paraId="28074245" w14:textId="6AC3BA08" w:rsidR="00E55D2E" w:rsidRDefault="008B53F7" w:rsidP="004B2760">
            <w:pPr>
              <w:ind w:firstLine="0"/>
            </w:pPr>
            <w:r>
              <w:t>Create database Schema</w:t>
            </w:r>
          </w:p>
        </w:tc>
        <w:tc>
          <w:tcPr>
            <w:tcW w:w="3117" w:type="dxa"/>
          </w:tcPr>
          <w:p w14:paraId="3986188C" w14:textId="239E5DFC" w:rsidR="00E55D2E" w:rsidRDefault="008B53F7" w:rsidP="004B2760">
            <w:pPr>
              <w:ind w:firstLine="0"/>
            </w:pPr>
            <w:r>
              <w:t>TODO</w:t>
            </w:r>
          </w:p>
        </w:tc>
        <w:tc>
          <w:tcPr>
            <w:tcW w:w="3117" w:type="dxa"/>
          </w:tcPr>
          <w:p w14:paraId="686897A3" w14:textId="015F93DE" w:rsidR="00E55D2E" w:rsidRDefault="00E55D2E" w:rsidP="004B2760">
            <w:pPr>
              <w:ind w:firstLine="0"/>
            </w:pPr>
            <w:r>
              <w:t>Sett Wai Aung  </w:t>
            </w:r>
          </w:p>
        </w:tc>
      </w:tr>
      <w:tr w:rsidR="00E55D2E" w14:paraId="616A1537" w14:textId="77777777" w:rsidTr="00A06DCD">
        <w:tc>
          <w:tcPr>
            <w:tcW w:w="3116" w:type="dxa"/>
          </w:tcPr>
          <w:p w14:paraId="49D6C557" w14:textId="32863756" w:rsidR="00E55D2E" w:rsidRDefault="008B53F7" w:rsidP="004B2760">
            <w:pPr>
              <w:ind w:firstLine="0"/>
            </w:pPr>
            <w:r>
              <w:t xml:space="preserve">Create front end </w:t>
            </w:r>
          </w:p>
        </w:tc>
        <w:tc>
          <w:tcPr>
            <w:tcW w:w="3117" w:type="dxa"/>
          </w:tcPr>
          <w:p w14:paraId="4F5D8035" w14:textId="46CB73B6" w:rsidR="00E55D2E" w:rsidRDefault="00BE6678" w:rsidP="004B2760">
            <w:pPr>
              <w:ind w:firstLine="0"/>
            </w:pPr>
            <w:r>
              <w:t>TODO</w:t>
            </w:r>
          </w:p>
        </w:tc>
        <w:tc>
          <w:tcPr>
            <w:tcW w:w="3117" w:type="dxa"/>
          </w:tcPr>
          <w:p w14:paraId="510C56C8" w14:textId="52467A0A" w:rsidR="00E55D2E" w:rsidRDefault="00E55D2E" w:rsidP="004B2760">
            <w:pPr>
              <w:ind w:firstLine="0"/>
            </w:pPr>
            <w:r>
              <w:t>arkar phyo  </w:t>
            </w:r>
          </w:p>
        </w:tc>
      </w:tr>
      <w:tr w:rsidR="00E55D2E" w14:paraId="61BFE7ED" w14:textId="77777777" w:rsidTr="00A06DCD">
        <w:tc>
          <w:tcPr>
            <w:tcW w:w="3116" w:type="dxa"/>
          </w:tcPr>
          <w:p w14:paraId="19CD0A37" w14:textId="0A54ABC6" w:rsidR="00E55D2E" w:rsidRDefault="00BE6678" w:rsidP="004B2760">
            <w:pPr>
              <w:ind w:firstLine="0"/>
            </w:pPr>
            <w:r>
              <w:t>Implement Backend</w:t>
            </w:r>
          </w:p>
        </w:tc>
        <w:tc>
          <w:tcPr>
            <w:tcW w:w="3117" w:type="dxa"/>
          </w:tcPr>
          <w:p w14:paraId="6A0D96C0" w14:textId="0FF9B6B2" w:rsidR="00E55D2E" w:rsidRDefault="00BE6678" w:rsidP="004B2760">
            <w:pPr>
              <w:ind w:firstLine="0"/>
            </w:pPr>
            <w:r>
              <w:t>TODO</w:t>
            </w:r>
          </w:p>
        </w:tc>
        <w:tc>
          <w:tcPr>
            <w:tcW w:w="3117" w:type="dxa"/>
          </w:tcPr>
          <w:p w14:paraId="265D3B7D" w14:textId="0E4F859F" w:rsidR="00E55D2E" w:rsidRDefault="00E55D2E" w:rsidP="004B2760">
            <w:pPr>
              <w:ind w:firstLine="0"/>
            </w:pPr>
            <w:r>
              <w:t>Suan Thiha Nyan  </w:t>
            </w:r>
          </w:p>
        </w:tc>
      </w:tr>
      <w:tr w:rsidR="00E55D2E" w14:paraId="4BBEF885" w14:textId="77777777" w:rsidTr="00A06DCD">
        <w:tc>
          <w:tcPr>
            <w:tcW w:w="3116" w:type="dxa"/>
          </w:tcPr>
          <w:p w14:paraId="39B9CFD5" w14:textId="3BE921CE" w:rsidR="00E55D2E" w:rsidRDefault="00BE6678" w:rsidP="004B2760">
            <w:pPr>
              <w:ind w:firstLine="0"/>
            </w:pPr>
            <w:r>
              <w:t>Testing</w:t>
            </w:r>
          </w:p>
        </w:tc>
        <w:tc>
          <w:tcPr>
            <w:tcW w:w="3117" w:type="dxa"/>
          </w:tcPr>
          <w:p w14:paraId="28670209" w14:textId="0714A016" w:rsidR="00E55D2E" w:rsidRDefault="00BE6678" w:rsidP="004B2760">
            <w:pPr>
              <w:ind w:firstLine="0"/>
            </w:pPr>
            <w:r>
              <w:t>TOD</w:t>
            </w:r>
          </w:p>
        </w:tc>
        <w:tc>
          <w:tcPr>
            <w:tcW w:w="3117" w:type="dxa"/>
          </w:tcPr>
          <w:p w14:paraId="12C5DD14" w14:textId="49D65790" w:rsidR="00E55D2E" w:rsidRDefault="00E55D2E" w:rsidP="004B2760">
            <w:pPr>
              <w:ind w:firstLine="0"/>
            </w:pPr>
            <w:r>
              <w:t>Zaw Htet Aung  </w:t>
            </w:r>
          </w:p>
        </w:tc>
      </w:tr>
    </w:tbl>
    <w:p w14:paraId="5F9059AD" w14:textId="77777777" w:rsidR="006E74D9" w:rsidRDefault="006E74D9" w:rsidP="006E74D9">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6E74D9" w14:paraId="314AF4CE" w14:textId="77777777" w:rsidTr="00406D49">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FCD36F6" w14:textId="77777777" w:rsidR="006E74D9" w:rsidRPr="00493730" w:rsidRDefault="006E74D9" w:rsidP="00493730">
            <w:pPr>
              <w:spacing w:line="240" w:lineRule="auto"/>
              <w:ind w:firstLine="0"/>
              <w:rPr>
                <w:b/>
                <w:bCs/>
              </w:rPr>
            </w:pPr>
            <w:r w:rsidRPr="00493730">
              <w:rPr>
                <w:b/>
                <w:bCs/>
              </w:rPr>
              <w:t>Description</w:t>
            </w:r>
          </w:p>
          <w:p w14:paraId="3EC25189" w14:textId="77777777" w:rsidR="006E74D9" w:rsidRDefault="006E74D9" w:rsidP="00493730">
            <w:pPr>
              <w:spacing w:line="240" w:lineRule="auto"/>
              <w:ind w:firstLine="0"/>
            </w:pPr>
            <w:r>
              <w:t>As a student, the student should allow to register their profile into the system.</w:t>
            </w:r>
          </w:p>
          <w:p w14:paraId="3FBECA43" w14:textId="77777777" w:rsidR="006E74D9" w:rsidRPr="00493730" w:rsidRDefault="006E74D9" w:rsidP="00493730">
            <w:pPr>
              <w:spacing w:line="240" w:lineRule="auto"/>
              <w:ind w:firstLine="0"/>
              <w:rPr>
                <w:b/>
                <w:bCs/>
              </w:rPr>
            </w:pPr>
            <w:r w:rsidRPr="00493730">
              <w:rPr>
                <w:b/>
                <w:bCs/>
              </w:rPr>
              <w:t>Test Description</w:t>
            </w:r>
          </w:p>
          <w:p w14:paraId="15624FD9" w14:textId="77777777" w:rsidR="006E74D9" w:rsidRDefault="006E74D9" w:rsidP="00BA7772">
            <w:pPr>
              <w:pStyle w:val="ListParagraph"/>
              <w:numPr>
                <w:ilvl w:val="0"/>
                <w:numId w:val="15"/>
              </w:numPr>
              <w:spacing w:line="360" w:lineRule="auto"/>
            </w:pPr>
            <w:r>
              <w:t>Show the register form with validation fields.</w:t>
            </w:r>
          </w:p>
          <w:p w14:paraId="779DF3B2" w14:textId="77777777" w:rsidR="006E74D9" w:rsidRDefault="006E74D9" w:rsidP="00BA7772">
            <w:pPr>
              <w:pStyle w:val="ListParagraph"/>
              <w:numPr>
                <w:ilvl w:val="0"/>
                <w:numId w:val="15"/>
              </w:numPr>
              <w:spacing w:line="360" w:lineRule="auto"/>
            </w:pPr>
            <w:r>
              <w:t>The member info is saved in the database once registered.</w:t>
            </w:r>
          </w:p>
          <w:p w14:paraId="019AF8E4" w14:textId="77777777" w:rsidR="006E74D9" w:rsidRDefault="006E74D9" w:rsidP="006E74D9">
            <w:pPr>
              <w:pStyle w:val="ListParagraph"/>
            </w:pPr>
          </w:p>
        </w:tc>
      </w:tr>
    </w:tbl>
    <w:p w14:paraId="38EC1195" w14:textId="5133ED95" w:rsidR="006E74D9" w:rsidRDefault="006E74D9" w:rsidP="006E74D9">
      <w:pPr>
        <w:ind w:firstLine="0"/>
      </w:pPr>
    </w:p>
    <w:p w14:paraId="502E3B5A" w14:textId="18A7DDD0" w:rsidR="00BE6678" w:rsidRDefault="00BE6678" w:rsidP="006E74D9">
      <w:pPr>
        <w:ind w:firstLine="0"/>
      </w:pPr>
    </w:p>
    <w:p w14:paraId="7AF54089" w14:textId="2DB9CF04" w:rsidR="00BE6678" w:rsidRDefault="00BE6678" w:rsidP="006E74D9">
      <w:pPr>
        <w:ind w:firstLine="0"/>
      </w:pPr>
    </w:p>
    <w:p w14:paraId="4C47A10C" w14:textId="77777777" w:rsidR="00BE6678" w:rsidRDefault="00BE6678" w:rsidP="006E74D9">
      <w:pPr>
        <w:ind w:firstLine="0"/>
      </w:pPr>
    </w:p>
    <w:p w14:paraId="1A0BC01D" w14:textId="0345F9AE" w:rsidR="00AB0B33" w:rsidRDefault="00B74813" w:rsidP="003B501F">
      <w:pPr>
        <w:pStyle w:val="ListParagraph"/>
      </w:pPr>
      <w:r>
        <w:t xml:space="preserve">Task </w:t>
      </w:r>
      <w:r w:rsidR="006E74D9">
        <w:t>2</w:t>
      </w:r>
    </w:p>
    <w:tbl>
      <w:tblPr>
        <w:tblStyle w:val="TableGrid"/>
        <w:tblW w:w="0" w:type="auto"/>
        <w:tblLook w:val="04A0" w:firstRow="1" w:lastRow="0" w:firstColumn="1" w:lastColumn="0" w:noHBand="0" w:noVBand="1"/>
      </w:tblPr>
      <w:tblGrid>
        <w:gridCol w:w="2336"/>
        <w:gridCol w:w="2338"/>
        <w:gridCol w:w="2338"/>
        <w:gridCol w:w="2338"/>
      </w:tblGrid>
      <w:tr w:rsidR="00AB0B33" w14:paraId="5B19BD11" w14:textId="77777777" w:rsidTr="00B143AE">
        <w:tc>
          <w:tcPr>
            <w:tcW w:w="9350" w:type="dxa"/>
            <w:gridSpan w:val="4"/>
          </w:tcPr>
          <w:p w14:paraId="4FD5E0B1" w14:textId="77E15E5B" w:rsidR="00AB0B33" w:rsidRDefault="00AB0B33" w:rsidP="00B143AE">
            <w:pPr>
              <w:ind w:firstLine="0"/>
            </w:pPr>
            <w:r>
              <w:t xml:space="preserve">Create </w:t>
            </w:r>
            <w:r w:rsidR="00F2636D">
              <w:t>Member/Student Login Page</w:t>
            </w:r>
            <w:r>
              <w:t xml:space="preserve"> </w:t>
            </w:r>
          </w:p>
        </w:tc>
      </w:tr>
      <w:tr w:rsidR="00AB0B33" w14:paraId="423D43FD" w14:textId="77777777" w:rsidTr="00B143AE">
        <w:tc>
          <w:tcPr>
            <w:tcW w:w="4675" w:type="dxa"/>
            <w:gridSpan w:val="2"/>
          </w:tcPr>
          <w:p w14:paraId="05771C0E" w14:textId="77777777" w:rsidR="00AB0B33" w:rsidRDefault="00AB0B33" w:rsidP="00B143AE">
            <w:pPr>
              <w:ind w:firstLine="0"/>
            </w:pPr>
            <w:r>
              <w:t xml:space="preserve">Status </w:t>
            </w:r>
          </w:p>
        </w:tc>
        <w:tc>
          <w:tcPr>
            <w:tcW w:w="4675" w:type="dxa"/>
            <w:gridSpan w:val="2"/>
          </w:tcPr>
          <w:p w14:paraId="457C079F" w14:textId="77777777" w:rsidR="00AB0B33" w:rsidRDefault="00AB0B33" w:rsidP="00B143AE">
            <w:pPr>
              <w:ind w:firstLine="0"/>
            </w:pPr>
            <w:r>
              <w:t>TODO</w:t>
            </w:r>
          </w:p>
        </w:tc>
      </w:tr>
      <w:tr w:rsidR="00AB0B33" w14:paraId="49D5456E" w14:textId="77777777" w:rsidTr="00B143AE">
        <w:tc>
          <w:tcPr>
            <w:tcW w:w="4675" w:type="dxa"/>
            <w:gridSpan w:val="2"/>
          </w:tcPr>
          <w:p w14:paraId="436629F6" w14:textId="77777777" w:rsidR="00AB0B33" w:rsidRDefault="00AB0B33" w:rsidP="00B143AE">
            <w:pPr>
              <w:ind w:firstLine="0"/>
            </w:pPr>
            <w:r>
              <w:t xml:space="preserve">Project </w:t>
            </w:r>
          </w:p>
        </w:tc>
        <w:tc>
          <w:tcPr>
            <w:tcW w:w="4675" w:type="dxa"/>
            <w:gridSpan w:val="2"/>
          </w:tcPr>
          <w:p w14:paraId="41648F2B" w14:textId="77777777" w:rsidR="00AB0B33" w:rsidRDefault="00AB0B33" w:rsidP="00B143AE">
            <w:pPr>
              <w:ind w:firstLine="0"/>
            </w:pPr>
            <w:proofErr w:type="spellStart"/>
            <w:r>
              <w:t>EWSD_Magazine</w:t>
            </w:r>
            <w:proofErr w:type="spellEnd"/>
          </w:p>
        </w:tc>
      </w:tr>
      <w:tr w:rsidR="00AB0B33" w14:paraId="08FFBE8D" w14:textId="77777777" w:rsidTr="00B143AE">
        <w:tc>
          <w:tcPr>
            <w:tcW w:w="2337" w:type="dxa"/>
          </w:tcPr>
          <w:p w14:paraId="15D55A84" w14:textId="77777777" w:rsidR="00AB0B33" w:rsidRDefault="00AB0B33" w:rsidP="00B143AE">
            <w:pPr>
              <w:ind w:firstLine="0"/>
            </w:pPr>
            <w:r>
              <w:t>Type:</w:t>
            </w:r>
          </w:p>
        </w:tc>
        <w:tc>
          <w:tcPr>
            <w:tcW w:w="2337" w:type="dxa"/>
          </w:tcPr>
          <w:p w14:paraId="34FE2D5B" w14:textId="77777777" w:rsidR="00AB0B33" w:rsidRDefault="00AB0B33" w:rsidP="00B143AE">
            <w:pPr>
              <w:ind w:firstLine="0"/>
            </w:pPr>
            <w:r>
              <w:t>Story</w:t>
            </w:r>
          </w:p>
        </w:tc>
        <w:tc>
          <w:tcPr>
            <w:tcW w:w="2338" w:type="dxa"/>
          </w:tcPr>
          <w:p w14:paraId="161EC6C4" w14:textId="77777777" w:rsidR="00AB0B33" w:rsidRDefault="00AB0B33" w:rsidP="00B143AE">
            <w:pPr>
              <w:ind w:firstLine="0"/>
            </w:pPr>
            <w:r>
              <w:t>Priority:</w:t>
            </w:r>
          </w:p>
        </w:tc>
        <w:tc>
          <w:tcPr>
            <w:tcW w:w="2338" w:type="dxa"/>
          </w:tcPr>
          <w:p w14:paraId="35BC045A" w14:textId="77777777" w:rsidR="00AB0B33" w:rsidRDefault="00AB0B33" w:rsidP="00B143AE">
            <w:pPr>
              <w:ind w:firstLine="0"/>
            </w:pPr>
            <w:r>
              <w:t>Very High</w:t>
            </w:r>
          </w:p>
        </w:tc>
      </w:tr>
      <w:tr w:rsidR="00AB0B33" w14:paraId="3D1B40CF" w14:textId="77777777" w:rsidTr="00B143AE">
        <w:tc>
          <w:tcPr>
            <w:tcW w:w="2337" w:type="dxa"/>
          </w:tcPr>
          <w:p w14:paraId="563DD022" w14:textId="77777777" w:rsidR="00AB0B33" w:rsidRDefault="00AB0B33" w:rsidP="00B143AE">
            <w:pPr>
              <w:ind w:firstLine="0"/>
            </w:pPr>
            <w:r>
              <w:t>Reporter</w:t>
            </w:r>
          </w:p>
        </w:tc>
        <w:tc>
          <w:tcPr>
            <w:tcW w:w="2337" w:type="dxa"/>
          </w:tcPr>
          <w:p w14:paraId="1C6688F0" w14:textId="77777777" w:rsidR="00AB0B33" w:rsidRDefault="00AB0B33" w:rsidP="00B143AE">
            <w:pPr>
              <w:ind w:firstLine="0"/>
            </w:pPr>
            <w:r>
              <w:t>Arkar</w:t>
            </w:r>
          </w:p>
        </w:tc>
        <w:tc>
          <w:tcPr>
            <w:tcW w:w="2338" w:type="dxa"/>
          </w:tcPr>
          <w:p w14:paraId="24A017D6" w14:textId="77777777" w:rsidR="00AB0B33" w:rsidRDefault="00AB0B33" w:rsidP="00B143AE">
            <w:pPr>
              <w:ind w:firstLine="0"/>
            </w:pPr>
            <w:r>
              <w:t>Assignee</w:t>
            </w:r>
          </w:p>
        </w:tc>
        <w:tc>
          <w:tcPr>
            <w:tcW w:w="2338" w:type="dxa"/>
          </w:tcPr>
          <w:p w14:paraId="2CBF2C82" w14:textId="77777777" w:rsidR="00AB0B33" w:rsidRDefault="00AB0B33" w:rsidP="00B143AE">
            <w:pPr>
              <w:ind w:firstLine="0"/>
            </w:pPr>
            <w:r>
              <w:t>Arkar</w:t>
            </w:r>
          </w:p>
        </w:tc>
      </w:tr>
      <w:tr w:rsidR="00AB0B33" w14:paraId="0B0DC70D" w14:textId="77777777" w:rsidTr="00B143AE">
        <w:tc>
          <w:tcPr>
            <w:tcW w:w="2337" w:type="dxa"/>
          </w:tcPr>
          <w:p w14:paraId="599206E9" w14:textId="77777777" w:rsidR="00AB0B33" w:rsidRDefault="00AB0B33" w:rsidP="00B143AE">
            <w:pPr>
              <w:ind w:firstLine="0"/>
            </w:pPr>
            <w:r>
              <w:t xml:space="preserve">Estimate Time </w:t>
            </w:r>
          </w:p>
        </w:tc>
        <w:tc>
          <w:tcPr>
            <w:tcW w:w="2337" w:type="dxa"/>
          </w:tcPr>
          <w:p w14:paraId="521FFDF2" w14:textId="78335AC8" w:rsidR="00AB0B33" w:rsidRDefault="00160113" w:rsidP="00B143AE">
            <w:pPr>
              <w:ind w:firstLine="0"/>
            </w:pPr>
            <w:r>
              <w:t>4</w:t>
            </w:r>
            <w:r w:rsidR="00AB0B33">
              <w:t xml:space="preserve"> </w:t>
            </w:r>
            <w:proofErr w:type="gramStart"/>
            <w:r w:rsidR="00AB0B33">
              <w:t>hour</w:t>
            </w:r>
            <w:proofErr w:type="gramEnd"/>
          </w:p>
        </w:tc>
        <w:tc>
          <w:tcPr>
            <w:tcW w:w="2338" w:type="dxa"/>
          </w:tcPr>
          <w:p w14:paraId="305E1CEF" w14:textId="77777777" w:rsidR="00AB0B33" w:rsidRDefault="00AB0B33" w:rsidP="00B143AE">
            <w:pPr>
              <w:ind w:firstLine="0"/>
            </w:pPr>
            <w:r>
              <w:t>Remaining Estimate</w:t>
            </w:r>
          </w:p>
        </w:tc>
        <w:tc>
          <w:tcPr>
            <w:tcW w:w="2338" w:type="dxa"/>
          </w:tcPr>
          <w:p w14:paraId="2588C582" w14:textId="77777777" w:rsidR="00AB0B33" w:rsidRDefault="00AB0B33" w:rsidP="00B143AE">
            <w:pPr>
              <w:ind w:firstLine="0"/>
            </w:pPr>
            <w:r>
              <w:t>0</w:t>
            </w:r>
          </w:p>
        </w:tc>
      </w:tr>
    </w:tbl>
    <w:p w14:paraId="2A99E164" w14:textId="77777777" w:rsidR="00AB0B33" w:rsidRDefault="00AB0B33" w:rsidP="00AB0B33">
      <w:pPr>
        <w:ind w:firstLine="0"/>
      </w:pPr>
    </w:p>
    <w:tbl>
      <w:tblPr>
        <w:tblStyle w:val="TableGrid"/>
        <w:tblW w:w="0" w:type="auto"/>
        <w:tblLook w:val="04A0" w:firstRow="1" w:lastRow="0" w:firstColumn="1" w:lastColumn="0" w:noHBand="0" w:noVBand="1"/>
      </w:tblPr>
      <w:tblGrid>
        <w:gridCol w:w="3116"/>
        <w:gridCol w:w="3117"/>
        <w:gridCol w:w="3117"/>
      </w:tblGrid>
      <w:tr w:rsidR="00AB0B33" w14:paraId="6961FB4A" w14:textId="77777777" w:rsidTr="00B143AE">
        <w:tc>
          <w:tcPr>
            <w:tcW w:w="3116" w:type="dxa"/>
          </w:tcPr>
          <w:p w14:paraId="6C687E7C" w14:textId="77777777" w:rsidR="00AB0B33" w:rsidRDefault="00AB0B33" w:rsidP="00B143AE">
            <w:pPr>
              <w:ind w:firstLine="0"/>
            </w:pPr>
            <w:r>
              <w:t xml:space="preserve">Summary </w:t>
            </w:r>
          </w:p>
        </w:tc>
        <w:tc>
          <w:tcPr>
            <w:tcW w:w="3117" w:type="dxa"/>
          </w:tcPr>
          <w:p w14:paraId="7FC94DFC" w14:textId="77777777" w:rsidR="00AB0B33" w:rsidRDefault="00AB0B33" w:rsidP="00B143AE">
            <w:pPr>
              <w:ind w:firstLine="0"/>
            </w:pPr>
            <w:r>
              <w:t xml:space="preserve">Status </w:t>
            </w:r>
          </w:p>
        </w:tc>
        <w:tc>
          <w:tcPr>
            <w:tcW w:w="3117" w:type="dxa"/>
          </w:tcPr>
          <w:p w14:paraId="68C1AEF6" w14:textId="77777777" w:rsidR="00AB0B33" w:rsidRDefault="00AB0B33" w:rsidP="00B143AE">
            <w:pPr>
              <w:ind w:firstLine="0"/>
            </w:pPr>
            <w:r>
              <w:t>Assignee</w:t>
            </w:r>
          </w:p>
        </w:tc>
      </w:tr>
      <w:tr w:rsidR="00AB0B33" w14:paraId="26F85336" w14:textId="77777777" w:rsidTr="00B143AE">
        <w:tc>
          <w:tcPr>
            <w:tcW w:w="3116" w:type="dxa"/>
          </w:tcPr>
          <w:p w14:paraId="6EF2439C" w14:textId="499C3AF7" w:rsidR="00AB0B33" w:rsidRDefault="0078725C" w:rsidP="00B143AE">
            <w:pPr>
              <w:ind w:firstLine="0"/>
            </w:pPr>
            <w:r>
              <w:lastRenderedPageBreak/>
              <w:t>Implement Front End Design</w:t>
            </w:r>
          </w:p>
        </w:tc>
        <w:tc>
          <w:tcPr>
            <w:tcW w:w="3117" w:type="dxa"/>
          </w:tcPr>
          <w:p w14:paraId="5F18AFEE" w14:textId="77777777" w:rsidR="00AB0B33" w:rsidRDefault="00AB0B33" w:rsidP="00B143AE">
            <w:pPr>
              <w:ind w:firstLine="0"/>
            </w:pPr>
            <w:r>
              <w:t>TODO</w:t>
            </w:r>
          </w:p>
        </w:tc>
        <w:tc>
          <w:tcPr>
            <w:tcW w:w="3117" w:type="dxa"/>
          </w:tcPr>
          <w:p w14:paraId="51222BD4" w14:textId="1EC50EB5" w:rsidR="00AB0B33" w:rsidRDefault="0078725C" w:rsidP="00B143AE">
            <w:pPr>
              <w:ind w:firstLine="0"/>
            </w:pPr>
            <w:r>
              <w:t>arkar phyo  </w:t>
            </w:r>
          </w:p>
        </w:tc>
      </w:tr>
      <w:tr w:rsidR="00AB0B33" w14:paraId="63D1AFA7" w14:textId="77777777" w:rsidTr="00B143AE">
        <w:tc>
          <w:tcPr>
            <w:tcW w:w="3116" w:type="dxa"/>
          </w:tcPr>
          <w:p w14:paraId="1F9D0760" w14:textId="2B3A68A2" w:rsidR="00AB0B33" w:rsidRDefault="0078725C" w:rsidP="00B143AE">
            <w:pPr>
              <w:ind w:firstLine="0"/>
            </w:pPr>
            <w:r>
              <w:t>Implement Validation Rules</w:t>
            </w:r>
          </w:p>
        </w:tc>
        <w:tc>
          <w:tcPr>
            <w:tcW w:w="3117" w:type="dxa"/>
          </w:tcPr>
          <w:p w14:paraId="6630AFA9" w14:textId="77777777" w:rsidR="00AB0B33" w:rsidRDefault="00AB0B33" w:rsidP="00B143AE">
            <w:pPr>
              <w:ind w:firstLine="0"/>
            </w:pPr>
            <w:r>
              <w:t>TODO</w:t>
            </w:r>
          </w:p>
        </w:tc>
        <w:tc>
          <w:tcPr>
            <w:tcW w:w="3117" w:type="dxa"/>
          </w:tcPr>
          <w:p w14:paraId="74CFD2AA" w14:textId="50C82545" w:rsidR="00AB0B33" w:rsidRDefault="00DE2EAB" w:rsidP="00B143AE">
            <w:pPr>
              <w:ind w:firstLine="0"/>
            </w:pPr>
            <w:r>
              <w:t>Suan Thiha Nyan  </w:t>
            </w:r>
          </w:p>
        </w:tc>
      </w:tr>
      <w:tr w:rsidR="00DE2EAB" w14:paraId="09EF0748" w14:textId="77777777" w:rsidTr="00B143AE">
        <w:tc>
          <w:tcPr>
            <w:tcW w:w="3116" w:type="dxa"/>
          </w:tcPr>
          <w:p w14:paraId="7E4C8915" w14:textId="33C95B20" w:rsidR="00DE2EAB" w:rsidRDefault="00DE2EAB" w:rsidP="00DE2EAB">
            <w:pPr>
              <w:ind w:firstLine="0"/>
            </w:pPr>
            <w:r>
              <w:t xml:space="preserve">Implement Backend  </w:t>
            </w:r>
          </w:p>
        </w:tc>
        <w:tc>
          <w:tcPr>
            <w:tcW w:w="3117" w:type="dxa"/>
          </w:tcPr>
          <w:p w14:paraId="5933EEA7" w14:textId="77777777" w:rsidR="00DE2EAB" w:rsidRDefault="00DE2EAB" w:rsidP="00DE2EAB">
            <w:pPr>
              <w:ind w:firstLine="0"/>
            </w:pPr>
            <w:r>
              <w:t>TODO</w:t>
            </w:r>
          </w:p>
        </w:tc>
        <w:tc>
          <w:tcPr>
            <w:tcW w:w="3117" w:type="dxa"/>
          </w:tcPr>
          <w:p w14:paraId="3857589B" w14:textId="2665E9D7" w:rsidR="00DE2EAB" w:rsidRDefault="00DE2EAB" w:rsidP="00DE2EAB">
            <w:pPr>
              <w:ind w:firstLine="0"/>
            </w:pPr>
            <w:r>
              <w:t>Suan Thiha Nyan  </w:t>
            </w:r>
          </w:p>
        </w:tc>
      </w:tr>
      <w:tr w:rsidR="00DE2EAB" w14:paraId="09E1F6D6" w14:textId="77777777" w:rsidTr="00B143AE">
        <w:tc>
          <w:tcPr>
            <w:tcW w:w="3116" w:type="dxa"/>
          </w:tcPr>
          <w:p w14:paraId="2275FF23" w14:textId="77777777" w:rsidR="00DE2EAB" w:rsidRDefault="00DE2EAB" w:rsidP="00DE2EAB">
            <w:pPr>
              <w:ind w:firstLine="0"/>
            </w:pPr>
            <w:r>
              <w:t>Testing</w:t>
            </w:r>
          </w:p>
        </w:tc>
        <w:tc>
          <w:tcPr>
            <w:tcW w:w="3117" w:type="dxa"/>
          </w:tcPr>
          <w:p w14:paraId="23C9B7CF" w14:textId="77777777" w:rsidR="00DE2EAB" w:rsidRDefault="00DE2EAB" w:rsidP="00DE2EAB">
            <w:pPr>
              <w:ind w:firstLine="0"/>
            </w:pPr>
            <w:r>
              <w:t>TOD</w:t>
            </w:r>
          </w:p>
        </w:tc>
        <w:tc>
          <w:tcPr>
            <w:tcW w:w="3117" w:type="dxa"/>
          </w:tcPr>
          <w:p w14:paraId="0C9D4EBA" w14:textId="77777777" w:rsidR="00DE2EAB" w:rsidRDefault="00DE2EAB" w:rsidP="00DE2EAB">
            <w:pPr>
              <w:ind w:firstLine="0"/>
            </w:pPr>
            <w:r>
              <w:t>Zaw Htet Aung  </w:t>
            </w:r>
          </w:p>
        </w:tc>
      </w:tr>
    </w:tbl>
    <w:p w14:paraId="3CC72B3C" w14:textId="77777777" w:rsidR="00AB0B33" w:rsidRDefault="00AB0B33" w:rsidP="00AB0B33">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AB0B33" w14:paraId="3DB19FC6" w14:textId="77777777" w:rsidTr="00B143A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FD27F2E" w14:textId="77777777" w:rsidR="00AB0B33" w:rsidRPr="00493730" w:rsidRDefault="00AB0B33" w:rsidP="00B143AE">
            <w:pPr>
              <w:spacing w:line="240" w:lineRule="auto"/>
              <w:ind w:firstLine="0"/>
              <w:rPr>
                <w:b/>
                <w:bCs/>
              </w:rPr>
            </w:pPr>
            <w:r w:rsidRPr="00493730">
              <w:rPr>
                <w:b/>
                <w:bCs/>
              </w:rPr>
              <w:t>Description</w:t>
            </w:r>
          </w:p>
          <w:p w14:paraId="25B76251" w14:textId="7EADF6A8" w:rsidR="00A80874" w:rsidRDefault="00A80874" w:rsidP="00A80874">
            <w:pPr>
              <w:spacing w:line="240" w:lineRule="auto"/>
              <w:ind w:firstLine="0"/>
            </w:pPr>
            <w:r>
              <w:t>As a member/Student of the university, login form should be provided to authenticated by the email and password.</w:t>
            </w:r>
          </w:p>
          <w:p w14:paraId="21A23164" w14:textId="77777777" w:rsidR="00AB0B33" w:rsidRPr="00493730" w:rsidRDefault="00AB0B33" w:rsidP="00B143AE">
            <w:pPr>
              <w:spacing w:line="240" w:lineRule="auto"/>
              <w:ind w:firstLine="0"/>
              <w:rPr>
                <w:b/>
                <w:bCs/>
              </w:rPr>
            </w:pPr>
            <w:r w:rsidRPr="00493730">
              <w:rPr>
                <w:b/>
                <w:bCs/>
              </w:rPr>
              <w:t>Test Description</w:t>
            </w:r>
          </w:p>
          <w:p w14:paraId="4A62A6D6" w14:textId="442BD207" w:rsidR="00AB0B33" w:rsidRDefault="00960763" w:rsidP="00BA7772">
            <w:pPr>
              <w:pStyle w:val="ListParagraph"/>
              <w:numPr>
                <w:ilvl w:val="0"/>
                <w:numId w:val="14"/>
              </w:numPr>
              <w:spacing w:line="360" w:lineRule="auto"/>
            </w:pPr>
            <w:r>
              <w:t>Authentication works</w:t>
            </w:r>
          </w:p>
          <w:p w14:paraId="60252943" w14:textId="22A1FAA4" w:rsidR="00960763" w:rsidRDefault="00960763" w:rsidP="00BA7772">
            <w:pPr>
              <w:pStyle w:val="ListParagraph"/>
              <w:numPr>
                <w:ilvl w:val="0"/>
                <w:numId w:val="14"/>
              </w:numPr>
              <w:spacing w:line="360" w:lineRule="auto"/>
            </w:pPr>
            <w:r>
              <w:t>Validation Works</w:t>
            </w:r>
          </w:p>
          <w:p w14:paraId="45A7493E" w14:textId="77777777" w:rsidR="00AB0B33" w:rsidRDefault="00AB0B33" w:rsidP="00B143AE">
            <w:pPr>
              <w:pStyle w:val="ListParagraph"/>
            </w:pPr>
          </w:p>
        </w:tc>
      </w:tr>
    </w:tbl>
    <w:p w14:paraId="45635AE4" w14:textId="57F6DD69" w:rsidR="0052469E" w:rsidRDefault="0052469E" w:rsidP="0052469E">
      <w:pPr>
        <w:pStyle w:val="ListParagraph"/>
      </w:pPr>
    </w:p>
    <w:p w14:paraId="792CF3D0" w14:textId="77777777" w:rsidR="00D47188" w:rsidRDefault="00D47188" w:rsidP="00653AA4"/>
    <w:p w14:paraId="2AD6491B" w14:textId="77777777" w:rsidR="00D47188" w:rsidRDefault="00D47188" w:rsidP="00653AA4"/>
    <w:p w14:paraId="3BA83F4D" w14:textId="77777777" w:rsidR="00D47188" w:rsidRDefault="00D47188" w:rsidP="00653AA4"/>
    <w:p w14:paraId="2033ECCA" w14:textId="77777777" w:rsidR="00D47188" w:rsidRDefault="00D47188" w:rsidP="00653AA4"/>
    <w:p w14:paraId="0E325B3C" w14:textId="7BBF08D4" w:rsidR="00D47188" w:rsidRDefault="00D47188" w:rsidP="00653AA4"/>
    <w:p w14:paraId="6AC2AAF8" w14:textId="4925D2F8" w:rsidR="00985E46" w:rsidRDefault="00985E46" w:rsidP="00653AA4"/>
    <w:p w14:paraId="4B1B5CFE" w14:textId="73CB6180" w:rsidR="00985E46" w:rsidRDefault="00985E46" w:rsidP="00653AA4"/>
    <w:p w14:paraId="5C68548C" w14:textId="2980722D" w:rsidR="00985E46" w:rsidRDefault="00985E46" w:rsidP="00653AA4"/>
    <w:p w14:paraId="3FA8F0BB" w14:textId="4F27FB3E" w:rsidR="00985E46" w:rsidRDefault="00985E46" w:rsidP="00653AA4"/>
    <w:p w14:paraId="4BDE5409" w14:textId="2B4AC74B" w:rsidR="00985E46" w:rsidRDefault="00985E46" w:rsidP="00653AA4"/>
    <w:p w14:paraId="6ECC62E8" w14:textId="31FB563E" w:rsidR="00985E46" w:rsidRDefault="00985E46" w:rsidP="00653AA4"/>
    <w:p w14:paraId="12285B06" w14:textId="3138A822" w:rsidR="00985E46" w:rsidRDefault="00985E46" w:rsidP="00653AA4"/>
    <w:p w14:paraId="6596E79B" w14:textId="69401B8B" w:rsidR="00985E46" w:rsidRDefault="00985E46" w:rsidP="00653AA4"/>
    <w:p w14:paraId="5B6D9576" w14:textId="160BB446" w:rsidR="00985E46" w:rsidRDefault="00985E46" w:rsidP="00653AA4"/>
    <w:p w14:paraId="5A0FA431" w14:textId="77777777" w:rsidR="00985E46" w:rsidRDefault="00985E46" w:rsidP="00653AA4"/>
    <w:p w14:paraId="3498EF52" w14:textId="3842E68D" w:rsidR="000D3B98" w:rsidRDefault="000D3B98" w:rsidP="00653AA4">
      <w:r>
        <w:lastRenderedPageBreak/>
        <w:t>Task-3</w:t>
      </w:r>
    </w:p>
    <w:tbl>
      <w:tblPr>
        <w:tblStyle w:val="TableGrid"/>
        <w:tblW w:w="0" w:type="auto"/>
        <w:tblLook w:val="04A0" w:firstRow="1" w:lastRow="0" w:firstColumn="1" w:lastColumn="0" w:noHBand="0" w:noVBand="1"/>
      </w:tblPr>
      <w:tblGrid>
        <w:gridCol w:w="2336"/>
        <w:gridCol w:w="2338"/>
        <w:gridCol w:w="2338"/>
        <w:gridCol w:w="2338"/>
      </w:tblGrid>
      <w:tr w:rsidR="00EE70B9" w14:paraId="3E62A234" w14:textId="77777777" w:rsidTr="00B143AE">
        <w:tc>
          <w:tcPr>
            <w:tcW w:w="9350" w:type="dxa"/>
            <w:gridSpan w:val="4"/>
          </w:tcPr>
          <w:p w14:paraId="2991186C" w14:textId="6AAAF167" w:rsidR="00EE70B9" w:rsidRDefault="00EE70B9" w:rsidP="00B143AE">
            <w:pPr>
              <w:ind w:firstLine="0"/>
            </w:pPr>
            <w:r>
              <w:t xml:space="preserve">Create </w:t>
            </w:r>
            <w:r w:rsidR="00A76F0B">
              <w:t>Admin Login</w:t>
            </w:r>
            <w:r>
              <w:t xml:space="preserve"> Page </w:t>
            </w:r>
          </w:p>
        </w:tc>
      </w:tr>
      <w:tr w:rsidR="00EE70B9" w14:paraId="6CC9C56E" w14:textId="77777777" w:rsidTr="00B143AE">
        <w:tc>
          <w:tcPr>
            <w:tcW w:w="4675" w:type="dxa"/>
            <w:gridSpan w:val="2"/>
          </w:tcPr>
          <w:p w14:paraId="68F57CDB" w14:textId="77777777" w:rsidR="00EE70B9" w:rsidRDefault="00EE70B9" w:rsidP="00B143AE">
            <w:pPr>
              <w:ind w:firstLine="0"/>
            </w:pPr>
            <w:r>
              <w:t xml:space="preserve">Status </w:t>
            </w:r>
          </w:p>
        </w:tc>
        <w:tc>
          <w:tcPr>
            <w:tcW w:w="4675" w:type="dxa"/>
            <w:gridSpan w:val="2"/>
          </w:tcPr>
          <w:p w14:paraId="2CC3C0D7" w14:textId="77777777" w:rsidR="00EE70B9" w:rsidRDefault="00EE70B9" w:rsidP="00B143AE">
            <w:pPr>
              <w:ind w:firstLine="0"/>
            </w:pPr>
            <w:r>
              <w:t>TODO</w:t>
            </w:r>
          </w:p>
        </w:tc>
      </w:tr>
      <w:tr w:rsidR="00EE70B9" w14:paraId="5DD3F355" w14:textId="77777777" w:rsidTr="00B143AE">
        <w:tc>
          <w:tcPr>
            <w:tcW w:w="4675" w:type="dxa"/>
            <w:gridSpan w:val="2"/>
          </w:tcPr>
          <w:p w14:paraId="13A7F830" w14:textId="77777777" w:rsidR="00EE70B9" w:rsidRDefault="00EE70B9" w:rsidP="00B143AE">
            <w:pPr>
              <w:ind w:firstLine="0"/>
            </w:pPr>
            <w:r>
              <w:t xml:space="preserve">Project </w:t>
            </w:r>
          </w:p>
        </w:tc>
        <w:tc>
          <w:tcPr>
            <w:tcW w:w="4675" w:type="dxa"/>
            <w:gridSpan w:val="2"/>
          </w:tcPr>
          <w:p w14:paraId="2DE8FA38" w14:textId="77777777" w:rsidR="00EE70B9" w:rsidRDefault="00EE70B9" w:rsidP="00B143AE">
            <w:pPr>
              <w:ind w:firstLine="0"/>
            </w:pPr>
            <w:proofErr w:type="spellStart"/>
            <w:r>
              <w:t>EWSD_Magazine</w:t>
            </w:r>
            <w:proofErr w:type="spellEnd"/>
          </w:p>
        </w:tc>
      </w:tr>
      <w:tr w:rsidR="00EE70B9" w14:paraId="03B8D5B1" w14:textId="77777777" w:rsidTr="00B143AE">
        <w:tc>
          <w:tcPr>
            <w:tcW w:w="2337" w:type="dxa"/>
          </w:tcPr>
          <w:p w14:paraId="272AFE8A" w14:textId="77777777" w:rsidR="00EE70B9" w:rsidRDefault="00EE70B9" w:rsidP="00B143AE">
            <w:pPr>
              <w:ind w:firstLine="0"/>
            </w:pPr>
            <w:r>
              <w:t>Type:</w:t>
            </w:r>
          </w:p>
        </w:tc>
        <w:tc>
          <w:tcPr>
            <w:tcW w:w="2337" w:type="dxa"/>
          </w:tcPr>
          <w:p w14:paraId="3773B4DF" w14:textId="77777777" w:rsidR="00EE70B9" w:rsidRDefault="00EE70B9" w:rsidP="00B143AE">
            <w:pPr>
              <w:ind w:firstLine="0"/>
            </w:pPr>
            <w:r>
              <w:t>Story</w:t>
            </w:r>
          </w:p>
        </w:tc>
        <w:tc>
          <w:tcPr>
            <w:tcW w:w="2338" w:type="dxa"/>
          </w:tcPr>
          <w:p w14:paraId="6CEEA673" w14:textId="77777777" w:rsidR="00EE70B9" w:rsidRDefault="00EE70B9" w:rsidP="00B143AE">
            <w:pPr>
              <w:ind w:firstLine="0"/>
            </w:pPr>
            <w:r>
              <w:t>Priority:</w:t>
            </w:r>
          </w:p>
        </w:tc>
        <w:tc>
          <w:tcPr>
            <w:tcW w:w="2338" w:type="dxa"/>
          </w:tcPr>
          <w:p w14:paraId="1A748902" w14:textId="77777777" w:rsidR="00EE70B9" w:rsidRDefault="00EE70B9" w:rsidP="00B143AE">
            <w:pPr>
              <w:ind w:firstLine="0"/>
            </w:pPr>
            <w:r>
              <w:t>Very High</w:t>
            </w:r>
          </w:p>
        </w:tc>
      </w:tr>
      <w:tr w:rsidR="00EE70B9" w14:paraId="7576358F" w14:textId="77777777" w:rsidTr="00B143AE">
        <w:tc>
          <w:tcPr>
            <w:tcW w:w="2337" w:type="dxa"/>
          </w:tcPr>
          <w:p w14:paraId="64EA911C" w14:textId="77777777" w:rsidR="00EE70B9" w:rsidRDefault="00EE70B9" w:rsidP="00B143AE">
            <w:pPr>
              <w:ind w:firstLine="0"/>
            </w:pPr>
            <w:r>
              <w:t>Reporter</w:t>
            </w:r>
          </w:p>
        </w:tc>
        <w:tc>
          <w:tcPr>
            <w:tcW w:w="2337" w:type="dxa"/>
          </w:tcPr>
          <w:p w14:paraId="15CDC6A7" w14:textId="77777777" w:rsidR="00EE70B9" w:rsidRDefault="00EE70B9" w:rsidP="00B143AE">
            <w:pPr>
              <w:ind w:firstLine="0"/>
            </w:pPr>
            <w:r>
              <w:t>Arkar</w:t>
            </w:r>
          </w:p>
        </w:tc>
        <w:tc>
          <w:tcPr>
            <w:tcW w:w="2338" w:type="dxa"/>
          </w:tcPr>
          <w:p w14:paraId="124AA23A" w14:textId="77777777" w:rsidR="00EE70B9" w:rsidRDefault="00EE70B9" w:rsidP="00B143AE">
            <w:pPr>
              <w:ind w:firstLine="0"/>
            </w:pPr>
            <w:r>
              <w:t>Assignee</w:t>
            </w:r>
          </w:p>
        </w:tc>
        <w:tc>
          <w:tcPr>
            <w:tcW w:w="2338" w:type="dxa"/>
          </w:tcPr>
          <w:p w14:paraId="543E4F54" w14:textId="77777777" w:rsidR="00EE70B9" w:rsidRDefault="00EE70B9" w:rsidP="00B143AE">
            <w:pPr>
              <w:ind w:firstLine="0"/>
            </w:pPr>
            <w:r>
              <w:t>Arkar</w:t>
            </w:r>
          </w:p>
        </w:tc>
      </w:tr>
      <w:tr w:rsidR="00EE70B9" w14:paraId="3CE956CB" w14:textId="77777777" w:rsidTr="00B143AE">
        <w:tc>
          <w:tcPr>
            <w:tcW w:w="2337" w:type="dxa"/>
          </w:tcPr>
          <w:p w14:paraId="52F1AC4E" w14:textId="77777777" w:rsidR="00EE70B9" w:rsidRDefault="00EE70B9" w:rsidP="00B143AE">
            <w:pPr>
              <w:ind w:firstLine="0"/>
            </w:pPr>
            <w:r>
              <w:t xml:space="preserve">Estimate Time </w:t>
            </w:r>
          </w:p>
        </w:tc>
        <w:tc>
          <w:tcPr>
            <w:tcW w:w="2337" w:type="dxa"/>
          </w:tcPr>
          <w:p w14:paraId="1C6C01D5" w14:textId="42555FB9" w:rsidR="00EE70B9" w:rsidRDefault="00AE1705" w:rsidP="00B143AE">
            <w:pPr>
              <w:ind w:firstLine="0"/>
            </w:pPr>
            <w:r>
              <w:t>3</w:t>
            </w:r>
            <w:r w:rsidR="00EE70B9">
              <w:t xml:space="preserve"> </w:t>
            </w:r>
            <w:proofErr w:type="gramStart"/>
            <w:r w:rsidR="00EE70B9">
              <w:t>hour</w:t>
            </w:r>
            <w:proofErr w:type="gramEnd"/>
          </w:p>
        </w:tc>
        <w:tc>
          <w:tcPr>
            <w:tcW w:w="2338" w:type="dxa"/>
          </w:tcPr>
          <w:p w14:paraId="768F0584" w14:textId="77777777" w:rsidR="00EE70B9" w:rsidRDefault="00EE70B9" w:rsidP="00B143AE">
            <w:pPr>
              <w:ind w:firstLine="0"/>
            </w:pPr>
            <w:r>
              <w:t>Remaining Estimate</w:t>
            </w:r>
          </w:p>
        </w:tc>
        <w:tc>
          <w:tcPr>
            <w:tcW w:w="2338" w:type="dxa"/>
          </w:tcPr>
          <w:p w14:paraId="67D3A18C" w14:textId="77777777" w:rsidR="00EE70B9" w:rsidRDefault="00EE70B9" w:rsidP="00B143AE">
            <w:pPr>
              <w:ind w:firstLine="0"/>
            </w:pPr>
            <w:r>
              <w:t>0</w:t>
            </w:r>
          </w:p>
        </w:tc>
      </w:tr>
    </w:tbl>
    <w:p w14:paraId="5EB388E7" w14:textId="77777777" w:rsidR="00EE70B9" w:rsidRDefault="00EE70B9" w:rsidP="00EE70B9">
      <w:pPr>
        <w:ind w:firstLine="0"/>
      </w:pPr>
    </w:p>
    <w:tbl>
      <w:tblPr>
        <w:tblStyle w:val="TableGrid"/>
        <w:tblW w:w="0" w:type="auto"/>
        <w:tblLook w:val="04A0" w:firstRow="1" w:lastRow="0" w:firstColumn="1" w:lastColumn="0" w:noHBand="0" w:noVBand="1"/>
      </w:tblPr>
      <w:tblGrid>
        <w:gridCol w:w="3116"/>
        <w:gridCol w:w="3117"/>
        <w:gridCol w:w="3117"/>
      </w:tblGrid>
      <w:tr w:rsidR="00EE70B9" w14:paraId="4F2FD15B" w14:textId="77777777" w:rsidTr="00B143AE">
        <w:tc>
          <w:tcPr>
            <w:tcW w:w="3116" w:type="dxa"/>
          </w:tcPr>
          <w:p w14:paraId="2897F9FC" w14:textId="77777777" w:rsidR="00EE70B9" w:rsidRDefault="00EE70B9" w:rsidP="00B143AE">
            <w:pPr>
              <w:ind w:firstLine="0"/>
            </w:pPr>
            <w:r>
              <w:t xml:space="preserve">Summary </w:t>
            </w:r>
          </w:p>
        </w:tc>
        <w:tc>
          <w:tcPr>
            <w:tcW w:w="3117" w:type="dxa"/>
          </w:tcPr>
          <w:p w14:paraId="695DF9E2" w14:textId="77777777" w:rsidR="00EE70B9" w:rsidRDefault="00EE70B9" w:rsidP="00B143AE">
            <w:pPr>
              <w:ind w:firstLine="0"/>
            </w:pPr>
            <w:r>
              <w:t xml:space="preserve">Status </w:t>
            </w:r>
          </w:p>
        </w:tc>
        <w:tc>
          <w:tcPr>
            <w:tcW w:w="3117" w:type="dxa"/>
          </w:tcPr>
          <w:p w14:paraId="55483BED" w14:textId="77777777" w:rsidR="00EE70B9" w:rsidRDefault="00EE70B9" w:rsidP="00B143AE">
            <w:pPr>
              <w:ind w:firstLine="0"/>
            </w:pPr>
            <w:r>
              <w:t>Assignee</w:t>
            </w:r>
          </w:p>
        </w:tc>
      </w:tr>
      <w:tr w:rsidR="00EE70B9" w14:paraId="1EE0D169" w14:textId="77777777" w:rsidTr="00B143AE">
        <w:tc>
          <w:tcPr>
            <w:tcW w:w="3116" w:type="dxa"/>
          </w:tcPr>
          <w:p w14:paraId="787F7D3A" w14:textId="77777777" w:rsidR="00EE70B9" w:rsidRDefault="00EE70B9" w:rsidP="00B143AE">
            <w:pPr>
              <w:ind w:firstLine="0"/>
            </w:pPr>
            <w:r>
              <w:t>Implement Front End Design</w:t>
            </w:r>
          </w:p>
        </w:tc>
        <w:tc>
          <w:tcPr>
            <w:tcW w:w="3117" w:type="dxa"/>
          </w:tcPr>
          <w:p w14:paraId="4DF40CDC" w14:textId="77777777" w:rsidR="00EE70B9" w:rsidRDefault="00EE70B9" w:rsidP="00B143AE">
            <w:pPr>
              <w:ind w:firstLine="0"/>
            </w:pPr>
            <w:r>
              <w:t>TODO</w:t>
            </w:r>
          </w:p>
        </w:tc>
        <w:tc>
          <w:tcPr>
            <w:tcW w:w="3117" w:type="dxa"/>
          </w:tcPr>
          <w:p w14:paraId="269E3841" w14:textId="77777777" w:rsidR="00EE70B9" w:rsidRDefault="00EE70B9" w:rsidP="00B143AE">
            <w:pPr>
              <w:ind w:firstLine="0"/>
            </w:pPr>
            <w:r>
              <w:t>arkar phyo  </w:t>
            </w:r>
          </w:p>
        </w:tc>
      </w:tr>
      <w:tr w:rsidR="00EE70B9" w14:paraId="7CDE1D6E" w14:textId="77777777" w:rsidTr="00B143AE">
        <w:tc>
          <w:tcPr>
            <w:tcW w:w="3116" w:type="dxa"/>
          </w:tcPr>
          <w:p w14:paraId="31CE5AAC" w14:textId="16432FEB" w:rsidR="00EE70B9" w:rsidRDefault="00EE70B9" w:rsidP="00B143AE">
            <w:pPr>
              <w:ind w:firstLine="0"/>
            </w:pPr>
            <w:r>
              <w:t xml:space="preserve">Implement </w:t>
            </w:r>
            <w:r w:rsidR="00D45361">
              <w:t>Backend</w:t>
            </w:r>
            <w:r>
              <w:t xml:space="preserve"> </w:t>
            </w:r>
          </w:p>
        </w:tc>
        <w:tc>
          <w:tcPr>
            <w:tcW w:w="3117" w:type="dxa"/>
          </w:tcPr>
          <w:p w14:paraId="547954CC" w14:textId="77777777" w:rsidR="00EE70B9" w:rsidRDefault="00EE70B9" w:rsidP="00B143AE">
            <w:pPr>
              <w:ind w:firstLine="0"/>
            </w:pPr>
            <w:r>
              <w:t>TODO</w:t>
            </w:r>
          </w:p>
        </w:tc>
        <w:tc>
          <w:tcPr>
            <w:tcW w:w="3117" w:type="dxa"/>
          </w:tcPr>
          <w:p w14:paraId="4DB6E78E" w14:textId="7EBE0F31" w:rsidR="00EE70B9" w:rsidRDefault="00F240AF" w:rsidP="00B143AE">
            <w:pPr>
              <w:ind w:firstLine="0"/>
            </w:pPr>
            <w:r>
              <w:t xml:space="preserve">Min Hein </w:t>
            </w:r>
            <w:proofErr w:type="spellStart"/>
            <w:r>
              <w:t>Khant</w:t>
            </w:r>
            <w:proofErr w:type="spellEnd"/>
            <w:r w:rsidR="00EE70B9">
              <w:t xml:space="preserve">  </w:t>
            </w:r>
          </w:p>
        </w:tc>
      </w:tr>
      <w:tr w:rsidR="00EE70B9" w14:paraId="398D2B83" w14:textId="77777777" w:rsidTr="00B143AE">
        <w:tc>
          <w:tcPr>
            <w:tcW w:w="3116" w:type="dxa"/>
          </w:tcPr>
          <w:p w14:paraId="4B666FA4" w14:textId="77777777" w:rsidR="00EE70B9" w:rsidRDefault="00EE70B9" w:rsidP="00B143AE">
            <w:pPr>
              <w:ind w:firstLine="0"/>
            </w:pPr>
            <w:r>
              <w:t>Testing</w:t>
            </w:r>
          </w:p>
        </w:tc>
        <w:tc>
          <w:tcPr>
            <w:tcW w:w="3117" w:type="dxa"/>
          </w:tcPr>
          <w:p w14:paraId="33D5C36A" w14:textId="77777777" w:rsidR="00EE70B9" w:rsidRDefault="00EE70B9" w:rsidP="00B143AE">
            <w:pPr>
              <w:ind w:firstLine="0"/>
            </w:pPr>
            <w:r>
              <w:t>TOD</w:t>
            </w:r>
          </w:p>
        </w:tc>
        <w:tc>
          <w:tcPr>
            <w:tcW w:w="3117" w:type="dxa"/>
          </w:tcPr>
          <w:p w14:paraId="2AB6955F" w14:textId="77777777" w:rsidR="00EE70B9" w:rsidRDefault="00EE70B9" w:rsidP="00B143AE">
            <w:pPr>
              <w:ind w:firstLine="0"/>
            </w:pPr>
            <w:r>
              <w:t>Zaw Htet Aung  </w:t>
            </w:r>
          </w:p>
        </w:tc>
      </w:tr>
    </w:tbl>
    <w:p w14:paraId="77CB1DCC" w14:textId="77777777" w:rsidR="00EE70B9" w:rsidRDefault="00EE70B9" w:rsidP="00EE70B9">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EE70B9" w14:paraId="29E8F2E1" w14:textId="77777777" w:rsidTr="00B143A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64319D0" w14:textId="77777777" w:rsidR="00EE70B9" w:rsidRPr="00493730" w:rsidRDefault="00EE70B9" w:rsidP="00B143AE">
            <w:pPr>
              <w:spacing w:line="240" w:lineRule="auto"/>
              <w:ind w:firstLine="0"/>
              <w:rPr>
                <w:b/>
                <w:bCs/>
              </w:rPr>
            </w:pPr>
            <w:r w:rsidRPr="00493730">
              <w:rPr>
                <w:b/>
                <w:bCs/>
              </w:rPr>
              <w:t>Description</w:t>
            </w:r>
          </w:p>
          <w:p w14:paraId="17422066" w14:textId="7A408171" w:rsidR="00EE70B9" w:rsidRDefault="00EE70B9" w:rsidP="00B143AE">
            <w:pPr>
              <w:spacing w:line="240" w:lineRule="auto"/>
              <w:ind w:firstLine="0"/>
            </w:pPr>
            <w:r>
              <w:t xml:space="preserve">As </w:t>
            </w:r>
            <w:r w:rsidR="00AE1705">
              <w:t>admin</w:t>
            </w:r>
            <w:r>
              <w:t xml:space="preserve"> of the university, </w:t>
            </w:r>
            <w:r w:rsidR="00AE1705">
              <w:t xml:space="preserve">admin should be provided with </w:t>
            </w:r>
            <w:r>
              <w:t xml:space="preserve">login form </w:t>
            </w:r>
            <w:r w:rsidR="00AE1705">
              <w:t xml:space="preserve">with proper validation </w:t>
            </w:r>
          </w:p>
          <w:p w14:paraId="5EE1A8BE" w14:textId="77777777" w:rsidR="00EE70B9" w:rsidRPr="00493730" w:rsidRDefault="00EE70B9" w:rsidP="00B143AE">
            <w:pPr>
              <w:spacing w:line="240" w:lineRule="auto"/>
              <w:ind w:firstLine="0"/>
              <w:rPr>
                <w:b/>
                <w:bCs/>
              </w:rPr>
            </w:pPr>
            <w:r w:rsidRPr="00493730">
              <w:rPr>
                <w:b/>
                <w:bCs/>
              </w:rPr>
              <w:t>Test Description</w:t>
            </w:r>
          </w:p>
          <w:p w14:paraId="12136A00" w14:textId="77777777" w:rsidR="00EE70B9" w:rsidRDefault="00EE70B9" w:rsidP="00BA7772">
            <w:pPr>
              <w:pStyle w:val="ListParagraph"/>
              <w:numPr>
                <w:ilvl w:val="0"/>
                <w:numId w:val="14"/>
              </w:numPr>
              <w:spacing w:line="360" w:lineRule="auto"/>
            </w:pPr>
            <w:r>
              <w:t>Authentication works</w:t>
            </w:r>
          </w:p>
          <w:p w14:paraId="0DD647D6" w14:textId="77777777" w:rsidR="00EE70B9" w:rsidRDefault="00EE70B9" w:rsidP="00BA7772">
            <w:pPr>
              <w:pStyle w:val="ListParagraph"/>
              <w:numPr>
                <w:ilvl w:val="0"/>
                <w:numId w:val="14"/>
              </w:numPr>
              <w:spacing w:line="360" w:lineRule="auto"/>
            </w:pPr>
            <w:r>
              <w:t>Validation Works</w:t>
            </w:r>
          </w:p>
          <w:p w14:paraId="708E9B4E" w14:textId="77777777" w:rsidR="00EE70B9" w:rsidRDefault="00EE70B9" w:rsidP="00B143AE">
            <w:pPr>
              <w:pStyle w:val="ListParagraph"/>
            </w:pPr>
          </w:p>
        </w:tc>
      </w:tr>
    </w:tbl>
    <w:p w14:paraId="1C90781D" w14:textId="77777777" w:rsidR="00F07553" w:rsidRDefault="00F07553" w:rsidP="0087233F"/>
    <w:p w14:paraId="16D8EF95" w14:textId="77777777" w:rsidR="00F07553" w:rsidRDefault="00F07553" w:rsidP="0087233F"/>
    <w:p w14:paraId="15C4E5EE" w14:textId="77777777" w:rsidR="00F07553" w:rsidRDefault="00F07553" w:rsidP="0087233F"/>
    <w:p w14:paraId="7944DE57" w14:textId="77777777" w:rsidR="00F07553" w:rsidRDefault="00F07553" w:rsidP="0087233F"/>
    <w:p w14:paraId="7F65C72C" w14:textId="77777777" w:rsidR="00F07553" w:rsidRDefault="00F07553" w:rsidP="0087233F"/>
    <w:p w14:paraId="7A68FEB5" w14:textId="77777777" w:rsidR="00F07553" w:rsidRDefault="00F07553" w:rsidP="0087233F"/>
    <w:p w14:paraId="0BD3621B" w14:textId="77777777" w:rsidR="00F07553" w:rsidRDefault="00F07553" w:rsidP="0087233F"/>
    <w:p w14:paraId="78E41C51" w14:textId="7983F13B" w:rsidR="000D3B98" w:rsidRDefault="00653AA4" w:rsidP="0087233F">
      <w:r>
        <w:lastRenderedPageBreak/>
        <w:t>Task 4</w:t>
      </w:r>
    </w:p>
    <w:tbl>
      <w:tblPr>
        <w:tblStyle w:val="TableGrid"/>
        <w:tblW w:w="0" w:type="auto"/>
        <w:tblLook w:val="04A0" w:firstRow="1" w:lastRow="0" w:firstColumn="1" w:lastColumn="0" w:noHBand="0" w:noVBand="1"/>
      </w:tblPr>
      <w:tblGrid>
        <w:gridCol w:w="2336"/>
        <w:gridCol w:w="2338"/>
        <w:gridCol w:w="2338"/>
        <w:gridCol w:w="2338"/>
      </w:tblGrid>
      <w:tr w:rsidR="00426708" w14:paraId="2A0C9497" w14:textId="77777777" w:rsidTr="00B143AE">
        <w:tc>
          <w:tcPr>
            <w:tcW w:w="9350" w:type="dxa"/>
            <w:gridSpan w:val="4"/>
          </w:tcPr>
          <w:p w14:paraId="4D8CB51A" w14:textId="1D827810" w:rsidR="00426708" w:rsidRDefault="00426708" w:rsidP="00B143AE">
            <w:pPr>
              <w:ind w:firstLine="0"/>
            </w:pPr>
            <w:r>
              <w:t xml:space="preserve">Create Article Upload Page by </w:t>
            </w:r>
            <w:r w:rsidR="00DC32BC">
              <w:t>Admin</w:t>
            </w:r>
            <w:r>
              <w:t xml:space="preserve"> </w:t>
            </w:r>
          </w:p>
        </w:tc>
      </w:tr>
      <w:tr w:rsidR="00426708" w14:paraId="1298ABFB" w14:textId="77777777" w:rsidTr="00B143AE">
        <w:tc>
          <w:tcPr>
            <w:tcW w:w="4675" w:type="dxa"/>
            <w:gridSpan w:val="2"/>
          </w:tcPr>
          <w:p w14:paraId="3FAD3F25" w14:textId="77777777" w:rsidR="00426708" w:rsidRDefault="00426708" w:rsidP="00B143AE">
            <w:pPr>
              <w:ind w:firstLine="0"/>
            </w:pPr>
            <w:r>
              <w:t xml:space="preserve">Status </w:t>
            </w:r>
          </w:p>
        </w:tc>
        <w:tc>
          <w:tcPr>
            <w:tcW w:w="4675" w:type="dxa"/>
            <w:gridSpan w:val="2"/>
          </w:tcPr>
          <w:p w14:paraId="745C438F" w14:textId="77777777" w:rsidR="00426708" w:rsidRDefault="00426708" w:rsidP="00B143AE">
            <w:pPr>
              <w:ind w:firstLine="0"/>
            </w:pPr>
            <w:r>
              <w:t>TODO</w:t>
            </w:r>
          </w:p>
        </w:tc>
      </w:tr>
      <w:tr w:rsidR="00426708" w14:paraId="7A71B31F" w14:textId="77777777" w:rsidTr="00B143AE">
        <w:tc>
          <w:tcPr>
            <w:tcW w:w="4675" w:type="dxa"/>
            <w:gridSpan w:val="2"/>
          </w:tcPr>
          <w:p w14:paraId="060A665F" w14:textId="77777777" w:rsidR="00426708" w:rsidRDefault="00426708" w:rsidP="00B143AE">
            <w:pPr>
              <w:ind w:firstLine="0"/>
            </w:pPr>
            <w:r>
              <w:t xml:space="preserve">Project </w:t>
            </w:r>
          </w:p>
        </w:tc>
        <w:tc>
          <w:tcPr>
            <w:tcW w:w="4675" w:type="dxa"/>
            <w:gridSpan w:val="2"/>
          </w:tcPr>
          <w:p w14:paraId="5806081A" w14:textId="77777777" w:rsidR="00426708" w:rsidRDefault="00426708" w:rsidP="00B143AE">
            <w:pPr>
              <w:ind w:firstLine="0"/>
            </w:pPr>
            <w:proofErr w:type="spellStart"/>
            <w:r>
              <w:t>EWSD_Magazine</w:t>
            </w:r>
            <w:proofErr w:type="spellEnd"/>
          </w:p>
        </w:tc>
      </w:tr>
      <w:tr w:rsidR="00426708" w14:paraId="096F24B3" w14:textId="77777777" w:rsidTr="00B143AE">
        <w:tc>
          <w:tcPr>
            <w:tcW w:w="2337" w:type="dxa"/>
          </w:tcPr>
          <w:p w14:paraId="76F198C1" w14:textId="77777777" w:rsidR="00426708" w:rsidRDefault="00426708" w:rsidP="00B143AE">
            <w:pPr>
              <w:ind w:firstLine="0"/>
            </w:pPr>
            <w:r>
              <w:t>Type:</w:t>
            </w:r>
          </w:p>
        </w:tc>
        <w:tc>
          <w:tcPr>
            <w:tcW w:w="2337" w:type="dxa"/>
          </w:tcPr>
          <w:p w14:paraId="2D7E24EB" w14:textId="77777777" w:rsidR="00426708" w:rsidRDefault="00426708" w:rsidP="00B143AE">
            <w:pPr>
              <w:ind w:firstLine="0"/>
            </w:pPr>
            <w:r>
              <w:t>Story</w:t>
            </w:r>
          </w:p>
        </w:tc>
        <w:tc>
          <w:tcPr>
            <w:tcW w:w="2338" w:type="dxa"/>
          </w:tcPr>
          <w:p w14:paraId="5B5B0823" w14:textId="77777777" w:rsidR="00426708" w:rsidRDefault="00426708" w:rsidP="00B143AE">
            <w:pPr>
              <w:ind w:firstLine="0"/>
            </w:pPr>
            <w:r>
              <w:t>Priority:</w:t>
            </w:r>
          </w:p>
        </w:tc>
        <w:tc>
          <w:tcPr>
            <w:tcW w:w="2338" w:type="dxa"/>
          </w:tcPr>
          <w:p w14:paraId="4E540C78" w14:textId="77777777" w:rsidR="00426708" w:rsidRDefault="00426708" w:rsidP="00B143AE">
            <w:pPr>
              <w:ind w:firstLine="0"/>
            </w:pPr>
            <w:r>
              <w:t>Very High</w:t>
            </w:r>
          </w:p>
        </w:tc>
      </w:tr>
      <w:tr w:rsidR="00426708" w14:paraId="7623CEAB" w14:textId="77777777" w:rsidTr="00B143AE">
        <w:tc>
          <w:tcPr>
            <w:tcW w:w="2337" w:type="dxa"/>
          </w:tcPr>
          <w:p w14:paraId="07DF96FC" w14:textId="77777777" w:rsidR="00426708" w:rsidRDefault="00426708" w:rsidP="00B143AE">
            <w:pPr>
              <w:ind w:firstLine="0"/>
            </w:pPr>
            <w:r>
              <w:t>Reporter</w:t>
            </w:r>
          </w:p>
        </w:tc>
        <w:tc>
          <w:tcPr>
            <w:tcW w:w="2337" w:type="dxa"/>
          </w:tcPr>
          <w:p w14:paraId="27AFFE9E" w14:textId="77777777" w:rsidR="00426708" w:rsidRDefault="00426708" w:rsidP="00B143AE">
            <w:pPr>
              <w:ind w:firstLine="0"/>
            </w:pPr>
            <w:r>
              <w:t>Arkar</w:t>
            </w:r>
          </w:p>
        </w:tc>
        <w:tc>
          <w:tcPr>
            <w:tcW w:w="2338" w:type="dxa"/>
          </w:tcPr>
          <w:p w14:paraId="25C7A84D" w14:textId="77777777" w:rsidR="00426708" w:rsidRDefault="00426708" w:rsidP="00B143AE">
            <w:pPr>
              <w:ind w:firstLine="0"/>
            </w:pPr>
            <w:r>
              <w:t>Assignee</w:t>
            </w:r>
          </w:p>
        </w:tc>
        <w:tc>
          <w:tcPr>
            <w:tcW w:w="2338" w:type="dxa"/>
          </w:tcPr>
          <w:p w14:paraId="77904E96" w14:textId="77777777" w:rsidR="00426708" w:rsidRDefault="00426708" w:rsidP="00B143AE">
            <w:pPr>
              <w:ind w:firstLine="0"/>
            </w:pPr>
            <w:r>
              <w:t>Arkar</w:t>
            </w:r>
          </w:p>
        </w:tc>
      </w:tr>
      <w:tr w:rsidR="00426708" w14:paraId="75462385" w14:textId="77777777" w:rsidTr="00B143AE">
        <w:tc>
          <w:tcPr>
            <w:tcW w:w="2337" w:type="dxa"/>
          </w:tcPr>
          <w:p w14:paraId="56BC71D4" w14:textId="77777777" w:rsidR="00426708" w:rsidRDefault="00426708" w:rsidP="00B143AE">
            <w:pPr>
              <w:ind w:firstLine="0"/>
            </w:pPr>
            <w:r>
              <w:t xml:space="preserve">Estimate Time </w:t>
            </w:r>
          </w:p>
        </w:tc>
        <w:tc>
          <w:tcPr>
            <w:tcW w:w="2337" w:type="dxa"/>
          </w:tcPr>
          <w:p w14:paraId="1667A7A9" w14:textId="77777777" w:rsidR="00426708" w:rsidRDefault="00426708" w:rsidP="00B143AE">
            <w:pPr>
              <w:ind w:firstLine="0"/>
            </w:pPr>
            <w:r>
              <w:t xml:space="preserve">3 </w:t>
            </w:r>
            <w:proofErr w:type="gramStart"/>
            <w:r>
              <w:t>hour</w:t>
            </w:r>
            <w:proofErr w:type="gramEnd"/>
          </w:p>
        </w:tc>
        <w:tc>
          <w:tcPr>
            <w:tcW w:w="2338" w:type="dxa"/>
          </w:tcPr>
          <w:p w14:paraId="2197C97A" w14:textId="77777777" w:rsidR="00426708" w:rsidRDefault="00426708" w:rsidP="00B143AE">
            <w:pPr>
              <w:ind w:firstLine="0"/>
            </w:pPr>
            <w:r>
              <w:t>Remaining Estimate</w:t>
            </w:r>
          </w:p>
        </w:tc>
        <w:tc>
          <w:tcPr>
            <w:tcW w:w="2338" w:type="dxa"/>
          </w:tcPr>
          <w:p w14:paraId="571900F2" w14:textId="77777777" w:rsidR="00426708" w:rsidRDefault="00426708" w:rsidP="00B143AE">
            <w:pPr>
              <w:ind w:firstLine="0"/>
            </w:pPr>
            <w:r>
              <w:t>0</w:t>
            </w:r>
          </w:p>
        </w:tc>
      </w:tr>
    </w:tbl>
    <w:p w14:paraId="1ECD9CD4" w14:textId="77777777" w:rsidR="00426708" w:rsidRDefault="00426708" w:rsidP="00426708">
      <w:pPr>
        <w:ind w:firstLine="0"/>
      </w:pPr>
    </w:p>
    <w:tbl>
      <w:tblPr>
        <w:tblStyle w:val="TableGrid"/>
        <w:tblW w:w="0" w:type="auto"/>
        <w:tblLook w:val="04A0" w:firstRow="1" w:lastRow="0" w:firstColumn="1" w:lastColumn="0" w:noHBand="0" w:noVBand="1"/>
      </w:tblPr>
      <w:tblGrid>
        <w:gridCol w:w="3116"/>
        <w:gridCol w:w="3117"/>
        <w:gridCol w:w="3117"/>
      </w:tblGrid>
      <w:tr w:rsidR="00426708" w14:paraId="715BACC0" w14:textId="77777777" w:rsidTr="00B143AE">
        <w:tc>
          <w:tcPr>
            <w:tcW w:w="3116" w:type="dxa"/>
          </w:tcPr>
          <w:p w14:paraId="51064010" w14:textId="77777777" w:rsidR="00426708" w:rsidRDefault="00426708" w:rsidP="00B143AE">
            <w:pPr>
              <w:ind w:firstLine="0"/>
            </w:pPr>
            <w:r>
              <w:t xml:space="preserve">Summary </w:t>
            </w:r>
          </w:p>
        </w:tc>
        <w:tc>
          <w:tcPr>
            <w:tcW w:w="3117" w:type="dxa"/>
          </w:tcPr>
          <w:p w14:paraId="77D497DA" w14:textId="77777777" w:rsidR="00426708" w:rsidRDefault="00426708" w:rsidP="00B143AE">
            <w:pPr>
              <w:ind w:firstLine="0"/>
            </w:pPr>
            <w:r>
              <w:t xml:space="preserve">Status </w:t>
            </w:r>
          </w:p>
        </w:tc>
        <w:tc>
          <w:tcPr>
            <w:tcW w:w="3117" w:type="dxa"/>
          </w:tcPr>
          <w:p w14:paraId="31D27192" w14:textId="77777777" w:rsidR="00426708" w:rsidRDefault="00426708" w:rsidP="00B143AE">
            <w:pPr>
              <w:ind w:firstLine="0"/>
            </w:pPr>
            <w:r>
              <w:t>Assignee</w:t>
            </w:r>
          </w:p>
        </w:tc>
      </w:tr>
      <w:tr w:rsidR="00426708" w14:paraId="3EDD78D0" w14:textId="77777777" w:rsidTr="00B143AE">
        <w:tc>
          <w:tcPr>
            <w:tcW w:w="3116" w:type="dxa"/>
          </w:tcPr>
          <w:p w14:paraId="64FF4339" w14:textId="77777777" w:rsidR="00426708" w:rsidRDefault="00426708" w:rsidP="00B143AE">
            <w:pPr>
              <w:ind w:firstLine="0"/>
            </w:pPr>
            <w:r>
              <w:t>Implement Front End Design</w:t>
            </w:r>
          </w:p>
        </w:tc>
        <w:tc>
          <w:tcPr>
            <w:tcW w:w="3117" w:type="dxa"/>
          </w:tcPr>
          <w:p w14:paraId="2FC2DD1E" w14:textId="77777777" w:rsidR="00426708" w:rsidRDefault="00426708" w:rsidP="00B143AE">
            <w:pPr>
              <w:ind w:firstLine="0"/>
            </w:pPr>
            <w:r>
              <w:t>TODO</w:t>
            </w:r>
          </w:p>
        </w:tc>
        <w:tc>
          <w:tcPr>
            <w:tcW w:w="3117" w:type="dxa"/>
          </w:tcPr>
          <w:p w14:paraId="61A98197" w14:textId="77777777" w:rsidR="00426708" w:rsidRDefault="00426708" w:rsidP="00B143AE">
            <w:pPr>
              <w:ind w:firstLine="0"/>
            </w:pPr>
            <w:r>
              <w:t>arkar phyo  </w:t>
            </w:r>
          </w:p>
        </w:tc>
      </w:tr>
      <w:tr w:rsidR="00426708" w14:paraId="72455E1D" w14:textId="77777777" w:rsidTr="00B143AE">
        <w:tc>
          <w:tcPr>
            <w:tcW w:w="3116" w:type="dxa"/>
          </w:tcPr>
          <w:p w14:paraId="5170A02C" w14:textId="77777777" w:rsidR="00426708" w:rsidRDefault="00426708" w:rsidP="00B143AE">
            <w:pPr>
              <w:ind w:firstLine="0"/>
            </w:pPr>
            <w:r>
              <w:t xml:space="preserve">Implement Backend </w:t>
            </w:r>
          </w:p>
        </w:tc>
        <w:tc>
          <w:tcPr>
            <w:tcW w:w="3117" w:type="dxa"/>
          </w:tcPr>
          <w:p w14:paraId="68BDA54D" w14:textId="77777777" w:rsidR="00426708" w:rsidRDefault="00426708" w:rsidP="00B143AE">
            <w:pPr>
              <w:ind w:firstLine="0"/>
            </w:pPr>
            <w:r>
              <w:t>TODO</w:t>
            </w:r>
          </w:p>
        </w:tc>
        <w:tc>
          <w:tcPr>
            <w:tcW w:w="3117" w:type="dxa"/>
          </w:tcPr>
          <w:p w14:paraId="4E7B7BB3" w14:textId="77777777" w:rsidR="00426708" w:rsidRDefault="00426708" w:rsidP="00B143AE">
            <w:pPr>
              <w:ind w:firstLine="0"/>
            </w:pPr>
            <w:r>
              <w:t xml:space="preserve">Min Hein </w:t>
            </w:r>
            <w:proofErr w:type="spellStart"/>
            <w:r>
              <w:t>Khant</w:t>
            </w:r>
            <w:proofErr w:type="spellEnd"/>
            <w:r>
              <w:t xml:space="preserve">  </w:t>
            </w:r>
          </w:p>
        </w:tc>
      </w:tr>
      <w:tr w:rsidR="00426708" w14:paraId="5483DE02" w14:textId="77777777" w:rsidTr="00B143AE">
        <w:tc>
          <w:tcPr>
            <w:tcW w:w="3116" w:type="dxa"/>
          </w:tcPr>
          <w:p w14:paraId="6A386170" w14:textId="77777777" w:rsidR="00426708" w:rsidRDefault="00426708" w:rsidP="00B143AE">
            <w:pPr>
              <w:ind w:firstLine="0"/>
            </w:pPr>
            <w:r>
              <w:t>Testing</w:t>
            </w:r>
          </w:p>
        </w:tc>
        <w:tc>
          <w:tcPr>
            <w:tcW w:w="3117" w:type="dxa"/>
          </w:tcPr>
          <w:p w14:paraId="0FFEFCE7" w14:textId="77777777" w:rsidR="00426708" w:rsidRDefault="00426708" w:rsidP="00B143AE">
            <w:pPr>
              <w:ind w:firstLine="0"/>
            </w:pPr>
            <w:r>
              <w:t>TOD</w:t>
            </w:r>
          </w:p>
        </w:tc>
        <w:tc>
          <w:tcPr>
            <w:tcW w:w="3117" w:type="dxa"/>
          </w:tcPr>
          <w:p w14:paraId="4438DD05" w14:textId="77777777" w:rsidR="00426708" w:rsidRDefault="00426708" w:rsidP="00B143AE">
            <w:pPr>
              <w:ind w:firstLine="0"/>
            </w:pPr>
            <w:r>
              <w:t>Zaw Htet Aung  </w:t>
            </w:r>
          </w:p>
        </w:tc>
      </w:tr>
    </w:tbl>
    <w:p w14:paraId="61E8E0B8" w14:textId="77777777" w:rsidR="00426708" w:rsidRDefault="00426708" w:rsidP="00426708">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426708" w14:paraId="1A22689E" w14:textId="77777777" w:rsidTr="00B143A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E01E58F" w14:textId="77777777" w:rsidR="00426708" w:rsidRPr="00493730" w:rsidRDefault="00426708" w:rsidP="00B143AE">
            <w:pPr>
              <w:spacing w:line="240" w:lineRule="auto"/>
              <w:ind w:firstLine="0"/>
              <w:rPr>
                <w:b/>
                <w:bCs/>
              </w:rPr>
            </w:pPr>
            <w:r w:rsidRPr="00493730">
              <w:rPr>
                <w:b/>
                <w:bCs/>
              </w:rPr>
              <w:t>Description</w:t>
            </w:r>
          </w:p>
          <w:p w14:paraId="69D07C4F" w14:textId="7A2663C5" w:rsidR="00426708" w:rsidRDefault="00426708" w:rsidP="00B143AE">
            <w:pPr>
              <w:spacing w:line="240" w:lineRule="auto"/>
              <w:ind w:firstLine="0"/>
            </w:pPr>
            <w:r>
              <w:t>As admin</w:t>
            </w:r>
            <w:r w:rsidR="00263FAF">
              <w:t>, the admin should set the magazine tile, end date and final closure date of the magazine</w:t>
            </w:r>
            <w:r w:rsidR="00C203F5">
              <w:t>.</w:t>
            </w:r>
          </w:p>
          <w:p w14:paraId="7E3DC8F9" w14:textId="77777777" w:rsidR="00426708" w:rsidRPr="00493730" w:rsidRDefault="00426708" w:rsidP="00B143AE">
            <w:pPr>
              <w:spacing w:line="240" w:lineRule="auto"/>
              <w:ind w:firstLine="0"/>
              <w:rPr>
                <w:b/>
                <w:bCs/>
              </w:rPr>
            </w:pPr>
            <w:r w:rsidRPr="00493730">
              <w:rPr>
                <w:b/>
                <w:bCs/>
              </w:rPr>
              <w:t>Test Description</w:t>
            </w:r>
          </w:p>
          <w:p w14:paraId="680ACFD2" w14:textId="78B9AE78" w:rsidR="00F618F5" w:rsidRDefault="00F618F5" w:rsidP="00BA7772">
            <w:pPr>
              <w:pStyle w:val="ListParagraph"/>
              <w:numPr>
                <w:ilvl w:val="0"/>
                <w:numId w:val="14"/>
              </w:numPr>
              <w:spacing w:line="360" w:lineRule="auto"/>
            </w:pPr>
            <w:r>
              <w:t>Successful Create</w:t>
            </w:r>
            <w:r w:rsidR="00C707C0">
              <w:t xml:space="preserve"> of new Magazine </w:t>
            </w:r>
          </w:p>
          <w:p w14:paraId="09E7BBF5" w14:textId="71CD322D" w:rsidR="00426708" w:rsidRDefault="00C203F5" w:rsidP="00BA7772">
            <w:pPr>
              <w:pStyle w:val="ListParagraph"/>
              <w:numPr>
                <w:ilvl w:val="0"/>
                <w:numId w:val="14"/>
              </w:numPr>
              <w:spacing w:line="360" w:lineRule="auto"/>
            </w:pPr>
            <w:r>
              <w:t>Provide Field for end date and closure date</w:t>
            </w:r>
          </w:p>
        </w:tc>
      </w:tr>
    </w:tbl>
    <w:p w14:paraId="02D2D335" w14:textId="405F7173" w:rsidR="000A6A05" w:rsidRDefault="000A6A05" w:rsidP="000F36B8">
      <w:pPr>
        <w:pStyle w:val="ListParagraph"/>
        <w:rPr>
          <w:rFonts w:eastAsia="Times New Roman"/>
        </w:rPr>
      </w:pPr>
    </w:p>
    <w:p w14:paraId="4FA34581" w14:textId="77777777" w:rsidR="000B62DE" w:rsidRDefault="000B62DE" w:rsidP="000F36B8">
      <w:pPr>
        <w:pStyle w:val="ListParagraph"/>
        <w:rPr>
          <w:rFonts w:eastAsia="Times New Roman"/>
        </w:rPr>
      </w:pPr>
    </w:p>
    <w:p w14:paraId="48DFED49" w14:textId="77777777" w:rsidR="000B62DE" w:rsidRDefault="000B62DE" w:rsidP="000F36B8">
      <w:pPr>
        <w:pStyle w:val="ListParagraph"/>
        <w:rPr>
          <w:rFonts w:eastAsia="Times New Roman"/>
        </w:rPr>
      </w:pPr>
    </w:p>
    <w:p w14:paraId="597EFB55" w14:textId="77777777" w:rsidR="000B62DE" w:rsidRDefault="000B62DE" w:rsidP="000F36B8">
      <w:pPr>
        <w:pStyle w:val="ListParagraph"/>
        <w:rPr>
          <w:rFonts w:eastAsia="Times New Roman"/>
        </w:rPr>
      </w:pPr>
    </w:p>
    <w:p w14:paraId="0932B016" w14:textId="77777777" w:rsidR="000B62DE" w:rsidRDefault="000B62DE" w:rsidP="000F36B8">
      <w:pPr>
        <w:pStyle w:val="ListParagraph"/>
        <w:rPr>
          <w:rFonts w:eastAsia="Times New Roman"/>
        </w:rPr>
      </w:pPr>
    </w:p>
    <w:p w14:paraId="474200B6" w14:textId="77777777" w:rsidR="000B62DE" w:rsidRDefault="000B62DE" w:rsidP="000F36B8">
      <w:pPr>
        <w:pStyle w:val="ListParagraph"/>
        <w:rPr>
          <w:rFonts w:eastAsia="Times New Roman"/>
        </w:rPr>
      </w:pPr>
    </w:p>
    <w:p w14:paraId="18EEDA2A" w14:textId="77777777" w:rsidR="000B62DE" w:rsidRDefault="000B62DE" w:rsidP="000F36B8">
      <w:pPr>
        <w:pStyle w:val="ListParagraph"/>
        <w:rPr>
          <w:rFonts w:eastAsia="Times New Roman"/>
        </w:rPr>
      </w:pPr>
    </w:p>
    <w:p w14:paraId="535B2CAD" w14:textId="77777777" w:rsidR="000B62DE" w:rsidRDefault="000B62DE" w:rsidP="000F36B8">
      <w:pPr>
        <w:pStyle w:val="ListParagraph"/>
        <w:rPr>
          <w:rFonts w:eastAsia="Times New Roman"/>
        </w:rPr>
      </w:pPr>
    </w:p>
    <w:p w14:paraId="4F34314D" w14:textId="77777777" w:rsidR="000B62DE" w:rsidRDefault="000B62DE" w:rsidP="000F36B8">
      <w:pPr>
        <w:pStyle w:val="ListParagraph"/>
        <w:rPr>
          <w:rFonts w:eastAsia="Times New Roman"/>
        </w:rPr>
      </w:pPr>
    </w:p>
    <w:p w14:paraId="57437FDB" w14:textId="77777777" w:rsidR="000B62DE" w:rsidRDefault="000B62DE" w:rsidP="000F36B8">
      <w:pPr>
        <w:pStyle w:val="ListParagraph"/>
        <w:rPr>
          <w:rFonts w:eastAsia="Times New Roman"/>
        </w:rPr>
      </w:pPr>
    </w:p>
    <w:p w14:paraId="5E779276" w14:textId="77777777" w:rsidR="000B62DE" w:rsidRDefault="000B62DE" w:rsidP="000F36B8">
      <w:pPr>
        <w:pStyle w:val="ListParagraph"/>
        <w:rPr>
          <w:rFonts w:eastAsia="Times New Roman"/>
        </w:rPr>
      </w:pPr>
    </w:p>
    <w:p w14:paraId="6300430A" w14:textId="77777777" w:rsidR="000B62DE" w:rsidRDefault="000B62DE" w:rsidP="000F36B8">
      <w:pPr>
        <w:pStyle w:val="ListParagraph"/>
        <w:rPr>
          <w:rFonts w:eastAsia="Times New Roman"/>
        </w:rPr>
      </w:pPr>
    </w:p>
    <w:p w14:paraId="7B17198A" w14:textId="77777777" w:rsidR="000B62DE" w:rsidRDefault="000B62DE" w:rsidP="000F36B8">
      <w:pPr>
        <w:pStyle w:val="ListParagraph"/>
        <w:rPr>
          <w:rFonts w:eastAsia="Times New Roman"/>
        </w:rPr>
      </w:pPr>
    </w:p>
    <w:p w14:paraId="4D82A5DB" w14:textId="77777777" w:rsidR="000B62DE" w:rsidRDefault="000B62DE" w:rsidP="000F36B8">
      <w:pPr>
        <w:pStyle w:val="ListParagraph"/>
        <w:rPr>
          <w:rFonts w:eastAsia="Times New Roman"/>
        </w:rPr>
      </w:pPr>
    </w:p>
    <w:p w14:paraId="2A7CFD9E" w14:textId="77777777" w:rsidR="000B62DE" w:rsidRDefault="000B62DE" w:rsidP="000F36B8">
      <w:pPr>
        <w:pStyle w:val="ListParagraph"/>
        <w:rPr>
          <w:rFonts w:eastAsia="Times New Roman"/>
        </w:rPr>
      </w:pPr>
    </w:p>
    <w:p w14:paraId="001B3232" w14:textId="77777777" w:rsidR="005243F6" w:rsidRDefault="005243F6" w:rsidP="000F36B8">
      <w:pPr>
        <w:pStyle w:val="ListParagraph"/>
        <w:rPr>
          <w:rFonts w:eastAsia="Times New Roman"/>
        </w:rPr>
      </w:pPr>
    </w:p>
    <w:p w14:paraId="2890185B" w14:textId="6FA3F5D7" w:rsidR="00200072" w:rsidRDefault="00200072" w:rsidP="000F36B8">
      <w:pPr>
        <w:pStyle w:val="ListParagraph"/>
        <w:rPr>
          <w:rFonts w:eastAsia="Times New Roman"/>
        </w:rPr>
      </w:pPr>
      <w:r>
        <w:rPr>
          <w:rFonts w:eastAsia="Times New Roman"/>
        </w:rPr>
        <w:t>Task-5</w:t>
      </w:r>
    </w:p>
    <w:tbl>
      <w:tblPr>
        <w:tblStyle w:val="TableGrid"/>
        <w:tblW w:w="0" w:type="auto"/>
        <w:tblLook w:val="04A0" w:firstRow="1" w:lastRow="0" w:firstColumn="1" w:lastColumn="0" w:noHBand="0" w:noVBand="1"/>
      </w:tblPr>
      <w:tblGrid>
        <w:gridCol w:w="2336"/>
        <w:gridCol w:w="2338"/>
        <w:gridCol w:w="2338"/>
        <w:gridCol w:w="2338"/>
      </w:tblGrid>
      <w:tr w:rsidR="00F81B04" w14:paraId="4E819B89" w14:textId="77777777" w:rsidTr="00B143AE">
        <w:tc>
          <w:tcPr>
            <w:tcW w:w="9350" w:type="dxa"/>
            <w:gridSpan w:val="4"/>
          </w:tcPr>
          <w:p w14:paraId="14E5C9F6" w14:textId="314F1845" w:rsidR="00F81B04" w:rsidRDefault="00F81B04" w:rsidP="00B143AE">
            <w:pPr>
              <w:ind w:firstLine="0"/>
            </w:pPr>
            <w:r>
              <w:t xml:space="preserve">Create Article Upload Page by Member/Student </w:t>
            </w:r>
          </w:p>
        </w:tc>
      </w:tr>
      <w:tr w:rsidR="00F81B04" w14:paraId="3775B83B" w14:textId="77777777" w:rsidTr="00B143AE">
        <w:tc>
          <w:tcPr>
            <w:tcW w:w="4675" w:type="dxa"/>
            <w:gridSpan w:val="2"/>
          </w:tcPr>
          <w:p w14:paraId="5D38C74F" w14:textId="77777777" w:rsidR="00F81B04" w:rsidRDefault="00F81B04" w:rsidP="00B143AE">
            <w:pPr>
              <w:ind w:firstLine="0"/>
            </w:pPr>
            <w:r>
              <w:t xml:space="preserve">Status </w:t>
            </w:r>
          </w:p>
        </w:tc>
        <w:tc>
          <w:tcPr>
            <w:tcW w:w="4675" w:type="dxa"/>
            <w:gridSpan w:val="2"/>
          </w:tcPr>
          <w:p w14:paraId="66431B28" w14:textId="77777777" w:rsidR="00F81B04" w:rsidRDefault="00F81B04" w:rsidP="00B143AE">
            <w:pPr>
              <w:ind w:firstLine="0"/>
            </w:pPr>
            <w:r>
              <w:t>TODO</w:t>
            </w:r>
          </w:p>
        </w:tc>
      </w:tr>
      <w:tr w:rsidR="00F81B04" w14:paraId="239B3615" w14:textId="77777777" w:rsidTr="00B143AE">
        <w:tc>
          <w:tcPr>
            <w:tcW w:w="4675" w:type="dxa"/>
            <w:gridSpan w:val="2"/>
          </w:tcPr>
          <w:p w14:paraId="3A297C16" w14:textId="77777777" w:rsidR="00F81B04" w:rsidRDefault="00F81B04" w:rsidP="00B143AE">
            <w:pPr>
              <w:ind w:firstLine="0"/>
            </w:pPr>
            <w:r>
              <w:t xml:space="preserve">Project </w:t>
            </w:r>
          </w:p>
        </w:tc>
        <w:tc>
          <w:tcPr>
            <w:tcW w:w="4675" w:type="dxa"/>
            <w:gridSpan w:val="2"/>
          </w:tcPr>
          <w:p w14:paraId="648A2ADC" w14:textId="77777777" w:rsidR="00F81B04" w:rsidRDefault="00F81B04" w:rsidP="00B143AE">
            <w:pPr>
              <w:ind w:firstLine="0"/>
            </w:pPr>
            <w:proofErr w:type="spellStart"/>
            <w:r>
              <w:t>EWSD_Magazine</w:t>
            </w:r>
            <w:proofErr w:type="spellEnd"/>
          </w:p>
        </w:tc>
      </w:tr>
      <w:tr w:rsidR="00F81B04" w14:paraId="2EEE27AF" w14:textId="77777777" w:rsidTr="00B143AE">
        <w:tc>
          <w:tcPr>
            <w:tcW w:w="2337" w:type="dxa"/>
          </w:tcPr>
          <w:p w14:paraId="14767649" w14:textId="77777777" w:rsidR="00F81B04" w:rsidRDefault="00F81B04" w:rsidP="00B143AE">
            <w:pPr>
              <w:ind w:firstLine="0"/>
            </w:pPr>
            <w:r>
              <w:t>Type:</w:t>
            </w:r>
          </w:p>
        </w:tc>
        <w:tc>
          <w:tcPr>
            <w:tcW w:w="2337" w:type="dxa"/>
          </w:tcPr>
          <w:p w14:paraId="1FA479E8" w14:textId="77777777" w:rsidR="00F81B04" w:rsidRDefault="00F81B04" w:rsidP="00B143AE">
            <w:pPr>
              <w:ind w:firstLine="0"/>
            </w:pPr>
            <w:r>
              <w:t>Story</w:t>
            </w:r>
          </w:p>
        </w:tc>
        <w:tc>
          <w:tcPr>
            <w:tcW w:w="2338" w:type="dxa"/>
          </w:tcPr>
          <w:p w14:paraId="03E57348" w14:textId="77777777" w:rsidR="00F81B04" w:rsidRDefault="00F81B04" w:rsidP="00B143AE">
            <w:pPr>
              <w:ind w:firstLine="0"/>
            </w:pPr>
            <w:r>
              <w:t>Priority:</w:t>
            </w:r>
          </w:p>
        </w:tc>
        <w:tc>
          <w:tcPr>
            <w:tcW w:w="2338" w:type="dxa"/>
          </w:tcPr>
          <w:p w14:paraId="148434E6" w14:textId="77777777" w:rsidR="00F81B04" w:rsidRDefault="00F81B04" w:rsidP="00B143AE">
            <w:pPr>
              <w:ind w:firstLine="0"/>
            </w:pPr>
            <w:r>
              <w:t>Very High</w:t>
            </w:r>
          </w:p>
        </w:tc>
      </w:tr>
      <w:tr w:rsidR="00F81B04" w14:paraId="6F5EF7BD" w14:textId="77777777" w:rsidTr="00B143AE">
        <w:tc>
          <w:tcPr>
            <w:tcW w:w="2337" w:type="dxa"/>
          </w:tcPr>
          <w:p w14:paraId="01752D09" w14:textId="77777777" w:rsidR="00F81B04" w:rsidRDefault="00F81B04" w:rsidP="00B143AE">
            <w:pPr>
              <w:ind w:firstLine="0"/>
            </w:pPr>
            <w:r>
              <w:t>Reporter</w:t>
            </w:r>
          </w:p>
        </w:tc>
        <w:tc>
          <w:tcPr>
            <w:tcW w:w="2337" w:type="dxa"/>
          </w:tcPr>
          <w:p w14:paraId="074D5830" w14:textId="77777777" w:rsidR="00F81B04" w:rsidRDefault="00F81B04" w:rsidP="00B143AE">
            <w:pPr>
              <w:ind w:firstLine="0"/>
            </w:pPr>
            <w:r>
              <w:t>Arkar</w:t>
            </w:r>
          </w:p>
        </w:tc>
        <w:tc>
          <w:tcPr>
            <w:tcW w:w="2338" w:type="dxa"/>
          </w:tcPr>
          <w:p w14:paraId="3D3CD978" w14:textId="77777777" w:rsidR="00F81B04" w:rsidRDefault="00F81B04" w:rsidP="00B143AE">
            <w:pPr>
              <w:ind w:firstLine="0"/>
            </w:pPr>
            <w:r>
              <w:t>Assignee</w:t>
            </w:r>
          </w:p>
        </w:tc>
        <w:tc>
          <w:tcPr>
            <w:tcW w:w="2338" w:type="dxa"/>
          </w:tcPr>
          <w:p w14:paraId="626FA021" w14:textId="77777777" w:rsidR="00F81B04" w:rsidRDefault="00F81B04" w:rsidP="00B143AE">
            <w:pPr>
              <w:ind w:firstLine="0"/>
            </w:pPr>
            <w:r>
              <w:t>Arkar</w:t>
            </w:r>
          </w:p>
        </w:tc>
      </w:tr>
      <w:tr w:rsidR="00F81B04" w14:paraId="4653D699" w14:textId="77777777" w:rsidTr="00B143AE">
        <w:tc>
          <w:tcPr>
            <w:tcW w:w="2337" w:type="dxa"/>
          </w:tcPr>
          <w:p w14:paraId="29530120" w14:textId="77777777" w:rsidR="00F81B04" w:rsidRDefault="00F81B04" w:rsidP="00B143AE">
            <w:pPr>
              <w:ind w:firstLine="0"/>
            </w:pPr>
            <w:r>
              <w:t xml:space="preserve">Estimate Time </w:t>
            </w:r>
          </w:p>
        </w:tc>
        <w:tc>
          <w:tcPr>
            <w:tcW w:w="2337" w:type="dxa"/>
          </w:tcPr>
          <w:p w14:paraId="705EFF04" w14:textId="77777777" w:rsidR="00F81B04" w:rsidRDefault="00F81B04" w:rsidP="00B143AE">
            <w:pPr>
              <w:ind w:firstLine="0"/>
            </w:pPr>
            <w:r>
              <w:t xml:space="preserve">3 </w:t>
            </w:r>
            <w:proofErr w:type="gramStart"/>
            <w:r>
              <w:t>hour</w:t>
            </w:r>
            <w:proofErr w:type="gramEnd"/>
          </w:p>
        </w:tc>
        <w:tc>
          <w:tcPr>
            <w:tcW w:w="2338" w:type="dxa"/>
          </w:tcPr>
          <w:p w14:paraId="076A26DB" w14:textId="77777777" w:rsidR="00F81B04" w:rsidRDefault="00F81B04" w:rsidP="00B143AE">
            <w:pPr>
              <w:ind w:firstLine="0"/>
            </w:pPr>
            <w:r>
              <w:t>Remaining Estimate</w:t>
            </w:r>
          </w:p>
        </w:tc>
        <w:tc>
          <w:tcPr>
            <w:tcW w:w="2338" w:type="dxa"/>
          </w:tcPr>
          <w:p w14:paraId="0E615057" w14:textId="77777777" w:rsidR="00F81B04" w:rsidRDefault="00F81B04" w:rsidP="00B143AE">
            <w:pPr>
              <w:ind w:firstLine="0"/>
            </w:pPr>
            <w:r>
              <w:t>0</w:t>
            </w:r>
          </w:p>
        </w:tc>
      </w:tr>
    </w:tbl>
    <w:p w14:paraId="195C7FE1" w14:textId="77777777" w:rsidR="00F81B04" w:rsidRDefault="00F81B04" w:rsidP="00F81B04">
      <w:pPr>
        <w:ind w:firstLine="0"/>
      </w:pPr>
    </w:p>
    <w:tbl>
      <w:tblPr>
        <w:tblStyle w:val="TableGrid"/>
        <w:tblW w:w="0" w:type="auto"/>
        <w:tblLook w:val="04A0" w:firstRow="1" w:lastRow="0" w:firstColumn="1" w:lastColumn="0" w:noHBand="0" w:noVBand="1"/>
      </w:tblPr>
      <w:tblGrid>
        <w:gridCol w:w="3116"/>
        <w:gridCol w:w="3117"/>
        <w:gridCol w:w="3117"/>
      </w:tblGrid>
      <w:tr w:rsidR="00F81B04" w14:paraId="278D6E91" w14:textId="77777777" w:rsidTr="00B143AE">
        <w:tc>
          <w:tcPr>
            <w:tcW w:w="3116" w:type="dxa"/>
          </w:tcPr>
          <w:p w14:paraId="0CA29B7B" w14:textId="77777777" w:rsidR="00F81B04" w:rsidRDefault="00F81B04" w:rsidP="00B143AE">
            <w:pPr>
              <w:ind w:firstLine="0"/>
            </w:pPr>
            <w:r>
              <w:t xml:space="preserve">Summary </w:t>
            </w:r>
          </w:p>
        </w:tc>
        <w:tc>
          <w:tcPr>
            <w:tcW w:w="3117" w:type="dxa"/>
          </w:tcPr>
          <w:p w14:paraId="55336EC3" w14:textId="77777777" w:rsidR="00F81B04" w:rsidRDefault="00F81B04" w:rsidP="00B143AE">
            <w:pPr>
              <w:ind w:firstLine="0"/>
            </w:pPr>
            <w:r>
              <w:t xml:space="preserve">Status </w:t>
            </w:r>
          </w:p>
        </w:tc>
        <w:tc>
          <w:tcPr>
            <w:tcW w:w="3117" w:type="dxa"/>
          </w:tcPr>
          <w:p w14:paraId="312D07B5" w14:textId="77777777" w:rsidR="00F81B04" w:rsidRDefault="00F81B04" w:rsidP="00B143AE">
            <w:pPr>
              <w:ind w:firstLine="0"/>
            </w:pPr>
            <w:r>
              <w:t>Assignee</w:t>
            </w:r>
          </w:p>
        </w:tc>
      </w:tr>
      <w:tr w:rsidR="00F81B04" w14:paraId="5D82402D" w14:textId="77777777" w:rsidTr="00B143AE">
        <w:tc>
          <w:tcPr>
            <w:tcW w:w="3116" w:type="dxa"/>
          </w:tcPr>
          <w:p w14:paraId="77D772E9" w14:textId="77777777" w:rsidR="00F81B04" w:rsidRDefault="00F81B04" w:rsidP="00B143AE">
            <w:pPr>
              <w:ind w:firstLine="0"/>
            </w:pPr>
            <w:r>
              <w:t>Implement Front End Design</w:t>
            </w:r>
          </w:p>
        </w:tc>
        <w:tc>
          <w:tcPr>
            <w:tcW w:w="3117" w:type="dxa"/>
          </w:tcPr>
          <w:p w14:paraId="1F60445D" w14:textId="77777777" w:rsidR="00F81B04" w:rsidRDefault="00F81B04" w:rsidP="00B143AE">
            <w:pPr>
              <w:ind w:firstLine="0"/>
            </w:pPr>
            <w:r>
              <w:t>TODO</w:t>
            </w:r>
          </w:p>
        </w:tc>
        <w:tc>
          <w:tcPr>
            <w:tcW w:w="3117" w:type="dxa"/>
          </w:tcPr>
          <w:p w14:paraId="4B2B7708" w14:textId="77777777" w:rsidR="00F81B04" w:rsidRDefault="00F81B04" w:rsidP="00B143AE">
            <w:pPr>
              <w:ind w:firstLine="0"/>
            </w:pPr>
            <w:r>
              <w:t>arkar phyo  </w:t>
            </w:r>
          </w:p>
        </w:tc>
      </w:tr>
      <w:tr w:rsidR="00F81B04" w14:paraId="0479C25E" w14:textId="77777777" w:rsidTr="00B143AE">
        <w:tc>
          <w:tcPr>
            <w:tcW w:w="3116" w:type="dxa"/>
          </w:tcPr>
          <w:p w14:paraId="68E4E91E" w14:textId="7AB554F7" w:rsidR="00F81B04" w:rsidRDefault="003A2355" w:rsidP="00B143AE">
            <w:pPr>
              <w:ind w:firstLine="0"/>
            </w:pPr>
            <w:r>
              <w:t>Create</w:t>
            </w:r>
            <w:r w:rsidR="00F81B04">
              <w:t xml:space="preserve"> Backend </w:t>
            </w:r>
            <w:r w:rsidR="00D4014B">
              <w:t>Scripts</w:t>
            </w:r>
          </w:p>
        </w:tc>
        <w:tc>
          <w:tcPr>
            <w:tcW w:w="3117" w:type="dxa"/>
          </w:tcPr>
          <w:p w14:paraId="30D01DE2" w14:textId="77777777" w:rsidR="00F81B04" w:rsidRDefault="00F81B04" w:rsidP="00B143AE">
            <w:pPr>
              <w:ind w:firstLine="0"/>
            </w:pPr>
            <w:r>
              <w:t>TODO</w:t>
            </w:r>
          </w:p>
        </w:tc>
        <w:tc>
          <w:tcPr>
            <w:tcW w:w="3117" w:type="dxa"/>
          </w:tcPr>
          <w:p w14:paraId="3B1735DA" w14:textId="5A5D7240" w:rsidR="00F81B04" w:rsidRDefault="007B74A4" w:rsidP="00B143AE">
            <w:pPr>
              <w:ind w:firstLine="0"/>
            </w:pPr>
            <w:r>
              <w:t>Suan Thiha Nyan</w:t>
            </w:r>
          </w:p>
        </w:tc>
      </w:tr>
      <w:tr w:rsidR="00F81B04" w14:paraId="1F4361F8" w14:textId="77777777" w:rsidTr="00B143AE">
        <w:tc>
          <w:tcPr>
            <w:tcW w:w="3116" w:type="dxa"/>
          </w:tcPr>
          <w:p w14:paraId="4E223F47" w14:textId="77777777" w:rsidR="00F81B04" w:rsidRDefault="00F81B04" w:rsidP="00B143AE">
            <w:pPr>
              <w:ind w:firstLine="0"/>
            </w:pPr>
            <w:r>
              <w:t>Testing</w:t>
            </w:r>
          </w:p>
        </w:tc>
        <w:tc>
          <w:tcPr>
            <w:tcW w:w="3117" w:type="dxa"/>
          </w:tcPr>
          <w:p w14:paraId="12E26A4D" w14:textId="77777777" w:rsidR="00F81B04" w:rsidRDefault="00F81B04" w:rsidP="00B143AE">
            <w:pPr>
              <w:ind w:firstLine="0"/>
            </w:pPr>
            <w:r>
              <w:t>TOD</w:t>
            </w:r>
          </w:p>
        </w:tc>
        <w:tc>
          <w:tcPr>
            <w:tcW w:w="3117" w:type="dxa"/>
          </w:tcPr>
          <w:p w14:paraId="1314C7D8" w14:textId="77777777" w:rsidR="00F81B04" w:rsidRDefault="00F81B04" w:rsidP="00B143AE">
            <w:pPr>
              <w:ind w:firstLine="0"/>
            </w:pPr>
            <w:r>
              <w:t>Zaw Htet Aung  </w:t>
            </w:r>
          </w:p>
        </w:tc>
      </w:tr>
    </w:tbl>
    <w:p w14:paraId="771218EB" w14:textId="77777777" w:rsidR="00F81B04" w:rsidRDefault="00F81B04" w:rsidP="00F81B04">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F81B04" w14:paraId="6C468D12" w14:textId="77777777" w:rsidTr="00B143A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C52E78F" w14:textId="77777777" w:rsidR="00F81B04" w:rsidRPr="00493730" w:rsidRDefault="00F81B04" w:rsidP="00B143AE">
            <w:pPr>
              <w:spacing w:line="240" w:lineRule="auto"/>
              <w:ind w:firstLine="0"/>
              <w:rPr>
                <w:b/>
                <w:bCs/>
              </w:rPr>
            </w:pPr>
            <w:r w:rsidRPr="00493730">
              <w:rPr>
                <w:b/>
                <w:bCs/>
              </w:rPr>
              <w:t>Description</w:t>
            </w:r>
          </w:p>
          <w:p w14:paraId="47789C8C" w14:textId="77777777" w:rsidR="00F618F5" w:rsidRDefault="00F618F5" w:rsidP="00F618F5">
            <w:pPr>
              <w:spacing w:line="240" w:lineRule="auto"/>
              <w:ind w:firstLine="0"/>
            </w:pPr>
            <w:r>
              <w:t>As the member, all students have the opportunity to submit one or more articles as Word documents to the magazine.</w:t>
            </w:r>
          </w:p>
          <w:p w14:paraId="791A9274" w14:textId="77777777" w:rsidR="00F618F5" w:rsidRDefault="00F618F5" w:rsidP="00F618F5">
            <w:pPr>
              <w:spacing w:line="240" w:lineRule="auto"/>
              <w:ind w:firstLine="0"/>
            </w:pPr>
            <w:r>
              <w:t>All students can also upload high quality images, e.g. photographs.</w:t>
            </w:r>
          </w:p>
          <w:p w14:paraId="0B71660D" w14:textId="77777777" w:rsidR="00F618F5" w:rsidRDefault="00F618F5" w:rsidP="00F618F5">
            <w:pPr>
              <w:spacing w:line="240" w:lineRule="auto"/>
              <w:ind w:firstLine="0"/>
            </w:pPr>
            <w:r>
              <w:t>All students must agree to Terms and Conditions before they can submit.</w:t>
            </w:r>
          </w:p>
          <w:p w14:paraId="4410EBFE" w14:textId="77777777" w:rsidR="00F81B04" w:rsidRPr="00493730" w:rsidRDefault="00F81B04" w:rsidP="00B143AE">
            <w:pPr>
              <w:spacing w:line="240" w:lineRule="auto"/>
              <w:ind w:firstLine="0"/>
              <w:rPr>
                <w:b/>
                <w:bCs/>
              </w:rPr>
            </w:pPr>
            <w:r w:rsidRPr="00493730">
              <w:rPr>
                <w:b/>
                <w:bCs/>
              </w:rPr>
              <w:t>Test Description</w:t>
            </w:r>
          </w:p>
          <w:p w14:paraId="583A3BC6" w14:textId="77777777" w:rsidR="00F81B04" w:rsidRDefault="00F81B04" w:rsidP="00220968">
            <w:pPr>
              <w:pStyle w:val="ListParagraph"/>
              <w:numPr>
                <w:ilvl w:val="0"/>
                <w:numId w:val="13"/>
              </w:numPr>
              <w:spacing w:line="360" w:lineRule="auto"/>
              <w:jc w:val="both"/>
            </w:pPr>
            <w:r>
              <w:t>Upload articles as word documents,</w:t>
            </w:r>
          </w:p>
          <w:p w14:paraId="4D14063A" w14:textId="77777777" w:rsidR="00F81B04" w:rsidRDefault="00F81B04" w:rsidP="00220968">
            <w:pPr>
              <w:pStyle w:val="ListParagraph"/>
              <w:numPr>
                <w:ilvl w:val="0"/>
                <w:numId w:val="13"/>
              </w:numPr>
              <w:spacing w:line="360" w:lineRule="auto"/>
              <w:jc w:val="both"/>
            </w:pPr>
            <w:r>
              <w:t>Multiple image upload</w:t>
            </w:r>
          </w:p>
          <w:p w14:paraId="796F32D2" w14:textId="77777777" w:rsidR="00F81B04" w:rsidRDefault="00F81B04" w:rsidP="00220968">
            <w:pPr>
              <w:pStyle w:val="ListParagraph"/>
              <w:numPr>
                <w:ilvl w:val="0"/>
                <w:numId w:val="13"/>
              </w:numPr>
              <w:spacing w:line="360" w:lineRule="auto"/>
              <w:jc w:val="both"/>
            </w:pPr>
            <w:r>
              <w:t>Provide Field for end date and closure date</w:t>
            </w:r>
          </w:p>
          <w:p w14:paraId="1266082A" w14:textId="77777777" w:rsidR="00480E88" w:rsidRDefault="00480E88" w:rsidP="00220968">
            <w:pPr>
              <w:pStyle w:val="ListParagraph"/>
              <w:numPr>
                <w:ilvl w:val="0"/>
                <w:numId w:val="13"/>
              </w:numPr>
              <w:spacing w:line="360" w:lineRule="auto"/>
              <w:jc w:val="both"/>
            </w:pPr>
            <w:r>
              <w:t>Do not allow to submit without agreeing the terms and conditions</w:t>
            </w:r>
          </w:p>
          <w:p w14:paraId="143FBD1C" w14:textId="234281BD" w:rsidR="00220968" w:rsidRDefault="00220968" w:rsidP="00220968">
            <w:pPr>
              <w:pStyle w:val="ListParagraph"/>
              <w:numPr>
                <w:ilvl w:val="0"/>
                <w:numId w:val="13"/>
              </w:numPr>
              <w:spacing w:line="360" w:lineRule="auto"/>
              <w:jc w:val="both"/>
            </w:pPr>
            <w:r>
              <w:t>Do not allow the submission of new article after end date but edit</w:t>
            </w:r>
          </w:p>
        </w:tc>
      </w:tr>
    </w:tbl>
    <w:p w14:paraId="130A514A" w14:textId="77777777" w:rsidR="00AF40DD" w:rsidRPr="00AF40DD" w:rsidRDefault="00AF40DD" w:rsidP="004B2760">
      <w:pPr>
        <w:pStyle w:val="ListParagraph"/>
      </w:pPr>
    </w:p>
    <w:p w14:paraId="67D6A514" w14:textId="77777777" w:rsidR="0003333D" w:rsidRDefault="0003333D" w:rsidP="00F539B6"/>
    <w:p w14:paraId="6A0FBE0A" w14:textId="77777777" w:rsidR="0003333D" w:rsidRDefault="0003333D" w:rsidP="00F539B6"/>
    <w:p w14:paraId="3BD0CCBA" w14:textId="77777777" w:rsidR="0003333D" w:rsidRDefault="0003333D" w:rsidP="00F539B6"/>
    <w:p w14:paraId="56FDE266" w14:textId="77777777" w:rsidR="0003333D" w:rsidRDefault="0003333D" w:rsidP="00F539B6"/>
    <w:p w14:paraId="0086821F" w14:textId="2F8B0F9F" w:rsidR="0003333D" w:rsidRDefault="006D5F7E" w:rsidP="0003333D">
      <w:r>
        <w:t>Task-</w:t>
      </w:r>
      <w:r w:rsidR="00F539B6">
        <w:t>6</w:t>
      </w:r>
    </w:p>
    <w:tbl>
      <w:tblPr>
        <w:tblStyle w:val="TableGrid"/>
        <w:tblW w:w="0" w:type="auto"/>
        <w:tblLook w:val="04A0" w:firstRow="1" w:lastRow="0" w:firstColumn="1" w:lastColumn="0" w:noHBand="0" w:noVBand="1"/>
      </w:tblPr>
      <w:tblGrid>
        <w:gridCol w:w="2336"/>
        <w:gridCol w:w="2338"/>
        <w:gridCol w:w="2338"/>
        <w:gridCol w:w="2338"/>
      </w:tblGrid>
      <w:tr w:rsidR="0003333D" w14:paraId="6BDC120E" w14:textId="77777777" w:rsidTr="00B143AE">
        <w:tc>
          <w:tcPr>
            <w:tcW w:w="9350" w:type="dxa"/>
            <w:gridSpan w:val="4"/>
          </w:tcPr>
          <w:p w14:paraId="147872E2" w14:textId="5200D348" w:rsidR="0003333D" w:rsidRDefault="0003333D" w:rsidP="00B143AE">
            <w:pPr>
              <w:ind w:firstLine="0"/>
            </w:pPr>
            <w:r>
              <w:t xml:space="preserve">Create </w:t>
            </w:r>
            <w:r w:rsidR="00EC3FD7">
              <w:t>Edit Article Functionality</w:t>
            </w:r>
            <w:r>
              <w:t xml:space="preserve"> Page by Member/Student </w:t>
            </w:r>
          </w:p>
        </w:tc>
      </w:tr>
      <w:tr w:rsidR="0003333D" w14:paraId="76748222" w14:textId="77777777" w:rsidTr="00B143AE">
        <w:tc>
          <w:tcPr>
            <w:tcW w:w="4675" w:type="dxa"/>
            <w:gridSpan w:val="2"/>
          </w:tcPr>
          <w:p w14:paraId="74AD87A3" w14:textId="77777777" w:rsidR="0003333D" w:rsidRDefault="0003333D" w:rsidP="00B143AE">
            <w:pPr>
              <w:ind w:firstLine="0"/>
            </w:pPr>
            <w:r>
              <w:t xml:space="preserve">Status </w:t>
            </w:r>
          </w:p>
        </w:tc>
        <w:tc>
          <w:tcPr>
            <w:tcW w:w="4675" w:type="dxa"/>
            <w:gridSpan w:val="2"/>
          </w:tcPr>
          <w:p w14:paraId="40396F6D" w14:textId="77777777" w:rsidR="0003333D" w:rsidRDefault="0003333D" w:rsidP="00B143AE">
            <w:pPr>
              <w:ind w:firstLine="0"/>
            </w:pPr>
            <w:r>
              <w:t>TODO</w:t>
            </w:r>
          </w:p>
        </w:tc>
      </w:tr>
      <w:tr w:rsidR="0003333D" w14:paraId="617FC6CB" w14:textId="77777777" w:rsidTr="00B143AE">
        <w:tc>
          <w:tcPr>
            <w:tcW w:w="4675" w:type="dxa"/>
            <w:gridSpan w:val="2"/>
          </w:tcPr>
          <w:p w14:paraId="6EB154E0" w14:textId="77777777" w:rsidR="0003333D" w:rsidRDefault="0003333D" w:rsidP="00B143AE">
            <w:pPr>
              <w:ind w:firstLine="0"/>
            </w:pPr>
            <w:r>
              <w:t xml:space="preserve">Project </w:t>
            </w:r>
          </w:p>
        </w:tc>
        <w:tc>
          <w:tcPr>
            <w:tcW w:w="4675" w:type="dxa"/>
            <w:gridSpan w:val="2"/>
          </w:tcPr>
          <w:p w14:paraId="2411FF67" w14:textId="77777777" w:rsidR="0003333D" w:rsidRDefault="0003333D" w:rsidP="00B143AE">
            <w:pPr>
              <w:ind w:firstLine="0"/>
            </w:pPr>
            <w:proofErr w:type="spellStart"/>
            <w:r>
              <w:t>EWSD_Magazine</w:t>
            </w:r>
            <w:proofErr w:type="spellEnd"/>
          </w:p>
        </w:tc>
      </w:tr>
      <w:tr w:rsidR="0003333D" w14:paraId="6FB1F9C7" w14:textId="77777777" w:rsidTr="00B143AE">
        <w:tc>
          <w:tcPr>
            <w:tcW w:w="2337" w:type="dxa"/>
          </w:tcPr>
          <w:p w14:paraId="7DFA324F" w14:textId="77777777" w:rsidR="0003333D" w:rsidRDefault="0003333D" w:rsidP="00B143AE">
            <w:pPr>
              <w:ind w:firstLine="0"/>
            </w:pPr>
            <w:r>
              <w:t>Type:</w:t>
            </w:r>
          </w:p>
        </w:tc>
        <w:tc>
          <w:tcPr>
            <w:tcW w:w="2337" w:type="dxa"/>
          </w:tcPr>
          <w:p w14:paraId="0268F55E" w14:textId="77777777" w:rsidR="0003333D" w:rsidRDefault="0003333D" w:rsidP="00B143AE">
            <w:pPr>
              <w:ind w:firstLine="0"/>
            </w:pPr>
            <w:r>
              <w:t>Story</w:t>
            </w:r>
          </w:p>
        </w:tc>
        <w:tc>
          <w:tcPr>
            <w:tcW w:w="2338" w:type="dxa"/>
          </w:tcPr>
          <w:p w14:paraId="0F99C396" w14:textId="77777777" w:rsidR="0003333D" w:rsidRDefault="0003333D" w:rsidP="00B143AE">
            <w:pPr>
              <w:ind w:firstLine="0"/>
            </w:pPr>
            <w:r>
              <w:t>Priority:</w:t>
            </w:r>
          </w:p>
        </w:tc>
        <w:tc>
          <w:tcPr>
            <w:tcW w:w="2338" w:type="dxa"/>
          </w:tcPr>
          <w:p w14:paraId="18F0F9F5" w14:textId="77777777" w:rsidR="0003333D" w:rsidRDefault="0003333D" w:rsidP="00B143AE">
            <w:pPr>
              <w:ind w:firstLine="0"/>
            </w:pPr>
            <w:r>
              <w:t>Very High</w:t>
            </w:r>
          </w:p>
        </w:tc>
      </w:tr>
      <w:tr w:rsidR="0003333D" w14:paraId="4D423A50" w14:textId="77777777" w:rsidTr="00B143AE">
        <w:tc>
          <w:tcPr>
            <w:tcW w:w="2337" w:type="dxa"/>
          </w:tcPr>
          <w:p w14:paraId="19C835F7" w14:textId="77777777" w:rsidR="0003333D" w:rsidRDefault="0003333D" w:rsidP="00B143AE">
            <w:pPr>
              <w:ind w:firstLine="0"/>
            </w:pPr>
            <w:r>
              <w:t>Reporter</w:t>
            </w:r>
          </w:p>
        </w:tc>
        <w:tc>
          <w:tcPr>
            <w:tcW w:w="2337" w:type="dxa"/>
          </w:tcPr>
          <w:p w14:paraId="30CB0326" w14:textId="77777777" w:rsidR="0003333D" w:rsidRDefault="0003333D" w:rsidP="00B143AE">
            <w:pPr>
              <w:ind w:firstLine="0"/>
            </w:pPr>
            <w:r>
              <w:t>Arkar</w:t>
            </w:r>
          </w:p>
        </w:tc>
        <w:tc>
          <w:tcPr>
            <w:tcW w:w="2338" w:type="dxa"/>
          </w:tcPr>
          <w:p w14:paraId="7744880B" w14:textId="77777777" w:rsidR="0003333D" w:rsidRDefault="0003333D" w:rsidP="00B143AE">
            <w:pPr>
              <w:ind w:firstLine="0"/>
            </w:pPr>
            <w:r>
              <w:t>Assignee</w:t>
            </w:r>
          </w:p>
        </w:tc>
        <w:tc>
          <w:tcPr>
            <w:tcW w:w="2338" w:type="dxa"/>
          </w:tcPr>
          <w:p w14:paraId="1B23F387" w14:textId="77777777" w:rsidR="0003333D" w:rsidRDefault="0003333D" w:rsidP="00B143AE">
            <w:pPr>
              <w:ind w:firstLine="0"/>
            </w:pPr>
            <w:r>
              <w:t>Arkar</w:t>
            </w:r>
          </w:p>
        </w:tc>
      </w:tr>
      <w:tr w:rsidR="0003333D" w14:paraId="43A6933B" w14:textId="77777777" w:rsidTr="00B143AE">
        <w:tc>
          <w:tcPr>
            <w:tcW w:w="2337" w:type="dxa"/>
          </w:tcPr>
          <w:p w14:paraId="00C3F8B7" w14:textId="77777777" w:rsidR="0003333D" w:rsidRDefault="0003333D" w:rsidP="00B143AE">
            <w:pPr>
              <w:ind w:firstLine="0"/>
            </w:pPr>
            <w:r>
              <w:t xml:space="preserve">Estimate Time </w:t>
            </w:r>
          </w:p>
        </w:tc>
        <w:tc>
          <w:tcPr>
            <w:tcW w:w="2337" w:type="dxa"/>
          </w:tcPr>
          <w:p w14:paraId="79293C4D" w14:textId="77777777" w:rsidR="0003333D" w:rsidRDefault="0003333D" w:rsidP="00B143AE">
            <w:pPr>
              <w:ind w:firstLine="0"/>
            </w:pPr>
            <w:r>
              <w:t xml:space="preserve">3 </w:t>
            </w:r>
            <w:proofErr w:type="gramStart"/>
            <w:r>
              <w:t>hour</w:t>
            </w:r>
            <w:proofErr w:type="gramEnd"/>
          </w:p>
        </w:tc>
        <w:tc>
          <w:tcPr>
            <w:tcW w:w="2338" w:type="dxa"/>
          </w:tcPr>
          <w:p w14:paraId="3DFB3C2D" w14:textId="77777777" w:rsidR="0003333D" w:rsidRDefault="0003333D" w:rsidP="00B143AE">
            <w:pPr>
              <w:ind w:firstLine="0"/>
            </w:pPr>
            <w:r>
              <w:t>Remaining Estimate</w:t>
            </w:r>
          </w:p>
        </w:tc>
        <w:tc>
          <w:tcPr>
            <w:tcW w:w="2338" w:type="dxa"/>
          </w:tcPr>
          <w:p w14:paraId="6A40666F" w14:textId="77777777" w:rsidR="0003333D" w:rsidRDefault="0003333D" w:rsidP="00B143AE">
            <w:pPr>
              <w:ind w:firstLine="0"/>
            </w:pPr>
            <w:r>
              <w:t>0</w:t>
            </w:r>
          </w:p>
        </w:tc>
      </w:tr>
    </w:tbl>
    <w:p w14:paraId="686B0F47" w14:textId="77777777" w:rsidR="0003333D" w:rsidRDefault="0003333D" w:rsidP="0003333D">
      <w:pPr>
        <w:ind w:firstLine="0"/>
      </w:pPr>
    </w:p>
    <w:tbl>
      <w:tblPr>
        <w:tblStyle w:val="TableGrid"/>
        <w:tblW w:w="0" w:type="auto"/>
        <w:tblLook w:val="04A0" w:firstRow="1" w:lastRow="0" w:firstColumn="1" w:lastColumn="0" w:noHBand="0" w:noVBand="1"/>
      </w:tblPr>
      <w:tblGrid>
        <w:gridCol w:w="3116"/>
        <w:gridCol w:w="3117"/>
        <w:gridCol w:w="3117"/>
      </w:tblGrid>
      <w:tr w:rsidR="0003333D" w14:paraId="16E53571" w14:textId="77777777" w:rsidTr="00B143AE">
        <w:tc>
          <w:tcPr>
            <w:tcW w:w="3116" w:type="dxa"/>
          </w:tcPr>
          <w:p w14:paraId="6E36169E" w14:textId="77777777" w:rsidR="0003333D" w:rsidRDefault="0003333D" w:rsidP="00B143AE">
            <w:pPr>
              <w:ind w:firstLine="0"/>
            </w:pPr>
            <w:r>
              <w:t xml:space="preserve">Summary </w:t>
            </w:r>
          </w:p>
        </w:tc>
        <w:tc>
          <w:tcPr>
            <w:tcW w:w="3117" w:type="dxa"/>
          </w:tcPr>
          <w:p w14:paraId="2C0EA6F5" w14:textId="77777777" w:rsidR="0003333D" w:rsidRDefault="0003333D" w:rsidP="00B143AE">
            <w:pPr>
              <w:ind w:firstLine="0"/>
            </w:pPr>
            <w:r>
              <w:t xml:space="preserve">Status </w:t>
            </w:r>
          </w:p>
        </w:tc>
        <w:tc>
          <w:tcPr>
            <w:tcW w:w="3117" w:type="dxa"/>
          </w:tcPr>
          <w:p w14:paraId="4927CCB6" w14:textId="77777777" w:rsidR="0003333D" w:rsidRDefault="0003333D" w:rsidP="00B143AE">
            <w:pPr>
              <w:ind w:firstLine="0"/>
            </w:pPr>
            <w:r>
              <w:t>Assignee</w:t>
            </w:r>
          </w:p>
        </w:tc>
      </w:tr>
      <w:tr w:rsidR="0003333D" w14:paraId="3D16635B" w14:textId="77777777" w:rsidTr="00B143AE">
        <w:tc>
          <w:tcPr>
            <w:tcW w:w="3116" w:type="dxa"/>
          </w:tcPr>
          <w:p w14:paraId="723FE2ED" w14:textId="77777777" w:rsidR="0003333D" w:rsidRDefault="0003333D" w:rsidP="00B143AE">
            <w:pPr>
              <w:ind w:firstLine="0"/>
            </w:pPr>
            <w:r>
              <w:t>Implement Front End Design</w:t>
            </w:r>
          </w:p>
        </w:tc>
        <w:tc>
          <w:tcPr>
            <w:tcW w:w="3117" w:type="dxa"/>
          </w:tcPr>
          <w:p w14:paraId="17F184C1" w14:textId="77777777" w:rsidR="0003333D" w:rsidRDefault="0003333D" w:rsidP="00B143AE">
            <w:pPr>
              <w:ind w:firstLine="0"/>
            </w:pPr>
            <w:r>
              <w:t>TODO</w:t>
            </w:r>
          </w:p>
        </w:tc>
        <w:tc>
          <w:tcPr>
            <w:tcW w:w="3117" w:type="dxa"/>
          </w:tcPr>
          <w:p w14:paraId="277E8DE5" w14:textId="77777777" w:rsidR="0003333D" w:rsidRDefault="0003333D" w:rsidP="00B143AE">
            <w:pPr>
              <w:ind w:firstLine="0"/>
            </w:pPr>
            <w:r>
              <w:t>arkar phyo  </w:t>
            </w:r>
          </w:p>
        </w:tc>
      </w:tr>
      <w:tr w:rsidR="0003333D" w14:paraId="0B339EE9" w14:textId="77777777" w:rsidTr="00B143AE">
        <w:tc>
          <w:tcPr>
            <w:tcW w:w="3116" w:type="dxa"/>
          </w:tcPr>
          <w:p w14:paraId="1EEE79BF" w14:textId="77777777" w:rsidR="0003333D" w:rsidRDefault="0003333D" w:rsidP="00B143AE">
            <w:pPr>
              <w:ind w:firstLine="0"/>
            </w:pPr>
            <w:r>
              <w:t>Create Backend Scripts</w:t>
            </w:r>
          </w:p>
        </w:tc>
        <w:tc>
          <w:tcPr>
            <w:tcW w:w="3117" w:type="dxa"/>
          </w:tcPr>
          <w:p w14:paraId="3DC14624" w14:textId="77777777" w:rsidR="0003333D" w:rsidRDefault="0003333D" w:rsidP="00B143AE">
            <w:pPr>
              <w:ind w:firstLine="0"/>
            </w:pPr>
            <w:r>
              <w:t>TODO</w:t>
            </w:r>
          </w:p>
        </w:tc>
        <w:tc>
          <w:tcPr>
            <w:tcW w:w="3117" w:type="dxa"/>
          </w:tcPr>
          <w:p w14:paraId="3AAC9DEF" w14:textId="77777777" w:rsidR="0003333D" w:rsidRDefault="0003333D" w:rsidP="00B143AE">
            <w:pPr>
              <w:ind w:firstLine="0"/>
            </w:pPr>
            <w:r>
              <w:t>Suan Thiha Nyan</w:t>
            </w:r>
          </w:p>
        </w:tc>
      </w:tr>
      <w:tr w:rsidR="0003333D" w14:paraId="210A5947" w14:textId="77777777" w:rsidTr="00B143AE">
        <w:tc>
          <w:tcPr>
            <w:tcW w:w="3116" w:type="dxa"/>
          </w:tcPr>
          <w:p w14:paraId="56641640" w14:textId="77777777" w:rsidR="0003333D" w:rsidRDefault="0003333D" w:rsidP="00B143AE">
            <w:pPr>
              <w:ind w:firstLine="0"/>
            </w:pPr>
            <w:r>
              <w:t>Testing</w:t>
            </w:r>
          </w:p>
        </w:tc>
        <w:tc>
          <w:tcPr>
            <w:tcW w:w="3117" w:type="dxa"/>
          </w:tcPr>
          <w:p w14:paraId="58B68BA3" w14:textId="77777777" w:rsidR="0003333D" w:rsidRDefault="0003333D" w:rsidP="00B143AE">
            <w:pPr>
              <w:ind w:firstLine="0"/>
            </w:pPr>
            <w:r>
              <w:t>TOD</w:t>
            </w:r>
          </w:p>
        </w:tc>
        <w:tc>
          <w:tcPr>
            <w:tcW w:w="3117" w:type="dxa"/>
          </w:tcPr>
          <w:p w14:paraId="6E17C5C0" w14:textId="77777777" w:rsidR="0003333D" w:rsidRDefault="0003333D" w:rsidP="00B143AE">
            <w:pPr>
              <w:ind w:firstLine="0"/>
            </w:pPr>
            <w:r>
              <w:t>Zaw Htet Aung  </w:t>
            </w:r>
          </w:p>
        </w:tc>
      </w:tr>
    </w:tbl>
    <w:p w14:paraId="250FBC75" w14:textId="77777777" w:rsidR="0003333D" w:rsidRDefault="0003333D" w:rsidP="0003333D">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3333D" w14:paraId="2D233A34" w14:textId="77777777" w:rsidTr="00B143AE">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7BD88CD" w14:textId="77777777" w:rsidR="0003333D" w:rsidRPr="00493730" w:rsidRDefault="0003333D" w:rsidP="00B143AE">
            <w:pPr>
              <w:spacing w:line="240" w:lineRule="auto"/>
              <w:ind w:firstLine="0"/>
              <w:rPr>
                <w:b/>
                <w:bCs/>
              </w:rPr>
            </w:pPr>
            <w:r w:rsidRPr="00493730">
              <w:rPr>
                <w:b/>
                <w:bCs/>
              </w:rPr>
              <w:t>Description</w:t>
            </w:r>
          </w:p>
          <w:p w14:paraId="1148FD5F" w14:textId="77777777" w:rsidR="0003333D" w:rsidRDefault="00220968" w:rsidP="00220968">
            <w:pPr>
              <w:spacing w:line="240" w:lineRule="auto"/>
              <w:ind w:firstLine="0"/>
            </w:pPr>
            <w:r w:rsidRPr="00220968">
              <w:t xml:space="preserve">As students, </w:t>
            </w:r>
            <w:r>
              <w:t>the contribution is available to edit after the end data.</w:t>
            </w:r>
          </w:p>
          <w:p w14:paraId="47DCAE7C" w14:textId="75F2EC2C" w:rsidR="00220968" w:rsidRDefault="00220968" w:rsidP="00220968">
            <w:pPr>
              <w:spacing w:line="240" w:lineRule="auto"/>
              <w:ind w:firstLine="0"/>
            </w:pPr>
            <w:r>
              <w:t>Test Description</w:t>
            </w:r>
          </w:p>
          <w:p w14:paraId="035B491A" w14:textId="7A645470" w:rsidR="00220968" w:rsidRDefault="00DF13DA" w:rsidP="00220968">
            <w:pPr>
              <w:spacing w:line="240" w:lineRule="auto"/>
              <w:ind w:firstLine="0"/>
            </w:pPr>
            <w:r>
              <w:t>C</w:t>
            </w:r>
            <w:r w:rsidR="00220968">
              <w:t>ontribution</w:t>
            </w:r>
            <w:r>
              <w:t>s after the end date</w:t>
            </w:r>
            <w:r w:rsidR="00220968">
              <w:t xml:space="preserve"> will be defined as</w:t>
            </w:r>
            <w:r>
              <w:t xml:space="preserve"> late contributions</w:t>
            </w:r>
            <w:r w:rsidR="00220968">
              <w:t xml:space="preserve"> </w:t>
            </w:r>
          </w:p>
          <w:p w14:paraId="54D29176" w14:textId="1231D202" w:rsidR="00220968" w:rsidRDefault="00220968" w:rsidP="00220968">
            <w:pPr>
              <w:spacing w:line="240" w:lineRule="auto"/>
              <w:ind w:firstLine="0"/>
            </w:pPr>
          </w:p>
        </w:tc>
      </w:tr>
    </w:tbl>
    <w:p w14:paraId="5DC9FB85" w14:textId="77777777" w:rsidR="00335796" w:rsidRDefault="00335796" w:rsidP="00335796">
      <w:pPr>
        <w:pStyle w:val="Heading3"/>
        <w:ind w:firstLine="0"/>
      </w:pPr>
    </w:p>
    <w:p w14:paraId="62E67021" w14:textId="28C2F3EF" w:rsidR="008532BE" w:rsidRDefault="008F2F19" w:rsidP="00335796">
      <w:pPr>
        <w:pStyle w:val="Heading3"/>
      </w:pPr>
      <w:bookmarkStart w:id="11" w:name="_Toc54473562"/>
      <w:r>
        <w:t>Burndown chart</w:t>
      </w:r>
      <w:bookmarkEnd w:id="11"/>
      <w:r>
        <w:t xml:space="preserve"> </w:t>
      </w:r>
    </w:p>
    <w:p w14:paraId="247BDBA9" w14:textId="5E78FF49" w:rsidR="008F2F19" w:rsidRDefault="008532BE" w:rsidP="008F2F19">
      <w:pPr>
        <w:ind w:firstLine="0"/>
      </w:pPr>
      <w:r>
        <w:rPr>
          <w:noProof/>
        </w:rPr>
        <w:drawing>
          <wp:inline distT="0" distB="0" distL="0" distR="0" wp14:anchorId="4017B2EA" wp14:editId="4FF0A865">
            <wp:extent cx="594360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inline>
        </w:drawing>
      </w:r>
    </w:p>
    <w:p w14:paraId="20227FFE" w14:textId="77777777" w:rsidR="008F2F19" w:rsidRPr="008F2F19" w:rsidRDefault="008F2F19" w:rsidP="008F2F19">
      <w:pPr>
        <w:ind w:firstLine="0"/>
      </w:pPr>
    </w:p>
    <w:p w14:paraId="5D815587" w14:textId="77777777" w:rsidR="001109CB" w:rsidRDefault="001109CB" w:rsidP="001109CB">
      <w:pPr>
        <w:ind w:firstLine="0"/>
      </w:pPr>
    </w:p>
    <w:p w14:paraId="148540FF" w14:textId="77777777" w:rsidR="00E70E25" w:rsidRDefault="00E70E25" w:rsidP="00AA6B82">
      <w:pPr>
        <w:pStyle w:val="SectionTitle"/>
      </w:pPr>
    </w:p>
    <w:p w14:paraId="63B381A5" w14:textId="520B7A12" w:rsidR="00E70E25" w:rsidRDefault="00E70E25" w:rsidP="0087233F">
      <w:pPr>
        <w:pStyle w:val="Heading2"/>
      </w:pPr>
      <w:bookmarkStart w:id="12" w:name="_Toc54473563"/>
      <w:r>
        <w:t>Sprint-2</w:t>
      </w:r>
      <w:bookmarkEnd w:id="12"/>
    </w:p>
    <w:p w14:paraId="1D56E07B" w14:textId="517A18E4" w:rsidR="00B143AE" w:rsidRPr="00B143AE" w:rsidRDefault="00B143AE" w:rsidP="00B143AE">
      <w:r>
        <w:t xml:space="preserve">The Sprint-2 is planned to begin at </w:t>
      </w:r>
      <w:r w:rsidR="005D49FA">
        <w:t xml:space="preserve">and ends </w:t>
      </w:r>
      <w:proofErr w:type="gramStart"/>
      <w:r w:rsidR="005D49FA">
        <w:t>at .</w:t>
      </w:r>
      <w:proofErr w:type="gramEnd"/>
    </w:p>
    <w:p w14:paraId="69968407" w14:textId="648A0BBC" w:rsidR="00025332" w:rsidRDefault="00025332" w:rsidP="00025332">
      <w:pPr>
        <w:pStyle w:val="Heading3"/>
      </w:pPr>
      <w:bookmarkStart w:id="13" w:name="_Toc54473564"/>
      <w:r>
        <w:t>Sprint Planning</w:t>
      </w:r>
      <w:bookmarkEnd w:id="13"/>
    </w:p>
    <w:p w14:paraId="1EF1291B" w14:textId="776CF028" w:rsidR="00025332" w:rsidRDefault="00025332" w:rsidP="00025332">
      <w:r>
        <w:t>Task-1</w:t>
      </w:r>
    </w:p>
    <w:tbl>
      <w:tblPr>
        <w:tblStyle w:val="TableGrid"/>
        <w:tblW w:w="0" w:type="auto"/>
        <w:tblLook w:val="04A0" w:firstRow="1" w:lastRow="0" w:firstColumn="1" w:lastColumn="0" w:noHBand="0" w:noVBand="1"/>
      </w:tblPr>
      <w:tblGrid>
        <w:gridCol w:w="2336"/>
        <w:gridCol w:w="2338"/>
        <w:gridCol w:w="2338"/>
        <w:gridCol w:w="2338"/>
      </w:tblGrid>
      <w:tr w:rsidR="0006542D" w14:paraId="3C4653CF" w14:textId="77777777" w:rsidTr="00CE5BD6">
        <w:tc>
          <w:tcPr>
            <w:tcW w:w="9350" w:type="dxa"/>
            <w:gridSpan w:val="4"/>
          </w:tcPr>
          <w:p w14:paraId="03BB1CA3" w14:textId="68DB8613" w:rsidR="0006542D" w:rsidRDefault="0006542D" w:rsidP="00CE5BD6">
            <w:pPr>
              <w:ind w:firstLine="0"/>
            </w:pPr>
            <w:r>
              <w:t>Create Marketing Coordinator Register Page</w:t>
            </w:r>
          </w:p>
        </w:tc>
      </w:tr>
      <w:tr w:rsidR="0006542D" w14:paraId="2AABC652" w14:textId="77777777" w:rsidTr="00CE5BD6">
        <w:tc>
          <w:tcPr>
            <w:tcW w:w="4675" w:type="dxa"/>
            <w:gridSpan w:val="2"/>
          </w:tcPr>
          <w:p w14:paraId="710A07AF" w14:textId="77777777" w:rsidR="0006542D" w:rsidRDefault="0006542D" w:rsidP="00CE5BD6">
            <w:pPr>
              <w:ind w:firstLine="0"/>
            </w:pPr>
            <w:r>
              <w:t xml:space="preserve">Status </w:t>
            </w:r>
          </w:p>
        </w:tc>
        <w:tc>
          <w:tcPr>
            <w:tcW w:w="4675" w:type="dxa"/>
            <w:gridSpan w:val="2"/>
          </w:tcPr>
          <w:p w14:paraId="28D5BC76" w14:textId="77777777" w:rsidR="0006542D" w:rsidRDefault="0006542D" w:rsidP="00CE5BD6">
            <w:pPr>
              <w:ind w:firstLine="0"/>
            </w:pPr>
            <w:r>
              <w:t>TODO</w:t>
            </w:r>
          </w:p>
        </w:tc>
      </w:tr>
      <w:tr w:rsidR="0006542D" w14:paraId="3DA8A434" w14:textId="77777777" w:rsidTr="00CE5BD6">
        <w:tc>
          <w:tcPr>
            <w:tcW w:w="4675" w:type="dxa"/>
            <w:gridSpan w:val="2"/>
          </w:tcPr>
          <w:p w14:paraId="1AE40E42" w14:textId="77777777" w:rsidR="0006542D" w:rsidRDefault="0006542D" w:rsidP="00CE5BD6">
            <w:pPr>
              <w:ind w:firstLine="0"/>
            </w:pPr>
            <w:r>
              <w:t xml:space="preserve">Project </w:t>
            </w:r>
          </w:p>
        </w:tc>
        <w:tc>
          <w:tcPr>
            <w:tcW w:w="4675" w:type="dxa"/>
            <w:gridSpan w:val="2"/>
          </w:tcPr>
          <w:p w14:paraId="3A03C4FB" w14:textId="77777777" w:rsidR="0006542D" w:rsidRDefault="0006542D" w:rsidP="00CE5BD6">
            <w:pPr>
              <w:ind w:firstLine="0"/>
            </w:pPr>
            <w:proofErr w:type="spellStart"/>
            <w:r>
              <w:t>EWSD_Magazine</w:t>
            </w:r>
            <w:proofErr w:type="spellEnd"/>
          </w:p>
        </w:tc>
      </w:tr>
      <w:tr w:rsidR="0006542D" w14:paraId="57D4E912" w14:textId="77777777" w:rsidTr="00CE5BD6">
        <w:tc>
          <w:tcPr>
            <w:tcW w:w="2337" w:type="dxa"/>
          </w:tcPr>
          <w:p w14:paraId="09B042A0" w14:textId="77777777" w:rsidR="0006542D" w:rsidRDefault="0006542D" w:rsidP="00CE5BD6">
            <w:pPr>
              <w:ind w:firstLine="0"/>
            </w:pPr>
            <w:r>
              <w:t>Type:</w:t>
            </w:r>
          </w:p>
        </w:tc>
        <w:tc>
          <w:tcPr>
            <w:tcW w:w="2337" w:type="dxa"/>
          </w:tcPr>
          <w:p w14:paraId="49F89E89" w14:textId="77777777" w:rsidR="0006542D" w:rsidRDefault="0006542D" w:rsidP="00CE5BD6">
            <w:pPr>
              <w:ind w:firstLine="0"/>
            </w:pPr>
            <w:r>
              <w:t>Story</w:t>
            </w:r>
          </w:p>
        </w:tc>
        <w:tc>
          <w:tcPr>
            <w:tcW w:w="2338" w:type="dxa"/>
          </w:tcPr>
          <w:p w14:paraId="61E6C044" w14:textId="77777777" w:rsidR="0006542D" w:rsidRDefault="0006542D" w:rsidP="00CE5BD6">
            <w:pPr>
              <w:ind w:firstLine="0"/>
            </w:pPr>
            <w:r>
              <w:t>Priority:</w:t>
            </w:r>
          </w:p>
        </w:tc>
        <w:tc>
          <w:tcPr>
            <w:tcW w:w="2338" w:type="dxa"/>
          </w:tcPr>
          <w:p w14:paraId="6C6ACA04" w14:textId="77777777" w:rsidR="0006542D" w:rsidRDefault="0006542D" w:rsidP="00CE5BD6">
            <w:pPr>
              <w:ind w:firstLine="0"/>
            </w:pPr>
            <w:r>
              <w:t>Very High</w:t>
            </w:r>
          </w:p>
        </w:tc>
      </w:tr>
      <w:tr w:rsidR="0006542D" w14:paraId="2E18561C" w14:textId="77777777" w:rsidTr="00CE5BD6">
        <w:tc>
          <w:tcPr>
            <w:tcW w:w="2337" w:type="dxa"/>
          </w:tcPr>
          <w:p w14:paraId="1DFE4DDA" w14:textId="77777777" w:rsidR="0006542D" w:rsidRDefault="0006542D" w:rsidP="00CE5BD6">
            <w:pPr>
              <w:ind w:firstLine="0"/>
            </w:pPr>
            <w:r>
              <w:t>Reporter</w:t>
            </w:r>
          </w:p>
        </w:tc>
        <w:tc>
          <w:tcPr>
            <w:tcW w:w="2337" w:type="dxa"/>
          </w:tcPr>
          <w:p w14:paraId="3FFD76C4" w14:textId="77777777" w:rsidR="0006542D" w:rsidRDefault="0006542D" w:rsidP="00CE5BD6">
            <w:pPr>
              <w:ind w:firstLine="0"/>
            </w:pPr>
            <w:r>
              <w:t>Arkar</w:t>
            </w:r>
          </w:p>
        </w:tc>
        <w:tc>
          <w:tcPr>
            <w:tcW w:w="2338" w:type="dxa"/>
          </w:tcPr>
          <w:p w14:paraId="79C21D7C" w14:textId="77777777" w:rsidR="0006542D" w:rsidRDefault="0006542D" w:rsidP="00CE5BD6">
            <w:pPr>
              <w:ind w:firstLine="0"/>
            </w:pPr>
            <w:r>
              <w:t>Assignee</w:t>
            </w:r>
          </w:p>
        </w:tc>
        <w:tc>
          <w:tcPr>
            <w:tcW w:w="2338" w:type="dxa"/>
          </w:tcPr>
          <w:p w14:paraId="26F2078C" w14:textId="77777777" w:rsidR="0006542D" w:rsidRDefault="0006542D" w:rsidP="00CE5BD6">
            <w:pPr>
              <w:ind w:firstLine="0"/>
            </w:pPr>
            <w:r>
              <w:t>Arkar</w:t>
            </w:r>
          </w:p>
        </w:tc>
      </w:tr>
      <w:tr w:rsidR="0006542D" w14:paraId="2A02F796" w14:textId="77777777" w:rsidTr="00CE5BD6">
        <w:tc>
          <w:tcPr>
            <w:tcW w:w="2337" w:type="dxa"/>
          </w:tcPr>
          <w:p w14:paraId="76AC3840" w14:textId="77777777" w:rsidR="0006542D" w:rsidRDefault="0006542D" w:rsidP="00CE5BD6">
            <w:pPr>
              <w:ind w:firstLine="0"/>
            </w:pPr>
            <w:r>
              <w:t xml:space="preserve">Estimate Time </w:t>
            </w:r>
          </w:p>
        </w:tc>
        <w:tc>
          <w:tcPr>
            <w:tcW w:w="2337" w:type="dxa"/>
          </w:tcPr>
          <w:p w14:paraId="47F6E569" w14:textId="77777777" w:rsidR="0006542D" w:rsidRDefault="0006542D" w:rsidP="00CE5BD6">
            <w:pPr>
              <w:ind w:firstLine="0"/>
            </w:pPr>
            <w:r>
              <w:t xml:space="preserve">3 </w:t>
            </w:r>
            <w:proofErr w:type="gramStart"/>
            <w:r>
              <w:t>hour</w:t>
            </w:r>
            <w:proofErr w:type="gramEnd"/>
          </w:p>
        </w:tc>
        <w:tc>
          <w:tcPr>
            <w:tcW w:w="2338" w:type="dxa"/>
          </w:tcPr>
          <w:p w14:paraId="65CBD837" w14:textId="77777777" w:rsidR="0006542D" w:rsidRDefault="0006542D" w:rsidP="00CE5BD6">
            <w:pPr>
              <w:ind w:firstLine="0"/>
            </w:pPr>
            <w:r>
              <w:t>Remaining Estimate</w:t>
            </w:r>
          </w:p>
        </w:tc>
        <w:tc>
          <w:tcPr>
            <w:tcW w:w="2338" w:type="dxa"/>
          </w:tcPr>
          <w:p w14:paraId="5832A579" w14:textId="77777777" w:rsidR="0006542D" w:rsidRDefault="0006542D" w:rsidP="00CE5BD6">
            <w:pPr>
              <w:ind w:firstLine="0"/>
            </w:pPr>
            <w:r>
              <w:t>0</w:t>
            </w:r>
          </w:p>
        </w:tc>
      </w:tr>
    </w:tbl>
    <w:p w14:paraId="4EE10D28" w14:textId="77777777" w:rsidR="0006542D" w:rsidRDefault="0006542D" w:rsidP="0006542D">
      <w:pPr>
        <w:ind w:firstLine="0"/>
      </w:pPr>
    </w:p>
    <w:tbl>
      <w:tblPr>
        <w:tblStyle w:val="TableGrid"/>
        <w:tblW w:w="0" w:type="auto"/>
        <w:tblLook w:val="04A0" w:firstRow="1" w:lastRow="0" w:firstColumn="1" w:lastColumn="0" w:noHBand="0" w:noVBand="1"/>
      </w:tblPr>
      <w:tblGrid>
        <w:gridCol w:w="3116"/>
        <w:gridCol w:w="3117"/>
        <w:gridCol w:w="3117"/>
      </w:tblGrid>
      <w:tr w:rsidR="0006542D" w14:paraId="6024A064" w14:textId="77777777" w:rsidTr="00CE5BD6">
        <w:tc>
          <w:tcPr>
            <w:tcW w:w="3116" w:type="dxa"/>
          </w:tcPr>
          <w:p w14:paraId="2AC2A54E" w14:textId="77777777" w:rsidR="0006542D" w:rsidRDefault="0006542D" w:rsidP="00CE5BD6">
            <w:pPr>
              <w:ind w:firstLine="0"/>
            </w:pPr>
            <w:r>
              <w:t xml:space="preserve">Summary </w:t>
            </w:r>
          </w:p>
        </w:tc>
        <w:tc>
          <w:tcPr>
            <w:tcW w:w="3117" w:type="dxa"/>
          </w:tcPr>
          <w:p w14:paraId="084C58C9" w14:textId="77777777" w:rsidR="0006542D" w:rsidRDefault="0006542D" w:rsidP="00CE5BD6">
            <w:pPr>
              <w:ind w:firstLine="0"/>
            </w:pPr>
            <w:r>
              <w:t xml:space="preserve">Status </w:t>
            </w:r>
          </w:p>
        </w:tc>
        <w:tc>
          <w:tcPr>
            <w:tcW w:w="3117" w:type="dxa"/>
          </w:tcPr>
          <w:p w14:paraId="73F6DA61" w14:textId="77777777" w:rsidR="0006542D" w:rsidRDefault="0006542D" w:rsidP="00CE5BD6">
            <w:pPr>
              <w:ind w:firstLine="0"/>
            </w:pPr>
            <w:r>
              <w:t>Assignee</w:t>
            </w:r>
          </w:p>
        </w:tc>
      </w:tr>
      <w:tr w:rsidR="0006542D" w14:paraId="522A78F7" w14:textId="77777777" w:rsidTr="00CE5BD6">
        <w:tc>
          <w:tcPr>
            <w:tcW w:w="3116" w:type="dxa"/>
          </w:tcPr>
          <w:p w14:paraId="7829FE8E" w14:textId="77777777" w:rsidR="0006542D" w:rsidRDefault="0006542D" w:rsidP="00CE5BD6">
            <w:pPr>
              <w:ind w:firstLine="0"/>
            </w:pPr>
            <w:r>
              <w:t>Implement Front End Design</w:t>
            </w:r>
          </w:p>
        </w:tc>
        <w:tc>
          <w:tcPr>
            <w:tcW w:w="3117" w:type="dxa"/>
          </w:tcPr>
          <w:p w14:paraId="7E1792CE" w14:textId="77777777" w:rsidR="0006542D" w:rsidRDefault="0006542D" w:rsidP="00CE5BD6">
            <w:pPr>
              <w:ind w:firstLine="0"/>
            </w:pPr>
            <w:r>
              <w:t>TODO</w:t>
            </w:r>
          </w:p>
        </w:tc>
        <w:tc>
          <w:tcPr>
            <w:tcW w:w="3117" w:type="dxa"/>
          </w:tcPr>
          <w:p w14:paraId="6967E78A" w14:textId="77777777" w:rsidR="0006542D" w:rsidRDefault="0006542D" w:rsidP="00CE5BD6">
            <w:pPr>
              <w:ind w:firstLine="0"/>
            </w:pPr>
            <w:r>
              <w:t>arkar phyo  </w:t>
            </w:r>
          </w:p>
        </w:tc>
      </w:tr>
      <w:tr w:rsidR="0006542D" w14:paraId="0F21A882" w14:textId="77777777" w:rsidTr="00CE5BD6">
        <w:tc>
          <w:tcPr>
            <w:tcW w:w="3116" w:type="dxa"/>
          </w:tcPr>
          <w:p w14:paraId="426F81C8" w14:textId="77777777" w:rsidR="0006542D" w:rsidRDefault="0006542D" w:rsidP="00CE5BD6">
            <w:pPr>
              <w:ind w:firstLine="0"/>
            </w:pPr>
            <w:r>
              <w:t>Create Backend Scripts</w:t>
            </w:r>
          </w:p>
        </w:tc>
        <w:tc>
          <w:tcPr>
            <w:tcW w:w="3117" w:type="dxa"/>
          </w:tcPr>
          <w:p w14:paraId="4AD2BEA1" w14:textId="77777777" w:rsidR="0006542D" w:rsidRDefault="0006542D" w:rsidP="00CE5BD6">
            <w:pPr>
              <w:ind w:firstLine="0"/>
            </w:pPr>
            <w:r>
              <w:t>TODO</w:t>
            </w:r>
          </w:p>
        </w:tc>
        <w:tc>
          <w:tcPr>
            <w:tcW w:w="3117" w:type="dxa"/>
          </w:tcPr>
          <w:p w14:paraId="11E812B0" w14:textId="1D09FCC9" w:rsidR="0006542D" w:rsidRDefault="0075641A" w:rsidP="00CE5BD6">
            <w:pPr>
              <w:ind w:firstLine="0"/>
            </w:pPr>
            <w:r>
              <w:t xml:space="preserve">Min Hein </w:t>
            </w:r>
            <w:proofErr w:type="spellStart"/>
            <w:r>
              <w:t>Khant</w:t>
            </w:r>
            <w:proofErr w:type="spellEnd"/>
          </w:p>
        </w:tc>
      </w:tr>
      <w:tr w:rsidR="0006542D" w14:paraId="2857FADA" w14:textId="77777777" w:rsidTr="00CE5BD6">
        <w:tc>
          <w:tcPr>
            <w:tcW w:w="3116" w:type="dxa"/>
          </w:tcPr>
          <w:p w14:paraId="194A2A0B" w14:textId="77777777" w:rsidR="0006542D" w:rsidRDefault="0006542D" w:rsidP="00CE5BD6">
            <w:pPr>
              <w:ind w:firstLine="0"/>
            </w:pPr>
            <w:r>
              <w:t>Testing</w:t>
            </w:r>
          </w:p>
        </w:tc>
        <w:tc>
          <w:tcPr>
            <w:tcW w:w="3117" w:type="dxa"/>
          </w:tcPr>
          <w:p w14:paraId="4D3B9EEB" w14:textId="77777777" w:rsidR="0006542D" w:rsidRDefault="0006542D" w:rsidP="00CE5BD6">
            <w:pPr>
              <w:ind w:firstLine="0"/>
            </w:pPr>
            <w:r>
              <w:t>TOD</w:t>
            </w:r>
          </w:p>
        </w:tc>
        <w:tc>
          <w:tcPr>
            <w:tcW w:w="3117" w:type="dxa"/>
          </w:tcPr>
          <w:p w14:paraId="034C7CAF" w14:textId="77777777" w:rsidR="0006542D" w:rsidRDefault="0006542D" w:rsidP="00CE5BD6">
            <w:pPr>
              <w:ind w:firstLine="0"/>
            </w:pPr>
            <w:r>
              <w:t>Zaw Htet Aung  </w:t>
            </w:r>
          </w:p>
        </w:tc>
      </w:tr>
    </w:tbl>
    <w:p w14:paraId="523F364B" w14:textId="77777777" w:rsidR="0006542D" w:rsidRDefault="0006542D" w:rsidP="0006542D">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6542D" w14:paraId="469D10E7" w14:textId="77777777" w:rsidTr="00CE5BD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E12B575" w14:textId="77777777" w:rsidR="0006542D" w:rsidRPr="00493730" w:rsidRDefault="0006542D" w:rsidP="00CE5BD6">
            <w:pPr>
              <w:spacing w:line="240" w:lineRule="auto"/>
              <w:ind w:firstLine="0"/>
              <w:rPr>
                <w:b/>
                <w:bCs/>
              </w:rPr>
            </w:pPr>
            <w:r w:rsidRPr="00493730">
              <w:rPr>
                <w:b/>
                <w:bCs/>
              </w:rPr>
              <w:t>Description</w:t>
            </w:r>
          </w:p>
          <w:p w14:paraId="111BBA99" w14:textId="79A6E0F9" w:rsidR="00E069F9" w:rsidRDefault="00E069F9" w:rsidP="00CE5BD6">
            <w:pPr>
              <w:spacing w:line="240" w:lineRule="auto"/>
              <w:ind w:firstLine="0"/>
            </w:pPr>
            <w:r>
              <w:t>As Admins, the admin should be able to create the marketing manager account.</w:t>
            </w:r>
          </w:p>
          <w:p w14:paraId="33000A9A" w14:textId="6807DFA5" w:rsidR="0006542D" w:rsidRDefault="0006542D" w:rsidP="00CE5BD6">
            <w:pPr>
              <w:spacing w:line="240" w:lineRule="auto"/>
              <w:ind w:firstLine="0"/>
            </w:pPr>
            <w:r w:rsidRPr="005D316F">
              <w:rPr>
                <w:b/>
                <w:bCs/>
              </w:rPr>
              <w:t>Test</w:t>
            </w:r>
            <w:r>
              <w:t xml:space="preserve"> </w:t>
            </w:r>
            <w:r w:rsidRPr="005D316F">
              <w:rPr>
                <w:b/>
                <w:bCs/>
              </w:rPr>
              <w:t>Description</w:t>
            </w:r>
          </w:p>
          <w:p w14:paraId="5F4B095E" w14:textId="77777777" w:rsidR="0006542D" w:rsidRDefault="005D316F" w:rsidP="005D316F">
            <w:pPr>
              <w:pStyle w:val="ListParagraph"/>
              <w:numPr>
                <w:ilvl w:val="0"/>
                <w:numId w:val="16"/>
              </w:numPr>
            </w:pPr>
            <w:r>
              <w:t>Successful registration of marketing coordinator</w:t>
            </w:r>
          </w:p>
          <w:p w14:paraId="6BC1A8E6" w14:textId="77777777" w:rsidR="005D316F" w:rsidRDefault="005D316F" w:rsidP="005D316F">
            <w:pPr>
              <w:pStyle w:val="ListParagraph"/>
              <w:numPr>
                <w:ilvl w:val="0"/>
                <w:numId w:val="16"/>
              </w:numPr>
            </w:pPr>
            <w:r>
              <w:t xml:space="preserve">Validation successful </w:t>
            </w:r>
          </w:p>
          <w:p w14:paraId="535A3481" w14:textId="6448984B" w:rsidR="005D316F" w:rsidRDefault="005D316F" w:rsidP="005D316F">
            <w:pPr>
              <w:pStyle w:val="ListParagraph"/>
              <w:numPr>
                <w:ilvl w:val="0"/>
                <w:numId w:val="16"/>
              </w:numPr>
            </w:pPr>
            <w:r>
              <w:t>Deny the duplication of registration</w:t>
            </w:r>
          </w:p>
        </w:tc>
      </w:tr>
    </w:tbl>
    <w:p w14:paraId="1C0D2226" w14:textId="0F7959A1" w:rsidR="00025332" w:rsidRDefault="00025332" w:rsidP="00025332"/>
    <w:p w14:paraId="3D7027B1" w14:textId="12AF7F9B" w:rsidR="00CF33E1" w:rsidRDefault="00CF33E1" w:rsidP="00025332"/>
    <w:p w14:paraId="71BF09AA" w14:textId="77777777" w:rsidR="00CF33E1" w:rsidRPr="00025332" w:rsidRDefault="00CF33E1" w:rsidP="00025332"/>
    <w:p w14:paraId="3F092F21" w14:textId="6D466A52" w:rsidR="007C4310" w:rsidRDefault="00C02EFA" w:rsidP="007C4310">
      <w:r>
        <w:t>Task-2</w:t>
      </w:r>
    </w:p>
    <w:tbl>
      <w:tblPr>
        <w:tblStyle w:val="TableGrid"/>
        <w:tblW w:w="0" w:type="auto"/>
        <w:tblLook w:val="04A0" w:firstRow="1" w:lastRow="0" w:firstColumn="1" w:lastColumn="0" w:noHBand="0" w:noVBand="1"/>
      </w:tblPr>
      <w:tblGrid>
        <w:gridCol w:w="2336"/>
        <w:gridCol w:w="2338"/>
        <w:gridCol w:w="2338"/>
        <w:gridCol w:w="2338"/>
      </w:tblGrid>
      <w:tr w:rsidR="007C4310" w14:paraId="609CDC0B" w14:textId="77777777" w:rsidTr="00CE5BD6">
        <w:tc>
          <w:tcPr>
            <w:tcW w:w="9350" w:type="dxa"/>
            <w:gridSpan w:val="4"/>
          </w:tcPr>
          <w:p w14:paraId="113CB29D" w14:textId="2E1B7474" w:rsidR="007C4310" w:rsidRDefault="007C4310" w:rsidP="00CE5BD6">
            <w:pPr>
              <w:ind w:firstLine="0"/>
            </w:pPr>
            <w:r>
              <w:t xml:space="preserve">Create Marketing Coordinator Login Page </w:t>
            </w:r>
          </w:p>
        </w:tc>
      </w:tr>
      <w:tr w:rsidR="007C4310" w14:paraId="530DA33F" w14:textId="77777777" w:rsidTr="00CE5BD6">
        <w:tc>
          <w:tcPr>
            <w:tcW w:w="4675" w:type="dxa"/>
            <w:gridSpan w:val="2"/>
          </w:tcPr>
          <w:p w14:paraId="7CB275DF" w14:textId="77777777" w:rsidR="007C4310" w:rsidRDefault="007C4310" w:rsidP="00CE5BD6">
            <w:pPr>
              <w:ind w:firstLine="0"/>
            </w:pPr>
            <w:r>
              <w:t xml:space="preserve">Status </w:t>
            </w:r>
          </w:p>
        </w:tc>
        <w:tc>
          <w:tcPr>
            <w:tcW w:w="4675" w:type="dxa"/>
            <w:gridSpan w:val="2"/>
          </w:tcPr>
          <w:p w14:paraId="6560F115" w14:textId="77777777" w:rsidR="007C4310" w:rsidRDefault="007C4310" w:rsidP="00CE5BD6">
            <w:pPr>
              <w:ind w:firstLine="0"/>
            </w:pPr>
            <w:r>
              <w:t>TODO</w:t>
            </w:r>
          </w:p>
        </w:tc>
      </w:tr>
      <w:tr w:rsidR="007C4310" w14:paraId="5CB5F795" w14:textId="77777777" w:rsidTr="00CE5BD6">
        <w:tc>
          <w:tcPr>
            <w:tcW w:w="4675" w:type="dxa"/>
            <w:gridSpan w:val="2"/>
          </w:tcPr>
          <w:p w14:paraId="4D3C81F3" w14:textId="77777777" w:rsidR="007C4310" w:rsidRDefault="007C4310" w:rsidP="00CE5BD6">
            <w:pPr>
              <w:ind w:firstLine="0"/>
            </w:pPr>
            <w:r>
              <w:t xml:space="preserve">Project </w:t>
            </w:r>
          </w:p>
        </w:tc>
        <w:tc>
          <w:tcPr>
            <w:tcW w:w="4675" w:type="dxa"/>
            <w:gridSpan w:val="2"/>
          </w:tcPr>
          <w:p w14:paraId="25522DDB" w14:textId="77777777" w:rsidR="007C4310" w:rsidRDefault="007C4310" w:rsidP="00CE5BD6">
            <w:pPr>
              <w:ind w:firstLine="0"/>
            </w:pPr>
            <w:proofErr w:type="spellStart"/>
            <w:r>
              <w:t>EWSD_Magazine</w:t>
            </w:r>
            <w:proofErr w:type="spellEnd"/>
          </w:p>
        </w:tc>
      </w:tr>
      <w:tr w:rsidR="007C4310" w14:paraId="641E3E6E" w14:textId="77777777" w:rsidTr="00CE5BD6">
        <w:tc>
          <w:tcPr>
            <w:tcW w:w="2337" w:type="dxa"/>
          </w:tcPr>
          <w:p w14:paraId="4BE804D7" w14:textId="77777777" w:rsidR="007C4310" w:rsidRDefault="007C4310" w:rsidP="00CE5BD6">
            <w:pPr>
              <w:ind w:firstLine="0"/>
            </w:pPr>
            <w:r>
              <w:t>Type:</w:t>
            </w:r>
          </w:p>
        </w:tc>
        <w:tc>
          <w:tcPr>
            <w:tcW w:w="2337" w:type="dxa"/>
          </w:tcPr>
          <w:p w14:paraId="1F0E93A9" w14:textId="77777777" w:rsidR="007C4310" w:rsidRDefault="007C4310" w:rsidP="00CE5BD6">
            <w:pPr>
              <w:ind w:firstLine="0"/>
            </w:pPr>
            <w:r>
              <w:t>Story</w:t>
            </w:r>
          </w:p>
        </w:tc>
        <w:tc>
          <w:tcPr>
            <w:tcW w:w="2338" w:type="dxa"/>
          </w:tcPr>
          <w:p w14:paraId="0D436EEC" w14:textId="77777777" w:rsidR="007C4310" w:rsidRDefault="007C4310" w:rsidP="00CE5BD6">
            <w:pPr>
              <w:ind w:firstLine="0"/>
            </w:pPr>
            <w:r>
              <w:t>Priority:</w:t>
            </w:r>
          </w:p>
        </w:tc>
        <w:tc>
          <w:tcPr>
            <w:tcW w:w="2338" w:type="dxa"/>
          </w:tcPr>
          <w:p w14:paraId="6F0313DF" w14:textId="77777777" w:rsidR="007C4310" w:rsidRDefault="007C4310" w:rsidP="00CE5BD6">
            <w:pPr>
              <w:ind w:firstLine="0"/>
            </w:pPr>
            <w:r>
              <w:t>Very High</w:t>
            </w:r>
          </w:p>
        </w:tc>
      </w:tr>
      <w:tr w:rsidR="007C4310" w14:paraId="63E921C5" w14:textId="77777777" w:rsidTr="00CE5BD6">
        <w:tc>
          <w:tcPr>
            <w:tcW w:w="2337" w:type="dxa"/>
          </w:tcPr>
          <w:p w14:paraId="774DFBDE" w14:textId="77777777" w:rsidR="007C4310" w:rsidRDefault="007C4310" w:rsidP="00CE5BD6">
            <w:pPr>
              <w:ind w:firstLine="0"/>
            </w:pPr>
            <w:r>
              <w:t>Reporter</w:t>
            </w:r>
          </w:p>
        </w:tc>
        <w:tc>
          <w:tcPr>
            <w:tcW w:w="2337" w:type="dxa"/>
          </w:tcPr>
          <w:p w14:paraId="05C461CC" w14:textId="77777777" w:rsidR="007C4310" w:rsidRDefault="007C4310" w:rsidP="00CE5BD6">
            <w:pPr>
              <w:ind w:firstLine="0"/>
            </w:pPr>
            <w:r>
              <w:t>Arkar</w:t>
            </w:r>
          </w:p>
        </w:tc>
        <w:tc>
          <w:tcPr>
            <w:tcW w:w="2338" w:type="dxa"/>
          </w:tcPr>
          <w:p w14:paraId="59E8832F" w14:textId="77777777" w:rsidR="007C4310" w:rsidRDefault="007C4310" w:rsidP="00CE5BD6">
            <w:pPr>
              <w:ind w:firstLine="0"/>
            </w:pPr>
            <w:r>
              <w:t>Assignee</w:t>
            </w:r>
          </w:p>
        </w:tc>
        <w:tc>
          <w:tcPr>
            <w:tcW w:w="2338" w:type="dxa"/>
          </w:tcPr>
          <w:p w14:paraId="47FD8521" w14:textId="77777777" w:rsidR="007C4310" w:rsidRDefault="007C4310" w:rsidP="00CE5BD6">
            <w:pPr>
              <w:ind w:firstLine="0"/>
            </w:pPr>
            <w:r>
              <w:t>Arkar</w:t>
            </w:r>
          </w:p>
        </w:tc>
      </w:tr>
      <w:tr w:rsidR="007C4310" w14:paraId="2741ED57" w14:textId="77777777" w:rsidTr="00CE5BD6">
        <w:tc>
          <w:tcPr>
            <w:tcW w:w="2337" w:type="dxa"/>
          </w:tcPr>
          <w:p w14:paraId="01C17A28" w14:textId="77777777" w:rsidR="007C4310" w:rsidRDefault="007C4310" w:rsidP="00CE5BD6">
            <w:pPr>
              <w:ind w:firstLine="0"/>
            </w:pPr>
            <w:r>
              <w:t xml:space="preserve">Estimate Time </w:t>
            </w:r>
          </w:p>
        </w:tc>
        <w:tc>
          <w:tcPr>
            <w:tcW w:w="2337" w:type="dxa"/>
          </w:tcPr>
          <w:p w14:paraId="7678001C" w14:textId="1BBAB0D3" w:rsidR="007C4310" w:rsidRDefault="006472EE" w:rsidP="00CE5BD6">
            <w:pPr>
              <w:ind w:firstLine="0"/>
            </w:pPr>
            <w:r>
              <w:t>2</w:t>
            </w:r>
            <w:r w:rsidR="007C4310">
              <w:t xml:space="preserve"> </w:t>
            </w:r>
            <w:proofErr w:type="gramStart"/>
            <w:r w:rsidR="007C4310">
              <w:t>hour</w:t>
            </w:r>
            <w:proofErr w:type="gramEnd"/>
          </w:p>
        </w:tc>
        <w:tc>
          <w:tcPr>
            <w:tcW w:w="2338" w:type="dxa"/>
          </w:tcPr>
          <w:p w14:paraId="74A9191F" w14:textId="77777777" w:rsidR="007C4310" w:rsidRDefault="007C4310" w:rsidP="00CE5BD6">
            <w:pPr>
              <w:ind w:firstLine="0"/>
            </w:pPr>
            <w:r>
              <w:t>Remaining Estimate</w:t>
            </w:r>
          </w:p>
        </w:tc>
        <w:tc>
          <w:tcPr>
            <w:tcW w:w="2338" w:type="dxa"/>
          </w:tcPr>
          <w:p w14:paraId="1635C136" w14:textId="77777777" w:rsidR="007C4310" w:rsidRDefault="007C4310" w:rsidP="00CE5BD6">
            <w:pPr>
              <w:ind w:firstLine="0"/>
            </w:pPr>
            <w:r>
              <w:t>0</w:t>
            </w:r>
          </w:p>
        </w:tc>
      </w:tr>
    </w:tbl>
    <w:p w14:paraId="273AE957" w14:textId="77777777" w:rsidR="007C4310" w:rsidRDefault="007C4310" w:rsidP="007C4310">
      <w:pPr>
        <w:ind w:firstLine="0"/>
      </w:pPr>
    </w:p>
    <w:tbl>
      <w:tblPr>
        <w:tblStyle w:val="TableGrid"/>
        <w:tblW w:w="0" w:type="auto"/>
        <w:tblLook w:val="04A0" w:firstRow="1" w:lastRow="0" w:firstColumn="1" w:lastColumn="0" w:noHBand="0" w:noVBand="1"/>
      </w:tblPr>
      <w:tblGrid>
        <w:gridCol w:w="3116"/>
        <w:gridCol w:w="3117"/>
        <w:gridCol w:w="3117"/>
      </w:tblGrid>
      <w:tr w:rsidR="007C4310" w14:paraId="4017BEAD" w14:textId="77777777" w:rsidTr="00CE5BD6">
        <w:tc>
          <w:tcPr>
            <w:tcW w:w="3116" w:type="dxa"/>
          </w:tcPr>
          <w:p w14:paraId="1A167411" w14:textId="77777777" w:rsidR="007C4310" w:rsidRDefault="007C4310" w:rsidP="00CE5BD6">
            <w:pPr>
              <w:ind w:firstLine="0"/>
            </w:pPr>
            <w:r>
              <w:t xml:space="preserve">Summary </w:t>
            </w:r>
          </w:p>
        </w:tc>
        <w:tc>
          <w:tcPr>
            <w:tcW w:w="3117" w:type="dxa"/>
          </w:tcPr>
          <w:p w14:paraId="6A6F7243" w14:textId="77777777" w:rsidR="007C4310" w:rsidRDefault="007C4310" w:rsidP="00CE5BD6">
            <w:pPr>
              <w:ind w:firstLine="0"/>
            </w:pPr>
            <w:r>
              <w:t xml:space="preserve">Status </w:t>
            </w:r>
          </w:p>
        </w:tc>
        <w:tc>
          <w:tcPr>
            <w:tcW w:w="3117" w:type="dxa"/>
          </w:tcPr>
          <w:p w14:paraId="507F561F" w14:textId="77777777" w:rsidR="007C4310" w:rsidRDefault="007C4310" w:rsidP="00CE5BD6">
            <w:pPr>
              <w:ind w:firstLine="0"/>
            </w:pPr>
            <w:r>
              <w:t>Assignee</w:t>
            </w:r>
          </w:p>
        </w:tc>
      </w:tr>
      <w:tr w:rsidR="007C4310" w14:paraId="2C3CD1AD" w14:textId="77777777" w:rsidTr="00CE5BD6">
        <w:tc>
          <w:tcPr>
            <w:tcW w:w="3116" w:type="dxa"/>
          </w:tcPr>
          <w:p w14:paraId="69FABD66" w14:textId="77777777" w:rsidR="007C4310" w:rsidRDefault="007C4310" w:rsidP="00CE5BD6">
            <w:pPr>
              <w:ind w:firstLine="0"/>
            </w:pPr>
            <w:r>
              <w:t>Implement Front End Design</w:t>
            </w:r>
          </w:p>
        </w:tc>
        <w:tc>
          <w:tcPr>
            <w:tcW w:w="3117" w:type="dxa"/>
          </w:tcPr>
          <w:p w14:paraId="5340E7FE" w14:textId="77777777" w:rsidR="007C4310" w:rsidRDefault="007C4310" w:rsidP="00CE5BD6">
            <w:pPr>
              <w:ind w:firstLine="0"/>
            </w:pPr>
            <w:r>
              <w:t>TODO</w:t>
            </w:r>
          </w:p>
        </w:tc>
        <w:tc>
          <w:tcPr>
            <w:tcW w:w="3117" w:type="dxa"/>
          </w:tcPr>
          <w:p w14:paraId="7C10D15D" w14:textId="77777777" w:rsidR="007C4310" w:rsidRDefault="007C4310" w:rsidP="00CE5BD6">
            <w:pPr>
              <w:ind w:firstLine="0"/>
            </w:pPr>
            <w:r>
              <w:t>arkar phyo  </w:t>
            </w:r>
          </w:p>
        </w:tc>
      </w:tr>
      <w:tr w:rsidR="007C4310" w14:paraId="282F7B88" w14:textId="77777777" w:rsidTr="00CE5BD6">
        <w:tc>
          <w:tcPr>
            <w:tcW w:w="3116" w:type="dxa"/>
          </w:tcPr>
          <w:p w14:paraId="34449B1C" w14:textId="77777777" w:rsidR="007C4310" w:rsidRDefault="007C4310" w:rsidP="00CE5BD6">
            <w:pPr>
              <w:ind w:firstLine="0"/>
            </w:pPr>
            <w:r>
              <w:t>Create Backend Scripts</w:t>
            </w:r>
          </w:p>
        </w:tc>
        <w:tc>
          <w:tcPr>
            <w:tcW w:w="3117" w:type="dxa"/>
          </w:tcPr>
          <w:p w14:paraId="46FF6307" w14:textId="77777777" w:rsidR="007C4310" w:rsidRDefault="007C4310" w:rsidP="00CE5BD6">
            <w:pPr>
              <w:ind w:firstLine="0"/>
            </w:pPr>
            <w:r>
              <w:t>TODO</w:t>
            </w:r>
          </w:p>
        </w:tc>
        <w:tc>
          <w:tcPr>
            <w:tcW w:w="3117" w:type="dxa"/>
          </w:tcPr>
          <w:p w14:paraId="4E86E5EC" w14:textId="16F6BFD5" w:rsidR="007C4310" w:rsidRDefault="004A5395" w:rsidP="00CE5BD6">
            <w:pPr>
              <w:ind w:firstLine="0"/>
            </w:pPr>
            <w:r>
              <w:t xml:space="preserve">Min Hein </w:t>
            </w:r>
            <w:proofErr w:type="spellStart"/>
            <w:r>
              <w:t>Khant</w:t>
            </w:r>
            <w:proofErr w:type="spellEnd"/>
          </w:p>
        </w:tc>
      </w:tr>
      <w:tr w:rsidR="007C4310" w14:paraId="32F0AC11" w14:textId="77777777" w:rsidTr="00CE5BD6">
        <w:tc>
          <w:tcPr>
            <w:tcW w:w="3116" w:type="dxa"/>
          </w:tcPr>
          <w:p w14:paraId="40A2E05B" w14:textId="77777777" w:rsidR="007C4310" w:rsidRDefault="007C4310" w:rsidP="00CE5BD6">
            <w:pPr>
              <w:ind w:firstLine="0"/>
            </w:pPr>
            <w:r>
              <w:t>Testing</w:t>
            </w:r>
          </w:p>
        </w:tc>
        <w:tc>
          <w:tcPr>
            <w:tcW w:w="3117" w:type="dxa"/>
          </w:tcPr>
          <w:p w14:paraId="4385D5A1" w14:textId="77777777" w:rsidR="007C4310" w:rsidRDefault="007C4310" w:rsidP="00CE5BD6">
            <w:pPr>
              <w:ind w:firstLine="0"/>
            </w:pPr>
            <w:r>
              <w:t>TOD</w:t>
            </w:r>
          </w:p>
        </w:tc>
        <w:tc>
          <w:tcPr>
            <w:tcW w:w="3117" w:type="dxa"/>
          </w:tcPr>
          <w:p w14:paraId="006161C6" w14:textId="77777777" w:rsidR="007C4310" w:rsidRDefault="007C4310" w:rsidP="00CE5BD6">
            <w:pPr>
              <w:ind w:firstLine="0"/>
            </w:pPr>
            <w:r>
              <w:t>Zaw Htet Aung  </w:t>
            </w:r>
          </w:p>
        </w:tc>
      </w:tr>
    </w:tbl>
    <w:p w14:paraId="5605D86D" w14:textId="77777777" w:rsidR="007C4310" w:rsidRDefault="007C4310" w:rsidP="007C4310">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7C4310" w14:paraId="386F74E7" w14:textId="77777777" w:rsidTr="00CE5BD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94CA411" w14:textId="77777777" w:rsidR="007C4310" w:rsidRPr="00493730" w:rsidRDefault="007C4310" w:rsidP="00CE5BD6">
            <w:pPr>
              <w:spacing w:line="240" w:lineRule="auto"/>
              <w:ind w:firstLine="0"/>
              <w:rPr>
                <w:b/>
                <w:bCs/>
              </w:rPr>
            </w:pPr>
            <w:r w:rsidRPr="00493730">
              <w:rPr>
                <w:b/>
                <w:bCs/>
              </w:rPr>
              <w:t>Description</w:t>
            </w:r>
          </w:p>
          <w:p w14:paraId="4C3EEB2E" w14:textId="3B253EEE" w:rsidR="007C4310" w:rsidRDefault="007C4310" w:rsidP="00CE5BD6">
            <w:pPr>
              <w:spacing w:line="240" w:lineRule="auto"/>
              <w:ind w:firstLine="0"/>
            </w:pPr>
            <w:r w:rsidRPr="00220968">
              <w:t xml:space="preserve">As </w:t>
            </w:r>
            <w:r w:rsidR="005C3428">
              <w:t xml:space="preserve">marketing </w:t>
            </w:r>
            <w:r w:rsidR="00C93213">
              <w:t>coordinators,</w:t>
            </w:r>
            <w:r w:rsidR="005C3428">
              <w:t xml:space="preserve"> coordinator should be able to login with his or her account.</w:t>
            </w:r>
          </w:p>
          <w:p w14:paraId="24D116BC" w14:textId="77777777" w:rsidR="007C4310" w:rsidRPr="00C93213" w:rsidRDefault="007C4310" w:rsidP="00CE5BD6">
            <w:pPr>
              <w:spacing w:line="240" w:lineRule="auto"/>
              <w:ind w:firstLine="0"/>
              <w:rPr>
                <w:b/>
                <w:bCs/>
              </w:rPr>
            </w:pPr>
            <w:r w:rsidRPr="00C93213">
              <w:rPr>
                <w:b/>
                <w:bCs/>
              </w:rPr>
              <w:t>Test Description</w:t>
            </w:r>
          </w:p>
          <w:p w14:paraId="0461E7AB" w14:textId="709A6E88" w:rsidR="007C4310" w:rsidRDefault="00B23301" w:rsidP="00C93213">
            <w:pPr>
              <w:pStyle w:val="ListParagraph"/>
              <w:numPr>
                <w:ilvl w:val="0"/>
                <w:numId w:val="17"/>
              </w:numPr>
            </w:pPr>
            <w:r>
              <w:t>Successful Login</w:t>
            </w:r>
          </w:p>
          <w:p w14:paraId="245534D3" w14:textId="396961C5" w:rsidR="00B23301" w:rsidRDefault="00B23301" w:rsidP="00B23301">
            <w:pPr>
              <w:pStyle w:val="ListParagraph"/>
              <w:numPr>
                <w:ilvl w:val="0"/>
                <w:numId w:val="17"/>
              </w:numPr>
            </w:pPr>
            <w:r>
              <w:t>Validation works</w:t>
            </w:r>
          </w:p>
          <w:p w14:paraId="3B013588" w14:textId="77777777" w:rsidR="007C4310" w:rsidRDefault="007C4310" w:rsidP="00CE5BD6">
            <w:pPr>
              <w:spacing w:line="240" w:lineRule="auto"/>
              <w:ind w:firstLine="0"/>
            </w:pPr>
          </w:p>
        </w:tc>
      </w:tr>
    </w:tbl>
    <w:p w14:paraId="308CCF42" w14:textId="40705745" w:rsidR="00C02EFA" w:rsidRDefault="00C02EFA" w:rsidP="0087233F"/>
    <w:p w14:paraId="78686C44" w14:textId="77777777" w:rsidR="00D52796" w:rsidRDefault="00D52796" w:rsidP="0087233F"/>
    <w:p w14:paraId="19A2CFF6" w14:textId="77777777" w:rsidR="00D52796" w:rsidRDefault="00D52796" w:rsidP="0087233F"/>
    <w:p w14:paraId="1ECE0945" w14:textId="77777777" w:rsidR="00D52796" w:rsidRDefault="00D52796" w:rsidP="0087233F"/>
    <w:p w14:paraId="62662DA8" w14:textId="77777777" w:rsidR="00D52796" w:rsidRDefault="00D52796" w:rsidP="0087233F"/>
    <w:p w14:paraId="63CA435C" w14:textId="77777777" w:rsidR="00D52796" w:rsidRDefault="00D52796" w:rsidP="0087233F"/>
    <w:p w14:paraId="14E4EF5D" w14:textId="77777777" w:rsidR="00D52796" w:rsidRDefault="00D52796" w:rsidP="0087233F"/>
    <w:p w14:paraId="30D0B79A" w14:textId="61870C04" w:rsidR="00C02EFA" w:rsidRDefault="00C02EFA" w:rsidP="0087233F">
      <w:r>
        <w:t>Task-3</w:t>
      </w:r>
    </w:p>
    <w:tbl>
      <w:tblPr>
        <w:tblStyle w:val="TableGrid"/>
        <w:tblW w:w="0" w:type="auto"/>
        <w:tblLook w:val="04A0" w:firstRow="1" w:lastRow="0" w:firstColumn="1" w:lastColumn="0" w:noHBand="0" w:noVBand="1"/>
      </w:tblPr>
      <w:tblGrid>
        <w:gridCol w:w="2336"/>
        <w:gridCol w:w="2338"/>
        <w:gridCol w:w="2338"/>
        <w:gridCol w:w="2338"/>
      </w:tblGrid>
      <w:tr w:rsidR="00F70AB0" w14:paraId="63EBD311" w14:textId="77777777" w:rsidTr="00CE5BD6">
        <w:tc>
          <w:tcPr>
            <w:tcW w:w="9350" w:type="dxa"/>
            <w:gridSpan w:val="4"/>
          </w:tcPr>
          <w:p w14:paraId="3188B09A" w14:textId="3D2DCEE6" w:rsidR="00F70AB0" w:rsidRDefault="00F70AB0" w:rsidP="00CE5BD6">
            <w:pPr>
              <w:ind w:firstLine="0"/>
            </w:pPr>
            <w:r>
              <w:t xml:space="preserve">Create </w:t>
            </w:r>
            <w:r w:rsidR="00F26166">
              <w:t xml:space="preserve">Marketing Manager Register Page </w:t>
            </w:r>
            <w:r>
              <w:t xml:space="preserve"> </w:t>
            </w:r>
          </w:p>
        </w:tc>
      </w:tr>
      <w:tr w:rsidR="00F70AB0" w14:paraId="7017CB87" w14:textId="77777777" w:rsidTr="00CE5BD6">
        <w:tc>
          <w:tcPr>
            <w:tcW w:w="4675" w:type="dxa"/>
            <w:gridSpan w:val="2"/>
          </w:tcPr>
          <w:p w14:paraId="690D2C2F" w14:textId="77777777" w:rsidR="00F70AB0" w:rsidRDefault="00F70AB0" w:rsidP="00CE5BD6">
            <w:pPr>
              <w:ind w:firstLine="0"/>
            </w:pPr>
            <w:r>
              <w:t xml:space="preserve">Status </w:t>
            </w:r>
          </w:p>
        </w:tc>
        <w:tc>
          <w:tcPr>
            <w:tcW w:w="4675" w:type="dxa"/>
            <w:gridSpan w:val="2"/>
          </w:tcPr>
          <w:p w14:paraId="3964EE53" w14:textId="77777777" w:rsidR="00F70AB0" w:rsidRDefault="00F70AB0" w:rsidP="00CE5BD6">
            <w:pPr>
              <w:ind w:firstLine="0"/>
            </w:pPr>
            <w:r>
              <w:t>TODO</w:t>
            </w:r>
          </w:p>
        </w:tc>
      </w:tr>
      <w:tr w:rsidR="00F70AB0" w14:paraId="36E4AACA" w14:textId="77777777" w:rsidTr="00CE5BD6">
        <w:tc>
          <w:tcPr>
            <w:tcW w:w="4675" w:type="dxa"/>
            <w:gridSpan w:val="2"/>
          </w:tcPr>
          <w:p w14:paraId="5BE7F107" w14:textId="77777777" w:rsidR="00F70AB0" w:rsidRDefault="00F70AB0" w:rsidP="00CE5BD6">
            <w:pPr>
              <w:ind w:firstLine="0"/>
            </w:pPr>
            <w:r>
              <w:t xml:space="preserve">Project </w:t>
            </w:r>
          </w:p>
        </w:tc>
        <w:tc>
          <w:tcPr>
            <w:tcW w:w="4675" w:type="dxa"/>
            <w:gridSpan w:val="2"/>
          </w:tcPr>
          <w:p w14:paraId="6C168477" w14:textId="77777777" w:rsidR="00F70AB0" w:rsidRDefault="00F70AB0" w:rsidP="00CE5BD6">
            <w:pPr>
              <w:ind w:firstLine="0"/>
            </w:pPr>
            <w:proofErr w:type="spellStart"/>
            <w:r>
              <w:t>EWSD_Magazine</w:t>
            </w:r>
            <w:proofErr w:type="spellEnd"/>
          </w:p>
        </w:tc>
      </w:tr>
      <w:tr w:rsidR="00F70AB0" w14:paraId="09F792B4" w14:textId="77777777" w:rsidTr="00CE5BD6">
        <w:tc>
          <w:tcPr>
            <w:tcW w:w="2337" w:type="dxa"/>
          </w:tcPr>
          <w:p w14:paraId="7D78CE09" w14:textId="77777777" w:rsidR="00F70AB0" w:rsidRDefault="00F70AB0" w:rsidP="00CE5BD6">
            <w:pPr>
              <w:ind w:firstLine="0"/>
            </w:pPr>
            <w:r>
              <w:t>Type:</w:t>
            </w:r>
          </w:p>
        </w:tc>
        <w:tc>
          <w:tcPr>
            <w:tcW w:w="2337" w:type="dxa"/>
          </w:tcPr>
          <w:p w14:paraId="1E853A7D" w14:textId="77777777" w:rsidR="00F70AB0" w:rsidRDefault="00F70AB0" w:rsidP="00CE5BD6">
            <w:pPr>
              <w:ind w:firstLine="0"/>
            </w:pPr>
            <w:r>
              <w:t>Story</w:t>
            </w:r>
          </w:p>
        </w:tc>
        <w:tc>
          <w:tcPr>
            <w:tcW w:w="2338" w:type="dxa"/>
          </w:tcPr>
          <w:p w14:paraId="782193C4" w14:textId="77777777" w:rsidR="00F70AB0" w:rsidRDefault="00F70AB0" w:rsidP="00CE5BD6">
            <w:pPr>
              <w:ind w:firstLine="0"/>
            </w:pPr>
            <w:r>
              <w:t>Priority:</w:t>
            </w:r>
          </w:p>
        </w:tc>
        <w:tc>
          <w:tcPr>
            <w:tcW w:w="2338" w:type="dxa"/>
          </w:tcPr>
          <w:p w14:paraId="3B2EB58C" w14:textId="77777777" w:rsidR="00F70AB0" w:rsidRDefault="00F70AB0" w:rsidP="00CE5BD6">
            <w:pPr>
              <w:ind w:firstLine="0"/>
            </w:pPr>
            <w:r>
              <w:t>Very High</w:t>
            </w:r>
          </w:p>
        </w:tc>
      </w:tr>
      <w:tr w:rsidR="00F70AB0" w14:paraId="3A76F55A" w14:textId="77777777" w:rsidTr="00CE5BD6">
        <w:tc>
          <w:tcPr>
            <w:tcW w:w="2337" w:type="dxa"/>
          </w:tcPr>
          <w:p w14:paraId="79C3CADE" w14:textId="77777777" w:rsidR="00F70AB0" w:rsidRDefault="00F70AB0" w:rsidP="00CE5BD6">
            <w:pPr>
              <w:ind w:firstLine="0"/>
            </w:pPr>
            <w:r>
              <w:t>Reporter</w:t>
            </w:r>
          </w:p>
        </w:tc>
        <w:tc>
          <w:tcPr>
            <w:tcW w:w="2337" w:type="dxa"/>
          </w:tcPr>
          <w:p w14:paraId="674AB1CA" w14:textId="77777777" w:rsidR="00F70AB0" w:rsidRDefault="00F70AB0" w:rsidP="00CE5BD6">
            <w:pPr>
              <w:ind w:firstLine="0"/>
            </w:pPr>
            <w:r>
              <w:t>Arkar</w:t>
            </w:r>
          </w:p>
        </w:tc>
        <w:tc>
          <w:tcPr>
            <w:tcW w:w="2338" w:type="dxa"/>
          </w:tcPr>
          <w:p w14:paraId="37937810" w14:textId="77777777" w:rsidR="00F70AB0" w:rsidRDefault="00F70AB0" w:rsidP="00CE5BD6">
            <w:pPr>
              <w:ind w:firstLine="0"/>
            </w:pPr>
            <w:r>
              <w:t>Assignee</w:t>
            </w:r>
          </w:p>
        </w:tc>
        <w:tc>
          <w:tcPr>
            <w:tcW w:w="2338" w:type="dxa"/>
          </w:tcPr>
          <w:p w14:paraId="2F71C3F2" w14:textId="77777777" w:rsidR="00F70AB0" w:rsidRDefault="00F70AB0" w:rsidP="00CE5BD6">
            <w:pPr>
              <w:ind w:firstLine="0"/>
            </w:pPr>
            <w:r>
              <w:t>Arkar</w:t>
            </w:r>
          </w:p>
        </w:tc>
      </w:tr>
      <w:tr w:rsidR="00F70AB0" w14:paraId="7A522B24" w14:textId="77777777" w:rsidTr="00CE5BD6">
        <w:tc>
          <w:tcPr>
            <w:tcW w:w="2337" w:type="dxa"/>
          </w:tcPr>
          <w:p w14:paraId="00AF60C1" w14:textId="77777777" w:rsidR="00F70AB0" w:rsidRDefault="00F70AB0" w:rsidP="00CE5BD6">
            <w:pPr>
              <w:ind w:firstLine="0"/>
            </w:pPr>
            <w:r>
              <w:t xml:space="preserve">Estimate Time </w:t>
            </w:r>
          </w:p>
        </w:tc>
        <w:tc>
          <w:tcPr>
            <w:tcW w:w="2337" w:type="dxa"/>
          </w:tcPr>
          <w:p w14:paraId="631F8488" w14:textId="77777777" w:rsidR="00F70AB0" w:rsidRDefault="00F70AB0" w:rsidP="00CE5BD6">
            <w:pPr>
              <w:ind w:firstLine="0"/>
            </w:pPr>
            <w:r>
              <w:t xml:space="preserve">3 </w:t>
            </w:r>
            <w:proofErr w:type="gramStart"/>
            <w:r>
              <w:t>hour</w:t>
            </w:r>
            <w:proofErr w:type="gramEnd"/>
          </w:p>
        </w:tc>
        <w:tc>
          <w:tcPr>
            <w:tcW w:w="2338" w:type="dxa"/>
          </w:tcPr>
          <w:p w14:paraId="4B2C4CFE" w14:textId="77777777" w:rsidR="00F70AB0" w:rsidRDefault="00F70AB0" w:rsidP="00CE5BD6">
            <w:pPr>
              <w:ind w:firstLine="0"/>
            </w:pPr>
            <w:r>
              <w:t>Remaining Estimate</w:t>
            </w:r>
          </w:p>
        </w:tc>
        <w:tc>
          <w:tcPr>
            <w:tcW w:w="2338" w:type="dxa"/>
          </w:tcPr>
          <w:p w14:paraId="7D928DAD" w14:textId="77777777" w:rsidR="00F70AB0" w:rsidRDefault="00F70AB0" w:rsidP="00CE5BD6">
            <w:pPr>
              <w:ind w:firstLine="0"/>
            </w:pPr>
            <w:r>
              <w:t>0</w:t>
            </w:r>
          </w:p>
        </w:tc>
      </w:tr>
    </w:tbl>
    <w:p w14:paraId="3D4E09AD" w14:textId="77777777" w:rsidR="00F70AB0" w:rsidRDefault="00F70AB0" w:rsidP="00F70AB0">
      <w:pPr>
        <w:ind w:firstLine="0"/>
      </w:pPr>
    </w:p>
    <w:tbl>
      <w:tblPr>
        <w:tblStyle w:val="TableGrid"/>
        <w:tblW w:w="0" w:type="auto"/>
        <w:tblLook w:val="04A0" w:firstRow="1" w:lastRow="0" w:firstColumn="1" w:lastColumn="0" w:noHBand="0" w:noVBand="1"/>
      </w:tblPr>
      <w:tblGrid>
        <w:gridCol w:w="3116"/>
        <w:gridCol w:w="3117"/>
        <w:gridCol w:w="3117"/>
      </w:tblGrid>
      <w:tr w:rsidR="00F70AB0" w14:paraId="5E4D67FD" w14:textId="77777777" w:rsidTr="00CE5BD6">
        <w:tc>
          <w:tcPr>
            <w:tcW w:w="3116" w:type="dxa"/>
          </w:tcPr>
          <w:p w14:paraId="75D60697" w14:textId="77777777" w:rsidR="00F70AB0" w:rsidRDefault="00F70AB0" w:rsidP="00CE5BD6">
            <w:pPr>
              <w:ind w:firstLine="0"/>
            </w:pPr>
            <w:r>
              <w:t xml:space="preserve">Summary </w:t>
            </w:r>
          </w:p>
        </w:tc>
        <w:tc>
          <w:tcPr>
            <w:tcW w:w="3117" w:type="dxa"/>
          </w:tcPr>
          <w:p w14:paraId="2EC7B968" w14:textId="77777777" w:rsidR="00F70AB0" w:rsidRDefault="00F70AB0" w:rsidP="00CE5BD6">
            <w:pPr>
              <w:ind w:firstLine="0"/>
            </w:pPr>
            <w:r>
              <w:t xml:space="preserve">Status </w:t>
            </w:r>
          </w:p>
        </w:tc>
        <w:tc>
          <w:tcPr>
            <w:tcW w:w="3117" w:type="dxa"/>
          </w:tcPr>
          <w:p w14:paraId="3F2089A5" w14:textId="77777777" w:rsidR="00F70AB0" w:rsidRDefault="00F70AB0" w:rsidP="00CE5BD6">
            <w:pPr>
              <w:ind w:firstLine="0"/>
            </w:pPr>
            <w:r>
              <w:t>Assignee</w:t>
            </w:r>
          </w:p>
        </w:tc>
      </w:tr>
      <w:tr w:rsidR="00F70AB0" w14:paraId="3ABD09E3" w14:textId="77777777" w:rsidTr="00CE5BD6">
        <w:tc>
          <w:tcPr>
            <w:tcW w:w="3116" w:type="dxa"/>
          </w:tcPr>
          <w:p w14:paraId="5A9B4813" w14:textId="77777777" w:rsidR="00F70AB0" w:rsidRDefault="00F70AB0" w:rsidP="00CE5BD6">
            <w:pPr>
              <w:ind w:firstLine="0"/>
            </w:pPr>
            <w:r>
              <w:t>Implement Front End Design</w:t>
            </w:r>
          </w:p>
        </w:tc>
        <w:tc>
          <w:tcPr>
            <w:tcW w:w="3117" w:type="dxa"/>
          </w:tcPr>
          <w:p w14:paraId="1228E1B6" w14:textId="77777777" w:rsidR="00F70AB0" w:rsidRDefault="00F70AB0" w:rsidP="00CE5BD6">
            <w:pPr>
              <w:ind w:firstLine="0"/>
            </w:pPr>
            <w:r>
              <w:t>TODO</w:t>
            </w:r>
          </w:p>
        </w:tc>
        <w:tc>
          <w:tcPr>
            <w:tcW w:w="3117" w:type="dxa"/>
          </w:tcPr>
          <w:p w14:paraId="4567D0AB" w14:textId="77777777" w:rsidR="00F70AB0" w:rsidRDefault="00F70AB0" w:rsidP="00CE5BD6">
            <w:pPr>
              <w:ind w:firstLine="0"/>
            </w:pPr>
            <w:r>
              <w:t>arkar phyo  </w:t>
            </w:r>
          </w:p>
        </w:tc>
      </w:tr>
      <w:tr w:rsidR="00F70AB0" w14:paraId="66CA9EA0" w14:textId="77777777" w:rsidTr="00CE5BD6">
        <w:tc>
          <w:tcPr>
            <w:tcW w:w="3116" w:type="dxa"/>
          </w:tcPr>
          <w:p w14:paraId="0131142C" w14:textId="77777777" w:rsidR="00F70AB0" w:rsidRDefault="00F70AB0" w:rsidP="00CE5BD6">
            <w:pPr>
              <w:ind w:firstLine="0"/>
            </w:pPr>
            <w:r>
              <w:t>Create Backend Scripts</w:t>
            </w:r>
          </w:p>
        </w:tc>
        <w:tc>
          <w:tcPr>
            <w:tcW w:w="3117" w:type="dxa"/>
          </w:tcPr>
          <w:p w14:paraId="52DF9321" w14:textId="77777777" w:rsidR="00F70AB0" w:rsidRDefault="00F70AB0" w:rsidP="00CE5BD6">
            <w:pPr>
              <w:ind w:firstLine="0"/>
            </w:pPr>
            <w:r>
              <w:t>TODO</w:t>
            </w:r>
          </w:p>
        </w:tc>
        <w:tc>
          <w:tcPr>
            <w:tcW w:w="3117" w:type="dxa"/>
          </w:tcPr>
          <w:p w14:paraId="661C4D34" w14:textId="77777777" w:rsidR="00F70AB0" w:rsidRDefault="00F70AB0" w:rsidP="00CE5BD6">
            <w:pPr>
              <w:ind w:firstLine="0"/>
            </w:pPr>
            <w:r>
              <w:t>Suan Thiha Nyan</w:t>
            </w:r>
          </w:p>
        </w:tc>
      </w:tr>
      <w:tr w:rsidR="00F70AB0" w14:paraId="7D9F69CA" w14:textId="77777777" w:rsidTr="00CE5BD6">
        <w:tc>
          <w:tcPr>
            <w:tcW w:w="3116" w:type="dxa"/>
          </w:tcPr>
          <w:p w14:paraId="06345F0F" w14:textId="77777777" w:rsidR="00F70AB0" w:rsidRDefault="00F70AB0" w:rsidP="00CE5BD6">
            <w:pPr>
              <w:ind w:firstLine="0"/>
            </w:pPr>
            <w:r>
              <w:t>Testing</w:t>
            </w:r>
          </w:p>
        </w:tc>
        <w:tc>
          <w:tcPr>
            <w:tcW w:w="3117" w:type="dxa"/>
          </w:tcPr>
          <w:p w14:paraId="222F6A63" w14:textId="77777777" w:rsidR="00F70AB0" w:rsidRDefault="00F70AB0" w:rsidP="00CE5BD6">
            <w:pPr>
              <w:ind w:firstLine="0"/>
            </w:pPr>
            <w:r>
              <w:t>TOD</w:t>
            </w:r>
          </w:p>
        </w:tc>
        <w:tc>
          <w:tcPr>
            <w:tcW w:w="3117" w:type="dxa"/>
          </w:tcPr>
          <w:p w14:paraId="10112AB0" w14:textId="77777777" w:rsidR="00F70AB0" w:rsidRDefault="00F70AB0" w:rsidP="00CE5BD6">
            <w:pPr>
              <w:ind w:firstLine="0"/>
            </w:pPr>
            <w:r>
              <w:t>Zaw Htet Aung  </w:t>
            </w:r>
          </w:p>
        </w:tc>
      </w:tr>
    </w:tbl>
    <w:p w14:paraId="67AA7200" w14:textId="77777777" w:rsidR="00F70AB0" w:rsidRDefault="00F70AB0" w:rsidP="00F70AB0">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F70AB0" w14:paraId="53D225FF" w14:textId="77777777" w:rsidTr="00CE5BD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0E46184" w14:textId="77777777" w:rsidR="00F70AB0" w:rsidRPr="00493730" w:rsidRDefault="00F70AB0" w:rsidP="00CE5BD6">
            <w:pPr>
              <w:spacing w:line="240" w:lineRule="auto"/>
              <w:ind w:firstLine="0"/>
              <w:rPr>
                <w:b/>
                <w:bCs/>
              </w:rPr>
            </w:pPr>
            <w:r w:rsidRPr="00493730">
              <w:rPr>
                <w:b/>
                <w:bCs/>
              </w:rPr>
              <w:t>Description</w:t>
            </w:r>
          </w:p>
          <w:p w14:paraId="247DAD91" w14:textId="06302646" w:rsidR="00F70AB0" w:rsidRDefault="00D52796" w:rsidP="00CE5BD6">
            <w:pPr>
              <w:spacing w:line="240" w:lineRule="auto"/>
              <w:ind w:firstLine="0"/>
            </w:pPr>
            <w:r>
              <w:t>Admin should be able to create the marketing manager account.</w:t>
            </w:r>
          </w:p>
          <w:p w14:paraId="04785864" w14:textId="77777777" w:rsidR="00F70AB0" w:rsidRDefault="00F70AB0" w:rsidP="00CE5BD6">
            <w:pPr>
              <w:spacing w:line="240" w:lineRule="auto"/>
              <w:ind w:firstLine="0"/>
            </w:pPr>
            <w:r>
              <w:t>Test Description</w:t>
            </w:r>
          </w:p>
          <w:p w14:paraId="617B81F7" w14:textId="77777777" w:rsidR="00F70AB0" w:rsidRDefault="00D52796" w:rsidP="00D52796">
            <w:pPr>
              <w:pStyle w:val="ListParagraph"/>
              <w:numPr>
                <w:ilvl w:val="0"/>
                <w:numId w:val="18"/>
              </w:numPr>
            </w:pPr>
            <w:r>
              <w:t>Successful registration</w:t>
            </w:r>
          </w:p>
          <w:p w14:paraId="494B4897" w14:textId="11AFAC41" w:rsidR="00D52796" w:rsidRDefault="00D52796" w:rsidP="00D52796">
            <w:pPr>
              <w:pStyle w:val="ListParagraph"/>
              <w:numPr>
                <w:ilvl w:val="0"/>
                <w:numId w:val="18"/>
              </w:numPr>
            </w:pPr>
            <w:r>
              <w:t>Validation</w:t>
            </w:r>
          </w:p>
          <w:p w14:paraId="1128585A" w14:textId="52A3375B" w:rsidR="00D52796" w:rsidRDefault="00D52796" w:rsidP="00D52796">
            <w:pPr>
              <w:pStyle w:val="ListParagraph"/>
              <w:numPr>
                <w:ilvl w:val="0"/>
                <w:numId w:val="18"/>
              </w:numPr>
            </w:pPr>
            <w:r>
              <w:t>Do not allow duplication of manager</w:t>
            </w:r>
          </w:p>
        </w:tc>
      </w:tr>
    </w:tbl>
    <w:p w14:paraId="4F8F865A" w14:textId="77777777" w:rsidR="00D52796" w:rsidRDefault="00D52796" w:rsidP="00991BBD">
      <w:pPr>
        <w:ind w:firstLine="0"/>
      </w:pPr>
    </w:p>
    <w:p w14:paraId="4514A1EE" w14:textId="77777777" w:rsidR="00D52796" w:rsidRDefault="00D52796" w:rsidP="00991BBD">
      <w:pPr>
        <w:ind w:firstLine="0"/>
      </w:pPr>
    </w:p>
    <w:p w14:paraId="48D53C52" w14:textId="77777777" w:rsidR="00D52796" w:rsidRDefault="00D52796" w:rsidP="00991BBD">
      <w:pPr>
        <w:ind w:firstLine="0"/>
      </w:pPr>
    </w:p>
    <w:p w14:paraId="11DA0683" w14:textId="77777777" w:rsidR="00D52796" w:rsidRDefault="00D52796" w:rsidP="00991BBD">
      <w:pPr>
        <w:ind w:firstLine="0"/>
      </w:pPr>
    </w:p>
    <w:p w14:paraId="3A13F1CD" w14:textId="77777777" w:rsidR="00D52796" w:rsidRDefault="00D52796" w:rsidP="00991BBD">
      <w:pPr>
        <w:ind w:firstLine="0"/>
      </w:pPr>
    </w:p>
    <w:p w14:paraId="127BD9C1" w14:textId="77777777" w:rsidR="00D52796" w:rsidRDefault="00D52796" w:rsidP="00991BBD">
      <w:pPr>
        <w:ind w:firstLine="0"/>
      </w:pPr>
    </w:p>
    <w:p w14:paraId="0408EB98" w14:textId="77777777" w:rsidR="00D52796" w:rsidRDefault="00D52796" w:rsidP="00991BBD">
      <w:pPr>
        <w:ind w:firstLine="0"/>
      </w:pPr>
    </w:p>
    <w:p w14:paraId="73712E07" w14:textId="37115F81" w:rsidR="00C02EFA" w:rsidRDefault="00C02EFA" w:rsidP="00991BBD">
      <w:pPr>
        <w:ind w:firstLine="0"/>
      </w:pPr>
      <w:r>
        <w:t>Task-4</w:t>
      </w:r>
    </w:p>
    <w:tbl>
      <w:tblPr>
        <w:tblStyle w:val="TableGrid"/>
        <w:tblW w:w="0" w:type="auto"/>
        <w:tblLook w:val="04A0" w:firstRow="1" w:lastRow="0" w:firstColumn="1" w:lastColumn="0" w:noHBand="0" w:noVBand="1"/>
      </w:tblPr>
      <w:tblGrid>
        <w:gridCol w:w="2336"/>
        <w:gridCol w:w="2338"/>
        <w:gridCol w:w="2338"/>
        <w:gridCol w:w="2338"/>
      </w:tblGrid>
      <w:tr w:rsidR="002833ED" w14:paraId="37D691BF" w14:textId="77777777" w:rsidTr="00CE5BD6">
        <w:tc>
          <w:tcPr>
            <w:tcW w:w="9350" w:type="dxa"/>
            <w:gridSpan w:val="4"/>
          </w:tcPr>
          <w:p w14:paraId="3E3FFCEB" w14:textId="2C258D9F" w:rsidR="002833ED" w:rsidRDefault="002833ED" w:rsidP="00CE5BD6">
            <w:pPr>
              <w:ind w:firstLine="0"/>
            </w:pPr>
            <w:r>
              <w:t xml:space="preserve">Create Marketing Manager Login Page  </w:t>
            </w:r>
          </w:p>
        </w:tc>
      </w:tr>
      <w:tr w:rsidR="002833ED" w14:paraId="3B168EA2" w14:textId="77777777" w:rsidTr="00CE5BD6">
        <w:tc>
          <w:tcPr>
            <w:tcW w:w="4675" w:type="dxa"/>
            <w:gridSpan w:val="2"/>
          </w:tcPr>
          <w:p w14:paraId="3DA22614" w14:textId="77777777" w:rsidR="002833ED" w:rsidRDefault="002833ED" w:rsidP="00CE5BD6">
            <w:pPr>
              <w:ind w:firstLine="0"/>
            </w:pPr>
            <w:r>
              <w:t xml:space="preserve">Status </w:t>
            </w:r>
          </w:p>
        </w:tc>
        <w:tc>
          <w:tcPr>
            <w:tcW w:w="4675" w:type="dxa"/>
            <w:gridSpan w:val="2"/>
          </w:tcPr>
          <w:p w14:paraId="109B9101" w14:textId="77777777" w:rsidR="002833ED" w:rsidRDefault="002833ED" w:rsidP="00CE5BD6">
            <w:pPr>
              <w:ind w:firstLine="0"/>
            </w:pPr>
            <w:r>
              <w:t>TODO</w:t>
            </w:r>
          </w:p>
        </w:tc>
      </w:tr>
      <w:tr w:rsidR="002833ED" w14:paraId="252B6AF7" w14:textId="77777777" w:rsidTr="00CE5BD6">
        <w:tc>
          <w:tcPr>
            <w:tcW w:w="4675" w:type="dxa"/>
            <w:gridSpan w:val="2"/>
          </w:tcPr>
          <w:p w14:paraId="6B6AAA53" w14:textId="77777777" w:rsidR="002833ED" w:rsidRDefault="002833ED" w:rsidP="00CE5BD6">
            <w:pPr>
              <w:ind w:firstLine="0"/>
            </w:pPr>
            <w:r>
              <w:t xml:space="preserve">Project </w:t>
            </w:r>
          </w:p>
        </w:tc>
        <w:tc>
          <w:tcPr>
            <w:tcW w:w="4675" w:type="dxa"/>
            <w:gridSpan w:val="2"/>
          </w:tcPr>
          <w:p w14:paraId="76152B4F" w14:textId="77777777" w:rsidR="002833ED" w:rsidRDefault="002833ED" w:rsidP="00CE5BD6">
            <w:pPr>
              <w:ind w:firstLine="0"/>
            </w:pPr>
            <w:proofErr w:type="spellStart"/>
            <w:r>
              <w:t>EWSD_Magazine</w:t>
            </w:r>
            <w:proofErr w:type="spellEnd"/>
          </w:p>
        </w:tc>
      </w:tr>
      <w:tr w:rsidR="002833ED" w14:paraId="377E6EE4" w14:textId="77777777" w:rsidTr="00CE5BD6">
        <w:tc>
          <w:tcPr>
            <w:tcW w:w="2337" w:type="dxa"/>
          </w:tcPr>
          <w:p w14:paraId="0DB3438D" w14:textId="77777777" w:rsidR="002833ED" w:rsidRDefault="002833ED" w:rsidP="00CE5BD6">
            <w:pPr>
              <w:ind w:firstLine="0"/>
            </w:pPr>
            <w:r>
              <w:t>Type:</w:t>
            </w:r>
          </w:p>
        </w:tc>
        <w:tc>
          <w:tcPr>
            <w:tcW w:w="2337" w:type="dxa"/>
          </w:tcPr>
          <w:p w14:paraId="31332614" w14:textId="77777777" w:rsidR="002833ED" w:rsidRDefault="002833ED" w:rsidP="00CE5BD6">
            <w:pPr>
              <w:ind w:firstLine="0"/>
            </w:pPr>
            <w:r>
              <w:t>Story</w:t>
            </w:r>
          </w:p>
        </w:tc>
        <w:tc>
          <w:tcPr>
            <w:tcW w:w="2338" w:type="dxa"/>
          </w:tcPr>
          <w:p w14:paraId="1248AD67" w14:textId="77777777" w:rsidR="002833ED" w:rsidRDefault="002833ED" w:rsidP="00CE5BD6">
            <w:pPr>
              <w:ind w:firstLine="0"/>
            </w:pPr>
            <w:r>
              <w:t>Priority:</w:t>
            </w:r>
          </w:p>
        </w:tc>
        <w:tc>
          <w:tcPr>
            <w:tcW w:w="2338" w:type="dxa"/>
          </w:tcPr>
          <w:p w14:paraId="0930FD9F" w14:textId="77777777" w:rsidR="002833ED" w:rsidRDefault="002833ED" w:rsidP="00CE5BD6">
            <w:pPr>
              <w:ind w:firstLine="0"/>
            </w:pPr>
            <w:r>
              <w:t>Very High</w:t>
            </w:r>
          </w:p>
        </w:tc>
      </w:tr>
      <w:tr w:rsidR="002833ED" w14:paraId="4721B4E7" w14:textId="77777777" w:rsidTr="00CE5BD6">
        <w:tc>
          <w:tcPr>
            <w:tcW w:w="2337" w:type="dxa"/>
          </w:tcPr>
          <w:p w14:paraId="0870E82A" w14:textId="77777777" w:rsidR="002833ED" w:rsidRDefault="002833ED" w:rsidP="00CE5BD6">
            <w:pPr>
              <w:ind w:firstLine="0"/>
            </w:pPr>
            <w:r>
              <w:t>Reporter</w:t>
            </w:r>
          </w:p>
        </w:tc>
        <w:tc>
          <w:tcPr>
            <w:tcW w:w="2337" w:type="dxa"/>
          </w:tcPr>
          <w:p w14:paraId="6E8743BC" w14:textId="77777777" w:rsidR="002833ED" w:rsidRDefault="002833ED" w:rsidP="00CE5BD6">
            <w:pPr>
              <w:ind w:firstLine="0"/>
            </w:pPr>
            <w:r>
              <w:t>Arkar</w:t>
            </w:r>
          </w:p>
        </w:tc>
        <w:tc>
          <w:tcPr>
            <w:tcW w:w="2338" w:type="dxa"/>
          </w:tcPr>
          <w:p w14:paraId="563E7124" w14:textId="77777777" w:rsidR="002833ED" w:rsidRDefault="002833ED" w:rsidP="00CE5BD6">
            <w:pPr>
              <w:ind w:firstLine="0"/>
            </w:pPr>
            <w:r>
              <w:t>Assignee</w:t>
            </w:r>
          </w:p>
        </w:tc>
        <w:tc>
          <w:tcPr>
            <w:tcW w:w="2338" w:type="dxa"/>
          </w:tcPr>
          <w:p w14:paraId="34875702" w14:textId="77777777" w:rsidR="002833ED" w:rsidRDefault="002833ED" w:rsidP="00CE5BD6">
            <w:pPr>
              <w:ind w:firstLine="0"/>
            </w:pPr>
            <w:r>
              <w:t>Arkar</w:t>
            </w:r>
          </w:p>
        </w:tc>
      </w:tr>
      <w:tr w:rsidR="002833ED" w14:paraId="17CE790F" w14:textId="77777777" w:rsidTr="00CE5BD6">
        <w:tc>
          <w:tcPr>
            <w:tcW w:w="2337" w:type="dxa"/>
          </w:tcPr>
          <w:p w14:paraId="7325DF33" w14:textId="77777777" w:rsidR="002833ED" w:rsidRDefault="002833ED" w:rsidP="00CE5BD6">
            <w:pPr>
              <w:ind w:firstLine="0"/>
            </w:pPr>
            <w:r>
              <w:t xml:space="preserve">Estimate Time </w:t>
            </w:r>
          </w:p>
        </w:tc>
        <w:tc>
          <w:tcPr>
            <w:tcW w:w="2337" w:type="dxa"/>
          </w:tcPr>
          <w:p w14:paraId="0EF0AD34" w14:textId="77777777" w:rsidR="002833ED" w:rsidRDefault="002833ED" w:rsidP="00CE5BD6">
            <w:pPr>
              <w:ind w:firstLine="0"/>
            </w:pPr>
            <w:r>
              <w:t xml:space="preserve">3 </w:t>
            </w:r>
            <w:proofErr w:type="gramStart"/>
            <w:r>
              <w:t>hour</w:t>
            </w:r>
            <w:proofErr w:type="gramEnd"/>
          </w:p>
        </w:tc>
        <w:tc>
          <w:tcPr>
            <w:tcW w:w="2338" w:type="dxa"/>
          </w:tcPr>
          <w:p w14:paraId="4231592A" w14:textId="77777777" w:rsidR="002833ED" w:rsidRDefault="002833ED" w:rsidP="00CE5BD6">
            <w:pPr>
              <w:ind w:firstLine="0"/>
            </w:pPr>
            <w:r>
              <w:t>Remaining Estimate</w:t>
            </w:r>
          </w:p>
        </w:tc>
        <w:tc>
          <w:tcPr>
            <w:tcW w:w="2338" w:type="dxa"/>
          </w:tcPr>
          <w:p w14:paraId="7A367FB7" w14:textId="77777777" w:rsidR="002833ED" w:rsidRDefault="002833ED" w:rsidP="00CE5BD6">
            <w:pPr>
              <w:ind w:firstLine="0"/>
            </w:pPr>
            <w:r>
              <w:t>0</w:t>
            </w:r>
          </w:p>
        </w:tc>
      </w:tr>
    </w:tbl>
    <w:p w14:paraId="6706E560" w14:textId="77777777" w:rsidR="002833ED" w:rsidRDefault="002833ED" w:rsidP="002833ED">
      <w:pPr>
        <w:ind w:firstLine="0"/>
      </w:pPr>
    </w:p>
    <w:tbl>
      <w:tblPr>
        <w:tblStyle w:val="TableGrid"/>
        <w:tblW w:w="0" w:type="auto"/>
        <w:tblLook w:val="04A0" w:firstRow="1" w:lastRow="0" w:firstColumn="1" w:lastColumn="0" w:noHBand="0" w:noVBand="1"/>
      </w:tblPr>
      <w:tblGrid>
        <w:gridCol w:w="3116"/>
        <w:gridCol w:w="3117"/>
        <w:gridCol w:w="3117"/>
      </w:tblGrid>
      <w:tr w:rsidR="002833ED" w14:paraId="4F0B67A4" w14:textId="77777777" w:rsidTr="00CE5BD6">
        <w:tc>
          <w:tcPr>
            <w:tcW w:w="3116" w:type="dxa"/>
          </w:tcPr>
          <w:p w14:paraId="0E9A852B" w14:textId="77777777" w:rsidR="002833ED" w:rsidRDefault="002833ED" w:rsidP="00CE5BD6">
            <w:pPr>
              <w:ind w:firstLine="0"/>
            </w:pPr>
            <w:r>
              <w:t xml:space="preserve">Summary </w:t>
            </w:r>
          </w:p>
        </w:tc>
        <w:tc>
          <w:tcPr>
            <w:tcW w:w="3117" w:type="dxa"/>
          </w:tcPr>
          <w:p w14:paraId="58F38EAC" w14:textId="77777777" w:rsidR="002833ED" w:rsidRDefault="002833ED" w:rsidP="00CE5BD6">
            <w:pPr>
              <w:ind w:firstLine="0"/>
            </w:pPr>
            <w:r>
              <w:t xml:space="preserve">Status </w:t>
            </w:r>
          </w:p>
        </w:tc>
        <w:tc>
          <w:tcPr>
            <w:tcW w:w="3117" w:type="dxa"/>
          </w:tcPr>
          <w:p w14:paraId="12B54457" w14:textId="77777777" w:rsidR="002833ED" w:rsidRDefault="002833ED" w:rsidP="00CE5BD6">
            <w:pPr>
              <w:ind w:firstLine="0"/>
            </w:pPr>
            <w:r>
              <w:t>Assignee</w:t>
            </w:r>
          </w:p>
        </w:tc>
      </w:tr>
      <w:tr w:rsidR="002833ED" w14:paraId="2521135A" w14:textId="77777777" w:rsidTr="00CE5BD6">
        <w:tc>
          <w:tcPr>
            <w:tcW w:w="3116" w:type="dxa"/>
          </w:tcPr>
          <w:p w14:paraId="0393D49A" w14:textId="77777777" w:rsidR="002833ED" w:rsidRDefault="002833ED" w:rsidP="00CE5BD6">
            <w:pPr>
              <w:ind w:firstLine="0"/>
            </w:pPr>
            <w:r>
              <w:t>Implement Front End Design</w:t>
            </w:r>
          </w:p>
        </w:tc>
        <w:tc>
          <w:tcPr>
            <w:tcW w:w="3117" w:type="dxa"/>
          </w:tcPr>
          <w:p w14:paraId="594FB923" w14:textId="77777777" w:rsidR="002833ED" w:rsidRDefault="002833ED" w:rsidP="00CE5BD6">
            <w:pPr>
              <w:ind w:firstLine="0"/>
            </w:pPr>
            <w:r>
              <w:t>TODO</w:t>
            </w:r>
          </w:p>
        </w:tc>
        <w:tc>
          <w:tcPr>
            <w:tcW w:w="3117" w:type="dxa"/>
          </w:tcPr>
          <w:p w14:paraId="627E5F76" w14:textId="77777777" w:rsidR="002833ED" w:rsidRDefault="002833ED" w:rsidP="00CE5BD6">
            <w:pPr>
              <w:ind w:firstLine="0"/>
            </w:pPr>
            <w:r>
              <w:t>arkar phyo  </w:t>
            </w:r>
          </w:p>
        </w:tc>
      </w:tr>
      <w:tr w:rsidR="002833ED" w14:paraId="293A8B9C" w14:textId="77777777" w:rsidTr="00CE5BD6">
        <w:tc>
          <w:tcPr>
            <w:tcW w:w="3116" w:type="dxa"/>
          </w:tcPr>
          <w:p w14:paraId="00F0233D" w14:textId="77777777" w:rsidR="002833ED" w:rsidRDefault="002833ED" w:rsidP="00CE5BD6">
            <w:pPr>
              <w:ind w:firstLine="0"/>
            </w:pPr>
            <w:r>
              <w:t>Create Backend Scripts</w:t>
            </w:r>
          </w:p>
        </w:tc>
        <w:tc>
          <w:tcPr>
            <w:tcW w:w="3117" w:type="dxa"/>
          </w:tcPr>
          <w:p w14:paraId="17848FD6" w14:textId="77777777" w:rsidR="002833ED" w:rsidRDefault="002833ED" w:rsidP="00CE5BD6">
            <w:pPr>
              <w:ind w:firstLine="0"/>
            </w:pPr>
            <w:r>
              <w:t>TODO</w:t>
            </w:r>
          </w:p>
        </w:tc>
        <w:tc>
          <w:tcPr>
            <w:tcW w:w="3117" w:type="dxa"/>
          </w:tcPr>
          <w:p w14:paraId="538ED2D1" w14:textId="77777777" w:rsidR="002833ED" w:rsidRDefault="002833ED" w:rsidP="00CE5BD6">
            <w:pPr>
              <w:ind w:firstLine="0"/>
            </w:pPr>
            <w:r>
              <w:t>Suan Thiha Nyan</w:t>
            </w:r>
          </w:p>
        </w:tc>
      </w:tr>
      <w:tr w:rsidR="002833ED" w14:paraId="16BBB3E1" w14:textId="77777777" w:rsidTr="00CE5BD6">
        <w:tc>
          <w:tcPr>
            <w:tcW w:w="3116" w:type="dxa"/>
          </w:tcPr>
          <w:p w14:paraId="460A9C37" w14:textId="77777777" w:rsidR="002833ED" w:rsidRDefault="002833ED" w:rsidP="00CE5BD6">
            <w:pPr>
              <w:ind w:firstLine="0"/>
            </w:pPr>
            <w:r>
              <w:t>Testing</w:t>
            </w:r>
          </w:p>
        </w:tc>
        <w:tc>
          <w:tcPr>
            <w:tcW w:w="3117" w:type="dxa"/>
          </w:tcPr>
          <w:p w14:paraId="2017BAD5" w14:textId="77777777" w:rsidR="002833ED" w:rsidRDefault="002833ED" w:rsidP="00CE5BD6">
            <w:pPr>
              <w:ind w:firstLine="0"/>
            </w:pPr>
            <w:r>
              <w:t>TOD</w:t>
            </w:r>
          </w:p>
        </w:tc>
        <w:tc>
          <w:tcPr>
            <w:tcW w:w="3117" w:type="dxa"/>
          </w:tcPr>
          <w:p w14:paraId="4967307B" w14:textId="77777777" w:rsidR="002833ED" w:rsidRDefault="002833ED" w:rsidP="00CE5BD6">
            <w:pPr>
              <w:ind w:firstLine="0"/>
            </w:pPr>
            <w:r>
              <w:t>Zaw Htet Aung  </w:t>
            </w:r>
          </w:p>
        </w:tc>
      </w:tr>
    </w:tbl>
    <w:p w14:paraId="39F0865F" w14:textId="77777777" w:rsidR="002833ED" w:rsidRDefault="002833ED" w:rsidP="002833ED">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2833ED" w14:paraId="44989F8F" w14:textId="77777777" w:rsidTr="00CE5BD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5B5FB6DD" w14:textId="77777777" w:rsidR="002833ED" w:rsidRPr="00493730" w:rsidRDefault="002833ED" w:rsidP="00CE5BD6">
            <w:pPr>
              <w:spacing w:line="240" w:lineRule="auto"/>
              <w:ind w:firstLine="0"/>
              <w:rPr>
                <w:b/>
                <w:bCs/>
              </w:rPr>
            </w:pPr>
            <w:r w:rsidRPr="00493730">
              <w:rPr>
                <w:b/>
                <w:bCs/>
              </w:rPr>
              <w:t>Description</w:t>
            </w:r>
          </w:p>
          <w:p w14:paraId="01F719A6" w14:textId="16C6EF91" w:rsidR="002833ED" w:rsidRDefault="00F42903" w:rsidP="00CE5BD6">
            <w:pPr>
              <w:spacing w:line="240" w:lineRule="auto"/>
              <w:ind w:firstLine="0"/>
            </w:pPr>
            <w:r>
              <w:t>Marketing</w:t>
            </w:r>
            <w:r w:rsidR="002833ED">
              <w:t xml:space="preserve"> should be able to </w:t>
            </w:r>
            <w:r>
              <w:t>authenticate first when entering to the website.</w:t>
            </w:r>
          </w:p>
          <w:p w14:paraId="7F9FB537" w14:textId="77777777" w:rsidR="002833ED" w:rsidRDefault="002833ED" w:rsidP="00CE5BD6">
            <w:pPr>
              <w:spacing w:line="240" w:lineRule="auto"/>
              <w:ind w:firstLine="0"/>
            </w:pPr>
            <w:r>
              <w:t>Test Description</w:t>
            </w:r>
          </w:p>
          <w:p w14:paraId="2CF7FCDD" w14:textId="0B2E94D2" w:rsidR="002833ED" w:rsidRDefault="002833ED" w:rsidP="00CE5BD6">
            <w:pPr>
              <w:pStyle w:val="ListParagraph"/>
              <w:numPr>
                <w:ilvl w:val="0"/>
                <w:numId w:val="18"/>
              </w:numPr>
            </w:pPr>
            <w:r>
              <w:t xml:space="preserve">Successful </w:t>
            </w:r>
            <w:r w:rsidR="00A256BC">
              <w:t>Login</w:t>
            </w:r>
          </w:p>
          <w:p w14:paraId="40AC7AD5" w14:textId="77777777" w:rsidR="002833ED" w:rsidRDefault="002833ED" w:rsidP="00CE5BD6">
            <w:pPr>
              <w:pStyle w:val="ListParagraph"/>
              <w:numPr>
                <w:ilvl w:val="0"/>
                <w:numId w:val="18"/>
              </w:numPr>
            </w:pPr>
            <w:r>
              <w:t>Validation</w:t>
            </w:r>
          </w:p>
          <w:p w14:paraId="33F12156" w14:textId="10BB9D60" w:rsidR="002833ED" w:rsidRDefault="002833ED" w:rsidP="00CE5BD6">
            <w:pPr>
              <w:pStyle w:val="ListParagraph"/>
              <w:numPr>
                <w:ilvl w:val="0"/>
                <w:numId w:val="18"/>
              </w:numPr>
            </w:pPr>
            <w:r>
              <w:t xml:space="preserve">Do not allow </w:t>
            </w:r>
            <w:r w:rsidR="00BC02BE">
              <w:t>if login fail</w:t>
            </w:r>
          </w:p>
        </w:tc>
      </w:tr>
    </w:tbl>
    <w:p w14:paraId="25605D6C" w14:textId="77777777" w:rsidR="00150BD5" w:rsidRDefault="00150BD5" w:rsidP="0087233F"/>
    <w:p w14:paraId="22A60733" w14:textId="77777777" w:rsidR="00150BD5" w:rsidRDefault="00150BD5" w:rsidP="0087233F"/>
    <w:p w14:paraId="79ADD083" w14:textId="77777777" w:rsidR="00150BD5" w:rsidRDefault="00150BD5" w:rsidP="0087233F"/>
    <w:p w14:paraId="57DD628C" w14:textId="77777777" w:rsidR="00150BD5" w:rsidRDefault="00150BD5" w:rsidP="0087233F"/>
    <w:p w14:paraId="08F2F0BF" w14:textId="77777777" w:rsidR="00150BD5" w:rsidRDefault="00150BD5" w:rsidP="0087233F"/>
    <w:p w14:paraId="0BAA5CB6" w14:textId="77777777" w:rsidR="00150BD5" w:rsidRDefault="00150BD5" w:rsidP="0087233F"/>
    <w:p w14:paraId="7D8EE462" w14:textId="77777777" w:rsidR="00150BD5" w:rsidRDefault="00150BD5" w:rsidP="0087233F"/>
    <w:p w14:paraId="32111A78" w14:textId="6E01BB26" w:rsidR="00C02EFA" w:rsidRDefault="00912542" w:rsidP="0087233F">
      <w:r>
        <w:t>Task-5</w:t>
      </w:r>
    </w:p>
    <w:tbl>
      <w:tblPr>
        <w:tblStyle w:val="TableGrid"/>
        <w:tblW w:w="0" w:type="auto"/>
        <w:tblLook w:val="04A0" w:firstRow="1" w:lastRow="0" w:firstColumn="1" w:lastColumn="0" w:noHBand="0" w:noVBand="1"/>
      </w:tblPr>
      <w:tblGrid>
        <w:gridCol w:w="2336"/>
        <w:gridCol w:w="2338"/>
        <w:gridCol w:w="2338"/>
        <w:gridCol w:w="2338"/>
      </w:tblGrid>
      <w:tr w:rsidR="001265EE" w14:paraId="325B7690" w14:textId="77777777" w:rsidTr="00CE5BD6">
        <w:tc>
          <w:tcPr>
            <w:tcW w:w="9350" w:type="dxa"/>
            <w:gridSpan w:val="4"/>
          </w:tcPr>
          <w:p w14:paraId="6224A1AE" w14:textId="780F37C1" w:rsidR="001265EE" w:rsidRDefault="001265EE" w:rsidP="00CE5BD6">
            <w:pPr>
              <w:ind w:firstLine="0"/>
            </w:pPr>
            <w:r>
              <w:t xml:space="preserve">Create Marketing </w:t>
            </w:r>
            <w:r w:rsidR="006D5DE0">
              <w:t xml:space="preserve">Coordinator </w:t>
            </w:r>
            <w:r w:rsidR="008B7DA9">
              <w:t>Feedback</w:t>
            </w:r>
            <w:r w:rsidR="007C71DD">
              <w:t xml:space="preserve"> and Approve</w:t>
            </w:r>
            <w:r w:rsidR="006D5DE0">
              <w:t xml:space="preserve"> Form</w:t>
            </w:r>
            <w:r>
              <w:t xml:space="preserve">  </w:t>
            </w:r>
          </w:p>
        </w:tc>
      </w:tr>
      <w:tr w:rsidR="001265EE" w14:paraId="684FC7B7" w14:textId="77777777" w:rsidTr="00CE5BD6">
        <w:tc>
          <w:tcPr>
            <w:tcW w:w="4675" w:type="dxa"/>
            <w:gridSpan w:val="2"/>
          </w:tcPr>
          <w:p w14:paraId="79E050CB" w14:textId="77777777" w:rsidR="001265EE" w:rsidRDefault="001265EE" w:rsidP="00CE5BD6">
            <w:pPr>
              <w:ind w:firstLine="0"/>
            </w:pPr>
            <w:r>
              <w:t xml:space="preserve">Status </w:t>
            </w:r>
          </w:p>
        </w:tc>
        <w:tc>
          <w:tcPr>
            <w:tcW w:w="4675" w:type="dxa"/>
            <w:gridSpan w:val="2"/>
          </w:tcPr>
          <w:p w14:paraId="2D887DD3" w14:textId="77777777" w:rsidR="001265EE" w:rsidRDefault="001265EE" w:rsidP="00CE5BD6">
            <w:pPr>
              <w:ind w:firstLine="0"/>
            </w:pPr>
            <w:r>
              <w:t>TODO</w:t>
            </w:r>
          </w:p>
        </w:tc>
      </w:tr>
      <w:tr w:rsidR="001265EE" w14:paraId="1C354D50" w14:textId="77777777" w:rsidTr="00CE5BD6">
        <w:tc>
          <w:tcPr>
            <w:tcW w:w="4675" w:type="dxa"/>
            <w:gridSpan w:val="2"/>
          </w:tcPr>
          <w:p w14:paraId="57AD9CEF" w14:textId="77777777" w:rsidR="001265EE" w:rsidRDefault="001265EE" w:rsidP="00CE5BD6">
            <w:pPr>
              <w:ind w:firstLine="0"/>
            </w:pPr>
            <w:r>
              <w:t xml:space="preserve">Project </w:t>
            </w:r>
          </w:p>
        </w:tc>
        <w:tc>
          <w:tcPr>
            <w:tcW w:w="4675" w:type="dxa"/>
            <w:gridSpan w:val="2"/>
          </w:tcPr>
          <w:p w14:paraId="3A6A546B" w14:textId="77777777" w:rsidR="001265EE" w:rsidRDefault="001265EE" w:rsidP="00CE5BD6">
            <w:pPr>
              <w:ind w:firstLine="0"/>
            </w:pPr>
            <w:proofErr w:type="spellStart"/>
            <w:r>
              <w:t>EWSD_Magazine</w:t>
            </w:r>
            <w:proofErr w:type="spellEnd"/>
          </w:p>
        </w:tc>
      </w:tr>
      <w:tr w:rsidR="001265EE" w14:paraId="58831A36" w14:textId="77777777" w:rsidTr="00CE5BD6">
        <w:tc>
          <w:tcPr>
            <w:tcW w:w="2337" w:type="dxa"/>
          </w:tcPr>
          <w:p w14:paraId="43E3B1A1" w14:textId="77777777" w:rsidR="001265EE" w:rsidRDefault="001265EE" w:rsidP="00CE5BD6">
            <w:pPr>
              <w:ind w:firstLine="0"/>
            </w:pPr>
            <w:r>
              <w:t>Type:</w:t>
            </w:r>
          </w:p>
        </w:tc>
        <w:tc>
          <w:tcPr>
            <w:tcW w:w="2337" w:type="dxa"/>
          </w:tcPr>
          <w:p w14:paraId="112256D7" w14:textId="77777777" w:rsidR="001265EE" w:rsidRDefault="001265EE" w:rsidP="00CE5BD6">
            <w:pPr>
              <w:ind w:firstLine="0"/>
            </w:pPr>
            <w:r>
              <w:t>Story</w:t>
            </w:r>
          </w:p>
        </w:tc>
        <w:tc>
          <w:tcPr>
            <w:tcW w:w="2338" w:type="dxa"/>
          </w:tcPr>
          <w:p w14:paraId="6D6A386A" w14:textId="77777777" w:rsidR="001265EE" w:rsidRDefault="001265EE" w:rsidP="00CE5BD6">
            <w:pPr>
              <w:ind w:firstLine="0"/>
            </w:pPr>
            <w:r>
              <w:t>Priority:</w:t>
            </w:r>
          </w:p>
        </w:tc>
        <w:tc>
          <w:tcPr>
            <w:tcW w:w="2338" w:type="dxa"/>
          </w:tcPr>
          <w:p w14:paraId="1F033132" w14:textId="77777777" w:rsidR="001265EE" w:rsidRDefault="001265EE" w:rsidP="00CE5BD6">
            <w:pPr>
              <w:ind w:firstLine="0"/>
            </w:pPr>
            <w:r>
              <w:t>Very High</w:t>
            </w:r>
          </w:p>
        </w:tc>
      </w:tr>
      <w:tr w:rsidR="001265EE" w14:paraId="4C1A5067" w14:textId="77777777" w:rsidTr="00CE5BD6">
        <w:tc>
          <w:tcPr>
            <w:tcW w:w="2337" w:type="dxa"/>
          </w:tcPr>
          <w:p w14:paraId="38917BA9" w14:textId="77777777" w:rsidR="001265EE" w:rsidRDefault="001265EE" w:rsidP="00CE5BD6">
            <w:pPr>
              <w:ind w:firstLine="0"/>
            </w:pPr>
            <w:r>
              <w:t>Reporter</w:t>
            </w:r>
          </w:p>
        </w:tc>
        <w:tc>
          <w:tcPr>
            <w:tcW w:w="2337" w:type="dxa"/>
          </w:tcPr>
          <w:p w14:paraId="4041C767" w14:textId="77777777" w:rsidR="001265EE" w:rsidRDefault="001265EE" w:rsidP="00CE5BD6">
            <w:pPr>
              <w:ind w:firstLine="0"/>
            </w:pPr>
            <w:r>
              <w:t>Arkar</w:t>
            </w:r>
          </w:p>
        </w:tc>
        <w:tc>
          <w:tcPr>
            <w:tcW w:w="2338" w:type="dxa"/>
          </w:tcPr>
          <w:p w14:paraId="368B9F6C" w14:textId="77777777" w:rsidR="001265EE" w:rsidRDefault="001265EE" w:rsidP="00CE5BD6">
            <w:pPr>
              <w:ind w:firstLine="0"/>
            </w:pPr>
            <w:r>
              <w:t>Assignee</w:t>
            </w:r>
          </w:p>
        </w:tc>
        <w:tc>
          <w:tcPr>
            <w:tcW w:w="2338" w:type="dxa"/>
          </w:tcPr>
          <w:p w14:paraId="256FC661" w14:textId="77777777" w:rsidR="001265EE" w:rsidRDefault="001265EE" w:rsidP="00CE5BD6">
            <w:pPr>
              <w:ind w:firstLine="0"/>
            </w:pPr>
            <w:r>
              <w:t>Arkar</w:t>
            </w:r>
          </w:p>
        </w:tc>
      </w:tr>
      <w:tr w:rsidR="001265EE" w14:paraId="49435A5D" w14:textId="77777777" w:rsidTr="00CE5BD6">
        <w:tc>
          <w:tcPr>
            <w:tcW w:w="2337" w:type="dxa"/>
          </w:tcPr>
          <w:p w14:paraId="288B5F1A" w14:textId="77777777" w:rsidR="001265EE" w:rsidRDefault="001265EE" w:rsidP="00CE5BD6">
            <w:pPr>
              <w:ind w:firstLine="0"/>
            </w:pPr>
            <w:r>
              <w:t xml:space="preserve">Estimate Time </w:t>
            </w:r>
          </w:p>
        </w:tc>
        <w:tc>
          <w:tcPr>
            <w:tcW w:w="2337" w:type="dxa"/>
          </w:tcPr>
          <w:p w14:paraId="05CC4091" w14:textId="77777777" w:rsidR="001265EE" w:rsidRDefault="001265EE" w:rsidP="00CE5BD6">
            <w:pPr>
              <w:ind w:firstLine="0"/>
            </w:pPr>
            <w:r>
              <w:t xml:space="preserve">3 </w:t>
            </w:r>
            <w:proofErr w:type="gramStart"/>
            <w:r>
              <w:t>hour</w:t>
            </w:r>
            <w:proofErr w:type="gramEnd"/>
          </w:p>
        </w:tc>
        <w:tc>
          <w:tcPr>
            <w:tcW w:w="2338" w:type="dxa"/>
          </w:tcPr>
          <w:p w14:paraId="07D59F2B" w14:textId="77777777" w:rsidR="001265EE" w:rsidRDefault="001265EE" w:rsidP="00CE5BD6">
            <w:pPr>
              <w:ind w:firstLine="0"/>
            </w:pPr>
            <w:r>
              <w:t>Remaining Estimate</w:t>
            </w:r>
          </w:p>
        </w:tc>
        <w:tc>
          <w:tcPr>
            <w:tcW w:w="2338" w:type="dxa"/>
          </w:tcPr>
          <w:p w14:paraId="2947F9B5" w14:textId="77777777" w:rsidR="001265EE" w:rsidRDefault="001265EE" w:rsidP="00CE5BD6">
            <w:pPr>
              <w:ind w:firstLine="0"/>
            </w:pPr>
            <w:r>
              <w:t>0</w:t>
            </w:r>
          </w:p>
        </w:tc>
      </w:tr>
    </w:tbl>
    <w:p w14:paraId="37EE71CF" w14:textId="77777777" w:rsidR="001265EE" w:rsidRDefault="001265EE" w:rsidP="001265EE">
      <w:pPr>
        <w:ind w:firstLine="0"/>
      </w:pPr>
    </w:p>
    <w:tbl>
      <w:tblPr>
        <w:tblStyle w:val="TableGrid"/>
        <w:tblW w:w="0" w:type="auto"/>
        <w:tblLook w:val="04A0" w:firstRow="1" w:lastRow="0" w:firstColumn="1" w:lastColumn="0" w:noHBand="0" w:noVBand="1"/>
      </w:tblPr>
      <w:tblGrid>
        <w:gridCol w:w="3116"/>
        <w:gridCol w:w="3117"/>
        <w:gridCol w:w="3117"/>
      </w:tblGrid>
      <w:tr w:rsidR="001265EE" w14:paraId="1D7666FD" w14:textId="77777777" w:rsidTr="00CE5BD6">
        <w:tc>
          <w:tcPr>
            <w:tcW w:w="3116" w:type="dxa"/>
          </w:tcPr>
          <w:p w14:paraId="5190EBBD" w14:textId="77777777" w:rsidR="001265EE" w:rsidRDefault="001265EE" w:rsidP="00CE5BD6">
            <w:pPr>
              <w:ind w:firstLine="0"/>
            </w:pPr>
            <w:r>
              <w:t xml:space="preserve">Summary </w:t>
            </w:r>
          </w:p>
        </w:tc>
        <w:tc>
          <w:tcPr>
            <w:tcW w:w="3117" w:type="dxa"/>
          </w:tcPr>
          <w:p w14:paraId="3FB08DD3" w14:textId="77777777" w:rsidR="001265EE" w:rsidRDefault="001265EE" w:rsidP="00CE5BD6">
            <w:pPr>
              <w:ind w:firstLine="0"/>
            </w:pPr>
            <w:r>
              <w:t xml:space="preserve">Status </w:t>
            </w:r>
          </w:p>
        </w:tc>
        <w:tc>
          <w:tcPr>
            <w:tcW w:w="3117" w:type="dxa"/>
          </w:tcPr>
          <w:p w14:paraId="733D9B29" w14:textId="77777777" w:rsidR="001265EE" w:rsidRDefault="001265EE" w:rsidP="00CE5BD6">
            <w:pPr>
              <w:ind w:firstLine="0"/>
            </w:pPr>
            <w:r>
              <w:t>Assignee</w:t>
            </w:r>
          </w:p>
        </w:tc>
      </w:tr>
      <w:tr w:rsidR="001265EE" w14:paraId="366BEC89" w14:textId="77777777" w:rsidTr="00CE5BD6">
        <w:tc>
          <w:tcPr>
            <w:tcW w:w="3116" w:type="dxa"/>
          </w:tcPr>
          <w:p w14:paraId="6259AB62" w14:textId="77777777" w:rsidR="001265EE" w:rsidRDefault="001265EE" w:rsidP="00CE5BD6">
            <w:pPr>
              <w:ind w:firstLine="0"/>
            </w:pPr>
            <w:r>
              <w:t>Implement Front End Design</w:t>
            </w:r>
          </w:p>
        </w:tc>
        <w:tc>
          <w:tcPr>
            <w:tcW w:w="3117" w:type="dxa"/>
          </w:tcPr>
          <w:p w14:paraId="2510C6A3" w14:textId="77777777" w:rsidR="001265EE" w:rsidRDefault="001265EE" w:rsidP="00CE5BD6">
            <w:pPr>
              <w:ind w:firstLine="0"/>
            </w:pPr>
            <w:r>
              <w:t>TODO</w:t>
            </w:r>
          </w:p>
        </w:tc>
        <w:tc>
          <w:tcPr>
            <w:tcW w:w="3117" w:type="dxa"/>
          </w:tcPr>
          <w:p w14:paraId="0FA1349C" w14:textId="77777777" w:rsidR="001265EE" w:rsidRDefault="001265EE" w:rsidP="00CE5BD6">
            <w:pPr>
              <w:ind w:firstLine="0"/>
            </w:pPr>
            <w:r>
              <w:t>arkar phyo  </w:t>
            </w:r>
          </w:p>
        </w:tc>
      </w:tr>
      <w:tr w:rsidR="001265EE" w14:paraId="23AEC987" w14:textId="77777777" w:rsidTr="00CE5BD6">
        <w:tc>
          <w:tcPr>
            <w:tcW w:w="3116" w:type="dxa"/>
          </w:tcPr>
          <w:p w14:paraId="655E0F85" w14:textId="77777777" w:rsidR="001265EE" w:rsidRDefault="001265EE" w:rsidP="00CE5BD6">
            <w:pPr>
              <w:ind w:firstLine="0"/>
            </w:pPr>
            <w:r>
              <w:t>Create Backend Scripts</w:t>
            </w:r>
          </w:p>
        </w:tc>
        <w:tc>
          <w:tcPr>
            <w:tcW w:w="3117" w:type="dxa"/>
          </w:tcPr>
          <w:p w14:paraId="648653A8" w14:textId="77777777" w:rsidR="001265EE" w:rsidRDefault="001265EE" w:rsidP="00CE5BD6">
            <w:pPr>
              <w:ind w:firstLine="0"/>
            </w:pPr>
            <w:r>
              <w:t>TODO</w:t>
            </w:r>
          </w:p>
        </w:tc>
        <w:tc>
          <w:tcPr>
            <w:tcW w:w="3117" w:type="dxa"/>
          </w:tcPr>
          <w:p w14:paraId="104434EB" w14:textId="77777777" w:rsidR="001265EE" w:rsidRDefault="001265EE" w:rsidP="00CE5BD6">
            <w:pPr>
              <w:ind w:firstLine="0"/>
            </w:pPr>
            <w:r>
              <w:t>Suan Thiha Nyan</w:t>
            </w:r>
          </w:p>
        </w:tc>
      </w:tr>
      <w:tr w:rsidR="001265EE" w14:paraId="6048C1A8" w14:textId="77777777" w:rsidTr="00CE5BD6">
        <w:tc>
          <w:tcPr>
            <w:tcW w:w="3116" w:type="dxa"/>
          </w:tcPr>
          <w:p w14:paraId="037615B1" w14:textId="77777777" w:rsidR="001265EE" w:rsidRDefault="001265EE" w:rsidP="00CE5BD6">
            <w:pPr>
              <w:ind w:firstLine="0"/>
            </w:pPr>
            <w:r>
              <w:t>Testing</w:t>
            </w:r>
          </w:p>
        </w:tc>
        <w:tc>
          <w:tcPr>
            <w:tcW w:w="3117" w:type="dxa"/>
          </w:tcPr>
          <w:p w14:paraId="642ACC04" w14:textId="77777777" w:rsidR="001265EE" w:rsidRDefault="001265EE" w:rsidP="00CE5BD6">
            <w:pPr>
              <w:ind w:firstLine="0"/>
            </w:pPr>
            <w:r>
              <w:t>TOD</w:t>
            </w:r>
          </w:p>
        </w:tc>
        <w:tc>
          <w:tcPr>
            <w:tcW w:w="3117" w:type="dxa"/>
          </w:tcPr>
          <w:p w14:paraId="58E18F71" w14:textId="77777777" w:rsidR="001265EE" w:rsidRDefault="001265EE" w:rsidP="00CE5BD6">
            <w:pPr>
              <w:ind w:firstLine="0"/>
            </w:pPr>
            <w:r>
              <w:t>Zaw Htet Aung  </w:t>
            </w:r>
          </w:p>
        </w:tc>
      </w:tr>
    </w:tbl>
    <w:p w14:paraId="623A418A" w14:textId="77777777" w:rsidR="001265EE" w:rsidRDefault="001265EE" w:rsidP="001265EE">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1265EE" w14:paraId="232744C5" w14:textId="77777777" w:rsidTr="00CE5BD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FF14078" w14:textId="77777777" w:rsidR="001265EE" w:rsidRPr="00493730" w:rsidRDefault="001265EE" w:rsidP="00CE5BD6">
            <w:pPr>
              <w:spacing w:line="240" w:lineRule="auto"/>
              <w:ind w:firstLine="0"/>
              <w:rPr>
                <w:b/>
                <w:bCs/>
              </w:rPr>
            </w:pPr>
            <w:r w:rsidRPr="00493730">
              <w:rPr>
                <w:b/>
                <w:bCs/>
              </w:rPr>
              <w:t>Description</w:t>
            </w:r>
          </w:p>
          <w:p w14:paraId="042E5478" w14:textId="66D9721A" w:rsidR="008B7DA9" w:rsidRDefault="008B7DA9" w:rsidP="00CE5BD6">
            <w:pPr>
              <w:spacing w:line="240" w:lineRule="auto"/>
              <w:ind w:firstLine="0"/>
            </w:pPr>
            <w:r>
              <w:t>Marketing Coordinator should give feedback to the submitted articles according to their faculty.</w:t>
            </w:r>
          </w:p>
          <w:p w14:paraId="4C2F3753" w14:textId="114E4EB6" w:rsidR="001265EE" w:rsidRDefault="001265EE" w:rsidP="00CE5BD6">
            <w:pPr>
              <w:spacing w:line="240" w:lineRule="auto"/>
              <w:ind w:firstLine="0"/>
            </w:pPr>
            <w:r>
              <w:t>Test Description</w:t>
            </w:r>
          </w:p>
          <w:p w14:paraId="4A6A56C0" w14:textId="074AC136" w:rsidR="001265EE" w:rsidRDefault="001265EE" w:rsidP="00CE5BD6">
            <w:pPr>
              <w:pStyle w:val="ListParagraph"/>
              <w:numPr>
                <w:ilvl w:val="0"/>
                <w:numId w:val="18"/>
              </w:numPr>
            </w:pPr>
            <w:r>
              <w:t xml:space="preserve">Successful </w:t>
            </w:r>
            <w:r w:rsidR="00962359">
              <w:t>Comment</w:t>
            </w:r>
          </w:p>
          <w:p w14:paraId="09E6C81C" w14:textId="77777777" w:rsidR="001265EE" w:rsidRDefault="001265EE" w:rsidP="00962359">
            <w:pPr>
              <w:pStyle w:val="ListParagraph"/>
              <w:numPr>
                <w:ilvl w:val="0"/>
                <w:numId w:val="18"/>
              </w:numPr>
            </w:pPr>
            <w:r>
              <w:t>Validation</w:t>
            </w:r>
          </w:p>
          <w:p w14:paraId="3EE64664" w14:textId="64E6C19F" w:rsidR="00FE600A" w:rsidRDefault="00FE600A" w:rsidP="00962359">
            <w:pPr>
              <w:pStyle w:val="ListParagraph"/>
              <w:numPr>
                <w:ilvl w:val="0"/>
                <w:numId w:val="18"/>
              </w:numPr>
            </w:pPr>
            <w:r>
              <w:t xml:space="preserve">Approve the article </w:t>
            </w:r>
          </w:p>
        </w:tc>
      </w:tr>
    </w:tbl>
    <w:p w14:paraId="58AAD154" w14:textId="77777777" w:rsidR="00336843" w:rsidRDefault="00336843" w:rsidP="0087233F"/>
    <w:p w14:paraId="652C492A" w14:textId="77777777" w:rsidR="00336843" w:rsidRDefault="00336843" w:rsidP="0087233F"/>
    <w:p w14:paraId="6665F69E" w14:textId="77777777" w:rsidR="00336843" w:rsidRDefault="00336843" w:rsidP="0087233F"/>
    <w:p w14:paraId="1A4AA440" w14:textId="77777777" w:rsidR="00336843" w:rsidRDefault="00336843" w:rsidP="0087233F"/>
    <w:p w14:paraId="5C066196" w14:textId="77777777" w:rsidR="00336843" w:rsidRDefault="00336843" w:rsidP="0087233F"/>
    <w:p w14:paraId="0E5ED504" w14:textId="77777777" w:rsidR="00336843" w:rsidRDefault="00336843" w:rsidP="0087233F"/>
    <w:p w14:paraId="1EE0D6B0" w14:textId="77777777" w:rsidR="00336843" w:rsidRDefault="00336843" w:rsidP="0087233F"/>
    <w:p w14:paraId="2B82B93D" w14:textId="6F29A385" w:rsidR="00912542" w:rsidRDefault="00912542" w:rsidP="0087233F">
      <w:r>
        <w:t>Task-6</w:t>
      </w:r>
    </w:p>
    <w:tbl>
      <w:tblPr>
        <w:tblStyle w:val="TableGrid"/>
        <w:tblW w:w="0" w:type="auto"/>
        <w:tblLook w:val="04A0" w:firstRow="1" w:lastRow="0" w:firstColumn="1" w:lastColumn="0" w:noHBand="0" w:noVBand="1"/>
      </w:tblPr>
      <w:tblGrid>
        <w:gridCol w:w="2336"/>
        <w:gridCol w:w="2338"/>
        <w:gridCol w:w="2338"/>
        <w:gridCol w:w="2338"/>
      </w:tblGrid>
      <w:tr w:rsidR="00A85E2D" w14:paraId="6C020234" w14:textId="77777777" w:rsidTr="00CE5BD6">
        <w:tc>
          <w:tcPr>
            <w:tcW w:w="9350" w:type="dxa"/>
            <w:gridSpan w:val="4"/>
          </w:tcPr>
          <w:p w14:paraId="79AFE570" w14:textId="56C2189A" w:rsidR="00A85E2D" w:rsidRDefault="00A85E2D" w:rsidP="00CE5BD6">
            <w:pPr>
              <w:ind w:firstLine="0"/>
            </w:pPr>
            <w:r>
              <w:t xml:space="preserve">Create Student Profile Page  </w:t>
            </w:r>
          </w:p>
        </w:tc>
      </w:tr>
      <w:tr w:rsidR="00A85E2D" w14:paraId="6F03B736" w14:textId="77777777" w:rsidTr="00CE5BD6">
        <w:tc>
          <w:tcPr>
            <w:tcW w:w="4675" w:type="dxa"/>
            <w:gridSpan w:val="2"/>
          </w:tcPr>
          <w:p w14:paraId="241B834C" w14:textId="77777777" w:rsidR="00A85E2D" w:rsidRDefault="00A85E2D" w:rsidP="00CE5BD6">
            <w:pPr>
              <w:ind w:firstLine="0"/>
            </w:pPr>
            <w:r>
              <w:t xml:space="preserve">Status </w:t>
            </w:r>
          </w:p>
        </w:tc>
        <w:tc>
          <w:tcPr>
            <w:tcW w:w="4675" w:type="dxa"/>
            <w:gridSpan w:val="2"/>
          </w:tcPr>
          <w:p w14:paraId="4E88BE92" w14:textId="77777777" w:rsidR="00A85E2D" w:rsidRDefault="00A85E2D" w:rsidP="00CE5BD6">
            <w:pPr>
              <w:ind w:firstLine="0"/>
            </w:pPr>
            <w:r>
              <w:t>TODO</w:t>
            </w:r>
          </w:p>
        </w:tc>
      </w:tr>
      <w:tr w:rsidR="00A85E2D" w14:paraId="4BF13DC8" w14:textId="77777777" w:rsidTr="00CE5BD6">
        <w:tc>
          <w:tcPr>
            <w:tcW w:w="4675" w:type="dxa"/>
            <w:gridSpan w:val="2"/>
          </w:tcPr>
          <w:p w14:paraId="7C987A17" w14:textId="77777777" w:rsidR="00A85E2D" w:rsidRDefault="00A85E2D" w:rsidP="00CE5BD6">
            <w:pPr>
              <w:ind w:firstLine="0"/>
            </w:pPr>
            <w:r>
              <w:t xml:space="preserve">Project </w:t>
            </w:r>
          </w:p>
        </w:tc>
        <w:tc>
          <w:tcPr>
            <w:tcW w:w="4675" w:type="dxa"/>
            <w:gridSpan w:val="2"/>
          </w:tcPr>
          <w:p w14:paraId="0090BEB8" w14:textId="77777777" w:rsidR="00A85E2D" w:rsidRDefault="00A85E2D" w:rsidP="00CE5BD6">
            <w:pPr>
              <w:ind w:firstLine="0"/>
            </w:pPr>
            <w:proofErr w:type="spellStart"/>
            <w:r>
              <w:t>EWSD_Magazine</w:t>
            </w:r>
            <w:proofErr w:type="spellEnd"/>
          </w:p>
        </w:tc>
      </w:tr>
      <w:tr w:rsidR="00A85E2D" w14:paraId="2E5E4C3E" w14:textId="77777777" w:rsidTr="00CE5BD6">
        <w:tc>
          <w:tcPr>
            <w:tcW w:w="2337" w:type="dxa"/>
          </w:tcPr>
          <w:p w14:paraId="00DC108E" w14:textId="77777777" w:rsidR="00A85E2D" w:rsidRDefault="00A85E2D" w:rsidP="00CE5BD6">
            <w:pPr>
              <w:ind w:firstLine="0"/>
            </w:pPr>
            <w:r>
              <w:t>Type:</w:t>
            </w:r>
          </w:p>
        </w:tc>
        <w:tc>
          <w:tcPr>
            <w:tcW w:w="2337" w:type="dxa"/>
          </w:tcPr>
          <w:p w14:paraId="1573CFEF" w14:textId="77777777" w:rsidR="00A85E2D" w:rsidRDefault="00A85E2D" w:rsidP="00CE5BD6">
            <w:pPr>
              <w:ind w:firstLine="0"/>
            </w:pPr>
            <w:r>
              <w:t>Story</w:t>
            </w:r>
          </w:p>
        </w:tc>
        <w:tc>
          <w:tcPr>
            <w:tcW w:w="2338" w:type="dxa"/>
          </w:tcPr>
          <w:p w14:paraId="16FCCE15" w14:textId="77777777" w:rsidR="00A85E2D" w:rsidRDefault="00A85E2D" w:rsidP="00CE5BD6">
            <w:pPr>
              <w:ind w:firstLine="0"/>
            </w:pPr>
            <w:r>
              <w:t>Priority:</w:t>
            </w:r>
          </w:p>
        </w:tc>
        <w:tc>
          <w:tcPr>
            <w:tcW w:w="2338" w:type="dxa"/>
          </w:tcPr>
          <w:p w14:paraId="7B7ABAD4" w14:textId="77777777" w:rsidR="00A85E2D" w:rsidRDefault="00A85E2D" w:rsidP="00CE5BD6">
            <w:pPr>
              <w:ind w:firstLine="0"/>
            </w:pPr>
            <w:r>
              <w:t>Very High</w:t>
            </w:r>
          </w:p>
        </w:tc>
      </w:tr>
      <w:tr w:rsidR="00A85E2D" w14:paraId="0ACB80D7" w14:textId="77777777" w:rsidTr="00CE5BD6">
        <w:tc>
          <w:tcPr>
            <w:tcW w:w="2337" w:type="dxa"/>
          </w:tcPr>
          <w:p w14:paraId="729FB412" w14:textId="77777777" w:rsidR="00A85E2D" w:rsidRDefault="00A85E2D" w:rsidP="00CE5BD6">
            <w:pPr>
              <w:ind w:firstLine="0"/>
            </w:pPr>
            <w:r>
              <w:t>Reporter</w:t>
            </w:r>
          </w:p>
        </w:tc>
        <w:tc>
          <w:tcPr>
            <w:tcW w:w="2337" w:type="dxa"/>
          </w:tcPr>
          <w:p w14:paraId="73CC16AA" w14:textId="77777777" w:rsidR="00A85E2D" w:rsidRDefault="00A85E2D" w:rsidP="00CE5BD6">
            <w:pPr>
              <w:ind w:firstLine="0"/>
            </w:pPr>
            <w:r>
              <w:t>Arkar</w:t>
            </w:r>
          </w:p>
        </w:tc>
        <w:tc>
          <w:tcPr>
            <w:tcW w:w="2338" w:type="dxa"/>
          </w:tcPr>
          <w:p w14:paraId="778E68F9" w14:textId="77777777" w:rsidR="00A85E2D" w:rsidRDefault="00A85E2D" w:rsidP="00CE5BD6">
            <w:pPr>
              <w:ind w:firstLine="0"/>
            </w:pPr>
            <w:r>
              <w:t>Assignee</w:t>
            </w:r>
          </w:p>
        </w:tc>
        <w:tc>
          <w:tcPr>
            <w:tcW w:w="2338" w:type="dxa"/>
          </w:tcPr>
          <w:p w14:paraId="2D5E03FB" w14:textId="77777777" w:rsidR="00A85E2D" w:rsidRDefault="00A85E2D" w:rsidP="00CE5BD6">
            <w:pPr>
              <w:ind w:firstLine="0"/>
            </w:pPr>
            <w:r>
              <w:t>Arkar</w:t>
            </w:r>
          </w:p>
        </w:tc>
      </w:tr>
      <w:tr w:rsidR="00A85E2D" w14:paraId="1FE0D907" w14:textId="77777777" w:rsidTr="00CE5BD6">
        <w:tc>
          <w:tcPr>
            <w:tcW w:w="2337" w:type="dxa"/>
          </w:tcPr>
          <w:p w14:paraId="3C1A649D" w14:textId="77777777" w:rsidR="00A85E2D" w:rsidRDefault="00A85E2D" w:rsidP="00CE5BD6">
            <w:pPr>
              <w:ind w:firstLine="0"/>
            </w:pPr>
            <w:r>
              <w:t xml:space="preserve">Estimate Time </w:t>
            </w:r>
          </w:p>
        </w:tc>
        <w:tc>
          <w:tcPr>
            <w:tcW w:w="2337" w:type="dxa"/>
          </w:tcPr>
          <w:p w14:paraId="5B92B0D4" w14:textId="77777777" w:rsidR="00A85E2D" w:rsidRDefault="00A85E2D" w:rsidP="00CE5BD6">
            <w:pPr>
              <w:ind w:firstLine="0"/>
            </w:pPr>
            <w:r>
              <w:t xml:space="preserve">3 </w:t>
            </w:r>
            <w:proofErr w:type="gramStart"/>
            <w:r>
              <w:t>hour</w:t>
            </w:r>
            <w:proofErr w:type="gramEnd"/>
          </w:p>
        </w:tc>
        <w:tc>
          <w:tcPr>
            <w:tcW w:w="2338" w:type="dxa"/>
          </w:tcPr>
          <w:p w14:paraId="25968E08" w14:textId="77777777" w:rsidR="00A85E2D" w:rsidRDefault="00A85E2D" w:rsidP="00CE5BD6">
            <w:pPr>
              <w:ind w:firstLine="0"/>
            </w:pPr>
            <w:r>
              <w:t>Remaining Estimate</w:t>
            </w:r>
          </w:p>
        </w:tc>
        <w:tc>
          <w:tcPr>
            <w:tcW w:w="2338" w:type="dxa"/>
          </w:tcPr>
          <w:p w14:paraId="1BD39AA8" w14:textId="77777777" w:rsidR="00A85E2D" w:rsidRDefault="00A85E2D" w:rsidP="00CE5BD6">
            <w:pPr>
              <w:ind w:firstLine="0"/>
            </w:pPr>
            <w:r>
              <w:t>0</w:t>
            </w:r>
          </w:p>
        </w:tc>
      </w:tr>
    </w:tbl>
    <w:p w14:paraId="0FF2ABA6" w14:textId="77777777" w:rsidR="00A85E2D" w:rsidRDefault="00A85E2D" w:rsidP="00A85E2D">
      <w:pPr>
        <w:ind w:firstLine="0"/>
      </w:pPr>
    </w:p>
    <w:tbl>
      <w:tblPr>
        <w:tblStyle w:val="TableGrid"/>
        <w:tblW w:w="0" w:type="auto"/>
        <w:tblLook w:val="04A0" w:firstRow="1" w:lastRow="0" w:firstColumn="1" w:lastColumn="0" w:noHBand="0" w:noVBand="1"/>
      </w:tblPr>
      <w:tblGrid>
        <w:gridCol w:w="3116"/>
        <w:gridCol w:w="3117"/>
        <w:gridCol w:w="3117"/>
      </w:tblGrid>
      <w:tr w:rsidR="00A85E2D" w14:paraId="2C35EC17" w14:textId="77777777" w:rsidTr="00CE5BD6">
        <w:tc>
          <w:tcPr>
            <w:tcW w:w="3116" w:type="dxa"/>
          </w:tcPr>
          <w:p w14:paraId="6BAFCB6E" w14:textId="77777777" w:rsidR="00A85E2D" w:rsidRDefault="00A85E2D" w:rsidP="00CE5BD6">
            <w:pPr>
              <w:ind w:firstLine="0"/>
            </w:pPr>
            <w:r>
              <w:t xml:space="preserve">Summary </w:t>
            </w:r>
          </w:p>
        </w:tc>
        <w:tc>
          <w:tcPr>
            <w:tcW w:w="3117" w:type="dxa"/>
          </w:tcPr>
          <w:p w14:paraId="521C29C7" w14:textId="77777777" w:rsidR="00A85E2D" w:rsidRDefault="00A85E2D" w:rsidP="00CE5BD6">
            <w:pPr>
              <w:ind w:firstLine="0"/>
            </w:pPr>
            <w:r>
              <w:t xml:space="preserve">Status </w:t>
            </w:r>
          </w:p>
        </w:tc>
        <w:tc>
          <w:tcPr>
            <w:tcW w:w="3117" w:type="dxa"/>
          </w:tcPr>
          <w:p w14:paraId="1D7BAA03" w14:textId="77777777" w:rsidR="00A85E2D" w:rsidRDefault="00A85E2D" w:rsidP="00CE5BD6">
            <w:pPr>
              <w:ind w:firstLine="0"/>
            </w:pPr>
            <w:r>
              <w:t>Assignee</w:t>
            </w:r>
          </w:p>
        </w:tc>
      </w:tr>
      <w:tr w:rsidR="00A85E2D" w14:paraId="13110E7F" w14:textId="77777777" w:rsidTr="00CE5BD6">
        <w:tc>
          <w:tcPr>
            <w:tcW w:w="3116" w:type="dxa"/>
          </w:tcPr>
          <w:p w14:paraId="2BAEEE45" w14:textId="77777777" w:rsidR="00A85E2D" w:rsidRDefault="00A85E2D" w:rsidP="00CE5BD6">
            <w:pPr>
              <w:ind w:firstLine="0"/>
            </w:pPr>
            <w:r>
              <w:t>Implement Front End Design</w:t>
            </w:r>
          </w:p>
        </w:tc>
        <w:tc>
          <w:tcPr>
            <w:tcW w:w="3117" w:type="dxa"/>
          </w:tcPr>
          <w:p w14:paraId="70F7A494" w14:textId="77777777" w:rsidR="00A85E2D" w:rsidRDefault="00A85E2D" w:rsidP="00CE5BD6">
            <w:pPr>
              <w:ind w:firstLine="0"/>
            </w:pPr>
            <w:r>
              <w:t>TODO</w:t>
            </w:r>
          </w:p>
        </w:tc>
        <w:tc>
          <w:tcPr>
            <w:tcW w:w="3117" w:type="dxa"/>
          </w:tcPr>
          <w:p w14:paraId="6771C7F6" w14:textId="77777777" w:rsidR="00A85E2D" w:rsidRDefault="00A85E2D" w:rsidP="00CE5BD6">
            <w:pPr>
              <w:ind w:firstLine="0"/>
            </w:pPr>
            <w:r>
              <w:t>arkar phyo  </w:t>
            </w:r>
          </w:p>
        </w:tc>
      </w:tr>
      <w:tr w:rsidR="00A85E2D" w14:paraId="2144677C" w14:textId="77777777" w:rsidTr="00CE5BD6">
        <w:tc>
          <w:tcPr>
            <w:tcW w:w="3116" w:type="dxa"/>
          </w:tcPr>
          <w:p w14:paraId="1065E7B8" w14:textId="77777777" w:rsidR="00A85E2D" w:rsidRDefault="00A85E2D" w:rsidP="00CE5BD6">
            <w:pPr>
              <w:ind w:firstLine="0"/>
            </w:pPr>
            <w:r>
              <w:t>Create Backend Scripts</w:t>
            </w:r>
          </w:p>
        </w:tc>
        <w:tc>
          <w:tcPr>
            <w:tcW w:w="3117" w:type="dxa"/>
          </w:tcPr>
          <w:p w14:paraId="30773F8F" w14:textId="77777777" w:rsidR="00A85E2D" w:rsidRDefault="00A85E2D" w:rsidP="00CE5BD6">
            <w:pPr>
              <w:ind w:firstLine="0"/>
            </w:pPr>
            <w:r>
              <w:t>TODO</w:t>
            </w:r>
          </w:p>
        </w:tc>
        <w:tc>
          <w:tcPr>
            <w:tcW w:w="3117" w:type="dxa"/>
          </w:tcPr>
          <w:p w14:paraId="69CE0FE3" w14:textId="77777777" w:rsidR="00A85E2D" w:rsidRDefault="00A85E2D" w:rsidP="00CE5BD6">
            <w:pPr>
              <w:ind w:firstLine="0"/>
            </w:pPr>
            <w:r>
              <w:t>Suan Thiha Nyan</w:t>
            </w:r>
          </w:p>
        </w:tc>
      </w:tr>
      <w:tr w:rsidR="00A85E2D" w14:paraId="108A169A" w14:textId="77777777" w:rsidTr="00CE5BD6">
        <w:tc>
          <w:tcPr>
            <w:tcW w:w="3116" w:type="dxa"/>
          </w:tcPr>
          <w:p w14:paraId="5842C8BA" w14:textId="77777777" w:rsidR="00A85E2D" w:rsidRDefault="00A85E2D" w:rsidP="00CE5BD6">
            <w:pPr>
              <w:ind w:firstLine="0"/>
            </w:pPr>
            <w:r>
              <w:t>Testing</w:t>
            </w:r>
          </w:p>
        </w:tc>
        <w:tc>
          <w:tcPr>
            <w:tcW w:w="3117" w:type="dxa"/>
          </w:tcPr>
          <w:p w14:paraId="151B68C1" w14:textId="77777777" w:rsidR="00A85E2D" w:rsidRDefault="00A85E2D" w:rsidP="00CE5BD6">
            <w:pPr>
              <w:ind w:firstLine="0"/>
            </w:pPr>
            <w:r>
              <w:t>TOD</w:t>
            </w:r>
          </w:p>
        </w:tc>
        <w:tc>
          <w:tcPr>
            <w:tcW w:w="3117" w:type="dxa"/>
          </w:tcPr>
          <w:p w14:paraId="578E7E24" w14:textId="77777777" w:rsidR="00A85E2D" w:rsidRDefault="00A85E2D" w:rsidP="00CE5BD6">
            <w:pPr>
              <w:ind w:firstLine="0"/>
            </w:pPr>
            <w:r>
              <w:t>Zaw Htet Aung  </w:t>
            </w:r>
          </w:p>
        </w:tc>
      </w:tr>
    </w:tbl>
    <w:p w14:paraId="1C91DE86" w14:textId="77777777" w:rsidR="00A85E2D" w:rsidRDefault="00A85E2D" w:rsidP="00A85E2D">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A85E2D" w14:paraId="6954FC81" w14:textId="77777777" w:rsidTr="00CE5BD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3128696" w14:textId="77777777" w:rsidR="00A85E2D" w:rsidRPr="00493730" w:rsidRDefault="00A85E2D" w:rsidP="00CE5BD6">
            <w:pPr>
              <w:spacing w:line="240" w:lineRule="auto"/>
              <w:ind w:firstLine="0"/>
              <w:rPr>
                <w:b/>
                <w:bCs/>
              </w:rPr>
            </w:pPr>
            <w:r w:rsidRPr="00493730">
              <w:rPr>
                <w:b/>
                <w:bCs/>
              </w:rPr>
              <w:t>Description</w:t>
            </w:r>
          </w:p>
          <w:p w14:paraId="18C1DC0C" w14:textId="78B6A917" w:rsidR="00A85E2D" w:rsidRDefault="00105D3D" w:rsidP="00CE5BD6">
            <w:pPr>
              <w:spacing w:line="240" w:lineRule="auto"/>
              <w:ind w:firstLine="0"/>
            </w:pPr>
            <w:r>
              <w:t>Student Should be able to view,</w:t>
            </w:r>
            <w:r w:rsidR="00CE5BFA">
              <w:t xml:space="preserve"> </w:t>
            </w:r>
            <w:r>
              <w:t>edit and deactivate the account if they want to.</w:t>
            </w:r>
          </w:p>
          <w:p w14:paraId="60236AA2" w14:textId="77777777" w:rsidR="00A85E2D" w:rsidRPr="00CE5BFA" w:rsidRDefault="00A85E2D" w:rsidP="00CE5BD6">
            <w:pPr>
              <w:spacing w:line="240" w:lineRule="auto"/>
              <w:ind w:firstLine="0"/>
              <w:rPr>
                <w:b/>
                <w:bCs/>
              </w:rPr>
            </w:pPr>
            <w:r w:rsidRPr="00CE5BFA">
              <w:rPr>
                <w:b/>
                <w:bCs/>
              </w:rPr>
              <w:t>Test Description</w:t>
            </w:r>
          </w:p>
          <w:p w14:paraId="79C75C06" w14:textId="6C585DFF" w:rsidR="00CE5BFA" w:rsidRDefault="00CE5BFA" w:rsidP="00CE5BD6">
            <w:pPr>
              <w:pStyle w:val="ListParagraph"/>
              <w:numPr>
                <w:ilvl w:val="0"/>
                <w:numId w:val="18"/>
              </w:numPr>
            </w:pPr>
            <w:r>
              <w:t>Can view their particular profile information</w:t>
            </w:r>
          </w:p>
          <w:p w14:paraId="7188A2C9" w14:textId="77777777" w:rsidR="00CE5BFA" w:rsidRDefault="00CE5BFA" w:rsidP="00CE5BD6">
            <w:pPr>
              <w:pStyle w:val="ListParagraph"/>
              <w:numPr>
                <w:ilvl w:val="0"/>
                <w:numId w:val="18"/>
              </w:numPr>
            </w:pPr>
            <w:r>
              <w:t>Available to edit</w:t>
            </w:r>
          </w:p>
          <w:p w14:paraId="17BA838A" w14:textId="109F9291" w:rsidR="00A85E2D" w:rsidRDefault="00A85E2D" w:rsidP="00CE5BD6">
            <w:pPr>
              <w:pStyle w:val="ListParagraph"/>
              <w:numPr>
                <w:ilvl w:val="0"/>
                <w:numId w:val="18"/>
              </w:numPr>
            </w:pPr>
            <w:r>
              <w:t xml:space="preserve"> </w:t>
            </w:r>
            <w:r w:rsidR="00CE5BFA">
              <w:t xml:space="preserve">Delete or deactivate </w:t>
            </w:r>
            <w:proofErr w:type="gramStart"/>
            <w:r w:rsidR="00CE5BFA">
              <w:t>the their</w:t>
            </w:r>
            <w:proofErr w:type="gramEnd"/>
            <w:r w:rsidR="00CE5BFA">
              <w:t xml:space="preserve"> own account</w:t>
            </w:r>
          </w:p>
        </w:tc>
      </w:tr>
    </w:tbl>
    <w:p w14:paraId="5997B3A8" w14:textId="77777777" w:rsidR="002B4C67" w:rsidRDefault="002B4C67" w:rsidP="001A4951"/>
    <w:p w14:paraId="058EA2DD" w14:textId="77777777" w:rsidR="002B4C67" w:rsidRDefault="002B4C67" w:rsidP="001A4951"/>
    <w:p w14:paraId="4F1BD8A4" w14:textId="77777777" w:rsidR="002B4C67" w:rsidRDefault="002B4C67" w:rsidP="001A4951"/>
    <w:p w14:paraId="5C6B46AF" w14:textId="77777777" w:rsidR="002B4C67" w:rsidRDefault="002B4C67" w:rsidP="001A4951"/>
    <w:p w14:paraId="44307859" w14:textId="77777777" w:rsidR="002B4C67" w:rsidRDefault="002B4C67" w:rsidP="001A4951"/>
    <w:p w14:paraId="3373B99A" w14:textId="77777777" w:rsidR="002B4C67" w:rsidRDefault="002B4C67" w:rsidP="001A4951"/>
    <w:p w14:paraId="28E2CA2D" w14:textId="77777777" w:rsidR="002B4C67" w:rsidRDefault="002B4C67" w:rsidP="001A4951"/>
    <w:p w14:paraId="1D02B547" w14:textId="702BCF94" w:rsidR="00912542" w:rsidRDefault="001A4951" w:rsidP="001A4951">
      <w:r>
        <w:t>Task-7</w:t>
      </w:r>
    </w:p>
    <w:tbl>
      <w:tblPr>
        <w:tblStyle w:val="TableGrid"/>
        <w:tblW w:w="0" w:type="auto"/>
        <w:tblLook w:val="04A0" w:firstRow="1" w:lastRow="0" w:firstColumn="1" w:lastColumn="0" w:noHBand="0" w:noVBand="1"/>
      </w:tblPr>
      <w:tblGrid>
        <w:gridCol w:w="2336"/>
        <w:gridCol w:w="2338"/>
        <w:gridCol w:w="2338"/>
        <w:gridCol w:w="2338"/>
      </w:tblGrid>
      <w:tr w:rsidR="005069B8" w14:paraId="430EC10F" w14:textId="77777777" w:rsidTr="00CE5BD6">
        <w:tc>
          <w:tcPr>
            <w:tcW w:w="9350" w:type="dxa"/>
            <w:gridSpan w:val="4"/>
          </w:tcPr>
          <w:p w14:paraId="0B1F1900" w14:textId="747A2AA0" w:rsidR="005069B8" w:rsidRDefault="005069B8" w:rsidP="00CE5BD6">
            <w:pPr>
              <w:ind w:firstLine="0"/>
            </w:pPr>
            <w:r>
              <w:t xml:space="preserve">Create Marketing Coordinator Profile Page  </w:t>
            </w:r>
          </w:p>
        </w:tc>
      </w:tr>
      <w:tr w:rsidR="005069B8" w14:paraId="602171E8" w14:textId="77777777" w:rsidTr="00CE5BD6">
        <w:tc>
          <w:tcPr>
            <w:tcW w:w="4675" w:type="dxa"/>
            <w:gridSpan w:val="2"/>
          </w:tcPr>
          <w:p w14:paraId="28112ECC" w14:textId="77777777" w:rsidR="005069B8" w:rsidRDefault="005069B8" w:rsidP="00CE5BD6">
            <w:pPr>
              <w:ind w:firstLine="0"/>
            </w:pPr>
            <w:r>
              <w:t xml:space="preserve">Status </w:t>
            </w:r>
          </w:p>
        </w:tc>
        <w:tc>
          <w:tcPr>
            <w:tcW w:w="4675" w:type="dxa"/>
            <w:gridSpan w:val="2"/>
          </w:tcPr>
          <w:p w14:paraId="363D137D" w14:textId="77777777" w:rsidR="005069B8" w:rsidRDefault="005069B8" w:rsidP="00CE5BD6">
            <w:pPr>
              <w:ind w:firstLine="0"/>
            </w:pPr>
            <w:r>
              <w:t>TODO</w:t>
            </w:r>
          </w:p>
        </w:tc>
      </w:tr>
      <w:tr w:rsidR="005069B8" w14:paraId="01836CF3" w14:textId="77777777" w:rsidTr="00CE5BD6">
        <w:tc>
          <w:tcPr>
            <w:tcW w:w="4675" w:type="dxa"/>
            <w:gridSpan w:val="2"/>
          </w:tcPr>
          <w:p w14:paraId="7E1BC6C4" w14:textId="77777777" w:rsidR="005069B8" w:rsidRDefault="005069B8" w:rsidP="00CE5BD6">
            <w:pPr>
              <w:ind w:firstLine="0"/>
            </w:pPr>
            <w:r>
              <w:t xml:space="preserve">Project </w:t>
            </w:r>
          </w:p>
        </w:tc>
        <w:tc>
          <w:tcPr>
            <w:tcW w:w="4675" w:type="dxa"/>
            <w:gridSpan w:val="2"/>
          </w:tcPr>
          <w:p w14:paraId="0AA54637" w14:textId="77777777" w:rsidR="005069B8" w:rsidRDefault="005069B8" w:rsidP="00CE5BD6">
            <w:pPr>
              <w:ind w:firstLine="0"/>
            </w:pPr>
            <w:proofErr w:type="spellStart"/>
            <w:r>
              <w:t>EWSD_Magazine</w:t>
            </w:r>
            <w:proofErr w:type="spellEnd"/>
          </w:p>
        </w:tc>
      </w:tr>
      <w:tr w:rsidR="005069B8" w14:paraId="5BBAC9CF" w14:textId="77777777" w:rsidTr="00CE5BD6">
        <w:tc>
          <w:tcPr>
            <w:tcW w:w="2337" w:type="dxa"/>
          </w:tcPr>
          <w:p w14:paraId="29F745E6" w14:textId="77777777" w:rsidR="005069B8" w:rsidRDefault="005069B8" w:rsidP="00CE5BD6">
            <w:pPr>
              <w:ind w:firstLine="0"/>
            </w:pPr>
            <w:r>
              <w:t>Type:</w:t>
            </w:r>
          </w:p>
        </w:tc>
        <w:tc>
          <w:tcPr>
            <w:tcW w:w="2337" w:type="dxa"/>
          </w:tcPr>
          <w:p w14:paraId="0E415510" w14:textId="77777777" w:rsidR="005069B8" w:rsidRDefault="005069B8" w:rsidP="00CE5BD6">
            <w:pPr>
              <w:ind w:firstLine="0"/>
            </w:pPr>
            <w:r>
              <w:t>Story</w:t>
            </w:r>
          </w:p>
        </w:tc>
        <w:tc>
          <w:tcPr>
            <w:tcW w:w="2338" w:type="dxa"/>
          </w:tcPr>
          <w:p w14:paraId="7B68F0E2" w14:textId="77777777" w:rsidR="005069B8" w:rsidRDefault="005069B8" w:rsidP="00CE5BD6">
            <w:pPr>
              <w:ind w:firstLine="0"/>
            </w:pPr>
            <w:r>
              <w:t>Priority:</w:t>
            </w:r>
          </w:p>
        </w:tc>
        <w:tc>
          <w:tcPr>
            <w:tcW w:w="2338" w:type="dxa"/>
          </w:tcPr>
          <w:p w14:paraId="03EDFACA" w14:textId="77777777" w:rsidR="005069B8" w:rsidRDefault="005069B8" w:rsidP="00CE5BD6">
            <w:pPr>
              <w:ind w:firstLine="0"/>
            </w:pPr>
            <w:r>
              <w:t>Very High</w:t>
            </w:r>
          </w:p>
        </w:tc>
      </w:tr>
      <w:tr w:rsidR="005069B8" w14:paraId="3E33A9FD" w14:textId="77777777" w:rsidTr="00CE5BD6">
        <w:tc>
          <w:tcPr>
            <w:tcW w:w="2337" w:type="dxa"/>
          </w:tcPr>
          <w:p w14:paraId="27DCED68" w14:textId="77777777" w:rsidR="005069B8" w:rsidRDefault="005069B8" w:rsidP="00CE5BD6">
            <w:pPr>
              <w:ind w:firstLine="0"/>
            </w:pPr>
            <w:r>
              <w:t>Reporter</w:t>
            </w:r>
          </w:p>
        </w:tc>
        <w:tc>
          <w:tcPr>
            <w:tcW w:w="2337" w:type="dxa"/>
          </w:tcPr>
          <w:p w14:paraId="618C7523" w14:textId="77777777" w:rsidR="005069B8" w:rsidRDefault="005069B8" w:rsidP="00CE5BD6">
            <w:pPr>
              <w:ind w:firstLine="0"/>
            </w:pPr>
            <w:r>
              <w:t>Arkar</w:t>
            </w:r>
          </w:p>
        </w:tc>
        <w:tc>
          <w:tcPr>
            <w:tcW w:w="2338" w:type="dxa"/>
          </w:tcPr>
          <w:p w14:paraId="6476AF0E" w14:textId="77777777" w:rsidR="005069B8" w:rsidRDefault="005069B8" w:rsidP="00CE5BD6">
            <w:pPr>
              <w:ind w:firstLine="0"/>
            </w:pPr>
            <w:r>
              <w:t>Assignee</w:t>
            </w:r>
          </w:p>
        </w:tc>
        <w:tc>
          <w:tcPr>
            <w:tcW w:w="2338" w:type="dxa"/>
          </w:tcPr>
          <w:p w14:paraId="3826A924" w14:textId="77777777" w:rsidR="005069B8" w:rsidRDefault="005069B8" w:rsidP="00CE5BD6">
            <w:pPr>
              <w:ind w:firstLine="0"/>
            </w:pPr>
            <w:r>
              <w:t>Arkar</w:t>
            </w:r>
          </w:p>
        </w:tc>
      </w:tr>
      <w:tr w:rsidR="005069B8" w14:paraId="5CA074FC" w14:textId="77777777" w:rsidTr="00CE5BD6">
        <w:tc>
          <w:tcPr>
            <w:tcW w:w="2337" w:type="dxa"/>
          </w:tcPr>
          <w:p w14:paraId="5F0D1591" w14:textId="77777777" w:rsidR="005069B8" w:rsidRDefault="005069B8" w:rsidP="00CE5BD6">
            <w:pPr>
              <w:ind w:firstLine="0"/>
            </w:pPr>
            <w:r>
              <w:t xml:space="preserve">Estimate Time </w:t>
            </w:r>
          </w:p>
        </w:tc>
        <w:tc>
          <w:tcPr>
            <w:tcW w:w="2337" w:type="dxa"/>
          </w:tcPr>
          <w:p w14:paraId="14014088" w14:textId="77777777" w:rsidR="005069B8" w:rsidRDefault="005069B8" w:rsidP="00CE5BD6">
            <w:pPr>
              <w:ind w:firstLine="0"/>
            </w:pPr>
            <w:r>
              <w:t xml:space="preserve">3 </w:t>
            </w:r>
            <w:proofErr w:type="gramStart"/>
            <w:r>
              <w:t>hour</w:t>
            </w:r>
            <w:proofErr w:type="gramEnd"/>
          </w:p>
        </w:tc>
        <w:tc>
          <w:tcPr>
            <w:tcW w:w="2338" w:type="dxa"/>
          </w:tcPr>
          <w:p w14:paraId="0F15679E" w14:textId="77777777" w:rsidR="005069B8" w:rsidRDefault="005069B8" w:rsidP="00CE5BD6">
            <w:pPr>
              <w:ind w:firstLine="0"/>
            </w:pPr>
            <w:r>
              <w:t>Remaining Estimate</w:t>
            </w:r>
          </w:p>
        </w:tc>
        <w:tc>
          <w:tcPr>
            <w:tcW w:w="2338" w:type="dxa"/>
          </w:tcPr>
          <w:p w14:paraId="4334D371" w14:textId="77777777" w:rsidR="005069B8" w:rsidRDefault="005069B8" w:rsidP="00CE5BD6">
            <w:pPr>
              <w:ind w:firstLine="0"/>
            </w:pPr>
            <w:r>
              <w:t>0</w:t>
            </w:r>
          </w:p>
        </w:tc>
      </w:tr>
    </w:tbl>
    <w:p w14:paraId="12B4C6B5" w14:textId="77777777" w:rsidR="005069B8" w:rsidRDefault="005069B8" w:rsidP="005069B8">
      <w:pPr>
        <w:ind w:firstLine="0"/>
      </w:pPr>
    </w:p>
    <w:tbl>
      <w:tblPr>
        <w:tblStyle w:val="TableGrid"/>
        <w:tblW w:w="0" w:type="auto"/>
        <w:tblLook w:val="04A0" w:firstRow="1" w:lastRow="0" w:firstColumn="1" w:lastColumn="0" w:noHBand="0" w:noVBand="1"/>
      </w:tblPr>
      <w:tblGrid>
        <w:gridCol w:w="3116"/>
        <w:gridCol w:w="3117"/>
        <w:gridCol w:w="3117"/>
      </w:tblGrid>
      <w:tr w:rsidR="005069B8" w14:paraId="1C30C0B9" w14:textId="77777777" w:rsidTr="00CE5BD6">
        <w:tc>
          <w:tcPr>
            <w:tcW w:w="3116" w:type="dxa"/>
          </w:tcPr>
          <w:p w14:paraId="3C37DB75" w14:textId="77777777" w:rsidR="005069B8" w:rsidRDefault="005069B8" w:rsidP="00CE5BD6">
            <w:pPr>
              <w:ind w:firstLine="0"/>
            </w:pPr>
            <w:r>
              <w:t xml:space="preserve">Summary </w:t>
            </w:r>
          </w:p>
        </w:tc>
        <w:tc>
          <w:tcPr>
            <w:tcW w:w="3117" w:type="dxa"/>
          </w:tcPr>
          <w:p w14:paraId="45EAD8D7" w14:textId="77777777" w:rsidR="005069B8" w:rsidRDefault="005069B8" w:rsidP="00CE5BD6">
            <w:pPr>
              <w:ind w:firstLine="0"/>
            </w:pPr>
            <w:r>
              <w:t xml:space="preserve">Status </w:t>
            </w:r>
          </w:p>
        </w:tc>
        <w:tc>
          <w:tcPr>
            <w:tcW w:w="3117" w:type="dxa"/>
          </w:tcPr>
          <w:p w14:paraId="5D8D98EE" w14:textId="77777777" w:rsidR="005069B8" w:rsidRDefault="005069B8" w:rsidP="00CE5BD6">
            <w:pPr>
              <w:ind w:firstLine="0"/>
            </w:pPr>
            <w:r>
              <w:t>Assignee</w:t>
            </w:r>
          </w:p>
        </w:tc>
      </w:tr>
      <w:tr w:rsidR="005069B8" w14:paraId="2F12A755" w14:textId="77777777" w:rsidTr="00CE5BD6">
        <w:tc>
          <w:tcPr>
            <w:tcW w:w="3116" w:type="dxa"/>
          </w:tcPr>
          <w:p w14:paraId="155E4004" w14:textId="77777777" w:rsidR="005069B8" w:rsidRDefault="005069B8" w:rsidP="00CE5BD6">
            <w:pPr>
              <w:ind w:firstLine="0"/>
            </w:pPr>
            <w:r>
              <w:t>Implement Front End Design</w:t>
            </w:r>
          </w:p>
        </w:tc>
        <w:tc>
          <w:tcPr>
            <w:tcW w:w="3117" w:type="dxa"/>
          </w:tcPr>
          <w:p w14:paraId="5BCAA5E1" w14:textId="77777777" w:rsidR="005069B8" w:rsidRDefault="005069B8" w:rsidP="00CE5BD6">
            <w:pPr>
              <w:ind w:firstLine="0"/>
            </w:pPr>
            <w:r>
              <w:t>TODO</w:t>
            </w:r>
          </w:p>
        </w:tc>
        <w:tc>
          <w:tcPr>
            <w:tcW w:w="3117" w:type="dxa"/>
          </w:tcPr>
          <w:p w14:paraId="084A8D12" w14:textId="77777777" w:rsidR="005069B8" w:rsidRDefault="005069B8" w:rsidP="00CE5BD6">
            <w:pPr>
              <w:ind w:firstLine="0"/>
            </w:pPr>
            <w:r>
              <w:t>arkar phyo  </w:t>
            </w:r>
          </w:p>
        </w:tc>
      </w:tr>
      <w:tr w:rsidR="005069B8" w14:paraId="2EC01EEC" w14:textId="77777777" w:rsidTr="00CE5BD6">
        <w:tc>
          <w:tcPr>
            <w:tcW w:w="3116" w:type="dxa"/>
          </w:tcPr>
          <w:p w14:paraId="79AA3FC4" w14:textId="77777777" w:rsidR="005069B8" w:rsidRDefault="005069B8" w:rsidP="00CE5BD6">
            <w:pPr>
              <w:ind w:firstLine="0"/>
            </w:pPr>
            <w:r>
              <w:t>Create Backend Scripts</w:t>
            </w:r>
          </w:p>
        </w:tc>
        <w:tc>
          <w:tcPr>
            <w:tcW w:w="3117" w:type="dxa"/>
          </w:tcPr>
          <w:p w14:paraId="135D44E2" w14:textId="77777777" w:rsidR="005069B8" w:rsidRDefault="005069B8" w:rsidP="00CE5BD6">
            <w:pPr>
              <w:ind w:firstLine="0"/>
            </w:pPr>
            <w:r>
              <w:t>TODO</w:t>
            </w:r>
          </w:p>
        </w:tc>
        <w:tc>
          <w:tcPr>
            <w:tcW w:w="3117" w:type="dxa"/>
          </w:tcPr>
          <w:p w14:paraId="7C283D2F" w14:textId="77777777" w:rsidR="005069B8" w:rsidRDefault="005069B8" w:rsidP="00CE5BD6">
            <w:pPr>
              <w:ind w:firstLine="0"/>
            </w:pPr>
            <w:r>
              <w:t>Suan Thiha Nyan</w:t>
            </w:r>
          </w:p>
        </w:tc>
      </w:tr>
      <w:tr w:rsidR="005069B8" w14:paraId="1A3069E8" w14:textId="77777777" w:rsidTr="00CE5BD6">
        <w:tc>
          <w:tcPr>
            <w:tcW w:w="3116" w:type="dxa"/>
          </w:tcPr>
          <w:p w14:paraId="1B6F1E7A" w14:textId="77777777" w:rsidR="005069B8" w:rsidRDefault="005069B8" w:rsidP="00CE5BD6">
            <w:pPr>
              <w:ind w:firstLine="0"/>
            </w:pPr>
            <w:r>
              <w:t>Testing</w:t>
            </w:r>
          </w:p>
        </w:tc>
        <w:tc>
          <w:tcPr>
            <w:tcW w:w="3117" w:type="dxa"/>
          </w:tcPr>
          <w:p w14:paraId="10F0E087" w14:textId="77777777" w:rsidR="005069B8" w:rsidRDefault="005069B8" w:rsidP="00CE5BD6">
            <w:pPr>
              <w:ind w:firstLine="0"/>
            </w:pPr>
            <w:r>
              <w:t>TOD</w:t>
            </w:r>
          </w:p>
        </w:tc>
        <w:tc>
          <w:tcPr>
            <w:tcW w:w="3117" w:type="dxa"/>
          </w:tcPr>
          <w:p w14:paraId="03E242FC" w14:textId="77777777" w:rsidR="005069B8" w:rsidRDefault="005069B8" w:rsidP="00CE5BD6">
            <w:pPr>
              <w:ind w:firstLine="0"/>
            </w:pPr>
            <w:r>
              <w:t>Zaw Htet Aung  </w:t>
            </w:r>
          </w:p>
        </w:tc>
      </w:tr>
    </w:tbl>
    <w:p w14:paraId="4E5BB123" w14:textId="77777777" w:rsidR="005069B8" w:rsidRDefault="005069B8" w:rsidP="005069B8">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5069B8" w14:paraId="407BA268" w14:textId="77777777" w:rsidTr="00CE5BD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EA76CF9" w14:textId="77777777" w:rsidR="005069B8" w:rsidRPr="00493730" w:rsidRDefault="005069B8" w:rsidP="00CE5BD6">
            <w:pPr>
              <w:spacing w:line="240" w:lineRule="auto"/>
              <w:ind w:firstLine="0"/>
              <w:rPr>
                <w:b/>
                <w:bCs/>
              </w:rPr>
            </w:pPr>
            <w:r w:rsidRPr="00493730">
              <w:rPr>
                <w:b/>
                <w:bCs/>
              </w:rPr>
              <w:t>Description</w:t>
            </w:r>
          </w:p>
          <w:p w14:paraId="680C5D74" w14:textId="5FA63A99" w:rsidR="005069B8" w:rsidRDefault="00024AEC" w:rsidP="00CE5BD6">
            <w:pPr>
              <w:spacing w:line="240" w:lineRule="auto"/>
              <w:ind w:firstLine="0"/>
            </w:pPr>
            <w:r>
              <w:t>Only admin can view, edit, deactivate the marketing coordinator account.</w:t>
            </w:r>
          </w:p>
          <w:p w14:paraId="3D6A128B" w14:textId="77777777" w:rsidR="005069B8" w:rsidRPr="00CE5BFA" w:rsidRDefault="005069B8" w:rsidP="00CE5BD6">
            <w:pPr>
              <w:spacing w:line="240" w:lineRule="auto"/>
              <w:ind w:firstLine="0"/>
              <w:rPr>
                <w:b/>
                <w:bCs/>
              </w:rPr>
            </w:pPr>
            <w:r w:rsidRPr="00CE5BFA">
              <w:rPr>
                <w:b/>
                <w:bCs/>
              </w:rPr>
              <w:t>Test Description</w:t>
            </w:r>
          </w:p>
          <w:p w14:paraId="29562B73" w14:textId="2EE52FC3" w:rsidR="005069B8" w:rsidRDefault="005069B8" w:rsidP="00CE5BD6">
            <w:pPr>
              <w:pStyle w:val="ListParagraph"/>
              <w:numPr>
                <w:ilvl w:val="0"/>
                <w:numId w:val="18"/>
              </w:numPr>
            </w:pPr>
            <w:r>
              <w:t>Can view their profile information</w:t>
            </w:r>
            <w:r w:rsidR="006C064C">
              <w:t xml:space="preserve"> of marketing coordinator with table</w:t>
            </w:r>
          </w:p>
          <w:p w14:paraId="69CDA328" w14:textId="77777777" w:rsidR="005069B8" w:rsidRDefault="005069B8" w:rsidP="00CE5BD6">
            <w:pPr>
              <w:pStyle w:val="ListParagraph"/>
              <w:numPr>
                <w:ilvl w:val="0"/>
                <w:numId w:val="18"/>
              </w:numPr>
            </w:pPr>
            <w:r>
              <w:t>Available to edit</w:t>
            </w:r>
          </w:p>
          <w:p w14:paraId="10F92135" w14:textId="13C4EB21" w:rsidR="005069B8" w:rsidRDefault="005069B8" w:rsidP="00CE5BD6">
            <w:pPr>
              <w:pStyle w:val="ListParagraph"/>
              <w:numPr>
                <w:ilvl w:val="0"/>
                <w:numId w:val="18"/>
              </w:numPr>
            </w:pPr>
            <w:r>
              <w:t xml:space="preserve"> Delete or deactivate the account</w:t>
            </w:r>
          </w:p>
        </w:tc>
      </w:tr>
    </w:tbl>
    <w:p w14:paraId="625FC3BC" w14:textId="77777777" w:rsidR="00805EBC" w:rsidRDefault="00805EBC" w:rsidP="00805EBC"/>
    <w:p w14:paraId="7DBC511B" w14:textId="77777777" w:rsidR="00805EBC" w:rsidRDefault="00805EBC" w:rsidP="00805EBC"/>
    <w:p w14:paraId="2855F256" w14:textId="77777777" w:rsidR="00805EBC" w:rsidRDefault="00805EBC" w:rsidP="00805EBC"/>
    <w:p w14:paraId="7243864F" w14:textId="77777777" w:rsidR="00805EBC" w:rsidRDefault="00805EBC" w:rsidP="00805EBC"/>
    <w:p w14:paraId="2A0030E0" w14:textId="77777777" w:rsidR="00805EBC" w:rsidRDefault="00805EBC" w:rsidP="00805EBC"/>
    <w:p w14:paraId="4B80C921" w14:textId="77777777" w:rsidR="00805EBC" w:rsidRDefault="00805EBC" w:rsidP="00805EBC"/>
    <w:p w14:paraId="667F1B40" w14:textId="77777777" w:rsidR="00805EBC" w:rsidRDefault="00805EBC" w:rsidP="00805EBC"/>
    <w:p w14:paraId="121CCEA1" w14:textId="0EB979F6" w:rsidR="00FF5FDF" w:rsidRDefault="00FF5FDF" w:rsidP="00805EBC">
      <w:r>
        <w:t>Task-8</w:t>
      </w:r>
    </w:p>
    <w:tbl>
      <w:tblPr>
        <w:tblStyle w:val="TableGrid"/>
        <w:tblW w:w="0" w:type="auto"/>
        <w:tblLook w:val="04A0" w:firstRow="1" w:lastRow="0" w:firstColumn="1" w:lastColumn="0" w:noHBand="0" w:noVBand="1"/>
      </w:tblPr>
      <w:tblGrid>
        <w:gridCol w:w="2336"/>
        <w:gridCol w:w="2338"/>
        <w:gridCol w:w="2338"/>
        <w:gridCol w:w="2338"/>
      </w:tblGrid>
      <w:tr w:rsidR="00805EBC" w14:paraId="1D2D0C61" w14:textId="77777777" w:rsidTr="00CE5BD6">
        <w:tc>
          <w:tcPr>
            <w:tcW w:w="9350" w:type="dxa"/>
            <w:gridSpan w:val="4"/>
          </w:tcPr>
          <w:p w14:paraId="1E46CCD7" w14:textId="519E7287" w:rsidR="00805EBC" w:rsidRDefault="00805EBC" w:rsidP="00CE5BD6">
            <w:pPr>
              <w:ind w:firstLine="0"/>
            </w:pPr>
            <w:r>
              <w:t xml:space="preserve">Create Marketing </w:t>
            </w:r>
            <w:r w:rsidR="001A7840">
              <w:t>Manager</w:t>
            </w:r>
            <w:r>
              <w:t xml:space="preserve"> Profile Page  </w:t>
            </w:r>
          </w:p>
        </w:tc>
      </w:tr>
      <w:tr w:rsidR="00805EBC" w14:paraId="24DDD67D" w14:textId="77777777" w:rsidTr="00CE5BD6">
        <w:tc>
          <w:tcPr>
            <w:tcW w:w="4675" w:type="dxa"/>
            <w:gridSpan w:val="2"/>
          </w:tcPr>
          <w:p w14:paraId="6440A886" w14:textId="77777777" w:rsidR="00805EBC" w:rsidRDefault="00805EBC" w:rsidP="00CE5BD6">
            <w:pPr>
              <w:ind w:firstLine="0"/>
            </w:pPr>
            <w:r>
              <w:t xml:space="preserve">Status </w:t>
            </w:r>
          </w:p>
        </w:tc>
        <w:tc>
          <w:tcPr>
            <w:tcW w:w="4675" w:type="dxa"/>
            <w:gridSpan w:val="2"/>
          </w:tcPr>
          <w:p w14:paraId="1F8DFADE" w14:textId="77777777" w:rsidR="00805EBC" w:rsidRDefault="00805EBC" w:rsidP="00CE5BD6">
            <w:pPr>
              <w:ind w:firstLine="0"/>
            </w:pPr>
            <w:r>
              <w:t>TODO</w:t>
            </w:r>
          </w:p>
        </w:tc>
      </w:tr>
      <w:tr w:rsidR="00805EBC" w14:paraId="0CFADFD6" w14:textId="77777777" w:rsidTr="00CE5BD6">
        <w:tc>
          <w:tcPr>
            <w:tcW w:w="4675" w:type="dxa"/>
            <w:gridSpan w:val="2"/>
          </w:tcPr>
          <w:p w14:paraId="6D7A49F5" w14:textId="77777777" w:rsidR="00805EBC" w:rsidRDefault="00805EBC" w:rsidP="00CE5BD6">
            <w:pPr>
              <w:ind w:firstLine="0"/>
            </w:pPr>
            <w:r>
              <w:t xml:space="preserve">Project </w:t>
            </w:r>
          </w:p>
        </w:tc>
        <w:tc>
          <w:tcPr>
            <w:tcW w:w="4675" w:type="dxa"/>
            <w:gridSpan w:val="2"/>
          </w:tcPr>
          <w:p w14:paraId="07741FF6" w14:textId="77777777" w:rsidR="00805EBC" w:rsidRDefault="00805EBC" w:rsidP="00CE5BD6">
            <w:pPr>
              <w:ind w:firstLine="0"/>
            </w:pPr>
            <w:proofErr w:type="spellStart"/>
            <w:r>
              <w:t>EWSD_Magazine</w:t>
            </w:r>
            <w:proofErr w:type="spellEnd"/>
          </w:p>
        </w:tc>
      </w:tr>
      <w:tr w:rsidR="00805EBC" w14:paraId="29DE8501" w14:textId="77777777" w:rsidTr="00CE5BD6">
        <w:tc>
          <w:tcPr>
            <w:tcW w:w="2337" w:type="dxa"/>
          </w:tcPr>
          <w:p w14:paraId="0F69C274" w14:textId="77777777" w:rsidR="00805EBC" w:rsidRDefault="00805EBC" w:rsidP="00CE5BD6">
            <w:pPr>
              <w:ind w:firstLine="0"/>
            </w:pPr>
            <w:r>
              <w:t>Type:</w:t>
            </w:r>
          </w:p>
        </w:tc>
        <w:tc>
          <w:tcPr>
            <w:tcW w:w="2337" w:type="dxa"/>
          </w:tcPr>
          <w:p w14:paraId="675587F9" w14:textId="77777777" w:rsidR="00805EBC" w:rsidRDefault="00805EBC" w:rsidP="00CE5BD6">
            <w:pPr>
              <w:ind w:firstLine="0"/>
            </w:pPr>
            <w:r>
              <w:t>Story</w:t>
            </w:r>
          </w:p>
        </w:tc>
        <w:tc>
          <w:tcPr>
            <w:tcW w:w="2338" w:type="dxa"/>
          </w:tcPr>
          <w:p w14:paraId="574E3F43" w14:textId="77777777" w:rsidR="00805EBC" w:rsidRDefault="00805EBC" w:rsidP="00CE5BD6">
            <w:pPr>
              <w:ind w:firstLine="0"/>
            </w:pPr>
            <w:r>
              <w:t>Priority:</w:t>
            </w:r>
          </w:p>
        </w:tc>
        <w:tc>
          <w:tcPr>
            <w:tcW w:w="2338" w:type="dxa"/>
          </w:tcPr>
          <w:p w14:paraId="6FDDC514" w14:textId="77777777" w:rsidR="00805EBC" w:rsidRDefault="00805EBC" w:rsidP="00CE5BD6">
            <w:pPr>
              <w:ind w:firstLine="0"/>
            </w:pPr>
            <w:r>
              <w:t>Very High</w:t>
            </w:r>
          </w:p>
        </w:tc>
      </w:tr>
      <w:tr w:rsidR="00805EBC" w14:paraId="04338628" w14:textId="77777777" w:rsidTr="00CE5BD6">
        <w:tc>
          <w:tcPr>
            <w:tcW w:w="2337" w:type="dxa"/>
          </w:tcPr>
          <w:p w14:paraId="58A15133" w14:textId="77777777" w:rsidR="00805EBC" w:rsidRDefault="00805EBC" w:rsidP="00CE5BD6">
            <w:pPr>
              <w:ind w:firstLine="0"/>
            </w:pPr>
            <w:r>
              <w:t>Reporter</w:t>
            </w:r>
          </w:p>
        </w:tc>
        <w:tc>
          <w:tcPr>
            <w:tcW w:w="2337" w:type="dxa"/>
          </w:tcPr>
          <w:p w14:paraId="3FB50990" w14:textId="77777777" w:rsidR="00805EBC" w:rsidRDefault="00805EBC" w:rsidP="00CE5BD6">
            <w:pPr>
              <w:ind w:firstLine="0"/>
            </w:pPr>
            <w:r>
              <w:t>Arkar</w:t>
            </w:r>
          </w:p>
        </w:tc>
        <w:tc>
          <w:tcPr>
            <w:tcW w:w="2338" w:type="dxa"/>
          </w:tcPr>
          <w:p w14:paraId="1F3CB2B4" w14:textId="77777777" w:rsidR="00805EBC" w:rsidRDefault="00805EBC" w:rsidP="00CE5BD6">
            <w:pPr>
              <w:ind w:firstLine="0"/>
            </w:pPr>
            <w:r>
              <w:t>Assignee</w:t>
            </w:r>
          </w:p>
        </w:tc>
        <w:tc>
          <w:tcPr>
            <w:tcW w:w="2338" w:type="dxa"/>
          </w:tcPr>
          <w:p w14:paraId="76A0719D" w14:textId="77777777" w:rsidR="00805EBC" w:rsidRDefault="00805EBC" w:rsidP="00CE5BD6">
            <w:pPr>
              <w:ind w:firstLine="0"/>
            </w:pPr>
            <w:r>
              <w:t>Arkar</w:t>
            </w:r>
          </w:p>
        </w:tc>
      </w:tr>
      <w:tr w:rsidR="00805EBC" w14:paraId="3BF6B270" w14:textId="77777777" w:rsidTr="00CE5BD6">
        <w:tc>
          <w:tcPr>
            <w:tcW w:w="2337" w:type="dxa"/>
          </w:tcPr>
          <w:p w14:paraId="47AE5238" w14:textId="77777777" w:rsidR="00805EBC" w:rsidRDefault="00805EBC" w:rsidP="00CE5BD6">
            <w:pPr>
              <w:ind w:firstLine="0"/>
            </w:pPr>
            <w:r>
              <w:t xml:space="preserve">Estimate Time </w:t>
            </w:r>
          </w:p>
        </w:tc>
        <w:tc>
          <w:tcPr>
            <w:tcW w:w="2337" w:type="dxa"/>
          </w:tcPr>
          <w:p w14:paraId="05951633" w14:textId="77777777" w:rsidR="00805EBC" w:rsidRDefault="00805EBC" w:rsidP="00CE5BD6">
            <w:pPr>
              <w:ind w:firstLine="0"/>
            </w:pPr>
            <w:r>
              <w:t xml:space="preserve">3 </w:t>
            </w:r>
            <w:proofErr w:type="gramStart"/>
            <w:r>
              <w:t>hour</w:t>
            </w:r>
            <w:proofErr w:type="gramEnd"/>
          </w:p>
        </w:tc>
        <w:tc>
          <w:tcPr>
            <w:tcW w:w="2338" w:type="dxa"/>
          </w:tcPr>
          <w:p w14:paraId="43814C90" w14:textId="77777777" w:rsidR="00805EBC" w:rsidRDefault="00805EBC" w:rsidP="00CE5BD6">
            <w:pPr>
              <w:ind w:firstLine="0"/>
            </w:pPr>
            <w:r>
              <w:t>Remaining Estimate</w:t>
            </w:r>
          </w:p>
        </w:tc>
        <w:tc>
          <w:tcPr>
            <w:tcW w:w="2338" w:type="dxa"/>
          </w:tcPr>
          <w:p w14:paraId="52630654" w14:textId="77777777" w:rsidR="00805EBC" w:rsidRDefault="00805EBC" w:rsidP="00CE5BD6">
            <w:pPr>
              <w:ind w:firstLine="0"/>
            </w:pPr>
            <w:r>
              <w:t>0</w:t>
            </w:r>
          </w:p>
        </w:tc>
      </w:tr>
    </w:tbl>
    <w:p w14:paraId="02283813" w14:textId="77777777" w:rsidR="00805EBC" w:rsidRDefault="00805EBC" w:rsidP="00805EBC">
      <w:pPr>
        <w:ind w:firstLine="0"/>
      </w:pPr>
    </w:p>
    <w:tbl>
      <w:tblPr>
        <w:tblStyle w:val="TableGrid"/>
        <w:tblW w:w="0" w:type="auto"/>
        <w:tblLook w:val="04A0" w:firstRow="1" w:lastRow="0" w:firstColumn="1" w:lastColumn="0" w:noHBand="0" w:noVBand="1"/>
      </w:tblPr>
      <w:tblGrid>
        <w:gridCol w:w="3116"/>
        <w:gridCol w:w="3117"/>
        <w:gridCol w:w="3117"/>
      </w:tblGrid>
      <w:tr w:rsidR="00805EBC" w14:paraId="0851E67A" w14:textId="77777777" w:rsidTr="00CE5BD6">
        <w:tc>
          <w:tcPr>
            <w:tcW w:w="3116" w:type="dxa"/>
          </w:tcPr>
          <w:p w14:paraId="5BFBEC05" w14:textId="77777777" w:rsidR="00805EBC" w:rsidRDefault="00805EBC" w:rsidP="00CE5BD6">
            <w:pPr>
              <w:ind w:firstLine="0"/>
            </w:pPr>
            <w:r>
              <w:t xml:space="preserve">Summary </w:t>
            </w:r>
          </w:p>
        </w:tc>
        <w:tc>
          <w:tcPr>
            <w:tcW w:w="3117" w:type="dxa"/>
          </w:tcPr>
          <w:p w14:paraId="6A9A61B8" w14:textId="77777777" w:rsidR="00805EBC" w:rsidRDefault="00805EBC" w:rsidP="00CE5BD6">
            <w:pPr>
              <w:ind w:firstLine="0"/>
            </w:pPr>
            <w:r>
              <w:t xml:space="preserve">Status </w:t>
            </w:r>
          </w:p>
        </w:tc>
        <w:tc>
          <w:tcPr>
            <w:tcW w:w="3117" w:type="dxa"/>
          </w:tcPr>
          <w:p w14:paraId="3FA3C1E3" w14:textId="77777777" w:rsidR="00805EBC" w:rsidRDefault="00805EBC" w:rsidP="00CE5BD6">
            <w:pPr>
              <w:ind w:firstLine="0"/>
            </w:pPr>
            <w:r>
              <w:t>Assignee</w:t>
            </w:r>
          </w:p>
        </w:tc>
      </w:tr>
      <w:tr w:rsidR="00805EBC" w14:paraId="1574FACD" w14:textId="77777777" w:rsidTr="00CE5BD6">
        <w:tc>
          <w:tcPr>
            <w:tcW w:w="3116" w:type="dxa"/>
          </w:tcPr>
          <w:p w14:paraId="490394F6" w14:textId="77777777" w:rsidR="00805EBC" w:rsidRDefault="00805EBC" w:rsidP="00CE5BD6">
            <w:pPr>
              <w:ind w:firstLine="0"/>
            </w:pPr>
            <w:r>
              <w:t>Implement Front End Design</w:t>
            </w:r>
          </w:p>
        </w:tc>
        <w:tc>
          <w:tcPr>
            <w:tcW w:w="3117" w:type="dxa"/>
          </w:tcPr>
          <w:p w14:paraId="29767583" w14:textId="77777777" w:rsidR="00805EBC" w:rsidRDefault="00805EBC" w:rsidP="00CE5BD6">
            <w:pPr>
              <w:ind w:firstLine="0"/>
            </w:pPr>
            <w:r>
              <w:t>TODO</w:t>
            </w:r>
          </w:p>
        </w:tc>
        <w:tc>
          <w:tcPr>
            <w:tcW w:w="3117" w:type="dxa"/>
          </w:tcPr>
          <w:p w14:paraId="4086FBC1" w14:textId="77777777" w:rsidR="00805EBC" w:rsidRDefault="00805EBC" w:rsidP="00CE5BD6">
            <w:pPr>
              <w:ind w:firstLine="0"/>
            </w:pPr>
            <w:r>
              <w:t>arkar phyo  </w:t>
            </w:r>
          </w:p>
        </w:tc>
      </w:tr>
      <w:tr w:rsidR="00805EBC" w14:paraId="30E014AF" w14:textId="77777777" w:rsidTr="00CE5BD6">
        <w:tc>
          <w:tcPr>
            <w:tcW w:w="3116" w:type="dxa"/>
          </w:tcPr>
          <w:p w14:paraId="43C63C3A" w14:textId="77777777" w:rsidR="00805EBC" w:rsidRDefault="00805EBC" w:rsidP="00CE5BD6">
            <w:pPr>
              <w:ind w:firstLine="0"/>
            </w:pPr>
            <w:r>
              <w:t>Create Backend Scripts</w:t>
            </w:r>
          </w:p>
        </w:tc>
        <w:tc>
          <w:tcPr>
            <w:tcW w:w="3117" w:type="dxa"/>
          </w:tcPr>
          <w:p w14:paraId="270147ED" w14:textId="77777777" w:rsidR="00805EBC" w:rsidRDefault="00805EBC" w:rsidP="00CE5BD6">
            <w:pPr>
              <w:ind w:firstLine="0"/>
            </w:pPr>
            <w:r>
              <w:t>TODO</w:t>
            </w:r>
          </w:p>
        </w:tc>
        <w:tc>
          <w:tcPr>
            <w:tcW w:w="3117" w:type="dxa"/>
          </w:tcPr>
          <w:p w14:paraId="7731142E" w14:textId="77777777" w:rsidR="00805EBC" w:rsidRDefault="00805EBC" w:rsidP="00CE5BD6">
            <w:pPr>
              <w:ind w:firstLine="0"/>
            </w:pPr>
            <w:r>
              <w:t>Suan Thiha Nyan</w:t>
            </w:r>
          </w:p>
        </w:tc>
      </w:tr>
      <w:tr w:rsidR="00805EBC" w14:paraId="3FB50663" w14:textId="77777777" w:rsidTr="00CE5BD6">
        <w:tc>
          <w:tcPr>
            <w:tcW w:w="3116" w:type="dxa"/>
          </w:tcPr>
          <w:p w14:paraId="1F864DAD" w14:textId="77777777" w:rsidR="00805EBC" w:rsidRDefault="00805EBC" w:rsidP="00CE5BD6">
            <w:pPr>
              <w:ind w:firstLine="0"/>
            </w:pPr>
            <w:r>
              <w:t>Testing</w:t>
            </w:r>
          </w:p>
        </w:tc>
        <w:tc>
          <w:tcPr>
            <w:tcW w:w="3117" w:type="dxa"/>
          </w:tcPr>
          <w:p w14:paraId="7E5E9FFD" w14:textId="77777777" w:rsidR="00805EBC" w:rsidRDefault="00805EBC" w:rsidP="00CE5BD6">
            <w:pPr>
              <w:ind w:firstLine="0"/>
            </w:pPr>
            <w:r>
              <w:t>TOD</w:t>
            </w:r>
          </w:p>
        </w:tc>
        <w:tc>
          <w:tcPr>
            <w:tcW w:w="3117" w:type="dxa"/>
          </w:tcPr>
          <w:p w14:paraId="0F2CAB51" w14:textId="77777777" w:rsidR="00805EBC" w:rsidRDefault="00805EBC" w:rsidP="00CE5BD6">
            <w:pPr>
              <w:ind w:firstLine="0"/>
            </w:pPr>
            <w:r>
              <w:t>Zaw Htet Aung  </w:t>
            </w:r>
          </w:p>
        </w:tc>
      </w:tr>
    </w:tbl>
    <w:p w14:paraId="1EC2D424" w14:textId="77777777" w:rsidR="00805EBC" w:rsidRDefault="00805EBC" w:rsidP="00805EBC">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805EBC" w14:paraId="7105A201" w14:textId="77777777" w:rsidTr="00CE5BD6">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3512A31" w14:textId="77777777" w:rsidR="00805EBC" w:rsidRPr="00493730" w:rsidRDefault="00805EBC" w:rsidP="00CE5BD6">
            <w:pPr>
              <w:spacing w:line="240" w:lineRule="auto"/>
              <w:ind w:firstLine="0"/>
              <w:rPr>
                <w:b/>
                <w:bCs/>
              </w:rPr>
            </w:pPr>
            <w:r w:rsidRPr="00493730">
              <w:rPr>
                <w:b/>
                <w:bCs/>
              </w:rPr>
              <w:t>Description</w:t>
            </w:r>
          </w:p>
          <w:p w14:paraId="4BCC6DB8" w14:textId="044CD959" w:rsidR="00805EBC" w:rsidRDefault="00805EBC" w:rsidP="00CE5BD6">
            <w:pPr>
              <w:spacing w:line="240" w:lineRule="auto"/>
              <w:ind w:firstLine="0"/>
            </w:pPr>
            <w:r>
              <w:t xml:space="preserve">Only admin can view, edit, deactivate the marketing </w:t>
            </w:r>
            <w:r w:rsidR="003B34E0">
              <w:t>manager</w:t>
            </w:r>
            <w:r>
              <w:t xml:space="preserve"> account.</w:t>
            </w:r>
          </w:p>
          <w:p w14:paraId="7C9A1677" w14:textId="77777777" w:rsidR="00805EBC" w:rsidRPr="00CE5BFA" w:rsidRDefault="00805EBC" w:rsidP="00CE5BD6">
            <w:pPr>
              <w:spacing w:line="240" w:lineRule="auto"/>
              <w:ind w:firstLine="0"/>
              <w:rPr>
                <w:b/>
                <w:bCs/>
              </w:rPr>
            </w:pPr>
            <w:r w:rsidRPr="00CE5BFA">
              <w:rPr>
                <w:b/>
                <w:bCs/>
              </w:rPr>
              <w:t>Test Description</w:t>
            </w:r>
          </w:p>
          <w:p w14:paraId="3E5CBF47" w14:textId="453D0DA2" w:rsidR="00805EBC" w:rsidRDefault="00805EBC" w:rsidP="00CE5BD6">
            <w:pPr>
              <w:pStyle w:val="ListParagraph"/>
              <w:numPr>
                <w:ilvl w:val="0"/>
                <w:numId w:val="18"/>
              </w:numPr>
            </w:pPr>
            <w:r>
              <w:t xml:space="preserve">Can view their profile information of marketing </w:t>
            </w:r>
            <w:r w:rsidR="004718E7">
              <w:t>manager</w:t>
            </w:r>
            <w:r>
              <w:t xml:space="preserve"> with table</w:t>
            </w:r>
          </w:p>
          <w:p w14:paraId="0722DDF0" w14:textId="77777777" w:rsidR="00805EBC" w:rsidRDefault="00805EBC" w:rsidP="00CE5BD6">
            <w:pPr>
              <w:pStyle w:val="ListParagraph"/>
              <w:numPr>
                <w:ilvl w:val="0"/>
                <w:numId w:val="18"/>
              </w:numPr>
            </w:pPr>
            <w:r>
              <w:t>Available to edit</w:t>
            </w:r>
          </w:p>
          <w:p w14:paraId="5FA8FD2D" w14:textId="77777777" w:rsidR="00805EBC" w:rsidRDefault="00805EBC" w:rsidP="00CE5BD6">
            <w:pPr>
              <w:pStyle w:val="ListParagraph"/>
              <w:numPr>
                <w:ilvl w:val="0"/>
                <w:numId w:val="18"/>
              </w:numPr>
            </w:pPr>
            <w:r>
              <w:t xml:space="preserve"> Delete or deactivate the account</w:t>
            </w:r>
          </w:p>
        </w:tc>
      </w:tr>
    </w:tbl>
    <w:p w14:paraId="20542B32" w14:textId="5809EB3D" w:rsidR="00062AD5" w:rsidRDefault="00062AD5" w:rsidP="00DE3BDB">
      <w:pPr>
        <w:pStyle w:val="ListParagraph"/>
      </w:pPr>
    </w:p>
    <w:p w14:paraId="0F926758" w14:textId="54420971" w:rsidR="00062AD5" w:rsidRDefault="00062AD5" w:rsidP="00062AD5">
      <w:pPr>
        <w:pStyle w:val="Heading2"/>
      </w:pPr>
      <w:bookmarkStart w:id="14" w:name="_Toc54473565"/>
      <w:r>
        <w:t>Burndown Chart</w:t>
      </w:r>
      <w:bookmarkEnd w:id="14"/>
    </w:p>
    <w:p w14:paraId="67575ACA" w14:textId="354998CF" w:rsidR="00DE3BDB" w:rsidRPr="0087233F" w:rsidRDefault="008A3958" w:rsidP="001A4951">
      <w:r w:rsidRPr="008A3958">
        <w:rPr>
          <w:noProof/>
        </w:rPr>
        <w:drawing>
          <wp:inline distT="0" distB="0" distL="0" distR="0" wp14:anchorId="6378091A" wp14:editId="78905662">
            <wp:extent cx="5895016" cy="3425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7974" cy="3433355"/>
                    </a:xfrm>
                    <a:prstGeom prst="rect">
                      <a:avLst/>
                    </a:prstGeom>
                  </pic:spPr>
                </pic:pic>
              </a:graphicData>
            </a:graphic>
          </wp:inline>
        </w:drawing>
      </w:r>
    </w:p>
    <w:p w14:paraId="4213BAD8" w14:textId="1EC5BACC" w:rsidR="00A62DE6" w:rsidRDefault="00A62DE6" w:rsidP="00AA6B82">
      <w:pPr>
        <w:pStyle w:val="SectionTitle"/>
      </w:pPr>
      <w:bookmarkStart w:id="15" w:name="_Toc54473566"/>
      <w:r>
        <w:lastRenderedPageBreak/>
        <w:t>Sprint-3</w:t>
      </w:r>
      <w:bookmarkEnd w:id="15"/>
    </w:p>
    <w:p w14:paraId="229BD437" w14:textId="4054A13B" w:rsidR="00003829" w:rsidRDefault="00003829" w:rsidP="00003829">
      <w:r>
        <w:t>Task-1</w:t>
      </w:r>
    </w:p>
    <w:tbl>
      <w:tblPr>
        <w:tblStyle w:val="TableGrid"/>
        <w:tblW w:w="0" w:type="auto"/>
        <w:tblLook w:val="04A0" w:firstRow="1" w:lastRow="0" w:firstColumn="1" w:lastColumn="0" w:noHBand="0" w:noVBand="1"/>
      </w:tblPr>
      <w:tblGrid>
        <w:gridCol w:w="2336"/>
        <w:gridCol w:w="2338"/>
        <w:gridCol w:w="2338"/>
        <w:gridCol w:w="2338"/>
      </w:tblGrid>
      <w:tr w:rsidR="00543AA9" w14:paraId="21CF5C98" w14:textId="77777777" w:rsidTr="00BD57E0">
        <w:tc>
          <w:tcPr>
            <w:tcW w:w="9350" w:type="dxa"/>
            <w:gridSpan w:val="4"/>
          </w:tcPr>
          <w:p w14:paraId="4887EE57" w14:textId="76A18B85" w:rsidR="00543AA9" w:rsidRDefault="00543AA9" w:rsidP="00BD57E0">
            <w:pPr>
              <w:ind w:firstLine="0"/>
            </w:pPr>
            <w:r>
              <w:t xml:space="preserve">Create </w:t>
            </w:r>
            <w:r w:rsidR="00425C4F">
              <w:t>tables of articles, magazine, staffs and students</w:t>
            </w:r>
            <w:r>
              <w:t xml:space="preserve"> </w:t>
            </w:r>
          </w:p>
        </w:tc>
      </w:tr>
      <w:tr w:rsidR="00543AA9" w14:paraId="18963358" w14:textId="77777777" w:rsidTr="00BD57E0">
        <w:tc>
          <w:tcPr>
            <w:tcW w:w="4675" w:type="dxa"/>
            <w:gridSpan w:val="2"/>
          </w:tcPr>
          <w:p w14:paraId="2B1FF6A8" w14:textId="77777777" w:rsidR="00543AA9" w:rsidRDefault="00543AA9" w:rsidP="00BD57E0">
            <w:pPr>
              <w:ind w:firstLine="0"/>
            </w:pPr>
            <w:r>
              <w:t xml:space="preserve">Status </w:t>
            </w:r>
          </w:p>
        </w:tc>
        <w:tc>
          <w:tcPr>
            <w:tcW w:w="4675" w:type="dxa"/>
            <w:gridSpan w:val="2"/>
          </w:tcPr>
          <w:p w14:paraId="044650CB" w14:textId="77777777" w:rsidR="00543AA9" w:rsidRDefault="00543AA9" w:rsidP="00BD57E0">
            <w:pPr>
              <w:ind w:firstLine="0"/>
            </w:pPr>
            <w:r>
              <w:t>TODO</w:t>
            </w:r>
          </w:p>
        </w:tc>
      </w:tr>
      <w:tr w:rsidR="00543AA9" w14:paraId="7360EADD" w14:textId="77777777" w:rsidTr="00BD57E0">
        <w:tc>
          <w:tcPr>
            <w:tcW w:w="4675" w:type="dxa"/>
            <w:gridSpan w:val="2"/>
          </w:tcPr>
          <w:p w14:paraId="553C8844" w14:textId="77777777" w:rsidR="00543AA9" w:rsidRDefault="00543AA9" w:rsidP="00BD57E0">
            <w:pPr>
              <w:ind w:firstLine="0"/>
            </w:pPr>
            <w:r>
              <w:t xml:space="preserve">Project </w:t>
            </w:r>
          </w:p>
        </w:tc>
        <w:tc>
          <w:tcPr>
            <w:tcW w:w="4675" w:type="dxa"/>
            <w:gridSpan w:val="2"/>
          </w:tcPr>
          <w:p w14:paraId="0E44759E" w14:textId="77777777" w:rsidR="00543AA9" w:rsidRDefault="00543AA9" w:rsidP="00BD57E0">
            <w:pPr>
              <w:ind w:firstLine="0"/>
            </w:pPr>
            <w:proofErr w:type="spellStart"/>
            <w:r>
              <w:t>EWSD_Magazine</w:t>
            </w:r>
            <w:proofErr w:type="spellEnd"/>
          </w:p>
        </w:tc>
      </w:tr>
      <w:tr w:rsidR="00543AA9" w14:paraId="30B58EA2" w14:textId="77777777" w:rsidTr="00BD57E0">
        <w:tc>
          <w:tcPr>
            <w:tcW w:w="2337" w:type="dxa"/>
          </w:tcPr>
          <w:p w14:paraId="681F1087" w14:textId="77777777" w:rsidR="00543AA9" w:rsidRDefault="00543AA9" w:rsidP="00BD57E0">
            <w:pPr>
              <w:ind w:firstLine="0"/>
            </w:pPr>
            <w:r>
              <w:t>Type:</w:t>
            </w:r>
          </w:p>
        </w:tc>
        <w:tc>
          <w:tcPr>
            <w:tcW w:w="2337" w:type="dxa"/>
          </w:tcPr>
          <w:p w14:paraId="0AC9E8C8" w14:textId="77777777" w:rsidR="00543AA9" w:rsidRDefault="00543AA9" w:rsidP="00BD57E0">
            <w:pPr>
              <w:ind w:firstLine="0"/>
            </w:pPr>
            <w:r>
              <w:t>Story</w:t>
            </w:r>
          </w:p>
        </w:tc>
        <w:tc>
          <w:tcPr>
            <w:tcW w:w="2338" w:type="dxa"/>
          </w:tcPr>
          <w:p w14:paraId="7EF3FD0C" w14:textId="77777777" w:rsidR="00543AA9" w:rsidRDefault="00543AA9" w:rsidP="00BD57E0">
            <w:pPr>
              <w:ind w:firstLine="0"/>
            </w:pPr>
            <w:r>
              <w:t>Priority:</w:t>
            </w:r>
          </w:p>
        </w:tc>
        <w:tc>
          <w:tcPr>
            <w:tcW w:w="2338" w:type="dxa"/>
          </w:tcPr>
          <w:p w14:paraId="713F9EA2" w14:textId="77777777" w:rsidR="00543AA9" w:rsidRDefault="00543AA9" w:rsidP="00BD57E0">
            <w:pPr>
              <w:ind w:firstLine="0"/>
            </w:pPr>
            <w:r>
              <w:t>Very High</w:t>
            </w:r>
          </w:p>
        </w:tc>
      </w:tr>
      <w:tr w:rsidR="00543AA9" w14:paraId="429A2E52" w14:textId="77777777" w:rsidTr="00BD57E0">
        <w:tc>
          <w:tcPr>
            <w:tcW w:w="2337" w:type="dxa"/>
          </w:tcPr>
          <w:p w14:paraId="402DB857" w14:textId="77777777" w:rsidR="00543AA9" w:rsidRDefault="00543AA9" w:rsidP="00BD57E0">
            <w:pPr>
              <w:ind w:firstLine="0"/>
            </w:pPr>
            <w:r>
              <w:t>Reporter</w:t>
            </w:r>
          </w:p>
        </w:tc>
        <w:tc>
          <w:tcPr>
            <w:tcW w:w="2337" w:type="dxa"/>
          </w:tcPr>
          <w:p w14:paraId="3505B321" w14:textId="77777777" w:rsidR="00543AA9" w:rsidRDefault="00543AA9" w:rsidP="00BD57E0">
            <w:pPr>
              <w:ind w:firstLine="0"/>
            </w:pPr>
            <w:r>
              <w:t>Arkar</w:t>
            </w:r>
          </w:p>
        </w:tc>
        <w:tc>
          <w:tcPr>
            <w:tcW w:w="2338" w:type="dxa"/>
          </w:tcPr>
          <w:p w14:paraId="36B5C471" w14:textId="77777777" w:rsidR="00543AA9" w:rsidRDefault="00543AA9" w:rsidP="00BD57E0">
            <w:pPr>
              <w:ind w:firstLine="0"/>
            </w:pPr>
            <w:r>
              <w:t>Assignee</w:t>
            </w:r>
          </w:p>
        </w:tc>
        <w:tc>
          <w:tcPr>
            <w:tcW w:w="2338" w:type="dxa"/>
          </w:tcPr>
          <w:p w14:paraId="763DF984" w14:textId="77777777" w:rsidR="00543AA9" w:rsidRDefault="00543AA9" w:rsidP="00BD57E0">
            <w:pPr>
              <w:ind w:firstLine="0"/>
            </w:pPr>
            <w:r>
              <w:t>Arkar</w:t>
            </w:r>
          </w:p>
        </w:tc>
      </w:tr>
      <w:tr w:rsidR="00543AA9" w14:paraId="0BC90AEF" w14:textId="77777777" w:rsidTr="00BD57E0">
        <w:tc>
          <w:tcPr>
            <w:tcW w:w="2337" w:type="dxa"/>
          </w:tcPr>
          <w:p w14:paraId="2FEFD2E3" w14:textId="77777777" w:rsidR="00543AA9" w:rsidRDefault="00543AA9" w:rsidP="00BD57E0">
            <w:pPr>
              <w:ind w:firstLine="0"/>
            </w:pPr>
            <w:r>
              <w:t xml:space="preserve">Estimate Time </w:t>
            </w:r>
          </w:p>
        </w:tc>
        <w:tc>
          <w:tcPr>
            <w:tcW w:w="2337" w:type="dxa"/>
          </w:tcPr>
          <w:p w14:paraId="1E7A12CD" w14:textId="62485775" w:rsidR="00543AA9" w:rsidRDefault="00074346" w:rsidP="00BD57E0">
            <w:pPr>
              <w:ind w:firstLine="0"/>
            </w:pPr>
            <w:r>
              <w:t>6</w:t>
            </w:r>
            <w:r w:rsidR="00543AA9">
              <w:t xml:space="preserve"> </w:t>
            </w:r>
            <w:proofErr w:type="gramStart"/>
            <w:r w:rsidR="00543AA9">
              <w:t>hour</w:t>
            </w:r>
            <w:proofErr w:type="gramEnd"/>
          </w:p>
        </w:tc>
        <w:tc>
          <w:tcPr>
            <w:tcW w:w="2338" w:type="dxa"/>
          </w:tcPr>
          <w:p w14:paraId="4C300F20" w14:textId="77777777" w:rsidR="00543AA9" w:rsidRDefault="00543AA9" w:rsidP="00BD57E0">
            <w:pPr>
              <w:ind w:firstLine="0"/>
            </w:pPr>
            <w:r>
              <w:t>Value Points</w:t>
            </w:r>
          </w:p>
        </w:tc>
        <w:tc>
          <w:tcPr>
            <w:tcW w:w="2338" w:type="dxa"/>
          </w:tcPr>
          <w:p w14:paraId="6AC1117E" w14:textId="349AB489" w:rsidR="00543AA9" w:rsidRDefault="00AF3EE5" w:rsidP="00BD57E0">
            <w:pPr>
              <w:ind w:firstLine="0"/>
            </w:pPr>
            <w:r>
              <w:t>20</w:t>
            </w:r>
          </w:p>
        </w:tc>
      </w:tr>
    </w:tbl>
    <w:p w14:paraId="3AB5257A" w14:textId="77777777" w:rsidR="00543AA9" w:rsidRDefault="00543AA9" w:rsidP="00543AA9">
      <w:pPr>
        <w:ind w:firstLine="0"/>
      </w:pPr>
    </w:p>
    <w:tbl>
      <w:tblPr>
        <w:tblStyle w:val="TableGrid"/>
        <w:tblW w:w="0" w:type="auto"/>
        <w:tblLook w:val="04A0" w:firstRow="1" w:lastRow="0" w:firstColumn="1" w:lastColumn="0" w:noHBand="0" w:noVBand="1"/>
      </w:tblPr>
      <w:tblGrid>
        <w:gridCol w:w="3116"/>
        <w:gridCol w:w="3117"/>
        <w:gridCol w:w="3117"/>
      </w:tblGrid>
      <w:tr w:rsidR="00543AA9" w14:paraId="4FD84D81" w14:textId="77777777" w:rsidTr="00BD57E0">
        <w:tc>
          <w:tcPr>
            <w:tcW w:w="3116" w:type="dxa"/>
          </w:tcPr>
          <w:p w14:paraId="526B8B11" w14:textId="77777777" w:rsidR="00543AA9" w:rsidRDefault="00543AA9" w:rsidP="00BD57E0">
            <w:pPr>
              <w:ind w:firstLine="0"/>
            </w:pPr>
            <w:r>
              <w:t xml:space="preserve">Summary </w:t>
            </w:r>
          </w:p>
        </w:tc>
        <w:tc>
          <w:tcPr>
            <w:tcW w:w="3117" w:type="dxa"/>
          </w:tcPr>
          <w:p w14:paraId="02C2EB8A" w14:textId="77777777" w:rsidR="00543AA9" w:rsidRDefault="00543AA9" w:rsidP="00BD57E0">
            <w:pPr>
              <w:ind w:firstLine="0"/>
            </w:pPr>
            <w:r>
              <w:t xml:space="preserve">Status </w:t>
            </w:r>
          </w:p>
        </w:tc>
        <w:tc>
          <w:tcPr>
            <w:tcW w:w="3117" w:type="dxa"/>
          </w:tcPr>
          <w:p w14:paraId="0AD2B0E1" w14:textId="77777777" w:rsidR="00543AA9" w:rsidRDefault="00543AA9" w:rsidP="00BD57E0">
            <w:pPr>
              <w:ind w:firstLine="0"/>
            </w:pPr>
            <w:r>
              <w:t>Assignee</w:t>
            </w:r>
          </w:p>
        </w:tc>
      </w:tr>
      <w:tr w:rsidR="00543AA9" w14:paraId="44D02F97" w14:textId="77777777" w:rsidTr="00BD57E0">
        <w:tc>
          <w:tcPr>
            <w:tcW w:w="3116" w:type="dxa"/>
          </w:tcPr>
          <w:p w14:paraId="38222D50" w14:textId="77777777" w:rsidR="00543AA9" w:rsidRDefault="00543AA9" w:rsidP="00BD57E0">
            <w:pPr>
              <w:ind w:firstLine="0"/>
            </w:pPr>
            <w:r>
              <w:t>Implement backend scripts</w:t>
            </w:r>
          </w:p>
        </w:tc>
        <w:tc>
          <w:tcPr>
            <w:tcW w:w="3117" w:type="dxa"/>
          </w:tcPr>
          <w:p w14:paraId="1231305B" w14:textId="77777777" w:rsidR="00543AA9" w:rsidRDefault="00543AA9" w:rsidP="00BD57E0">
            <w:pPr>
              <w:ind w:firstLine="0"/>
            </w:pPr>
            <w:r>
              <w:t>TODO</w:t>
            </w:r>
          </w:p>
        </w:tc>
        <w:tc>
          <w:tcPr>
            <w:tcW w:w="3117" w:type="dxa"/>
          </w:tcPr>
          <w:p w14:paraId="0418C1D1" w14:textId="77777777" w:rsidR="00543AA9" w:rsidRDefault="00543AA9" w:rsidP="00BD57E0">
            <w:pPr>
              <w:ind w:firstLine="0"/>
            </w:pPr>
            <w:r>
              <w:t xml:space="preserve">Min Hein </w:t>
            </w:r>
            <w:proofErr w:type="spellStart"/>
            <w:r>
              <w:t>Khant</w:t>
            </w:r>
            <w:proofErr w:type="spellEnd"/>
          </w:p>
        </w:tc>
      </w:tr>
      <w:tr w:rsidR="00543AA9" w14:paraId="430BFDBA" w14:textId="77777777" w:rsidTr="00BD57E0">
        <w:tc>
          <w:tcPr>
            <w:tcW w:w="3116" w:type="dxa"/>
          </w:tcPr>
          <w:p w14:paraId="01BE8455" w14:textId="77777777" w:rsidR="00543AA9" w:rsidRDefault="00543AA9" w:rsidP="00BD57E0">
            <w:pPr>
              <w:ind w:firstLine="0"/>
            </w:pPr>
            <w:r>
              <w:t>Create Backend Scripts</w:t>
            </w:r>
          </w:p>
        </w:tc>
        <w:tc>
          <w:tcPr>
            <w:tcW w:w="3117" w:type="dxa"/>
          </w:tcPr>
          <w:p w14:paraId="04E76781" w14:textId="77777777" w:rsidR="00543AA9" w:rsidRDefault="00543AA9" w:rsidP="00BD57E0">
            <w:pPr>
              <w:ind w:firstLine="0"/>
            </w:pPr>
            <w:r>
              <w:t>TODO</w:t>
            </w:r>
          </w:p>
        </w:tc>
        <w:tc>
          <w:tcPr>
            <w:tcW w:w="3117" w:type="dxa"/>
          </w:tcPr>
          <w:p w14:paraId="3C7A834D" w14:textId="77777777" w:rsidR="00543AA9" w:rsidRDefault="00543AA9" w:rsidP="00BD57E0">
            <w:pPr>
              <w:ind w:firstLine="0"/>
            </w:pPr>
            <w:r>
              <w:t>Suan Thiha Nyan</w:t>
            </w:r>
          </w:p>
        </w:tc>
      </w:tr>
      <w:tr w:rsidR="00543AA9" w14:paraId="2175D8E8" w14:textId="77777777" w:rsidTr="00BD57E0">
        <w:tc>
          <w:tcPr>
            <w:tcW w:w="3116" w:type="dxa"/>
          </w:tcPr>
          <w:p w14:paraId="3E118E2E" w14:textId="77777777" w:rsidR="00543AA9" w:rsidRDefault="00543AA9" w:rsidP="00BD57E0">
            <w:pPr>
              <w:ind w:firstLine="0"/>
            </w:pPr>
            <w:r>
              <w:t>Testing</w:t>
            </w:r>
          </w:p>
        </w:tc>
        <w:tc>
          <w:tcPr>
            <w:tcW w:w="3117" w:type="dxa"/>
          </w:tcPr>
          <w:p w14:paraId="42884ABC" w14:textId="77777777" w:rsidR="00543AA9" w:rsidRDefault="00543AA9" w:rsidP="00BD57E0">
            <w:pPr>
              <w:ind w:firstLine="0"/>
            </w:pPr>
            <w:r>
              <w:t>TOD</w:t>
            </w:r>
          </w:p>
        </w:tc>
        <w:tc>
          <w:tcPr>
            <w:tcW w:w="3117" w:type="dxa"/>
          </w:tcPr>
          <w:p w14:paraId="01A7E7D7" w14:textId="77777777" w:rsidR="00543AA9" w:rsidRDefault="00543AA9" w:rsidP="00BD57E0">
            <w:pPr>
              <w:ind w:firstLine="0"/>
            </w:pPr>
            <w:r>
              <w:t>Zaw Htet Aung  </w:t>
            </w:r>
          </w:p>
        </w:tc>
      </w:tr>
    </w:tbl>
    <w:p w14:paraId="410EFFCB" w14:textId="77777777" w:rsidR="00543AA9" w:rsidRDefault="00543AA9" w:rsidP="00543AA9">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543AA9" w14:paraId="20D2061B" w14:textId="77777777" w:rsidTr="00BD57E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B6B91EB" w14:textId="77777777" w:rsidR="00543AA9" w:rsidRDefault="009D4E7A" w:rsidP="00BD57E0">
            <w:pPr>
              <w:spacing w:line="240" w:lineRule="auto"/>
              <w:ind w:firstLine="0"/>
              <w:rPr>
                <w:b/>
                <w:bCs/>
              </w:rPr>
            </w:pPr>
            <w:r>
              <w:rPr>
                <w:b/>
                <w:bCs/>
              </w:rPr>
              <w:t>Description</w:t>
            </w:r>
          </w:p>
          <w:p w14:paraId="5A6DCDF2" w14:textId="4A9ED31F" w:rsidR="009D4E7A" w:rsidRDefault="009D4E7A" w:rsidP="00BD57E0">
            <w:pPr>
              <w:spacing w:line="240" w:lineRule="auto"/>
              <w:ind w:firstLine="0"/>
            </w:pPr>
            <w:r>
              <w:t xml:space="preserve">As </w:t>
            </w:r>
            <w:r w:rsidR="00136FF3">
              <w:t>manager, the manager should be able to view all students, articles table.</w:t>
            </w:r>
          </w:p>
          <w:p w14:paraId="2F2C3C79" w14:textId="77777777" w:rsidR="00136FF3" w:rsidRDefault="00136FF3" w:rsidP="00BD57E0">
            <w:pPr>
              <w:spacing w:line="240" w:lineRule="auto"/>
              <w:ind w:firstLine="0"/>
            </w:pPr>
            <w:r>
              <w:t>As coordinator, the coordinators should be able to view the students table within the faculty</w:t>
            </w:r>
            <w:r w:rsidR="003366F1">
              <w:t>.</w:t>
            </w:r>
          </w:p>
          <w:p w14:paraId="2D88E214" w14:textId="77777777" w:rsidR="006D6507" w:rsidRDefault="006D6507" w:rsidP="00BD57E0">
            <w:pPr>
              <w:spacing w:line="240" w:lineRule="auto"/>
              <w:ind w:firstLine="0"/>
            </w:pPr>
            <w:r>
              <w:t>As admin, admin should be able to view all students of the university, article contributions and staffs table.</w:t>
            </w:r>
          </w:p>
          <w:p w14:paraId="2ECB1A95" w14:textId="54068986" w:rsidR="0073385B" w:rsidRPr="0073385B" w:rsidRDefault="0073385B" w:rsidP="00BD57E0">
            <w:pPr>
              <w:spacing w:line="240" w:lineRule="auto"/>
              <w:ind w:firstLine="0"/>
              <w:rPr>
                <w:b/>
                <w:bCs/>
              </w:rPr>
            </w:pPr>
            <w:r w:rsidRPr="0073385B">
              <w:rPr>
                <w:b/>
                <w:bCs/>
              </w:rPr>
              <w:t>Test Description</w:t>
            </w:r>
          </w:p>
          <w:p w14:paraId="61F22067" w14:textId="7AD411FF" w:rsidR="0073385B" w:rsidRDefault="0073385B" w:rsidP="00AF3EE5">
            <w:pPr>
              <w:pStyle w:val="ListParagraph"/>
              <w:numPr>
                <w:ilvl w:val="0"/>
                <w:numId w:val="18"/>
              </w:numPr>
            </w:pPr>
            <w:r>
              <w:t xml:space="preserve">All tables can be searched by </w:t>
            </w:r>
            <w:r w:rsidR="00385541">
              <w:t>their</w:t>
            </w:r>
            <w:r>
              <w:t xml:space="preserve"> fields.</w:t>
            </w:r>
          </w:p>
        </w:tc>
      </w:tr>
    </w:tbl>
    <w:p w14:paraId="09BA3B77" w14:textId="5D7A66BD" w:rsidR="00543AA9" w:rsidRDefault="00543AA9" w:rsidP="00573090">
      <w:pPr>
        <w:ind w:firstLine="0"/>
      </w:pPr>
    </w:p>
    <w:p w14:paraId="3BC459E5" w14:textId="76B97BFB" w:rsidR="00BA1421" w:rsidRDefault="00BA1421" w:rsidP="00573090">
      <w:pPr>
        <w:ind w:firstLine="0"/>
      </w:pPr>
    </w:p>
    <w:p w14:paraId="44D64B90" w14:textId="22A6F1ED" w:rsidR="00BA1421" w:rsidRDefault="00BA1421" w:rsidP="00573090">
      <w:pPr>
        <w:ind w:firstLine="0"/>
      </w:pPr>
    </w:p>
    <w:p w14:paraId="799BCBA7" w14:textId="68E0B0DA" w:rsidR="002524E8" w:rsidRDefault="002524E8" w:rsidP="00573090">
      <w:pPr>
        <w:ind w:firstLine="0"/>
      </w:pPr>
    </w:p>
    <w:p w14:paraId="0EED8213" w14:textId="77777777" w:rsidR="002524E8" w:rsidRDefault="002524E8" w:rsidP="00573090">
      <w:pPr>
        <w:ind w:firstLine="0"/>
      </w:pPr>
    </w:p>
    <w:p w14:paraId="6DCEDA06" w14:textId="353D548C" w:rsidR="00F237D7" w:rsidRDefault="00F237D7" w:rsidP="00573090">
      <w:pPr>
        <w:ind w:firstLine="0"/>
      </w:pPr>
      <w:r>
        <w:t>Task-2</w:t>
      </w:r>
    </w:p>
    <w:tbl>
      <w:tblPr>
        <w:tblStyle w:val="TableGrid"/>
        <w:tblW w:w="0" w:type="auto"/>
        <w:tblLook w:val="04A0" w:firstRow="1" w:lastRow="0" w:firstColumn="1" w:lastColumn="0" w:noHBand="0" w:noVBand="1"/>
      </w:tblPr>
      <w:tblGrid>
        <w:gridCol w:w="2336"/>
        <w:gridCol w:w="2338"/>
        <w:gridCol w:w="2338"/>
        <w:gridCol w:w="2338"/>
      </w:tblGrid>
      <w:tr w:rsidR="00F237D7" w14:paraId="0C1DE25B" w14:textId="77777777" w:rsidTr="00BD57E0">
        <w:tc>
          <w:tcPr>
            <w:tcW w:w="9350" w:type="dxa"/>
            <w:gridSpan w:val="4"/>
          </w:tcPr>
          <w:p w14:paraId="5BF97582" w14:textId="7AA28F6E" w:rsidR="00F237D7" w:rsidRDefault="00F237D7" w:rsidP="00BD57E0">
            <w:pPr>
              <w:ind w:firstLine="0"/>
            </w:pPr>
            <w:r>
              <w:t>Create</w:t>
            </w:r>
            <w:r w:rsidR="00385541">
              <w:t xml:space="preserve"> the total article display view </w:t>
            </w:r>
            <w:r w:rsidR="003F6B24">
              <w:t>per faculty</w:t>
            </w:r>
          </w:p>
        </w:tc>
      </w:tr>
      <w:tr w:rsidR="00F237D7" w14:paraId="3AE61343" w14:textId="77777777" w:rsidTr="00BD57E0">
        <w:tc>
          <w:tcPr>
            <w:tcW w:w="4675" w:type="dxa"/>
            <w:gridSpan w:val="2"/>
          </w:tcPr>
          <w:p w14:paraId="718186A3" w14:textId="77777777" w:rsidR="00F237D7" w:rsidRDefault="00F237D7" w:rsidP="00BD57E0">
            <w:pPr>
              <w:ind w:firstLine="0"/>
            </w:pPr>
            <w:r>
              <w:t xml:space="preserve">Status </w:t>
            </w:r>
          </w:p>
        </w:tc>
        <w:tc>
          <w:tcPr>
            <w:tcW w:w="4675" w:type="dxa"/>
            <w:gridSpan w:val="2"/>
          </w:tcPr>
          <w:p w14:paraId="1117034B" w14:textId="77777777" w:rsidR="00F237D7" w:rsidRDefault="00F237D7" w:rsidP="00BD57E0">
            <w:pPr>
              <w:ind w:firstLine="0"/>
            </w:pPr>
            <w:r>
              <w:t>TODO</w:t>
            </w:r>
          </w:p>
        </w:tc>
      </w:tr>
      <w:tr w:rsidR="00F237D7" w14:paraId="38172971" w14:textId="77777777" w:rsidTr="00BD57E0">
        <w:tc>
          <w:tcPr>
            <w:tcW w:w="4675" w:type="dxa"/>
            <w:gridSpan w:val="2"/>
          </w:tcPr>
          <w:p w14:paraId="277DC1F7" w14:textId="77777777" w:rsidR="00F237D7" w:rsidRDefault="00F237D7" w:rsidP="00BD57E0">
            <w:pPr>
              <w:ind w:firstLine="0"/>
            </w:pPr>
            <w:r>
              <w:t xml:space="preserve">Project </w:t>
            </w:r>
          </w:p>
        </w:tc>
        <w:tc>
          <w:tcPr>
            <w:tcW w:w="4675" w:type="dxa"/>
            <w:gridSpan w:val="2"/>
          </w:tcPr>
          <w:p w14:paraId="1E86E54B" w14:textId="77777777" w:rsidR="00F237D7" w:rsidRDefault="00F237D7" w:rsidP="00BD57E0">
            <w:pPr>
              <w:ind w:firstLine="0"/>
            </w:pPr>
            <w:proofErr w:type="spellStart"/>
            <w:r>
              <w:t>EWSD_Magazine</w:t>
            </w:r>
            <w:proofErr w:type="spellEnd"/>
          </w:p>
        </w:tc>
      </w:tr>
      <w:tr w:rsidR="00F237D7" w14:paraId="4D6CF4A3" w14:textId="77777777" w:rsidTr="00BD57E0">
        <w:tc>
          <w:tcPr>
            <w:tcW w:w="2337" w:type="dxa"/>
          </w:tcPr>
          <w:p w14:paraId="6B9D9A8E" w14:textId="77777777" w:rsidR="00F237D7" w:rsidRDefault="00F237D7" w:rsidP="00BD57E0">
            <w:pPr>
              <w:ind w:firstLine="0"/>
            </w:pPr>
            <w:r>
              <w:t>Type:</w:t>
            </w:r>
          </w:p>
        </w:tc>
        <w:tc>
          <w:tcPr>
            <w:tcW w:w="2337" w:type="dxa"/>
          </w:tcPr>
          <w:p w14:paraId="183F36DE" w14:textId="77777777" w:rsidR="00F237D7" w:rsidRDefault="00F237D7" w:rsidP="00BD57E0">
            <w:pPr>
              <w:ind w:firstLine="0"/>
            </w:pPr>
            <w:r>
              <w:t>Story</w:t>
            </w:r>
          </w:p>
        </w:tc>
        <w:tc>
          <w:tcPr>
            <w:tcW w:w="2338" w:type="dxa"/>
          </w:tcPr>
          <w:p w14:paraId="4C28B119" w14:textId="77777777" w:rsidR="00F237D7" w:rsidRDefault="00F237D7" w:rsidP="00BD57E0">
            <w:pPr>
              <w:ind w:firstLine="0"/>
            </w:pPr>
            <w:r>
              <w:t>Priority:</w:t>
            </w:r>
          </w:p>
        </w:tc>
        <w:tc>
          <w:tcPr>
            <w:tcW w:w="2338" w:type="dxa"/>
          </w:tcPr>
          <w:p w14:paraId="501EECBD" w14:textId="77777777" w:rsidR="00F237D7" w:rsidRDefault="00F237D7" w:rsidP="00BD57E0">
            <w:pPr>
              <w:ind w:firstLine="0"/>
            </w:pPr>
            <w:r>
              <w:t>Very High</w:t>
            </w:r>
          </w:p>
        </w:tc>
      </w:tr>
      <w:tr w:rsidR="00F237D7" w14:paraId="5DA38A59" w14:textId="77777777" w:rsidTr="00BD57E0">
        <w:tc>
          <w:tcPr>
            <w:tcW w:w="2337" w:type="dxa"/>
          </w:tcPr>
          <w:p w14:paraId="67F1F338" w14:textId="77777777" w:rsidR="00F237D7" w:rsidRDefault="00F237D7" w:rsidP="00BD57E0">
            <w:pPr>
              <w:ind w:firstLine="0"/>
            </w:pPr>
            <w:r>
              <w:t>Reporter</w:t>
            </w:r>
          </w:p>
        </w:tc>
        <w:tc>
          <w:tcPr>
            <w:tcW w:w="2337" w:type="dxa"/>
          </w:tcPr>
          <w:p w14:paraId="480C9BA9" w14:textId="77777777" w:rsidR="00F237D7" w:rsidRDefault="00F237D7" w:rsidP="00BD57E0">
            <w:pPr>
              <w:ind w:firstLine="0"/>
            </w:pPr>
            <w:r>
              <w:t>Arkar</w:t>
            </w:r>
          </w:p>
        </w:tc>
        <w:tc>
          <w:tcPr>
            <w:tcW w:w="2338" w:type="dxa"/>
          </w:tcPr>
          <w:p w14:paraId="26BC86F3" w14:textId="77777777" w:rsidR="00F237D7" w:rsidRDefault="00F237D7" w:rsidP="00BD57E0">
            <w:pPr>
              <w:ind w:firstLine="0"/>
            </w:pPr>
            <w:r>
              <w:t>Assignee</w:t>
            </w:r>
          </w:p>
        </w:tc>
        <w:tc>
          <w:tcPr>
            <w:tcW w:w="2338" w:type="dxa"/>
          </w:tcPr>
          <w:p w14:paraId="2991E8FA" w14:textId="77777777" w:rsidR="00F237D7" w:rsidRDefault="00F237D7" w:rsidP="00BD57E0">
            <w:pPr>
              <w:ind w:firstLine="0"/>
            </w:pPr>
            <w:r>
              <w:t>Arkar</w:t>
            </w:r>
          </w:p>
        </w:tc>
      </w:tr>
      <w:tr w:rsidR="00F237D7" w14:paraId="597E7A55" w14:textId="77777777" w:rsidTr="00BD57E0">
        <w:tc>
          <w:tcPr>
            <w:tcW w:w="2337" w:type="dxa"/>
          </w:tcPr>
          <w:p w14:paraId="65FF55C4" w14:textId="77777777" w:rsidR="00F237D7" w:rsidRDefault="00F237D7" w:rsidP="00BD57E0">
            <w:pPr>
              <w:ind w:firstLine="0"/>
            </w:pPr>
            <w:r>
              <w:t xml:space="preserve">Estimate Time </w:t>
            </w:r>
          </w:p>
        </w:tc>
        <w:tc>
          <w:tcPr>
            <w:tcW w:w="2337" w:type="dxa"/>
          </w:tcPr>
          <w:p w14:paraId="0F8A2D74" w14:textId="26B60F5A" w:rsidR="00F237D7" w:rsidRDefault="00141DDE" w:rsidP="00BD57E0">
            <w:pPr>
              <w:ind w:firstLine="0"/>
            </w:pPr>
            <w:r>
              <w:t>2</w:t>
            </w:r>
            <w:r w:rsidR="00F237D7">
              <w:t xml:space="preserve"> hour</w:t>
            </w:r>
            <w:r w:rsidR="00F757E2">
              <w:t>s</w:t>
            </w:r>
          </w:p>
        </w:tc>
        <w:tc>
          <w:tcPr>
            <w:tcW w:w="2338" w:type="dxa"/>
          </w:tcPr>
          <w:p w14:paraId="42FE682C" w14:textId="77777777" w:rsidR="00F237D7" w:rsidRDefault="00F237D7" w:rsidP="00BD57E0">
            <w:pPr>
              <w:ind w:firstLine="0"/>
            </w:pPr>
            <w:r>
              <w:t>Value Points</w:t>
            </w:r>
          </w:p>
        </w:tc>
        <w:tc>
          <w:tcPr>
            <w:tcW w:w="2338" w:type="dxa"/>
          </w:tcPr>
          <w:p w14:paraId="34EF4031" w14:textId="5B9F8220" w:rsidR="00F237D7" w:rsidRDefault="000D44C5" w:rsidP="00BD57E0">
            <w:pPr>
              <w:ind w:firstLine="0"/>
            </w:pPr>
            <w:r>
              <w:t>15</w:t>
            </w:r>
          </w:p>
        </w:tc>
      </w:tr>
    </w:tbl>
    <w:p w14:paraId="6427E33F" w14:textId="77777777" w:rsidR="00F237D7" w:rsidRDefault="00F237D7" w:rsidP="00F237D7">
      <w:pPr>
        <w:ind w:firstLine="0"/>
      </w:pPr>
    </w:p>
    <w:tbl>
      <w:tblPr>
        <w:tblStyle w:val="TableGrid"/>
        <w:tblW w:w="0" w:type="auto"/>
        <w:tblLook w:val="04A0" w:firstRow="1" w:lastRow="0" w:firstColumn="1" w:lastColumn="0" w:noHBand="0" w:noVBand="1"/>
      </w:tblPr>
      <w:tblGrid>
        <w:gridCol w:w="3116"/>
        <w:gridCol w:w="3117"/>
        <w:gridCol w:w="3117"/>
      </w:tblGrid>
      <w:tr w:rsidR="00F237D7" w14:paraId="42ADEAFB" w14:textId="77777777" w:rsidTr="00BD57E0">
        <w:tc>
          <w:tcPr>
            <w:tcW w:w="3116" w:type="dxa"/>
          </w:tcPr>
          <w:p w14:paraId="6945D5F4" w14:textId="77777777" w:rsidR="00F237D7" w:rsidRDefault="00F237D7" w:rsidP="00BD57E0">
            <w:pPr>
              <w:ind w:firstLine="0"/>
            </w:pPr>
            <w:r>
              <w:t xml:space="preserve">Summary </w:t>
            </w:r>
          </w:p>
        </w:tc>
        <w:tc>
          <w:tcPr>
            <w:tcW w:w="3117" w:type="dxa"/>
          </w:tcPr>
          <w:p w14:paraId="372DEB53" w14:textId="77777777" w:rsidR="00F237D7" w:rsidRDefault="00F237D7" w:rsidP="00BD57E0">
            <w:pPr>
              <w:ind w:firstLine="0"/>
            </w:pPr>
            <w:r>
              <w:t xml:space="preserve">Status </w:t>
            </w:r>
          </w:p>
        </w:tc>
        <w:tc>
          <w:tcPr>
            <w:tcW w:w="3117" w:type="dxa"/>
          </w:tcPr>
          <w:p w14:paraId="77A9A864" w14:textId="77777777" w:rsidR="00F237D7" w:rsidRDefault="00F237D7" w:rsidP="00BD57E0">
            <w:pPr>
              <w:ind w:firstLine="0"/>
            </w:pPr>
            <w:r>
              <w:t>Assignee</w:t>
            </w:r>
          </w:p>
        </w:tc>
      </w:tr>
      <w:tr w:rsidR="00F237D7" w14:paraId="5B92794E" w14:textId="77777777" w:rsidTr="00BD57E0">
        <w:tc>
          <w:tcPr>
            <w:tcW w:w="3116" w:type="dxa"/>
          </w:tcPr>
          <w:p w14:paraId="251C7354" w14:textId="3CA5C086" w:rsidR="00F237D7" w:rsidRDefault="0097795A" w:rsidP="00BD57E0">
            <w:pPr>
              <w:ind w:firstLine="0"/>
            </w:pPr>
            <w:r>
              <w:t>Create</w:t>
            </w:r>
            <w:r w:rsidR="00DB2C55">
              <w:t xml:space="preserve"> the UI of the Page</w:t>
            </w:r>
          </w:p>
        </w:tc>
        <w:tc>
          <w:tcPr>
            <w:tcW w:w="3117" w:type="dxa"/>
          </w:tcPr>
          <w:p w14:paraId="4F8136AE" w14:textId="77777777" w:rsidR="00F237D7" w:rsidRDefault="00F237D7" w:rsidP="00BD57E0">
            <w:pPr>
              <w:ind w:firstLine="0"/>
            </w:pPr>
            <w:r>
              <w:t>TODO</w:t>
            </w:r>
          </w:p>
        </w:tc>
        <w:tc>
          <w:tcPr>
            <w:tcW w:w="3117" w:type="dxa"/>
          </w:tcPr>
          <w:p w14:paraId="2B1B90E5" w14:textId="6EA02D7E" w:rsidR="00F237D7" w:rsidRDefault="0097795A" w:rsidP="00BD57E0">
            <w:pPr>
              <w:ind w:firstLine="0"/>
            </w:pPr>
            <w:r>
              <w:t>Arkar Phyo</w:t>
            </w:r>
          </w:p>
        </w:tc>
      </w:tr>
      <w:tr w:rsidR="00F237D7" w14:paraId="5EF79ED1" w14:textId="77777777" w:rsidTr="00BD57E0">
        <w:tc>
          <w:tcPr>
            <w:tcW w:w="3116" w:type="dxa"/>
          </w:tcPr>
          <w:p w14:paraId="1D44968E" w14:textId="77777777" w:rsidR="00F237D7" w:rsidRDefault="00F237D7" w:rsidP="00BD57E0">
            <w:pPr>
              <w:ind w:firstLine="0"/>
            </w:pPr>
            <w:r>
              <w:t>Create Backend Scripts</w:t>
            </w:r>
          </w:p>
        </w:tc>
        <w:tc>
          <w:tcPr>
            <w:tcW w:w="3117" w:type="dxa"/>
          </w:tcPr>
          <w:p w14:paraId="6B508AAB" w14:textId="77777777" w:rsidR="00F237D7" w:rsidRDefault="00F237D7" w:rsidP="00BD57E0">
            <w:pPr>
              <w:ind w:firstLine="0"/>
            </w:pPr>
            <w:r>
              <w:t>TODO</w:t>
            </w:r>
          </w:p>
        </w:tc>
        <w:tc>
          <w:tcPr>
            <w:tcW w:w="3117" w:type="dxa"/>
          </w:tcPr>
          <w:p w14:paraId="0BE4AE19" w14:textId="77777777" w:rsidR="00F237D7" w:rsidRDefault="00F237D7" w:rsidP="00BD57E0">
            <w:pPr>
              <w:ind w:firstLine="0"/>
            </w:pPr>
            <w:r>
              <w:t>Suan Thiha Nyan</w:t>
            </w:r>
          </w:p>
        </w:tc>
      </w:tr>
      <w:tr w:rsidR="00F237D7" w14:paraId="3109167A" w14:textId="77777777" w:rsidTr="00BD57E0">
        <w:tc>
          <w:tcPr>
            <w:tcW w:w="3116" w:type="dxa"/>
          </w:tcPr>
          <w:p w14:paraId="5C94986F" w14:textId="77777777" w:rsidR="00F237D7" w:rsidRDefault="00F237D7" w:rsidP="00BD57E0">
            <w:pPr>
              <w:ind w:firstLine="0"/>
            </w:pPr>
            <w:r>
              <w:t>Testing</w:t>
            </w:r>
          </w:p>
        </w:tc>
        <w:tc>
          <w:tcPr>
            <w:tcW w:w="3117" w:type="dxa"/>
          </w:tcPr>
          <w:p w14:paraId="4BA8B25D" w14:textId="77777777" w:rsidR="00F237D7" w:rsidRDefault="00F237D7" w:rsidP="00BD57E0">
            <w:pPr>
              <w:ind w:firstLine="0"/>
            </w:pPr>
            <w:r>
              <w:t>TOD</w:t>
            </w:r>
          </w:p>
        </w:tc>
        <w:tc>
          <w:tcPr>
            <w:tcW w:w="3117" w:type="dxa"/>
          </w:tcPr>
          <w:p w14:paraId="21CF8409" w14:textId="77777777" w:rsidR="00F237D7" w:rsidRDefault="00F237D7" w:rsidP="00BD57E0">
            <w:pPr>
              <w:ind w:firstLine="0"/>
            </w:pPr>
            <w:r>
              <w:t>Zaw Htet Aung  </w:t>
            </w:r>
          </w:p>
        </w:tc>
      </w:tr>
    </w:tbl>
    <w:p w14:paraId="44B00B8E" w14:textId="77777777" w:rsidR="00F237D7" w:rsidRDefault="00F237D7" w:rsidP="00F237D7">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F237D7" w14:paraId="59F8B5EA" w14:textId="77777777" w:rsidTr="00BD57E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0B81A22" w14:textId="77777777" w:rsidR="00F237D7" w:rsidRDefault="00F237D7" w:rsidP="00BD57E0">
            <w:pPr>
              <w:spacing w:line="240" w:lineRule="auto"/>
              <w:ind w:firstLine="0"/>
              <w:rPr>
                <w:b/>
                <w:bCs/>
              </w:rPr>
            </w:pPr>
            <w:r>
              <w:rPr>
                <w:b/>
                <w:bCs/>
              </w:rPr>
              <w:t>Description</w:t>
            </w:r>
          </w:p>
          <w:p w14:paraId="21CF5223" w14:textId="28AFB943" w:rsidR="00F237D7" w:rsidRDefault="00F237D7" w:rsidP="00BD57E0">
            <w:pPr>
              <w:spacing w:line="240" w:lineRule="auto"/>
              <w:ind w:firstLine="0"/>
            </w:pPr>
            <w:r>
              <w:t>As manager</w:t>
            </w:r>
            <w:r w:rsidR="008766E6">
              <w:t xml:space="preserve">, </w:t>
            </w:r>
            <w:r w:rsidR="00C448BE">
              <w:t>coordinator</w:t>
            </w:r>
            <w:r w:rsidR="008766E6">
              <w:t xml:space="preserve"> and admin</w:t>
            </w:r>
            <w:r>
              <w:t xml:space="preserve">, </w:t>
            </w:r>
            <w:r w:rsidR="00C448BE">
              <w:t>there should be a page that display the total articles per faculty</w:t>
            </w:r>
            <w:r>
              <w:t>.</w:t>
            </w:r>
          </w:p>
          <w:p w14:paraId="4B0BF7B1" w14:textId="77777777" w:rsidR="00F237D7" w:rsidRPr="0073385B" w:rsidRDefault="00F237D7" w:rsidP="00BD57E0">
            <w:pPr>
              <w:spacing w:line="240" w:lineRule="auto"/>
              <w:ind w:firstLine="0"/>
              <w:rPr>
                <w:b/>
                <w:bCs/>
              </w:rPr>
            </w:pPr>
            <w:r w:rsidRPr="0073385B">
              <w:rPr>
                <w:b/>
                <w:bCs/>
              </w:rPr>
              <w:t>Test Description</w:t>
            </w:r>
          </w:p>
          <w:p w14:paraId="252A11C7" w14:textId="20FD1F34" w:rsidR="00F237D7" w:rsidRDefault="00096BC5" w:rsidP="00AF3EE5">
            <w:pPr>
              <w:pStyle w:val="ListParagraph"/>
              <w:numPr>
                <w:ilvl w:val="0"/>
                <w:numId w:val="18"/>
              </w:numPr>
            </w:pPr>
            <w:r>
              <w:t>Display the correct number of the article according to the article</w:t>
            </w:r>
          </w:p>
        </w:tc>
      </w:tr>
    </w:tbl>
    <w:p w14:paraId="3C353615" w14:textId="77777777" w:rsidR="00F237D7" w:rsidRPr="00003829" w:rsidRDefault="00F237D7" w:rsidP="00573090">
      <w:pPr>
        <w:ind w:firstLine="0"/>
      </w:pPr>
    </w:p>
    <w:p w14:paraId="288E813B" w14:textId="77777777" w:rsidR="00A91B9F" w:rsidRDefault="00A91B9F" w:rsidP="00D904E4"/>
    <w:p w14:paraId="74CF5713" w14:textId="77777777" w:rsidR="00A91B9F" w:rsidRDefault="00A91B9F" w:rsidP="00D904E4"/>
    <w:p w14:paraId="7C9C06BA" w14:textId="77777777" w:rsidR="00A91B9F" w:rsidRDefault="00A91B9F" w:rsidP="00D904E4"/>
    <w:p w14:paraId="07FB7A10" w14:textId="77777777" w:rsidR="00A91B9F" w:rsidRDefault="00A91B9F" w:rsidP="00D904E4"/>
    <w:p w14:paraId="1EF47CE5" w14:textId="77777777" w:rsidR="00A91B9F" w:rsidRDefault="00A91B9F" w:rsidP="00D904E4"/>
    <w:p w14:paraId="4B6D7297" w14:textId="77777777" w:rsidR="00A91B9F" w:rsidRDefault="00A91B9F" w:rsidP="00D904E4"/>
    <w:p w14:paraId="36BDE8B3" w14:textId="24682C05" w:rsidR="00D904E4" w:rsidRDefault="00D904E4" w:rsidP="00D904E4">
      <w:r>
        <w:t>Task-</w:t>
      </w:r>
      <w:r w:rsidR="00F237D7">
        <w:t>3</w:t>
      </w:r>
    </w:p>
    <w:tbl>
      <w:tblPr>
        <w:tblStyle w:val="TableGrid"/>
        <w:tblW w:w="0" w:type="auto"/>
        <w:tblLook w:val="04A0" w:firstRow="1" w:lastRow="0" w:firstColumn="1" w:lastColumn="0" w:noHBand="0" w:noVBand="1"/>
      </w:tblPr>
      <w:tblGrid>
        <w:gridCol w:w="2336"/>
        <w:gridCol w:w="2338"/>
        <w:gridCol w:w="2338"/>
        <w:gridCol w:w="2338"/>
      </w:tblGrid>
      <w:tr w:rsidR="00D904E4" w14:paraId="23016024" w14:textId="77777777" w:rsidTr="00BD57E0">
        <w:tc>
          <w:tcPr>
            <w:tcW w:w="9350" w:type="dxa"/>
            <w:gridSpan w:val="4"/>
          </w:tcPr>
          <w:p w14:paraId="2E94F17F" w14:textId="5AE99A98" w:rsidR="00D904E4" w:rsidRDefault="00D904E4" w:rsidP="00BD57E0">
            <w:pPr>
              <w:ind w:firstLine="0"/>
            </w:pPr>
            <w:r>
              <w:t xml:space="preserve">Create </w:t>
            </w:r>
            <w:r w:rsidR="00D06EB0">
              <w:t>Authorization and Authentication Rules</w:t>
            </w:r>
          </w:p>
        </w:tc>
      </w:tr>
      <w:tr w:rsidR="00D904E4" w14:paraId="46EFAE56" w14:textId="77777777" w:rsidTr="00BD57E0">
        <w:tc>
          <w:tcPr>
            <w:tcW w:w="4675" w:type="dxa"/>
            <w:gridSpan w:val="2"/>
          </w:tcPr>
          <w:p w14:paraId="06D2181A" w14:textId="77777777" w:rsidR="00D904E4" w:rsidRDefault="00D904E4" w:rsidP="00BD57E0">
            <w:pPr>
              <w:ind w:firstLine="0"/>
            </w:pPr>
            <w:r>
              <w:t xml:space="preserve">Status </w:t>
            </w:r>
          </w:p>
        </w:tc>
        <w:tc>
          <w:tcPr>
            <w:tcW w:w="4675" w:type="dxa"/>
            <w:gridSpan w:val="2"/>
          </w:tcPr>
          <w:p w14:paraId="44F35AD0" w14:textId="77777777" w:rsidR="00D904E4" w:rsidRDefault="00D904E4" w:rsidP="00BD57E0">
            <w:pPr>
              <w:ind w:firstLine="0"/>
            </w:pPr>
            <w:r>
              <w:t>TODO</w:t>
            </w:r>
          </w:p>
        </w:tc>
      </w:tr>
      <w:tr w:rsidR="00D904E4" w14:paraId="6EF76013" w14:textId="77777777" w:rsidTr="00BD57E0">
        <w:tc>
          <w:tcPr>
            <w:tcW w:w="4675" w:type="dxa"/>
            <w:gridSpan w:val="2"/>
          </w:tcPr>
          <w:p w14:paraId="73FFEBBC" w14:textId="77777777" w:rsidR="00D904E4" w:rsidRDefault="00D904E4" w:rsidP="00BD57E0">
            <w:pPr>
              <w:ind w:firstLine="0"/>
            </w:pPr>
            <w:r>
              <w:t xml:space="preserve">Project </w:t>
            </w:r>
          </w:p>
        </w:tc>
        <w:tc>
          <w:tcPr>
            <w:tcW w:w="4675" w:type="dxa"/>
            <w:gridSpan w:val="2"/>
          </w:tcPr>
          <w:p w14:paraId="3C038AFA" w14:textId="77777777" w:rsidR="00D904E4" w:rsidRDefault="00D904E4" w:rsidP="00BD57E0">
            <w:pPr>
              <w:ind w:firstLine="0"/>
            </w:pPr>
            <w:proofErr w:type="spellStart"/>
            <w:r>
              <w:t>EWSD_Magazine</w:t>
            </w:r>
            <w:proofErr w:type="spellEnd"/>
          </w:p>
        </w:tc>
      </w:tr>
      <w:tr w:rsidR="00D904E4" w14:paraId="0C0B0713" w14:textId="77777777" w:rsidTr="00BD57E0">
        <w:tc>
          <w:tcPr>
            <w:tcW w:w="2337" w:type="dxa"/>
          </w:tcPr>
          <w:p w14:paraId="232DAF24" w14:textId="77777777" w:rsidR="00D904E4" w:rsidRDefault="00D904E4" w:rsidP="00BD57E0">
            <w:pPr>
              <w:ind w:firstLine="0"/>
            </w:pPr>
            <w:r>
              <w:t>Type:</w:t>
            </w:r>
          </w:p>
        </w:tc>
        <w:tc>
          <w:tcPr>
            <w:tcW w:w="2337" w:type="dxa"/>
          </w:tcPr>
          <w:p w14:paraId="2AA4C3D5" w14:textId="77777777" w:rsidR="00D904E4" w:rsidRDefault="00D904E4" w:rsidP="00BD57E0">
            <w:pPr>
              <w:ind w:firstLine="0"/>
            </w:pPr>
            <w:r>
              <w:t>Story</w:t>
            </w:r>
          </w:p>
        </w:tc>
        <w:tc>
          <w:tcPr>
            <w:tcW w:w="2338" w:type="dxa"/>
          </w:tcPr>
          <w:p w14:paraId="0DF98E5C" w14:textId="77777777" w:rsidR="00D904E4" w:rsidRDefault="00D904E4" w:rsidP="00BD57E0">
            <w:pPr>
              <w:ind w:firstLine="0"/>
            </w:pPr>
            <w:r>
              <w:t>Priority:</w:t>
            </w:r>
          </w:p>
        </w:tc>
        <w:tc>
          <w:tcPr>
            <w:tcW w:w="2338" w:type="dxa"/>
          </w:tcPr>
          <w:p w14:paraId="39D719F1" w14:textId="77777777" w:rsidR="00D904E4" w:rsidRDefault="00D904E4" w:rsidP="00BD57E0">
            <w:pPr>
              <w:ind w:firstLine="0"/>
            </w:pPr>
            <w:r>
              <w:t>Very High</w:t>
            </w:r>
          </w:p>
        </w:tc>
      </w:tr>
      <w:tr w:rsidR="00D904E4" w14:paraId="5C4B4F39" w14:textId="77777777" w:rsidTr="00BD57E0">
        <w:tc>
          <w:tcPr>
            <w:tcW w:w="2337" w:type="dxa"/>
          </w:tcPr>
          <w:p w14:paraId="1E1B132F" w14:textId="77777777" w:rsidR="00D904E4" w:rsidRDefault="00D904E4" w:rsidP="00BD57E0">
            <w:pPr>
              <w:ind w:firstLine="0"/>
            </w:pPr>
            <w:r>
              <w:t>Reporter</w:t>
            </w:r>
          </w:p>
        </w:tc>
        <w:tc>
          <w:tcPr>
            <w:tcW w:w="2337" w:type="dxa"/>
          </w:tcPr>
          <w:p w14:paraId="0FBBBD28" w14:textId="77777777" w:rsidR="00D904E4" w:rsidRDefault="00D904E4" w:rsidP="00BD57E0">
            <w:pPr>
              <w:ind w:firstLine="0"/>
            </w:pPr>
            <w:r>
              <w:t>Arkar</w:t>
            </w:r>
          </w:p>
        </w:tc>
        <w:tc>
          <w:tcPr>
            <w:tcW w:w="2338" w:type="dxa"/>
          </w:tcPr>
          <w:p w14:paraId="30545B28" w14:textId="77777777" w:rsidR="00D904E4" w:rsidRDefault="00D904E4" w:rsidP="00BD57E0">
            <w:pPr>
              <w:ind w:firstLine="0"/>
            </w:pPr>
            <w:r>
              <w:t>Assignee</w:t>
            </w:r>
          </w:p>
        </w:tc>
        <w:tc>
          <w:tcPr>
            <w:tcW w:w="2338" w:type="dxa"/>
          </w:tcPr>
          <w:p w14:paraId="2F39ED24" w14:textId="77777777" w:rsidR="00D904E4" w:rsidRDefault="00D904E4" w:rsidP="00BD57E0">
            <w:pPr>
              <w:ind w:firstLine="0"/>
            </w:pPr>
            <w:r>
              <w:t>Arkar</w:t>
            </w:r>
          </w:p>
        </w:tc>
      </w:tr>
      <w:tr w:rsidR="00D904E4" w14:paraId="42109C7E" w14:textId="77777777" w:rsidTr="00BD57E0">
        <w:tc>
          <w:tcPr>
            <w:tcW w:w="2337" w:type="dxa"/>
          </w:tcPr>
          <w:p w14:paraId="502B330B" w14:textId="77777777" w:rsidR="00D904E4" w:rsidRDefault="00D904E4" w:rsidP="00BD57E0">
            <w:pPr>
              <w:ind w:firstLine="0"/>
            </w:pPr>
            <w:r>
              <w:t xml:space="preserve">Estimate Time </w:t>
            </w:r>
          </w:p>
        </w:tc>
        <w:tc>
          <w:tcPr>
            <w:tcW w:w="2337" w:type="dxa"/>
          </w:tcPr>
          <w:p w14:paraId="24521812" w14:textId="77777777" w:rsidR="00D904E4" w:rsidRDefault="00D904E4" w:rsidP="00BD57E0">
            <w:pPr>
              <w:ind w:firstLine="0"/>
            </w:pPr>
            <w:r>
              <w:t xml:space="preserve">3 </w:t>
            </w:r>
            <w:proofErr w:type="gramStart"/>
            <w:r>
              <w:t>hour</w:t>
            </w:r>
            <w:proofErr w:type="gramEnd"/>
          </w:p>
        </w:tc>
        <w:tc>
          <w:tcPr>
            <w:tcW w:w="2338" w:type="dxa"/>
          </w:tcPr>
          <w:p w14:paraId="7C7233AA" w14:textId="24826623" w:rsidR="00D904E4" w:rsidRDefault="00222C02" w:rsidP="00BD57E0">
            <w:pPr>
              <w:ind w:firstLine="0"/>
            </w:pPr>
            <w:r>
              <w:t>Value Point</w:t>
            </w:r>
            <w:r w:rsidR="001828DF">
              <w:t>s</w:t>
            </w:r>
          </w:p>
        </w:tc>
        <w:tc>
          <w:tcPr>
            <w:tcW w:w="2338" w:type="dxa"/>
          </w:tcPr>
          <w:p w14:paraId="44350BC0" w14:textId="786CD369" w:rsidR="00D904E4" w:rsidRDefault="0011566E" w:rsidP="00BD57E0">
            <w:pPr>
              <w:ind w:firstLine="0"/>
            </w:pPr>
            <w:r>
              <w:t>4</w:t>
            </w:r>
            <w:r w:rsidR="00D904E4">
              <w:t>0</w:t>
            </w:r>
          </w:p>
        </w:tc>
      </w:tr>
    </w:tbl>
    <w:p w14:paraId="12505C27" w14:textId="77777777" w:rsidR="00D904E4" w:rsidRDefault="00D904E4" w:rsidP="00D904E4">
      <w:pPr>
        <w:ind w:firstLine="0"/>
      </w:pPr>
    </w:p>
    <w:tbl>
      <w:tblPr>
        <w:tblStyle w:val="TableGrid"/>
        <w:tblW w:w="0" w:type="auto"/>
        <w:tblLook w:val="04A0" w:firstRow="1" w:lastRow="0" w:firstColumn="1" w:lastColumn="0" w:noHBand="0" w:noVBand="1"/>
      </w:tblPr>
      <w:tblGrid>
        <w:gridCol w:w="3116"/>
        <w:gridCol w:w="3117"/>
        <w:gridCol w:w="3117"/>
      </w:tblGrid>
      <w:tr w:rsidR="00D904E4" w14:paraId="71A8596A" w14:textId="77777777" w:rsidTr="00BD57E0">
        <w:tc>
          <w:tcPr>
            <w:tcW w:w="3116" w:type="dxa"/>
          </w:tcPr>
          <w:p w14:paraId="2FEBF77F" w14:textId="77777777" w:rsidR="00D904E4" w:rsidRDefault="00D904E4" w:rsidP="00BD57E0">
            <w:pPr>
              <w:ind w:firstLine="0"/>
            </w:pPr>
            <w:r>
              <w:t xml:space="preserve">Summary </w:t>
            </w:r>
          </w:p>
        </w:tc>
        <w:tc>
          <w:tcPr>
            <w:tcW w:w="3117" w:type="dxa"/>
          </w:tcPr>
          <w:p w14:paraId="0A8286E0" w14:textId="77777777" w:rsidR="00D904E4" w:rsidRDefault="00D904E4" w:rsidP="00BD57E0">
            <w:pPr>
              <w:ind w:firstLine="0"/>
            </w:pPr>
            <w:r>
              <w:t xml:space="preserve">Status </w:t>
            </w:r>
          </w:p>
        </w:tc>
        <w:tc>
          <w:tcPr>
            <w:tcW w:w="3117" w:type="dxa"/>
          </w:tcPr>
          <w:p w14:paraId="4C7CFAA5" w14:textId="77777777" w:rsidR="00D904E4" w:rsidRDefault="00D904E4" w:rsidP="00BD57E0">
            <w:pPr>
              <w:ind w:firstLine="0"/>
            </w:pPr>
            <w:r>
              <w:t>Assignee</w:t>
            </w:r>
          </w:p>
        </w:tc>
      </w:tr>
      <w:tr w:rsidR="00D904E4" w14:paraId="315E78FD" w14:textId="77777777" w:rsidTr="00BD57E0">
        <w:tc>
          <w:tcPr>
            <w:tcW w:w="3116" w:type="dxa"/>
          </w:tcPr>
          <w:p w14:paraId="627B30AA" w14:textId="46CE1038" w:rsidR="00D904E4" w:rsidRDefault="003F3FDF" w:rsidP="00BD57E0">
            <w:pPr>
              <w:ind w:firstLine="0"/>
            </w:pPr>
            <w:r>
              <w:t>Implement backend scripts</w:t>
            </w:r>
          </w:p>
        </w:tc>
        <w:tc>
          <w:tcPr>
            <w:tcW w:w="3117" w:type="dxa"/>
          </w:tcPr>
          <w:p w14:paraId="2B06DF06" w14:textId="77777777" w:rsidR="00D904E4" w:rsidRDefault="00D904E4" w:rsidP="00BD57E0">
            <w:pPr>
              <w:ind w:firstLine="0"/>
            </w:pPr>
            <w:r>
              <w:t>TODO</w:t>
            </w:r>
          </w:p>
        </w:tc>
        <w:tc>
          <w:tcPr>
            <w:tcW w:w="3117" w:type="dxa"/>
          </w:tcPr>
          <w:p w14:paraId="41A6A6EC" w14:textId="6C5DFF13" w:rsidR="00D904E4" w:rsidRDefault="00F42C19" w:rsidP="00BD57E0">
            <w:pPr>
              <w:ind w:firstLine="0"/>
            </w:pPr>
            <w:r>
              <w:t xml:space="preserve">Min Hein </w:t>
            </w:r>
            <w:proofErr w:type="spellStart"/>
            <w:r>
              <w:t>Khant</w:t>
            </w:r>
            <w:proofErr w:type="spellEnd"/>
          </w:p>
        </w:tc>
      </w:tr>
      <w:tr w:rsidR="00D904E4" w14:paraId="60902AB7" w14:textId="77777777" w:rsidTr="00BD57E0">
        <w:tc>
          <w:tcPr>
            <w:tcW w:w="3116" w:type="dxa"/>
          </w:tcPr>
          <w:p w14:paraId="10543FCE" w14:textId="77777777" w:rsidR="00D904E4" w:rsidRDefault="00D904E4" w:rsidP="00BD57E0">
            <w:pPr>
              <w:ind w:firstLine="0"/>
            </w:pPr>
            <w:r>
              <w:t>Create Backend Scripts</w:t>
            </w:r>
          </w:p>
        </w:tc>
        <w:tc>
          <w:tcPr>
            <w:tcW w:w="3117" w:type="dxa"/>
          </w:tcPr>
          <w:p w14:paraId="0B2076AA" w14:textId="77777777" w:rsidR="00D904E4" w:rsidRDefault="00D904E4" w:rsidP="00BD57E0">
            <w:pPr>
              <w:ind w:firstLine="0"/>
            </w:pPr>
            <w:r>
              <w:t>TODO</w:t>
            </w:r>
          </w:p>
        </w:tc>
        <w:tc>
          <w:tcPr>
            <w:tcW w:w="3117" w:type="dxa"/>
          </w:tcPr>
          <w:p w14:paraId="77750D67" w14:textId="77777777" w:rsidR="00D904E4" w:rsidRDefault="00D904E4" w:rsidP="00BD57E0">
            <w:pPr>
              <w:ind w:firstLine="0"/>
            </w:pPr>
            <w:r>
              <w:t>Suan Thiha Nyan</w:t>
            </w:r>
          </w:p>
        </w:tc>
      </w:tr>
      <w:tr w:rsidR="00D904E4" w14:paraId="7EA1500A" w14:textId="77777777" w:rsidTr="00BD57E0">
        <w:tc>
          <w:tcPr>
            <w:tcW w:w="3116" w:type="dxa"/>
          </w:tcPr>
          <w:p w14:paraId="15C3A9E4" w14:textId="77777777" w:rsidR="00D904E4" w:rsidRDefault="00D904E4" w:rsidP="00BD57E0">
            <w:pPr>
              <w:ind w:firstLine="0"/>
            </w:pPr>
            <w:r>
              <w:t>Testing</w:t>
            </w:r>
          </w:p>
        </w:tc>
        <w:tc>
          <w:tcPr>
            <w:tcW w:w="3117" w:type="dxa"/>
          </w:tcPr>
          <w:p w14:paraId="0E594987" w14:textId="77777777" w:rsidR="00D904E4" w:rsidRDefault="00D904E4" w:rsidP="00BD57E0">
            <w:pPr>
              <w:ind w:firstLine="0"/>
            </w:pPr>
            <w:r>
              <w:t>TOD</w:t>
            </w:r>
          </w:p>
        </w:tc>
        <w:tc>
          <w:tcPr>
            <w:tcW w:w="3117" w:type="dxa"/>
          </w:tcPr>
          <w:p w14:paraId="12666E47" w14:textId="77777777" w:rsidR="00D904E4" w:rsidRDefault="00D904E4" w:rsidP="00BD57E0">
            <w:pPr>
              <w:ind w:firstLine="0"/>
            </w:pPr>
            <w:r>
              <w:t>Zaw Htet Aung  </w:t>
            </w:r>
          </w:p>
        </w:tc>
      </w:tr>
    </w:tbl>
    <w:p w14:paraId="0D887CF5" w14:textId="77777777" w:rsidR="00D904E4" w:rsidRDefault="00D904E4" w:rsidP="00D904E4">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D904E4" w14:paraId="632D8B7E" w14:textId="77777777" w:rsidTr="00BD57E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82E7714" w14:textId="6265FF42" w:rsidR="00D904E4" w:rsidRPr="00493730" w:rsidRDefault="00EF32FD" w:rsidP="00BD57E0">
            <w:pPr>
              <w:spacing w:line="240" w:lineRule="auto"/>
              <w:ind w:firstLine="0"/>
              <w:rPr>
                <w:b/>
                <w:bCs/>
              </w:rPr>
            </w:pPr>
            <w:r>
              <w:rPr>
                <w:b/>
                <w:bCs/>
              </w:rPr>
              <w:t xml:space="preserve">Test </w:t>
            </w:r>
            <w:r w:rsidR="00D904E4" w:rsidRPr="00493730">
              <w:rPr>
                <w:b/>
                <w:bCs/>
              </w:rPr>
              <w:t>Description</w:t>
            </w:r>
          </w:p>
          <w:p w14:paraId="6661E2CB" w14:textId="285AF366" w:rsidR="00784CBB" w:rsidRDefault="00784CBB" w:rsidP="00BD57E0">
            <w:pPr>
              <w:spacing w:line="240" w:lineRule="auto"/>
              <w:ind w:firstLine="0"/>
            </w:pPr>
            <w:r>
              <w:t>All user except guests have to authenticated first before entering the system.</w:t>
            </w:r>
          </w:p>
          <w:p w14:paraId="44384CD2" w14:textId="3514FE28" w:rsidR="00784CBB" w:rsidRDefault="00784CBB" w:rsidP="00BD57E0">
            <w:pPr>
              <w:spacing w:line="240" w:lineRule="auto"/>
              <w:ind w:firstLine="0"/>
            </w:pPr>
            <w:r w:rsidRPr="00784CBB">
              <w:t>Coordinator cannot edit any contribution made by the students.</w:t>
            </w:r>
          </w:p>
          <w:p w14:paraId="7E46A398" w14:textId="5D9833A2" w:rsidR="00EF32FD" w:rsidRDefault="00EF32FD" w:rsidP="00BD57E0">
            <w:pPr>
              <w:spacing w:line="240" w:lineRule="auto"/>
              <w:ind w:firstLine="0"/>
            </w:pPr>
            <w:r>
              <w:t xml:space="preserve">Manager </w:t>
            </w:r>
            <w:r w:rsidR="00EA3D24">
              <w:t>or admin c</w:t>
            </w:r>
            <w:r>
              <w:t>an only view and download zip of the contribution approved.</w:t>
            </w:r>
          </w:p>
          <w:p w14:paraId="552E1020" w14:textId="2C3CFBA9" w:rsidR="00D904E4" w:rsidRDefault="00784CBB" w:rsidP="00EF32FD">
            <w:pPr>
              <w:spacing w:line="240" w:lineRule="auto"/>
              <w:ind w:firstLine="0"/>
            </w:pPr>
            <w:r>
              <w:t>Admin can manage all users of the system</w:t>
            </w:r>
            <w:r w:rsidR="002925A5">
              <w:t>.</w:t>
            </w:r>
          </w:p>
        </w:tc>
      </w:tr>
    </w:tbl>
    <w:p w14:paraId="654D41E1" w14:textId="77777777" w:rsidR="00D904E4" w:rsidRDefault="00D904E4" w:rsidP="00D904E4">
      <w:pPr>
        <w:pStyle w:val="ListParagraph"/>
      </w:pPr>
    </w:p>
    <w:p w14:paraId="1041E381" w14:textId="77777777" w:rsidR="00954939" w:rsidRDefault="00D3481D" w:rsidP="00D904E4">
      <w:pPr>
        <w:ind w:firstLine="0"/>
      </w:pPr>
      <w:r>
        <w:t xml:space="preserve"> </w:t>
      </w:r>
    </w:p>
    <w:p w14:paraId="7E4D069B" w14:textId="77777777" w:rsidR="00954939" w:rsidRDefault="00954939" w:rsidP="00D904E4">
      <w:pPr>
        <w:ind w:firstLine="0"/>
      </w:pPr>
    </w:p>
    <w:p w14:paraId="5BB30567" w14:textId="77777777" w:rsidR="00954939" w:rsidRDefault="00954939" w:rsidP="00D904E4">
      <w:pPr>
        <w:ind w:firstLine="0"/>
      </w:pPr>
    </w:p>
    <w:p w14:paraId="1141704D" w14:textId="77777777" w:rsidR="00954939" w:rsidRDefault="00954939" w:rsidP="00D904E4">
      <w:pPr>
        <w:ind w:firstLine="0"/>
      </w:pPr>
    </w:p>
    <w:p w14:paraId="78222569" w14:textId="77777777" w:rsidR="00954939" w:rsidRDefault="00954939" w:rsidP="00D904E4">
      <w:pPr>
        <w:ind w:firstLine="0"/>
      </w:pPr>
    </w:p>
    <w:p w14:paraId="5C50388B" w14:textId="77777777" w:rsidR="00954939" w:rsidRDefault="00954939" w:rsidP="00D904E4">
      <w:pPr>
        <w:ind w:firstLine="0"/>
      </w:pPr>
    </w:p>
    <w:p w14:paraId="27C623D8" w14:textId="5102324B" w:rsidR="00D904E4" w:rsidRDefault="00D3481D" w:rsidP="00D904E4">
      <w:pPr>
        <w:ind w:firstLine="0"/>
      </w:pPr>
      <w:r>
        <w:t>Task-4</w:t>
      </w:r>
    </w:p>
    <w:tbl>
      <w:tblPr>
        <w:tblStyle w:val="TableGrid"/>
        <w:tblW w:w="0" w:type="auto"/>
        <w:tblLook w:val="04A0" w:firstRow="1" w:lastRow="0" w:firstColumn="1" w:lastColumn="0" w:noHBand="0" w:noVBand="1"/>
      </w:tblPr>
      <w:tblGrid>
        <w:gridCol w:w="2336"/>
        <w:gridCol w:w="2338"/>
        <w:gridCol w:w="2338"/>
        <w:gridCol w:w="2338"/>
      </w:tblGrid>
      <w:tr w:rsidR="00D3481D" w14:paraId="36C91FC4" w14:textId="77777777" w:rsidTr="00BD57E0">
        <w:tc>
          <w:tcPr>
            <w:tcW w:w="9350" w:type="dxa"/>
            <w:gridSpan w:val="4"/>
          </w:tcPr>
          <w:p w14:paraId="3F7CEE27" w14:textId="09B88212" w:rsidR="00D3481D" w:rsidRDefault="00D3481D" w:rsidP="00BD57E0">
            <w:pPr>
              <w:ind w:firstLine="0"/>
            </w:pPr>
            <w:r>
              <w:t xml:space="preserve">Create </w:t>
            </w:r>
            <w:r w:rsidR="005C6389">
              <w:t xml:space="preserve">E-mail function </w:t>
            </w:r>
          </w:p>
        </w:tc>
      </w:tr>
      <w:tr w:rsidR="00D3481D" w14:paraId="36381D56" w14:textId="77777777" w:rsidTr="00BD57E0">
        <w:tc>
          <w:tcPr>
            <w:tcW w:w="4675" w:type="dxa"/>
            <w:gridSpan w:val="2"/>
          </w:tcPr>
          <w:p w14:paraId="5CD4749F" w14:textId="77777777" w:rsidR="00D3481D" w:rsidRDefault="00D3481D" w:rsidP="00BD57E0">
            <w:pPr>
              <w:ind w:firstLine="0"/>
            </w:pPr>
            <w:r>
              <w:t xml:space="preserve">Status </w:t>
            </w:r>
          </w:p>
        </w:tc>
        <w:tc>
          <w:tcPr>
            <w:tcW w:w="4675" w:type="dxa"/>
            <w:gridSpan w:val="2"/>
          </w:tcPr>
          <w:p w14:paraId="5D8AF078" w14:textId="77777777" w:rsidR="00D3481D" w:rsidRDefault="00D3481D" w:rsidP="00BD57E0">
            <w:pPr>
              <w:ind w:firstLine="0"/>
            </w:pPr>
            <w:r>
              <w:t>TODO</w:t>
            </w:r>
          </w:p>
        </w:tc>
      </w:tr>
      <w:tr w:rsidR="00D3481D" w14:paraId="7418FF73" w14:textId="77777777" w:rsidTr="00BD57E0">
        <w:tc>
          <w:tcPr>
            <w:tcW w:w="4675" w:type="dxa"/>
            <w:gridSpan w:val="2"/>
          </w:tcPr>
          <w:p w14:paraId="21CA3BBE" w14:textId="77777777" w:rsidR="00D3481D" w:rsidRDefault="00D3481D" w:rsidP="00BD57E0">
            <w:pPr>
              <w:ind w:firstLine="0"/>
            </w:pPr>
            <w:r>
              <w:t xml:space="preserve">Project </w:t>
            </w:r>
          </w:p>
        </w:tc>
        <w:tc>
          <w:tcPr>
            <w:tcW w:w="4675" w:type="dxa"/>
            <w:gridSpan w:val="2"/>
          </w:tcPr>
          <w:p w14:paraId="6662B725" w14:textId="77777777" w:rsidR="00D3481D" w:rsidRDefault="00D3481D" w:rsidP="00BD57E0">
            <w:pPr>
              <w:ind w:firstLine="0"/>
            </w:pPr>
            <w:proofErr w:type="spellStart"/>
            <w:r>
              <w:t>EWSD_Magazine</w:t>
            </w:r>
            <w:proofErr w:type="spellEnd"/>
          </w:p>
        </w:tc>
      </w:tr>
      <w:tr w:rsidR="00D3481D" w14:paraId="71143B09" w14:textId="77777777" w:rsidTr="00BD57E0">
        <w:tc>
          <w:tcPr>
            <w:tcW w:w="2337" w:type="dxa"/>
          </w:tcPr>
          <w:p w14:paraId="7E0CC606" w14:textId="77777777" w:rsidR="00D3481D" w:rsidRDefault="00D3481D" w:rsidP="00BD57E0">
            <w:pPr>
              <w:ind w:firstLine="0"/>
            </w:pPr>
            <w:r>
              <w:t>Type:</w:t>
            </w:r>
          </w:p>
        </w:tc>
        <w:tc>
          <w:tcPr>
            <w:tcW w:w="2337" w:type="dxa"/>
          </w:tcPr>
          <w:p w14:paraId="4B15E012" w14:textId="77777777" w:rsidR="00D3481D" w:rsidRDefault="00D3481D" w:rsidP="00BD57E0">
            <w:pPr>
              <w:ind w:firstLine="0"/>
            </w:pPr>
            <w:r>
              <w:t>Story</w:t>
            </w:r>
          </w:p>
        </w:tc>
        <w:tc>
          <w:tcPr>
            <w:tcW w:w="2338" w:type="dxa"/>
          </w:tcPr>
          <w:p w14:paraId="2141F12D" w14:textId="77777777" w:rsidR="00D3481D" w:rsidRDefault="00D3481D" w:rsidP="00BD57E0">
            <w:pPr>
              <w:ind w:firstLine="0"/>
            </w:pPr>
            <w:r>
              <w:t>Priority:</w:t>
            </w:r>
          </w:p>
        </w:tc>
        <w:tc>
          <w:tcPr>
            <w:tcW w:w="2338" w:type="dxa"/>
          </w:tcPr>
          <w:p w14:paraId="79CE0EA1" w14:textId="77777777" w:rsidR="00D3481D" w:rsidRDefault="00D3481D" w:rsidP="00BD57E0">
            <w:pPr>
              <w:ind w:firstLine="0"/>
            </w:pPr>
            <w:r>
              <w:t>Very High</w:t>
            </w:r>
          </w:p>
        </w:tc>
      </w:tr>
      <w:tr w:rsidR="00D3481D" w14:paraId="73A2E303" w14:textId="77777777" w:rsidTr="00BD57E0">
        <w:tc>
          <w:tcPr>
            <w:tcW w:w="2337" w:type="dxa"/>
          </w:tcPr>
          <w:p w14:paraId="3029AE8C" w14:textId="77777777" w:rsidR="00D3481D" w:rsidRDefault="00D3481D" w:rsidP="00BD57E0">
            <w:pPr>
              <w:ind w:firstLine="0"/>
            </w:pPr>
            <w:r>
              <w:t>Reporter</w:t>
            </w:r>
          </w:p>
        </w:tc>
        <w:tc>
          <w:tcPr>
            <w:tcW w:w="2337" w:type="dxa"/>
          </w:tcPr>
          <w:p w14:paraId="4A1A0873" w14:textId="77777777" w:rsidR="00D3481D" w:rsidRDefault="00D3481D" w:rsidP="00BD57E0">
            <w:pPr>
              <w:ind w:firstLine="0"/>
            </w:pPr>
            <w:r>
              <w:t>Arkar</w:t>
            </w:r>
          </w:p>
        </w:tc>
        <w:tc>
          <w:tcPr>
            <w:tcW w:w="2338" w:type="dxa"/>
          </w:tcPr>
          <w:p w14:paraId="63C30A94" w14:textId="77777777" w:rsidR="00D3481D" w:rsidRDefault="00D3481D" w:rsidP="00BD57E0">
            <w:pPr>
              <w:ind w:firstLine="0"/>
            </w:pPr>
            <w:r>
              <w:t>Assignee</w:t>
            </w:r>
          </w:p>
        </w:tc>
        <w:tc>
          <w:tcPr>
            <w:tcW w:w="2338" w:type="dxa"/>
          </w:tcPr>
          <w:p w14:paraId="4C79B1B2" w14:textId="77777777" w:rsidR="00D3481D" w:rsidRDefault="00D3481D" w:rsidP="00BD57E0">
            <w:pPr>
              <w:ind w:firstLine="0"/>
            </w:pPr>
            <w:r>
              <w:t>Arkar</w:t>
            </w:r>
          </w:p>
        </w:tc>
      </w:tr>
      <w:tr w:rsidR="00D3481D" w14:paraId="0F16E945" w14:textId="77777777" w:rsidTr="00BD57E0">
        <w:tc>
          <w:tcPr>
            <w:tcW w:w="2337" w:type="dxa"/>
          </w:tcPr>
          <w:p w14:paraId="4AEBD2C4" w14:textId="77777777" w:rsidR="00D3481D" w:rsidRDefault="00D3481D" w:rsidP="00BD57E0">
            <w:pPr>
              <w:ind w:firstLine="0"/>
            </w:pPr>
            <w:r>
              <w:t xml:space="preserve">Estimate Time </w:t>
            </w:r>
          </w:p>
        </w:tc>
        <w:tc>
          <w:tcPr>
            <w:tcW w:w="2337" w:type="dxa"/>
          </w:tcPr>
          <w:p w14:paraId="5401799A" w14:textId="77777777" w:rsidR="00D3481D" w:rsidRDefault="00D3481D" w:rsidP="00BD57E0">
            <w:pPr>
              <w:ind w:firstLine="0"/>
            </w:pPr>
            <w:r>
              <w:t xml:space="preserve">3 </w:t>
            </w:r>
            <w:proofErr w:type="gramStart"/>
            <w:r>
              <w:t>hour</w:t>
            </w:r>
            <w:proofErr w:type="gramEnd"/>
          </w:p>
        </w:tc>
        <w:tc>
          <w:tcPr>
            <w:tcW w:w="2338" w:type="dxa"/>
          </w:tcPr>
          <w:p w14:paraId="57A2DEF6" w14:textId="77777777" w:rsidR="00D3481D" w:rsidRDefault="00D3481D" w:rsidP="00BD57E0">
            <w:pPr>
              <w:ind w:firstLine="0"/>
            </w:pPr>
            <w:r>
              <w:t>Value Points</w:t>
            </w:r>
          </w:p>
        </w:tc>
        <w:tc>
          <w:tcPr>
            <w:tcW w:w="2338" w:type="dxa"/>
          </w:tcPr>
          <w:p w14:paraId="1E50714A" w14:textId="0BBDF9EB" w:rsidR="00D3481D" w:rsidRDefault="00954939" w:rsidP="00BD57E0">
            <w:pPr>
              <w:ind w:firstLine="0"/>
            </w:pPr>
            <w:r>
              <w:t>20</w:t>
            </w:r>
          </w:p>
        </w:tc>
      </w:tr>
    </w:tbl>
    <w:p w14:paraId="7CFFB72E" w14:textId="77777777" w:rsidR="00D3481D" w:rsidRDefault="00D3481D" w:rsidP="00D3481D">
      <w:pPr>
        <w:ind w:firstLine="0"/>
      </w:pPr>
    </w:p>
    <w:tbl>
      <w:tblPr>
        <w:tblStyle w:val="TableGrid"/>
        <w:tblW w:w="0" w:type="auto"/>
        <w:tblLook w:val="04A0" w:firstRow="1" w:lastRow="0" w:firstColumn="1" w:lastColumn="0" w:noHBand="0" w:noVBand="1"/>
      </w:tblPr>
      <w:tblGrid>
        <w:gridCol w:w="3116"/>
        <w:gridCol w:w="3117"/>
        <w:gridCol w:w="3117"/>
      </w:tblGrid>
      <w:tr w:rsidR="00D3481D" w14:paraId="6FAC3BAF" w14:textId="77777777" w:rsidTr="00BD57E0">
        <w:tc>
          <w:tcPr>
            <w:tcW w:w="3116" w:type="dxa"/>
          </w:tcPr>
          <w:p w14:paraId="79236BF9" w14:textId="77777777" w:rsidR="00D3481D" w:rsidRDefault="00D3481D" w:rsidP="00BD57E0">
            <w:pPr>
              <w:ind w:firstLine="0"/>
            </w:pPr>
            <w:r>
              <w:t xml:space="preserve">Summary </w:t>
            </w:r>
          </w:p>
        </w:tc>
        <w:tc>
          <w:tcPr>
            <w:tcW w:w="3117" w:type="dxa"/>
          </w:tcPr>
          <w:p w14:paraId="5EF230DB" w14:textId="77777777" w:rsidR="00D3481D" w:rsidRDefault="00D3481D" w:rsidP="00BD57E0">
            <w:pPr>
              <w:ind w:firstLine="0"/>
            </w:pPr>
            <w:r>
              <w:t xml:space="preserve">Status </w:t>
            </w:r>
          </w:p>
        </w:tc>
        <w:tc>
          <w:tcPr>
            <w:tcW w:w="3117" w:type="dxa"/>
          </w:tcPr>
          <w:p w14:paraId="0C493613" w14:textId="77777777" w:rsidR="00D3481D" w:rsidRDefault="00D3481D" w:rsidP="00BD57E0">
            <w:pPr>
              <w:ind w:firstLine="0"/>
            </w:pPr>
            <w:r>
              <w:t>Assignee</w:t>
            </w:r>
          </w:p>
        </w:tc>
      </w:tr>
      <w:tr w:rsidR="00D3481D" w14:paraId="0EF8AF05" w14:textId="77777777" w:rsidTr="00BD57E0">
        <w:tc>
          <w:tcPr>
            <w:tcW w:w="3116" w:type="dxa"/>
          </w:tcPr>
          <w:p w14:paraId="3D7A9F09" w14:textId="77777777" w:rsidR="00D3481D" w:rsidRDefault="00D3481D" w:rsidP="00BD57E0">
            <w:pPr>
              <w:ind w:firstLine="0"/>
            </w:pPr>
            <w:r>
              <w:t>Implement backend scripts</w:t>
            </w:r>
          </w:p>
        </w:tc>
        <w:tc>
          <w:tcPr>
            <w:tcW w:w="3117" w:type="dxa"/>
          </w:tcPr>
          <w:p w14:paraId="2433FCDB" w14:textId="77777777" w:rsidR="00D3481D" w:rsidRDefault="00D3481D" w:rsidP="00BD57E0">
            <w:pPr>
              <w:ind w:firstLine="0"/>
            </w:pPr>
            <w:r>
              <w:t>TODO</w:t>
            </w:r>
          </w:p>
        </w:tc>
        <w:tc>
          <w:tcPr>
            <w:tcW w:w="3117" w:type="dxa"/>
          </w:tcPr>
          <w:p w14:paraId="79781634" w14:textId="239EE486" w:rsidR="00D3481D" w:rsidRDefault="00D3481D" w:rsidP="00BD57E0">
            <w:pPr>
              <w:ind w:firstLine="0"/>
            </w:pPr>
            <w:r>
              <w:t xml:space="preserve">Min Hein </w:t>
            </w:r>
            <w:proofErr w:type="spellStart"/>
            <w:r>
              <w:t>Khant</w:t>
            </w:r>
            <w:proofErr w:type="spellEnd"/>
            <w:r w:rsidR="00E637EF">
              <w:t>/Suan Thiha Aung</w:t>
            </w:r>
          </w:p>
        </w:tc>
      </w:tr>
      <w:tr w:rsidR="00D3481D" w14:paraId="51194D9C" w14:textId="77777777" w:rsidTr="00BD57E0">
        <w:tc>
          <w:tcPr>
            <w:tcW w:w="3116" w:type="dxa"/>
          </w:tcPr>
          <w:p w14:paraId="2BD677EF" w14:textId="77777777" w:rsidR="00D3481D" w:rsidRDefault="00D3481D" w:rsidP="00BD57E0">
            <w:pPr>
              <w:ind w:firstLine="0"/>
            </w:pPr>
            <w:r>
              <w:t>Testing</w:t>
            </w:r>
          </w:p>
        </w:tc>
        <w:tc>
          <w:tcPr>
            <w:tcW w:w="3117" w:type="dxa"/>
          </w:tcPr>
          <w:p w14:paraId="5DC3D926" w14:textId="77777777" w:rsidR="00D3481D" w:rsidRDefault="00D3481D" w:rsidP="00BD57E0">
            <w:pPr>
              <w:ind w:firstLine="0"/>
            </w:pPr>
            <w:r>
              <w:t>TOD</w:t>
            </w:r>
          </w:p>
        </w:tc>
        <w:tc>
          <w:tcPr>
            <w:tcW w:w="3117" w:type="dxa"/>
          </w:tcPr>
          <w:p w14:paraId="3D6E7207" w14:textId="77777777" w:rsidR="00D3481D" w:rsidRDefault="00D3481D" w:rsidP="00BD57E0">
            <w:pPr>
              <w:ind w:firstLine="0"/>
            </w:pPr>
            <w:r>
              <w:t>Zaw Htet Aung  </w:t>
            </w:r>
          </w:p>
        </w:tc>
      </w:tr>
    </w:tbl>
    <w:p w14:paraId="52C3360F" w14:textId="77777777" w:rsidR="00D3481D" w:rsidRDefault="00D3481D" w:rsidP="00D3481D">
      <w:pPr>
        <w:pStyle w:val="ListParagraph"/>
        <w:rPr>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D3481D" w14:paraId="5A90E529" w14:textId="77777777" w:rsidTr="00BD57E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E76904E" w14:textId="77777777" w:rsidR="00D3481D" w:rsidRPr="00EC4046" w:rsidRDefault="00FA076C" w:rsidP="00BD57E0">
            <w:pPr>
              <w:spacing w:line="240" w:lineRule="auto"/>
              <w:ind w:firstLine="0"/>
              <w:rPr>
                <w:b/>
                <w:bCs/>
              </w:rPr>
            </w:pPr>
            <w:r w:rsidRPr="00EC4046">
              <w:rPr>
                <w:b/>
                <w:bCs/>
              </w:rPr>
              <w:t>Description</w:t>
            </w:r>
          </w:p>
          <w:p w14:paraId="715687A7" w14:textId="77777777" w:rsidR="00FA076C" w:rsidRDefault="00FA076C" w:rsidP="00BD57E0">
            <w:pPr>
              <w:spacing w:line="240" w:lineRule="auto"/>
              <w:ind w:firstLine="0"/>
            </w:pPr>
            <w:r>
              <w:t>As students, there should be alert notification to the coordinator</w:t>
            </w:r>
            <w:r w:rsidR="008D3743">
              <w:t>.</w:t>
            </w:r>
          </w:p>
          <w:p w14:paraId="5845FEA1" w14:textId="77777777" w:rsidR="008D3743" w:rsidRDefault="008D3743" w:rsidP="00BD57E0">
            <w:pPr>
              <w:spacing w:line="240" w:lineRule="auto"/>
              <w:ind w:firstLine="0"/>
            </w:pPr>
            <w:r>
              <w:t>As admin, when creating the account for manager and coordinator, there should be notification system via e-mail</w:t>
            </w:r>
            <w:r w:rsidR="00C843E0">
              <w:t>.</w:t>
            </w:r>
          </w:p>
          <w:p w14:paraId="0083B267" w14:textId="77777777" w:rsidR="00C843E0" w:rsidRDefault="00C843E0" w:rsidP="00BD57E0">
            <w:pPr>
              <w:spacing w:line="240" w:lineRule="auto"/>
              <w:ind w:firstLine="0"/>
              <w:rPr>
                <w:b/>
                <w:bCs/>
              </w:rPr>
            </w:pPr>
            <w:r w:rsidRPr="00EC4046">
              <w:rPr>
                <w:b/>
                <w:bCs/>
              </w:rPr>
              <w:t>Test Description</w:t>
            </w:r>
          </w:p>
          <w:p w14:paraId="511158F0" w14:textId="0DB4BEB6" w:rsidR="00EC4046" w:rsidRPr="00E342FC" w:rsidRDefault="00EC4046" w:rsidP="00E342FC">
            <w:pPr>
              <w:pStyle w:val="ListParagraph"/>
              <w:numPr>
                <w:ilvl w:val="0"/>
                <w:numId w:val="19"/>
              </w:numPr>
            </w:pPr>
            <w:r w:rsidRPr="00E342FC">
              <w:t xml:space="preserve">send </w:t>
            </w:r>
            <w:r w:rsidR="00E342FC">
              <w:t xml:space="preserve">the actual </w:t>
            </w:r>
            <w:r w:rsidRPr="00E342FC">
              <w:t xml:space="preserve">e-mail to the coordinator email when the student </w:t>
            </w:r>
            <w:proofErr w:type="gramStart"/>
            <w:r w:rsidRPr="00E342FC">
              <w:t>submit</w:t>
            </w:r>
            <w:proofErr w:type="gramEnd"/>
            <w:r w:rsidRPr="00E342FC">
              <w:t xml:space="preserve"> the article</w:t>
            </w:r>
            <w:r w:rsidR="00702501" w:rsidRPr="00E342FC">
              <w:t>.</w:t>
            </w:r>
          </w:p>
          <w:p w14:paraId="3985BC2D" w14:textId="6B5BD097" w:rsidR="00702501" w:rsidRDefault="00702501" w:rsidP="00E342FC">
            <w:pPr>
              <w:pStyle w:val="ListParagraph"/>
              <w:numPr>
                <w:ilvl w:val="0"/>
                <w:numId w:val="19"/>
              </w:numPr>
            </w:pPr>
            <w:r>
              <w:t>send the</w:t>
            </w:r>
            <w:r w:rsidR="00E342FC">
              <w:t xml:space="preserve"> actual</w:t>
            </w:r>
            <w:r>
              <w:t xml:space="preserve"> e-mail to the </w:t>
            </w:r>
            <w:r w:rsidR="00E342FC">
              <w:t>particular</w:t>
            </w:r>
            <w:r>
              <w:t xml:space="preserve"> user when the admin creates the account</w:t>
            </w:r>
            <w:r w:rsidR="00E342FC">
              <w:t>.</w:t>
            </w:r>
          </w:p>
        </w:tc>
      </w:tr>
    </w:tbl>
    <w:p w14:paraId="03B4356F" w14:textId="77777777" w:rsidR="00D3481D" w:rsidRDefault="00D3481D" w:rsidP="00D3481D">
      <w:pPr>
        <w:pStyle w:val="ListParagraph"/>
      </w:pPr>
    </w:p>
    <w:p w14:paraId="47F28FA1" w14:textId="77777777" w:rsidR="00D3481D" w:rsidRDefault="00D3481D" w:rsidP="00D904E4">
      <w:pPr>
        <w:ind w:firstLine="0"/>
      </w:pPr>
    </w:p>
    <w:p w14:paraId="0C49C41E" w14:textId="77777777" w:rsidR="00D3481D" w:rsidRPr="00D904E4" w:rsidRDefault="00D3481D" w:rsidP="00D904E4">
      <w:pPr>
        <w:ind w:firstLine="0"/>
      </w:pPr>
    </w:p>
    <w:p w14:paraId="61C0E16A" w14:textId="77777777" w:rsidR="00A62DE6" w:rsidRPr="00A62DE6" w:rsidRDefault="00A62DE6" w:rsidP="00A62DE6"/>
    <w:p w14:paraId="1E754ECC" w14:textId="1702A75B" w:rsidR="001109CB" w:rsidRDefault="00AA6B82" w:rsidP="00AA6B82">
      <w:pPr>
        <w:pStyle w:val="SectionTitle"/>
      </w:pPr>
      <w:bookmarkStart w:id="16" w:name="_Toc54473567"/>
      <w:r>
        <w:lastRenderedPageBreak/>
        <w:t>Completed Wireframes</w:t>
      </w:r>
      <w:bookmarkEnd w:id="16"/>
    </w:p>
    <w:p w14:paraId="5BDAFB17" w14:textId="44C12B4E" w:rsidR="00925C18" w:rsidRDefault="00925C18" w:rsidP="00925C18">
      <w:pPr>
        <w:pStyle w:val="SectionTitle"/>
      </w:pPr>
      <w:bookmarkStart w:id="17" w:name="_Toc54473568"/>
      <w:r>
        <w:lastRenderedPageBreak/>
        <w:t>Site Map</w:t>
      </w:r>
      <w:bookmarkEnd w:id="17"/>
    </w:p>
    <w:p w14:paraId="41A718FE" w14:textId="032CDB55" w:rsidR="00560FF4" w:rsidRDefault="00560FF4" w:rsidP="00560FF4">
      <w:r>
        <w:t>Admin Section</w:t>
      </w:r>
    </w:p>
    <w:p w14:paraId="6AE6FFA7" w14:textId="3AEA9737" w:rsidR="00910D9F" w:rsidRDefault="00910D9F" w:rsidP="00560FF4">
      <w:r>
        <w:rPr>
          <w:noProof/>
        </w:rPr>
        <w:drawing>
          <wp:inline distT="0" distB="0" distL="0" distR="0" wp14:anchorId="54B7F8F6" wp14:editId="26FB4A67">
            <wp:extent cx="5943600" cy="3726815"/>
            <wp:effectExtent l="0" t="0" r="0" b="0"/>
            <wp:docPr id="7" name="Picture 7" descr="https://documents.lucid.app/documents/8066d64d-2ce6-4532-a2e5-741400021433/pages/0_0?a=1025&amp;x=-26&amp;y=46&amp;w=1895&amp;h=1188&amp;store=1&amp;accept=image%2F*&amp;auth=LCA%20e7ad09d2cb10b9e2cf63fe7fedad3c5844f8b24e-ts%3D16035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8066d64d-2ce6-4532-a2e5-741400021433/pages/0_0?a=1025&amp;x=-26&amp;y=46&amp;w=1895&amp;h=1188&amp;store=1&amp;accept=image%2F*&amp;auth=LCA%20e7ad09d2cb10b9e2cf63fe7fedad3c5844f8b24e-ts%3D16035656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2D815383" w14:textId="77777777" w:rsidR="007455B9" w:rsidRDefault="007455B9" w:rsidP="00560FF4"/>
    <w:p w14:paraId="677384DC" w14:textId="77777777" w:rsidR="007455B9" w:rsidRDefault="007455B9" w:rsidP="00560FF4"/>
    <w:p w14:paraId="478289EC" w14:textId="77777777" w:rsidR="007455B9" w:rsidRDefault="007455B9" w:rsidP="00560FF4"/>
    <w:p w14:paraId="61A10BFC" w14:textId="77777777" w:rsidR="007455B9" w:rsidRDefault="007455B9" w:rsidP="00560FF4"/>
    <w:p w14:paraId="4237C9CF" w14:textId="77777777" w:rsidR="007455B9" w:rsidRDefault="007455B9" w:rsidP="00560FF4"/>
    <w:p w14:paraId="204D30B0" w14:textId="77777777" w:rsidR="007455B9" w:rsidRDefault="007455B9" w:rsidP="00560FF4"/>
    <w:p w14:paraId="70BAADB1" w14:textId="77777777" w:rsidR="007455B9" w:rsidRDefault="007455B9" w:rsidP="00560FF4"/>
    <w:p w14:paraId="3AC50AFA" w14:textId="77777777" w:rsidR="007455B9" w:rsidRDefault="007455B9" w:rsidP="00560FF4"/>
    <w:p w14:paraId="06BA76B3" w14:textId="77777777" w:rsidR="007455B9" w:rsidRDefault="007455B9" w:rsidP="00560FF4"/>
    <w:p w14:paraId="53C484F0" w14:textId="77777777" w:rsidR="007455B9" w:rsidRDefault="007455B9" w:rsidP="00560FF4"/>
    <w:p w14:paraId="11D74BFC" w14:textId="77777777" w:rsidR="007455B9" w:rsidRDefault="007455B9" w:rsidP="00560FF4"/>
    <w:p w14:paraId="653361CE" w14:textId="77777777" w:rsidR="007455B9" w:rsidRDefault="007455B9" w:rsidP="00560FF4"/>
    <w:p w14:paraId="6DAF3C41" w14:textId="0B8AC1A4" w:rsidR="00560FF4" w:rsidRDefault="00560FF4" w:rsidP="00560FF4">
      <w:r>
        <w:lastRenderedPageBreak/>
        <w:t>Marketing Coordinator Section</w:t>
      </w:r>
    </w:p>
    <w:p w14:paraId="7F842FCE" w14:textId="77777777" w:rsidR="007B3026" w:rsidRDefault="007B3026" w:rsidP="007B3026">
      <w:r>
        <w:rPr>
          <w:noProof/>
        </w:rPr>
        <w:drawing>
          <wp:inline distT="0" distB="0" distL="0" distR="0" wp14:anchorId="0D2AE0A9" wp14:editId="40F95962">
            <wp:extent cx="5943600" cy="4908237"/>
            <wp:effectExtent l="0" t="0" r="0" b="6985"/>
            <wp:docPr id="3" name="Picture 3" descr="https://documents.lucid.app/documents/8066d64d-2ce6-4532-a2e5-741400021433/pages/0_0?a=713&amp;x=214&amp;y=46&amp;w=1452&amp;h=1199&amp;store=1&amp;accept=image%2F*&amp;auth=LCA%201c66103a06c78d7825bb49f14ed4248c55c58cfc-ts%3D16035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8066d64d-2ce6-4532-a2e5-741400021433/pages/0_0?a=713&amp;x=214&amp;y=46&amp;w=1452&amp;h=1199&amp;store=1&amp;accept=image%2F*&amp;auth=LCA%201c66103a06c78d7825bb49f14ed4248c55c58cfc-ts%3D16035656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908237"/>
                    </a:xfrm>
                    <a:prstGeom prst="rect">
                      <a:avLst/>
                    </a:prstGeom>
                    <a:noFill/>
                    <a:ln>
                      <a:noFill/>
                    </a:ln>
                  </pic:spPr>
                </pic:pic>
              </a:graphicData>
            </a:graphic>
          </wp:inline>
        </w:drawing>
      </w:r>
    </w:p>
    <w:p w14:paraId="3D3D9B86" w14:textId="77777777" w:rsidR="007B3026" w:rsidRDefault="007B3026" w:rsidP="00560FF4"/>
    <w:p w14:paraId="1D5688FA" w14:textId="77777777" w:rsidR="00560FF4" w:rsidRPr="00560FF4" w:rsidRDefault="00560FF4" w:rsidP="00560FF4"/>
    <w:p w14:paraId="19D37D47" w14:textId="77777777" w:rsidR="00BB4969" w:rsidRDefault="00BB4969" w:rsidP="00925C18"/>
    <w:p w14:paraId="1B38B60C" w14:textId="77777777" w:rsidR="00BB4969" w:rsidRDefault="00BB4969">
      <w:pPr>
        <w:spacing w:before="0" w:after="0" w:line="480" w:lineRule="auto"/>
      </w:pPr>
      <w:r>
        <w:br w:type="page"/>
      </w:r>
    </w:p>
    <w:p w14:paraId="2BA8AE26" w14:textId="6179DDA4" w:rsidR="00925C18" w:rsidRPr="00925C18" w:rsidRDefault="00925C18" w:rsidP="00925C18">
      <w:r>
        <w:lastRenderedPageBreak/>
        <w:t>Manager Section</w:t>
      </w:r>
    </w:p>
    <w:p w14:paraId="6A4FA2DA" w14:textId="7765A101" w:rsidR="00925C18" w:rsidRPr="00925C18" w:rsidRDefault="00925C18" w:rsidP="00925C18">
      <w:pPr>
        <w:spacing w:before="0" w:after="0" w:line="240" w:lineRule="auto"/>
        <w:ind w:firstLine="0"/>
        <w:rPr>
          <w:rFonts w:ascii="Times New Roman" w:eastAsia="Times New Roman" w:hAnsi="Times New Roman" w:cs="Times New Roman"/>
          <w:kern w:val="0"/>
          <w:sz w:val="24"/>
          <w:lang w:eastAsia="en-US"/>
        </w:rPr>
      </w:pPr>
      <w:r w:rsidRPr="00925C18">
        <w:rPr>
          <w:rFonts w:ascii="Times New Roman" w:eastAsia="Times New Roman" w:hAnsi="Times New Roman" w:cs="Times New Roman"/>
          <w:kern w:val="0"/>
          <w:sz w:val="24"/>
          <w:lang w:eastAsia="en-US"/>
        </w:rPr>
        <w:fldChar w:fldCharType="begin"/>
      </w:r>
      <w:r w:rsidRPr="00925C18">
        <w:rPr>
          <w:rFonts w:ascii="Times New Roman" w:eastAsia="Times New Roman" w:hAnsi="Times New Roman" w:cs="Times New Roman"/>
          <w:kern w:val="0"/>
          <w:sz w:val="24"/>
          <w:lang w:eastAsia="en-US"/>
        </w:rPr>
        <w:instrText xml:space="preserve"> INCLUDEPICTURE "https://documents.lucid.app/documents/0ffa65d9-4376-4b9e-8b20-2f6a83be543a/pages/0_0?a=348&amp;x=193&amp;y=71&amp;w=1034&amp;h=1078&amp;store=1&amp;accept=image%2F*&amp;auth=LCA%20376d5ce01d4e9b124dcd93a50eeec197bd8003cc-ts%3D1603479010" \* MERGEFORMATINET </w:instrText>
      </w:r>
      <w:r w:rsidRPr="00925C18">
        <w:rPr>
          <w:rFonts w:ascii="Times New Roman" w:eastAsia="Times New Roman" w:hAnsi="Times New Roman" w:cs="Times New Roman"/>
          <w:kern w:val="0"/>
          <w:sz w:val="24"/>
          <w:lang w:eastAsia="en-US"/>
        </w:rPr>
        <w:fldChar w:fldCharType="separate"/>
      </w:r>
      <w:r w:rsidRPr="00925C18">
        <w:rPr>
          <w:rFonts w:ascii="Times New Roman" w:eastAsia="Times New Roman" w:hAnsi="Times New Roman" w:cs="Times New Roman"/>
          <w:noProof/>
          <w:kern w:val="0"/>
          <w:sz w:val="24"/>
          <w:lang w:eastAsia="en-US"/>
        </w:rPr>
        <w:drawing>
          <wp:inline distT="0" distB="0" distL="0" distR="0" wp14:anchorId="41796CCC" wp14:editId="79CBD49F">
            <wp:extent cx="5943600" cy="6196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96330"/>
                    </a:xfrm>
                    <a:prstGeom prst="rect">
                      <a:avLst/>
                    </a:prstGeom>
                    <a:noFill/>
                    <a:ln>
                      <a:noFill/>
                    </a:ln>
                  </pic:spPr>
                </pic:pic>
              </a:graphicData>
            </a:graphic>
          </wp:inline>
        </w:drawing>
      </w:r>
      <w:r w:rsidRPr="00925C18">
        <w:rPr>
          <w:rFonts w:ascii="Times New Roman" w:eastAsia="Times New Roman" w:hAnsi="Times New Roman" w:cs="Times New Roman"/>
          <w:kern w:val="0"/>
          <w:sz w:val="24"/>
          <w:lang w:eastAsia="en-US"/>
        </w:rPr>
        <w:fldChar w:fldCharType="end"/>
      </w:r>
    </w:p>
    <w:p w14:paraId="39F906EB" w14:textId="77777777" w:rsidR="00925C18" w:rsidRPr="00925C18" w:rsidRDefault="00925C18" w:rsidP="00925C18"/>
    <w:p w14:paraId="0138CCD3" w14:textId="448BBBB9" w:rsidR="00762A0A" w:rsidRDefault="007777EB" w:rsidP="00762A0A">
      <w:pPr>
        <w:pStyle w:val="SectionTitle"/>
      </w:pPr>
      <w:bookmarkStart w:id="18" w:name="_Toc54473569"/>
      <w:r>
        <w:lastRenderedPageBreak/>
        <w:t>User Manual</w:t>
      </w:r>
      <w:bookmarkEnd w:id="18"/>
    </w:p>
    <w:p w14:paraId="670C0AE6" w14:textId="36B6D43D" w:rsidR="00762A0A" w:rsidRDefault="00762A0A" w:rsidP="00762A0A">
      <w:pPr>
        <w:ind w:firstLine="0"/>
      </w:pPr>
      <w:r>
        <w:t>Manager View</w:t>
      </w:r>
    </w:p>
    <w:p w14:paraId="1EF8E84D" w14:textId="152884FF" w:rsidR="00133826" w:rsidRDefault="00860078" w:rsidP="00762A0A">
      <w:pPr>
        <w:ind w:firstLine="0"/>
      </w:pPr>
      <w:r>
        <w:rPr>
          <w:noProof/>
        </w:rPr>
        <w:drawing>
          <wp:inline distT="0" distB="0" distL="0" distR="0" wp14:anchorId="4E82D89B" wp14:editId="57C1A333">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3B793E61" w14:textId="601C6CE9" w:rsidR="00133826" w:rsidRDefault="00133826" w:rsidP="00354C30">
      <w:pPr>
        <w:ind w:left="3600"/>
      </w:pPr>
      <w:r>
        <w:t>Fig.1</w:t>
      </w:r>
    </w:p>
    <w:p w14:paraId="6C379A07" w14:textId="088C9EF6" w:rsidR="00762A0A" w:rsidRDefault="00762A0A" w:rsidP="00762A0A">
      <w:pPr>
        <w:ind w:firstLine="0"/>
      </w:pPr>
      <w:r>
        <w:t>The manager section starts with the login form.</w:t>
      </w:r>
      <w:r w:rsidR="00354C30">
        <w:tab/>
      </w:r>
      <w:r w:rsidR="00354C30">
        <w:tab/>
      </w:r>
    </w:p>
    <w:p w14:paraId="43840905" w14:textId="5B26CF9F" w:rsidR="00762A0A" w:rsidRDefault="00762A0A" w:rsidP="00762A0A">
      <w:pPr>
        <w:ind w:firstLine="0"/>
      </w:pPr>
      <w:r>
        <w:t>The manager needs to authenticate first before entering the system</w:t>
      </w:r>
    </w:p>
    <w:p w14:paraId="7AF7EEE9" w14:textId="3852F625" w:rsidR="00762A0A" w:rsidRDefault="00762A0A" w:rsidP="00762A0A">
      <w:pPr>
        <w:ind w:firstLine="0"/>
      </w:pPr>
      <w:r>
        <w:t xml:space="preserve">The manager must fill the </w:t>
      </w:r>
      <w:r w:rsidR="00DB4A9E">
        <w:t xml:space="preserve">correct </w:t>
      </w:r>
      <w:r>
        <w:t>credentials</w:t>
      </w:r>
      <w:r w:rsidR="00DB4A9E">
        <w:t xml:space="preserve"> that the admin provided.</w:t>
      </w:r>
    </w:p>
    <w:p w14:paraId="61B9B664" w14:textId="061D34A3" w:rsidR="00354C30" w:rsidRDefault="00354C30" w:rsidP="00762A0A">
      <w:pPr>
        <w:ind w:firstLine="0"/>
      </w:pPr>
    </w:p>
    <w:p w14:paraId="29790897" w14:textId="234B4540" w:rsidR="00354C30" w:rsidRDefault="00354C30" w:rsidP="00762A0A">
      <w:pPr>
        <w:ind w:firstLine="0"/>
      </w:pPr>
    </w:p>
    <w:p w14:paraId="19AC6B2A" w14:textId="0697E59B" w:rsidR="00354C30" w:rsidRDefault="00354C30" w:rsidP="00762A0A">
      <w:pPr>
        <w:ind w:firstLine="0"/>
      </w:pPr>
    </w:p>
    <w:p w14:paraId="0C501965" w14:textId="77EAE000" w:rsidR="00354C30" w:rsidRDefault="00354C30" w:rsidP="00762A0A">
      <w:pPr>
        <w:ind w:firstLine="0"/>
      </w:pPr>
    </w:p>
    <w:p w14:paraId="08A05591" w14:textId="09FF4F01" w:rsidR="00354C30" w:rsidRDefault="00354C30" w:rsidP="00762A0A">
      <w:pPr>
        <w:ind w:firstLine="0"/>
      </w:pPr>
    </w:p>
    <w:p w14:paraId="22869D1A" w14:textId="77777777" w:rsidR="00354C30" w:rsidRDefault="00354C30" w:rsidP="00762A0A">
      <w:pPr>
        <w:ind w:firstLine="0"/>
      </w:pPr>
    </w:p>
    <w:p w14:paraId="3943E336" w14:textId="3DB58387" w:rsidR="00354C30" w:rsidRPr="00762A0A" w:rsidRDefault="00CE5BD6" w:rsidP="00762A0A">
      <w:pPr>
        <w:ind w:firstLine="0"/>
      </w:pPr>
      <w:r>
        <w:rPr>
          <w:noProof/>
        </w:rPr>
        <w:lastRenderedPageBreak/>
        <w:drawing>
          <wp:inline distT="0" distB="0" distL="0" distR="0" wp14:anchorId="7783AB48" wp14:editId="32F16522">
            <wp:extent cx="5943600" cy="3418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14:paraId="148F73A2" w14:textId="5E6FEA46" w:rsidR="001109CB" w:rsidRDefault="00AE4786" w:rsidP="001109CB">
      <w:pPr>
        <w:ind w:firstLine="0"/>
      </w:pPr>
      <w:r>
        <w:t>Fig.2</w:t>
      </w:r>
    </w:p>
    <w:p w14:paraId="067B597F" w14:textId="7F3CF69B" w:rsidR="002B53E6" w:rsidRDefault="002B53E6" w:rsidP="001109CB">
      <w:pPr>
        <w:ind w:firstLine="0"/>
      </w:pPr>
      <w:r>
        <w:t>Once login, the manager will see the manager dashboard as shown in the figure.</w:t>
      </w:r>
    </w:p>
    <w:p w14:paraId="60CD925D" w14:textId="71C1A908" w:rsidR="002B53E6" w:rsidRDefault="002B53E6" w:rsidP="001109CB">
      <w:pPr>
        <w:ind w:firstLine="0"/>
      </w:pPr>
      <w:r>
        <w:t xml:space="preserve">This page will display the analytical reports of the magazine along with the </w:t>
      </w:r>
      <w:r w:rsidR="007D1738">
        <w:t>three-navigation</w:t>
      </w:r>
      <w:r>
        <w:t xml:space="preserve"> links</w:t>
      </w:r>
      <w:r w:rsidR="007D1738">
        <w:t>, Home, Magazine, Students</w:t>
      </w:r>
    </w:p>
    <w:p w14:paraId="2D7E9663" w14:textId="6C5C1ED1" w:rsidR="00CE5BD6" w:rsidRDefault="00CE5BD6" w:rsidP="001109CB">
      <w:pPr>
        <w:ind w:firstLine="0"/>
      </w:pPr>
    </w:p>
    <w:p w14:paraId="25172360" w14:textId="03B4DFA3" w:rsidR="00CE5BD6" w:rsidRDefault="00CE5BD6" w:rsidP="001109CB">
      <w:pPr>
        <w:ind w:firstLine="0"/>
      </w:pPr>
    </w:p>
    <w:p w14:paraId="4CF427D0" w14:textId="4DA827DC" w:rsidR="00CE5BD6" w:rsidRDefault="00CE5BD6" w:rsidP="001109CB">
      <w:pPr>
        <w:ind w:firstLine="0"/>
      </w:pPr>
    </w:p>
    <w:p w14:paraId="470DFFD5" w14:textId="7F1C7135" w:rsidR="00CE5BD6" w:rsidRDefault="00CE5BD6" w:rsidP="001109CB">
      <w:pPr>
        <w:ind w:firstLine="0"/>
      </w:pPr>
    </w:p>
    <w:p w14:paraId="012FEE80" w14:textId="26DD5BE0" w:rsidR="00CE5BD6" w:rsidRDefault="00CE5BD6" w:rsidP="001109CB">
      <w:pPr>
        <w:ind w:firstLine="0"/>
      </w:pPr>
    </w:p>
    <w:p w14:paraId="151A5CC5" w14:textId="2F65BFFB" w:rsidR="00CE5BD6" w:rsidRDefault="00CE5BD6" w:rsidP="001109CB">
      <w:pPr>
        <w:ind w:firstLine="0"/>
      </w:pPr>
    </w:p>
    <w:p w14:paraId="6D82CA2C" w14:textId="4D92F534" w:rsidR="00CE5BD6" w:rsidRDefault="00CE5BD6" w:rsidP="001109CB">
      <w:pPr>
        <w:ind w:firstLine="0"/>
      </w:pPr>
    </w:p>
    <w:p w14:paraId="19D5ADD3" w14:textId="77777777" w:rsidR="00CE5BD6" w:rsidRDefault="00CE5BD6" w:rsidP="001109CB">
      <w:pPr>
        <w:ind w:firstLine="0"/>
      </w:pPr>
    </w:p>
    <w:p w14:paraId="06581680" w14:textId="6956D39E" w:rsidR="00181278" w:rsidRDefault="00745E1A" w:rsidP="001109CB">
      <w:pPr>
        <w:ind w:firstLine="0"/>
      </w:pPr>
      <w:r>
        <w:rPr>
          <w:noProof/>
        </w:rPr>
        <w:lastRenderedPageBreak/>
        <w:drawing>
          <wp:inline distT="0" distB="0" distL="0" distR="0" wp14:anchorId="430139DA" wp14:editId="6F67FFB1">
            <wp:extent cx="5943600" cy="2729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76D4BC38" w14:textId="76967D76" w:rsidR="007D1738" w:rsidRDefault="005F3691" w:rsidP="001109CB">
      <w:pPr>
        <w:ind w:firstLine="0"/>
      </w:pPr>
      <w:r>
        <w:t>Fig.3</w:t>
      </w:r>
    </w:p>
    <w:p w14:paraId="3BFF7566" w14:textId="6196878A" w:rsidR="005F3691" w:rsidRDefault="005F3691" w:rsidP="001109CB">
      <w:pPr>
        <w:ind w:firstLine="0"/>
      </w:pPr>
      <w:r>
        <w:t xml:space="preserve">In Student Page, the manager will see all the students of the university. </w:t>
      </w:r>
      <w:r w:rsidR="00CE5BD6">
        <w:t>a</w:t>
      </w:r>
      <w:r>
        <w:t>vailable to</w:t>
      </w:r>
      <w:r w:rsidR="00CE5BD6">
        <w:t xml:space="preserve"> search by their name, </w:t>
      </w:r>
      <w:r w:rsidR="00DF7F81">
        <w:t>username, email</w:t>
      </w:r>
      <w:r w:rsidR="00CE5BD6">
        <w:t xml:space="preserve">, </w:t>
      </w:r>
      <w:r w:rsidR="00EE399E">
        <w:t>faculty</w:t>
      </w:r>
      <w:r>
        <w:t xml:space="preserve"> but cannot perform any action.</w:t>
      </w:r>
    </w:p>
    <w:p w14:paraId="66DA9B96" w14:textId="65C7A9C8" w:rsidR="00181278" w:rsidRDefault="00181278" w:rsidP="001109CB">
      <w:pPr>
        <w:ind w:firstLine="0"/>
      </w:pPr>
    </w:p>
    <w:p w14:paraId="37C93A6B" w14:textId="3DD2EFC4" w:rsidR="00181278" w:rsidRDefault="00181278" w:rsidP="001109CB">
      <w:pPr>
        <w:ind w:firstLine="0"/>
      </w:pPr>
    </w:p>
    <w:p w14:paraId="60450453" w14:textId="52C3C0FD" w:rsidR="00181278" w:rsidRDefault="00181278" w:rsidP="001109CB">
      <w:pPr>
        <w:ind w:firstLine="0"/>
      </w:pPr>
    </w:p>
    <w:p w14:paraId="3ACF85C6" w14:textId="464BCAEE" w:rsidR="00181278" w:rsidRDefault="00181278" w:rsidP="001109CB">
      <w:pPr>
        <w:ind w:firstLine="0"/>
      </w:pPr>
    </w:p>
    <w:p w14:paraId="64B4E9AB" w14:textId="0B7543D4" w:rsidR="00181278" w:rsidRDefault="00181278" w:rsidP="001109CB">
      <w:pPr>
        <w:ind w:firstLine="0"/>
      </w:pPr>
    </w:p>
    <w:p w14:paraId="2CB7D56A" w14:textId="2382FC3B" w:rsidR="00181278" w:rsidRDefault="00181278" w:rsidP="001109CB">
      <w:pPr>
        <w:ind w:firstLine="0"/>
      </w:pPr>
    </w:p>
    <w:p w14:paraId="73132A2A" w14:textId="41457914" w:rsidR="00181278" w:rsidRDefault="00181278" w:rsidP="001109CB">
      <w:pPr>
        <w:ind w:firstLine="0"/>
      </w:pPr>
    </w:p>
    <w:p w14:paraId="2142DCCB" w14:textId="1D1D1A23" w:rsidR="00181278" w:rsidRDefault="00181278" w:rsidP="001109CB">
      <w:pPr>
        <w:ind w:firstLine="0"/>
      </w:pPr>
    </w:p>
    <w:p w14:paraId="008061A6" w14:textId="582EC1DE" w:rsidR="00181278" w:rsidRDefault="00181278" w:rsidP="001109CB">
      <w:pPr>
        <w:ind w:firstLine="0"/>
      </w:pPr>
    </w:p>
    <w:p w14:paraId="14D05411" w14:textId="1735DD21" w:rsidR="00181278" w:rsidRDefault="00181278" w:rsidP="001109CB">
      <w:pPr>
        <w:ind w:firstLine="0"/>
      </w:pPr>
    </w:p>
    <w:p w14:paraId="0871035F" w14:textId="77777777" w:rsidR="00181278" w:rsidRDefault="00181278" w:rsidP="001109CB">
      <w:pPr>
        <w:ind w:firstLine="0"/>
      </w:pPr>
    </w:p>
    <w:p w14:paraId="15D23134" w14:textId="5A0ED6FC" w:rsidR="00942377" w:rsidRDefault="00942377" w:rsidP="001109CB">
      <w:pPr>
        <w:ind w:firstLine="0"/>
      </w:pPr>
      <w:r>
        <w:rPr>
          <w:noProof/>
        </w:rPr>
        <w:lastRenderedPageBreak/>
        <w:drawing>
          <wp:inline distT="0" distB="0" distL="0" distR="0" wp14:anchorId="065A6B59" wp14:editId="1490F11F">
            <wp:extent cx="5943600" cy="2842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14:paraId="01589F8F" w14:textId="4483F81C" w:rsidR="005F3691" w:rsidRDefault="005F3691" w:rsidP="001109CB">
      <w:pPr>
        <w:ind w:firstLine="0"/>
      </w:pPr>
      <w:r>
        <w:t>Fig.4</w:t>
      </w:r>
    </w:p>
    <w:p w14:paraId="31D85EF3" w14:textId="5250A800" w:rsidR="005F3691" w:rsidRDefault="005F3691" w:rsidP="001109CB">
      <w:pPr>
        <w:ind w:firstLine="0"/>
      </w:pPr>
      <w:r>
        <w:t>In magazine, the manager will see the table with the information of magazine title and their total contribution</w:t>
      </w:r>
      <w:r w:rsidR="00E9728E">
        <w:t>s from all faculties.</w:t>
      </w:r>
    </w:p>
    <w:p w14:paraId="0A973C24" w14:textId="04486E72" w:rsidR="00E9728E" w:rsidRDefault="00E9728E" w:rsidP="001109CB">
      <w:pPr>
        <w:ind w:firstLine="0"/>
      </w:pPr>
      <w:r>
        <w:t>For more information, click the view more button.</w:t>
      </w:r>
    </w:p>
    <w:p w14:paraId="69C1B393" w14:textId="5800C76F" w:rsidR="0050677D" w:rsidRDefault="0050677D" w:rsidP="001109CB">
      <w:pPr>
        <w:ind w:firstLine="0"/>
      </w:pPr>
    </w:p>
    <w:p w14:paraId="30EFDA1F" w14:textId="7C8FA735" w:rsidR="0050677D" w:rsidRDefault="0050677D" w:rsidP="001109CB">
      <w:pPr>
        <w:ind w:firstLine="0"/>
      </w:pPr>
    </w:p>
    <w:p w14:paraId="2E0E9531" w14:textId="007E32E0" w:rsidR="0050677D" w:rsidRDefault="0050677D" w:rsidP="001109CB">
      <w:pPr>
        <w:ind w:firstLine="0"/>
      </w:pPr>
    </w:p>
    <w:p w14:paraId="04726617" w14:textId="33C32200" w:rsidR="0050677D" w:rsidRDefault="0050677D" w:rsidP="001109CB">
      <w:pPr>
        <w:ind w:firstLine="0"/>
      </w:pPr>
    </w:p>
    <w:p w14:paraId="5FFC2E53" w14:textId="688A1C46" w:rsidR="0050677D" w:rsidRDefault="0050677D" w:rsidP="001109CB">
      <w:pPr>
        <w:ind w:firstLine="0"/>
      </w:pPr>
    </w:p>
    <w:p w14:paraId="156BA42A" w14:textId="5D85A6F6" w:rsidR="0050677D" w:rsidRDefault="0050677D" w:rsidP="001109CB">
      <w:pPr>
        <w:ind w:firstLine="0"/>
      </w:pPr>
    </w:p>
    <w:p w14:paraId="6B63250C" w14:textId="55913CF6" w:rsidR="0050677D" w:rsidRDefault="0050677D" w:rsidP="001109CB">
      <w:pPr>
        <w:ind w:firstLine="0"/>
      </w:pPr>
    </w:p>
    <w:p w14:paraId="3FDC9018" w14:textId="0B90C3AF" w:rsidR="0050677D" w:rsidRDefault="0050677D" w:rsidP="001109CB">
      <w:pPr>
        <w:ind w:firstLine="0"/>
      </w:pPr>
    </w:p>
    <w:p w14:paraId="4BAFD7AE" w14:textId="33F21683" w:rsidR="0050677D" w:rsidRDefault="0050677D" w:rsidP="001109CB">
      <w:pPr>
        <w:ind w:firstLine="0"/>
      </w:pPr>
    </w:p>
    <w:p w14:paraId="6956736F" w14:textId="2B7102FD" w:rsidR="0050677D" w:rsidRDefault="0050677D" w:rsidP="001109CB">
      <w:pPr>
        <w:ind w:firstLine="0"/>
      </w:pPr>
      <w:r>
        <w:rPr>
          <w:noProof/>
        </w:rPr>
        <w:lastRenderedPageBreak/>
        <w:drawing>
          <wp:inline distT="0" distB="0" distL="0" distR="0" wp14:anchorId="298C7A87" wp14:editId="0D9B0B96">
            <wp:extent cx="5943600" cy="2842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14:paraId="78376428" w14:textId="11D14B3F" w:rsidR="007732C3" w:rsidRDefault="007732C3" w:rsidP="001109CB">
      <w:pPr>
        <w:ind w:firstLine="0"/>
      </w:pPr>
      <w:r>
        <w:t>Fig.5</w:t>
      </w:r>
    </w:p>
    <w:p w14:paraId="25407C64" w14:textId="22EA2991" w:rsidR="007732C3" w:rsidRDefault="007732C3" w:rsidP="001109CB">
      <w:pPr>
        <w:ind w:firstLine="0"/>
      </w:pPr>
      <w:r>
        <w:t>This will lead to the page where the number of total articles per faculty is displayed. Then, the manager can select the faculty to view the articles.</w:t>
      </w:r>
    </w:p>
    <w:p w14:paraId="05333ECF" w14:textId="08FB095C" w:rsidR="007732C3" w:rsidRDefault="0050677D" w:rsidP="001109CB">
      <w:pPr>
        <w:ind w:firstLine="0"/>
      </w:pPr>
      <w:r>
        <w:rPr>
          <w:noProof/>
        </w:rPr>
        <w:drawing>
          <wp:inline distT="0" distB="0" distL="0" distR="0" wp14:anchorId="21A2B277" wp14:editId="17002B66">
            <wp:extent cx="5943600" cy="3409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inline>
        </w:drawing>
      </w:r>
    </w:p>
    <w:p w14:paraId="0E9F93A2" w14:textId="3337E5F7" w:rsidR="007732C3" w:rsidRDefault="007732C3" w:rsidP="001109CB">
      <w:pPr>
        <w:ind w:firstLine="0"/>
      </w:pPr>
      <w:r>
        <w:t>Fig.6</w:t>
      </w:r>
    </w:p>
    <w:p w14:paraId="027DF3C0" w14:textId="20BA442C" w:rsidR="007732C3" w:rsidRDefault="007732C3" w:rsidP="001109CB">
      <w:pPr>
        <w:ind w:firstLine="0"/>
      </w:pPr>
      <w:r>
        <w:lastRenderedPageBreak/>
        <w:t>This is the page where manager can zip and download. The only approved article of a particular faculty will be displayed with the checkboxes where the manager can choose and download as zip.</w:t>
      </w:r>
    </w:p>
    <w:p w14:paraId="11F77703" w14:textId="77777777" w:rsidR="002B53E6" w:rsidRDefault="002B53E6" w:rsidP="001109CB">
      <w:pPr>
        <w:ind w:firstLine="0"/>
      </w:pPr>
    </w:p>
    <w:p w14:paraId="4279AAAA" w14:textId="2C73C01F" w:rsidR="00921483" w:rsidRPr="00E16A2D" w:rsidRDefault="00D51D90" w:rsidP="00921483">
      <w:pPr>
        <w:rPr>
          <w:rFonts w:cs="Arial"/>
          <w:sz w:val="24"/>
        </w:rPr>
      </w:pPr>
      <w:r>
        <w:t>Meeting Minutes</w:t>
      </w:r>
      <w:r w:rsidR="00921483" w:rsidRPr="00921483">
        <w:rPr>
          <w:rFonts w:cs="Arial"/>
          <w:sz w:val="24"/>
        </w:rPr>
        <w:t xml:space="preserve"> </w:t>
      </w:r>
      <w:r w:rsidR="00921483" w:rsidRPr="00E16A2D">
        <w:rPr>
          <w:rFonts w:cs="Arial"/>
          <w:sz w:val="24"/>
        </w:rPr>
        <w:t>Meeting Minutes</w:t>
      </w:r>
    </w:p>
    <w:tbl>
      <w:tblPr>
        <w:tblStyle w:val="TableGrid"/>
        <w:tblW w:w="0" w:type="auto"/>
        <w:tblLook w:val="04A0" w:firstRow="1" w:lastRow="0" w:firstColumn="1" w:lastColumn="0" w:noHBand="0" w:noVBand="1"/>
      </w:tblPr>
      <w:tblGrid>
        <w:gridCol w:w="4718"/>
        <w:gridCol w:w="4541"/>
      </w:tblGrid>
      <w:tr w:rsidR="00921483" w:rsidRPr="00E16A2D" w14:paraId="12F69BD9" w14:textId="77777777" w:rsidTr="00880BF9">
        <w:trPr>
          <w:trHeight w:val="383"/>
        </w:trPr>
        <w:tc>
          <w:tcPr>
            <w:tcW w:w="4718" w:type="dxa"/>
          </w:tcPr>
          <w:p w14:paraId="509515D3" w14:textId="77777777" w:rsidR="00921483" w:rsidRPr="00E16A2D" w:rsidRDefault="00921483" w:rsidP="00880BF9">
            <w:pPr>
              <w:spacing w:line="480" w:lineRule="auto"/>
              <w:rPr>
                <w:rFonts w:cs="Arial"/>
                <w:b/>
                <w:bCs/>
                <w:sz w:val="24"/>
              </w:rPr>
            </w:pPr>
            <w:r w:rsidRPr="00E16A2D">
              <w:rPr>
                <w:rFonts w:cs="Arial"/>
                <w:b/>
                <w:bCs/>
                <w:sz w:val="24"/>
              </w:rPr>
              <w:t>Meeting Number</w:t>
            </w:r>
          </w:p>
        </w:tc>
        <w:tc>
          <w:tcPr>
            <w:tcW w:w="4540" w:type="dxa"/>
          </w:tcPr>
          <w:p w14:paraId="02730E42" w14:textId="77777777" w:rsidR="00921483" w:rsidRPr="00E16A2D" w:rsidRDefault="00921483" w:rsidP="00880BF9">
            <w:pPr>
              <w:spacing w:line="480" w:lineRule="auto"/>
              <w:rPr>
                <w:rFonts w:cs="Arial"/>
                <w:sz w:val="24"/>
              </w:rPr>
            </w:pPr>
            <w:r w:rsidRPr="00E16A2D">
              <w:rPr>
                <w:rFonts w:cs="Arial"/>
                <w:sz w:val="24"/>
              </w:rPr>
              <w:t>1</w:t>
            </w:r>
          </w:p>
        </w:tc>
      </w:tr>
      <w:tr w:rsidR="00921483" w:rsidRPr="00E16A2D" w14:paraId="6A987CA1" w14:textId="77777777" w:rsidTr="00880BF9">
        <w:trPr>
          <w:trHeight w:val="782"/>
        </w:trPr>
        <w:tc>
          <w:tcPr>
            <w:tcW w:w="4718" w:type="dxa"/>
          </w:tcPr>
          <w:p w14:paraId="19C58B36" w14:textId="77777777" w:rsidR="00921483" w:rsidRPr="00E16A2D" w:rsidRDefault="00921483" w:rsidP="00880BF9">
            <w:pPr>
              <w:spacing w:line="480" w:lineRule="auto"/>
              <w:rPr>
                <w:rFonts w:cs="Arial"/>
                <w:b/>
                <w:bCs/>
                <w:sz w:val="24"/>
              </w:rPr>
            </w:pPr>
            <w:r w:rsidRPr="00E16A2D">
              <w:rPr>
                <w:rFonts w:cs="Arial"/>
                <w:b/>
                <w:bCs/>
                <w:sz w:val="24"/>
              </w:rPr>
              <w:t>Date</w:t>
            </w:r>
          </w:p>
          <w:p w14:paraId="4A7A43A6" w14:textId="77777777" w:rsidR="00921483" w:rsidRPr="00E16A2D" w:rsidRDefault="00921483" w:rsidP="00880BF9">
            <w:pPr>
              <w:spacing w:line="480" w:lineRule="auto"/>
              <w:rPr>
                <w:rFonts w:cs="Arial"/>
                <w:b/>
                <w:bCs/>
                <w:sz w:val="24"/>
              </w:rPr>
            </w:pPr>
            <w:r w:rsidRPr="00E16A2D">
              <w:rPr>
                <w:rFonts w:cs="Arial"/>
                <w:b/>
                <w:bCs/>
                <w:sz w:val="24"/>
              </w:rPr>
              <w:t>Meeting time</w:t>
            </w:r>
          </w:p>
        </w:tc>
        <w:tc>
          <w:tcPr>
            <w:tcW w:w="4540" w:type="dxa"/>
          </w:tcPr>
          <w:p w14:paraId="4F821783" w14:textId="77777777" w:rsidR="00921483" w:rsidRDefault="00921483" w:rsidP="00880BF9">
            <w:pPr>
              <w:spacing w:line="480" w:lineRule="auto"/>
              <w:rPr>
                <w:rFonts w:cs="Arial"/>
                <w:sz w:val="24"/>
              </w:rPr>
            </w:pPr>
            <w:r>
              <w:rPr>
                <w:rFonts w:cs="Arial"/>
                <w:sz w:val="24"/>
              </w:rPr>
              <w:t>18 September, 2020.</w:t>
            </w:r>
          </w:p>
          <w:p w14:paraId="4CCCDF1F" w14:textId="77777777" w:rsidR="00921483" w:rsidRPr="00E16A2D" w:rsidRDefault="00921483" w:rsidP="00880BF9">
            <w:pPr>
              <w:spacing w:line="480" w:lineRule="auto"/>
              <w:rPr>
                <w:rFonts w:cs="Arial"/>
                <w:sz w:val="24"/>
              </w:rPr>
            </w:pPr>
            <w:r>
              <w:rPr>
                <w:rFonts w:cs="Arial"/>
                <w:sz w:val="24"/>
              </w:rPr>
              <w:t>1 hour 20 minutes.</w:t>
            </w:r>
          </w:p>
        </w:tc>
      </w:tr>
      <w:tr w:rsidR="00921483" w:rsidRPr="00E16A2D" w14:paraId="1377374F" w14:textId="77777777" w:rsidTr="00880BF9">
        <w:trPr>
          <w:trHeight w:val="383"/>
        </w:trPr>
        <w:tc>
          <w:tcPr>
            <w:tcW w:w="4718" w:type="dxa"/>
          </w:tcPr>
          <w:p w14:paraId="76F21A8E" w14:textId="77777777" w:rsidR="00921483" w:rsidRPr="00E16A2D" w:rsidRDefault="00921483" w:rsidP="00880BF9">
            <w:pPr>
              <w:spacing w:line="480" w:lineRule="auto"/>
              <w:rPr>
                <w:rFonts w:cs="Arial"/>
                <w:b/>
                <w:bCs/>
                <w:sz w:val="24"/>
              </w:rPr>
            </w:pPr>
            <w:r w:rsidRPr="00E16A2D">
              <w:rPr>
                <w:rFonts w:cs="Arial"/>
                <w:b/>
                <w:bCs/>
                <w:sz w:val="24"/>
              </w:rPr>
              <w:t>Absentee</w:t>
            </w:r>
          </w:p>
        </w:tc>
        <w:tc>
          <w:tcPr>
            <w:tcW w:w="4540" w:type="dxa"/>
          </w:tcPr>
          <w:p w14:paraId="40F1B345" w14:textId="77777777" w:rsidR="00921483" w:rsidRPr="00E16A2D" w:rsidRDefault="00921483" w:rsidP="00880BF9">
            <w:pPr>
              <w:spacing w:line="480" w:lineRule="auto"/>
              <w:rPr>
                <w:rFonts w:cs="Arial"/>
                <w:sz w:val="24"/>
              </w:rPr>
            </w:pPr>
            <w:r>
              <w:rPr>
                <w:rFonts w:cs="Arial"/>
                <w:sz w:val="24"/>
              </w:rPr>
              <w:t>None.</w:t>
            </w:r>
          </w:p>
        </w:tc>
      </w:tr>
      <w:tr w:rsidR="00921483" w:rsidRPr="00E16A2D" w14:paraId="02C5FCD2" w14:textId="77777777" w:rsidTr="00880BF9">
        <w:trPr>
          <w:trHeight w:val="383"/>
        </w:trPr>
        <w:tc>
          <w:tcPr>
            <w:tcW w:w="9259" w:type="dxa"/>
            <w:gridSpan w:val="2"/>
          </w:tcPr>
          <w:p w14:paraId="5F9191FC" w14:textId="77777777" w:rsidR="00921483" w:rsidRPr="00B96EF8" w:rsidRDefault="00921483" w:rsidP="00880BF9">
            <w:pPr>
              <w:spacing w:after="0"/>
              <w:rPr>
                <w:rFonts w:cs="Arial"/>
                <w:b/>
                <w:bCs/>
                <w:sz w:val="24"/>
              </w:rPr>
            </w:pPr>
            <w:r w:rsidRPr="00E16A2D">
              <w:rPr>
                <w:rFonts w:cs="Arial"/>
                <w:b/>
                <w:bCs/>
                <w:sz w:val="24"/>
              </w:rPr>
              <w:t>Discussions</w:t>
            </w:r>
            <w:r w:rsidRPr="00B96EF8">
              <w:rPr>
                <w:rFonts w:cs="Arial"/>
                <w:sz w:val="24"/>
              </w:rPr>
              <w:t>.</w:t>
            </w:r>
          </w:p>
          <w:p w14:paraId="6E9A6AE7" w14:textId="77777777" w:rsidR="00921483" w:rsidRDefault="00921483" w:rsidP="00921483">
            <w:pPr>
              <w:pStyle w:val="ListParagraph"/>
              <w:numPr>
                <w:ilvl w:val="0"/>
                <w:numId w:val="20"/>
              </w:numPr>
              <w:spacing w:before="0" w:after="0" w:line="360" w:lineRule="auto"/>
              <w:rPr>
                <w:rFonts w:cs="Arial"/>
                <w:sz w:val="24"/>
              </w:rPr>
            </w:pPr>
            <w:r>
              <w:rPr>
                <w:rFonts w:cs="Arial"/>
                <w:sz w:val="24"/>
              </w:rPr>
              <w:t xml:space="preserve">Discuss about the technology to be used in coursework. </w:t>
            </w:r>
          </w:p>
          <w:p w14:paraId="35041183" w14:textId="77777777" w:rsidR="00921483" w:rsidRDefault="00921483" w:rsidP="00921483">
            <w:pPr>
              <w:pStyle w:val="ListParagraph"/>
              <w:numPr>
                <w:ilvl w:val="0"/>
                <w:numId w:val="20"/>
              </w:numPr>
              <w:spacing w:before="0" w:after="0" w:line="360" w:lineRule="auto"/>
              <w:rPr>
                <w:rFonts w:cs="Arial"/>
                <w:sz w:val="24"/>
              </w:rPr>
            </w:pPr>
            <w:r>
              <w:rPr>
                <w:rFonts w:cs="Arial"/>
                <w:sz w:val="24"/>
              </w:rPr>
              <w:t>Discuss the ERD of the coursework.</w:t>
            </w:r>
          </w:p>
          <w:p w14:paraId="78209026" w14:textId="77777777" w:rsidR="00921483" w:rsidRDefault="00921483" w:rsidP="00921483">
            <w:pPr>
              <w:pStyle w:val="ListParagraph"/>
              <w:numPr>
                <w:ilvl w:val="0"/>
                <w:numId w:val="20"/>
              </w:numPr>
              <w:spacing w:before="0" w:after="0" w:line="360" w:lineRule="auto"/>
              <w:rPr>
                <w:rFonts w:cs="Arial"/>
                <w:sz w:val="24"/>
              </w:rPr>
            </w:pPr>
            <w:r>
              <w:rPr>
                <w:rFonts w:cs="Arial"/>
                <w:sz w:val="24"/>
              </w:rPr>
              <w:t xml:space="preserve">Discuss the wireframes </w:t>
            </w:r>
          </w:p>
          <w:p w14:paraId="1446FF8A" w14:textId="77777777" w:rsidR="00921483" w:rsidRPr="00795229" w:rsidRDefault="00921483" w:rsidP="00921483">
            <w:pPr>
              <w:pStyle w:val="ListParagraph"/>
              <w:numPr>
                <w:ilvl w:val="0"/>
                <w:numId w:val="20"/>
              </w:numPr>
              <w:spacing w:before="0" w:after="0" w:line="360" w:lineRule="auto"/>
              <w:rPr>
                <w:rFonts w:cs="Arial"/>
                <w:sz w:val="24"/>
              </w:rPr>
            </w:pPr>
            <w:r>
              <w:rPr>
                <w:rFonts w:cs="Arial"/>
                <w:sz w:val="24"/>
              </w:rPr>
              <w:t>Discuss user Stories.</w:t>
            </w:r>
          </w:p>
        </w:tc>
      </w:tr>
      <w:tr w:rsidR="00921483" w:rsidRPr="00E16A2D" w14:paraId="0C7A6CF7" w14:textId="77777777" w:rsidTr="00880BF9">
        <w:trPr>
          <w:trHeight w:val="383"/>
        </w:trPr>
        <w:tc>
          <w:tcPr>
            <w:tcW w:w="9259" w:type="dxa"/>
            <w:gridSpan w:val="2"/>
          </w:tcPr>
          <w:p w14:paraId="0080B3CC" w14:textId="77777777" w:rsidR="00921483" w:rsidRDefault="00921483" w:rsidP="00880BF9">
            <w:pPr>
              <w:rPr>
                <w:rFonts w:cs="Arial"/>
                <w:b/>
                <w:bCs/>
                <w:sz w:val="24"/>
              </w:rPr>
            </w:pPr>
            <w:r>
              <w:rPr>
                <w:rFonts w:cs="Arial"/>
                <w:b/>
                <w:bCs/>
                <w:sz w:val="24"/>
              </w:rPr>
              <w:t>Outcomes</w:t>
            </w:r>
          </w:p>
          <w:p w14:paraId="647E52BB" w14:textId="77777777" w:rsidR="00921483" w:rsidRDefault="00921483" w:rsidP="00921483">
            <w:pPr>
              <w:pStyle w:val="ListParagraph"/>
              <w:numPr>
                <w:ilvl w:val="0"/>
                <w:numId w:val="20"/>
              </w:numPr>
              <w:spacing w:before="0" w:after="0" w:line="360" w:lineRule="auto"/>
              <w:rPr>
                <w:rFonts w:cs="Arial"/>
                <w:sz w:val="24"/>
              </w:rPr>
            </w:pPr>
            <w:r>
              <w:rPr>
                <w:rFonts w:cs="Arial"/>
                <w:sz w:val="24"/>
              </w:rPr>
              <w:t xml:space="preserve"> Decided to use HTML, CSS, BOOTSTRAP, JQUERY, VUE JS</w:t>
            </w:r>
          </w:p>
          <w:p w14:paraId="5D38B48E" w14:textId="77777777" w:rsidR="00921483" w:rsidRDefault="00921483" w:rsidP="00921483">
            <w:pPr>
              <w:pStyle w:val="ListParagraph"/>
              <w:numPr>
                <w:ilvl w:val="0"/>
                <w:numId w:val="20"/>
              </w:numPr>
              <w:spacing w:before="0" w:after="0" w:line="360" w:lineRule="auto"/>
              <w:rPr>
                <w:rFonts w:cs="Arial"/>
                <w:sz w:val="24"/>
              </w:rPr>
            </w:pPr>
            <w:r>
              <w:rPr>
                <w:rFonts w:cs="Arial"/>
                <w:sz w:val="24"/>
              </w:rPr>
              <w:t xml:space="preserve"> Discuss and Assign the task to database designer </w:t>
            </w:r>
          </w:p>
          <w:p w14:paraId="63739682" w14:textId="77777777" w:rsidR="00921483" w:rsidRDefault="00921483" w:rsidP="00921483">
            <w:pPr>
              <w:pStyle w:val="ListParagraph"/>
              <w:numPr>
                <w:ilvl w:val="0"/>
                <w:numId w:val="20"/>
              </w:numPr>
              <w:spacing w:before="0" w:after="0" w:line="360" w:lineRule="auto"/>
              <w:rPr>
                <w:rFonts w:cs="Arial"/>
                <w:sz w:val="24"/>
              </w:rPr>
            </w:pPr>
            <w:r>
              <w:rPr>
                <w:rFonts w:cs="Arial"/>
                <w:sz w:val="24"/>
              </w:rPr>
              <w:t>Web-designer starts to implement the wireframes.</w:t>
            </w:r>
          </w:p>
          <w:p w14:paraId="6461DAC8" w14:textId="77777777" w:rsidR="00921483" w:rsidRDefault="00921483" w:rsidP="00921483">
            <w:pPr>
              <w:pStyle w:val="ListParagraph"/>
              <w:numPr>
                <w:ilvl w:val="0"/>
                <w:numId w:val="20"/>
              </w:numPr>
              <w:spacing w:before="0" w:after="0" w:line="360" w:lineRule="auto"/>
              <w:rPr>
                <w:rFonts w:cs="Arial"/>
                <w:sz w:val="24"/>
              </w:rPr>
            </w:pPr>
            <w:r>
              <w:rPr>
                <w:rFonts w:cs="Arial"/>
                <w:sz w:val="24"/>
              </w:rPr>
              <w:t>Identify and separate the user stories in the coursework scenario according to the user level (Role)</w:t>
            </w:r>
          </w:p>
          <w:p w14:paraId="19131788" w14:textId="77777777" w:rsidR="00921483" w:rsidRPr="00E16A2D" w:rsidRDefault="00921483" w:rsidP="00880BF9">
            <w:pPr>
              <w:spacing w:after="0"/>
              <w:rPr>
                <w:rFonts w:cs="Arial"/>
                <w:b/>
                <w:bCs/>
                <w:sz w:val="24"/>
              </w:rPr>
            </w:pPr>
          </w:p>
        </w:tc>
      </w:tr>
    </w:tbl>
    <w:p w14:paraId="4FB2E7D1" w14:textId="77777777" w:rsidR="00921483" w:rsidRDefault="00921483" w:rsidP="00921483">
      <w:pPr>
        <w:rPr>
          <w:rFonts w:cs="Arial"/>
          <w:sz w:val="24"/>
        </w:rPr>
      </w:pPr>
    </w:p>
    <w:p w14:paraId="1D741D96" w14:textId="77777777" w:rsidR="00921483" w:rsidRDefault="00921483" w:rsidP="00921483">
      <w:pPr>
        <w:rPr>
          <w:rFonts w:cs="Arial"/>
          <w:sz w:val="24"/>
        </w:rPr>
      </w:pPr>
    </w:p>
    <w:p w14:paraId="0A9FC31C" w14:textId="77777777" w:rsidR="00921483" w:rsidRDefault="00921483" w:rsidP="00921483">
      <w:pPr>
        <w:rPr>
          <w:rFonts w:cs="Arial"/>
          <w:sz w:val="24"/>
        </w:rPr>
      </w:pPr>
    </w:p>
    <w:p w14:paraId="2E0CC4D1" w14:textId="77777777" w:rsidR="00921483" w:rsidRDefault="00921483" w:rsidP="00921483">
      <w:pPr>
        <w:rPr>
          <w:rFonts w:cs="Arial"/>
          <w:sz w:val="24"/>
        </w:rPr>
      </w:pPr>
    </w:p>
    <w:p w14:paraId="3AE74FE1" w14:textId="77777777" w:rsidR="00921483" w:rsidRDefault="00921483" w:rsidP="00921483">
      <w:pPr>
        <w:rPr>
          <w:rFonts w:cs="Arial"/>
          <w:sz w:val="24"/>
        </w:rPr>
      </w:pPr>
    </w:p>
    <w:p w14:paraId="56F04F4A" w14:textId="77777777" w:rsidR="00921483" w:rsidRDefault="00921483" w:rsidP="00921483">
      <w:pPr>
        <w:rPr>
          <w:rFonts w:cs="Arial"/>
          <w:sz w:val="24"/>
        </w:rPr>
      </w:pPr>
    </w:p>
    <w:p w14:paraId="5C1EC0F1" w14:textId="77777777" w:rsidR="00921483" w:rsidRDefault="00921483" w:rsidP="00921483">
      <w:pPr>
        <w:rPr>
          <w:rFonts w:cs="Arial"/>
          <w:sz w:val="24"/>
        </w:rPr>
      </w:pPr>
    </w:p>
    <w:p w14:paraId="22DCCF72" w14:textId="77777777" w:rsidR="00921483" w:rsidRDefault="00921483" w:rsidP="00921483">
      <w:pPr>
        <w:rPr>
          <w:rFonts w:cs="Arial"/>
          <w:sz w:val="24"/>
        </w:rPr>
      </w:pPr>
    </w:p>
    <w:p w14:paraId="0C0EFF7D" w14:textId="77777777" w:rsidR="00921483" w:rsidRDefault="00921483" w:rsidP="00921483">
      <w:pPr>
        <w:rPr>
          <w:rFonts w:cs="Arial"/>
          <w:sz w:val="24"/>
        </w:rPr>
      </w:pPr>
    </w:p>
    <w:p w14:paraId="366C254B" w14:textId="77777777" w:rsidR="00921483" w:rsidRDefault="00921483" w:rsidP="00921483">
      <w:pPr>
        <w:rPr>
          <w:rFonts w:cs="Arial"/>
          <w:sz w:val="24"/>
        </w:rPr>
      </w:pPr>
    </w:p>
    <w:tbl>
      <w:tblPr>
        <w:tblStyle w:val="TableGrid"/>
        <w:tblW w:w="0" w:type="auto"/>
        <w:tblLook w:val="04A0" w:firstRow="1" w:lastRow="0" w:firstColumn="1" w:lastColumn="0" w:noHBand="0" w:noVBand="1"/>
      </w:tblPr>
      <w:tblGrid>
        <w:gridCol w:w="4718"/>
        <w:gridCol w:w="4541"/>
      </w:tblGrid>
      <w:tr w:rsidR="00921483" w:rsidRPr="00E16A2D" w14:paraId="0C91118E" w14:textId="77777777" w:rsidTr="00880BF9">
        <w:trPr>
          <w:trHeight w:val="383"/>
        </w:trPr>
        <w:tc>
          <w:tcPr>
            <w:tcW w:w="4718" w:type="dxa"/>
          </w:tcPr>
          <w:p w14:paraId="6DDF81A4" w14:textId="77777777" w:rsidR="00921483" w:rsidRPr="00E16A2D" w:rsidRDefault="00921483" w:rsidP="00880BF9">
            <w:pPr>
              <w:spacing w:line="480" w:lineRule="auto"/>
              <w:rPr>
                <w:rFonts w:cs="Arial"/>
                <w:b/>
                <w:bCs/>
                <w:sz w:val="24"/>
              </w:rPr>
            </w:pPr>
            <w:r w:rsidRPr="00E16A2D">
              <w:rPr>
                <w:rFonts w:cs="Arial"/>
                <w:b/>
                <w:bCs/>
                <w:sz w:val="24"/>
              </w:rPr>
              <w:t>Meeting Number</w:t>
            </w:r>
          </w:p>
        </w:tc>
        <w:tc>
          <w:tcPr>
            <w:tcW w:w="4540" w:type="dxa"/>
          </w:tcPr>
          <w:p w14:paraId="327D50CA" w14:textId="77777777" w:rsidR="00921483" w:rsidRPr="00E16A2D" w:rsidRDefault="00921483" w:rsidP="00880BF9">
            <w:pPr>
              <w:spacing w:line="480" w:lineRule="auto"/>
              <w:rPr>
                <w:rFonts w:cs="Arial"/>
                <w:sz w:val="24"/>
              </w:rPr>
            </w:pPr>
            <w:r>
              <w:rPr>
                <w:rFonts w:cs="Arial"/>
                <w:sz w:val="24"/>
              </w:rPr>
              <w:t>2 (Sprint Planning)</w:t>
            </w:r>
          </w:p>
        </w:tc>
      </w:tr>
      <w:tr w:rsidR="00921483" w:rsidRPr="00E16A2D" w14:paraId="320109E6" w14:textId="77777777" w:rsidTr="00880BF9">
        <w:trPr>
          <w:trHeight w:val="782"/>
        </w:trPr>
        <w:tc>
          <w:tcPr>
            <w:tcW w:w="4718" w:type="dxa"/>
          </w:tcPr>
          <w:p w14:paraId="345B2298" w14:textId="77777777" w:rsidR="00921483" w:rsidRPr="00E16A2D" w:rsidRDefault="00921483" w:rsidP="00880BF9">
            <w:pPr>
              <w:spacing w:line="480" w:lineRule="auto"/>
              <w:rPr>
                <w:rFonts w:cs="Arial"/>
                <w:b/>
                <w:bCs/>
                <w:sz w:val="24"/>
              </w:rPr>
            </w:pPr>
            <w:r w:rsidRPr="00E16A2D">
              <w:rPr>
                <w:rFonts w:cs="Arial"/>
                <w:b/>
                <w:bCs/>
                <w:sz w:val="24"/>
              </w:rPr>
              <w:t>Date</w:t>
            </w:r>
          </w:p>
          <w:p w14:paraId="274AE8ED" w14:textId="77777777" w:rsidR="00921483" w:rsidRPr="00E16A2D" w:rsidRDefault="00921483" w:rsidP="00880BF9">
            <w:pPr>
              <w:spacing w:line="480" w:lineRule="auto"/>
              <w:rPr>
                <w:rFonts w:cs="Arial"/>
                <w:b/>
                <w:bCs/>
                <w:sz w:val="24"/>
              </w:rPr>
            </w:pPr>
            <w:r w:rsidRPr="00E16A2D">
              <w:rPr>
                <w:rFonts w:cs="Arial"/>
                <w:b/>
                <w:bCs/>
                <w:sz w:val="24"/>
              </w:rPr>
              <w:t>Meeting time</w:t>
            </w:r>
          </w:p>
        </w:tc>
        <w:tc>
          <w:tcPr>
            <w:tcW w:w="4540" w:type="dxa"/>
          </w:tcPr>
          <w:p w14:paraId="7FD69F6A" w14:textId="77777777" w:rsidR="00921483" w:rsidRDefault="00921483" w:rsidP="00880BF9">
            <w:pPr>
              <w:spacing w:line="480" w:lineRule="auto"/>
              <w:rPr>
                <w:rFonts w:cs="Arial"/>
                <w:sz w:val="24"/>
              </w:rPr>
            </w:pPr>
            <w:r w:rsidRPr="00E16A2D">
              <w:rPr>
                <w:rFonts w:cs="Arial"/>
                <w:sz w:val="24"/>
              </w:rPr>
              <w:t>2</w:t>
            </w:r>
            <w:r>
              <w:rPr>
                <w:rFonts w:cs="Arial"/>
                <w:sz w:val="24"/>
              </w:rPr>
              <w:t>6 September, 2020.</w:t>
            </w:r>
          </w:p>
          <w:p w14:paraId="67AEA51C" w14:textId="77777777" w:rsidR="00921483" w:rsidRPr="00E16A2D" w:rsidRDefault="00921483" w:rsidP="00880BF9">
            <w:pPr>
              <w:spacing w:line="480" w:lineRule="auto"/>
              <w:rPr>
                <w:rFonts w:cs="Arial"/>
                <w:sz w:val="24"/>
              </w:rPr>
            </w:pPr>
            <w:r>
              <w:rPr>
                <w:rFonts w:cs="Arial"/>
                <w:sz w:val="24"/>
              </w:rPr>
              <w:t xml:space="preserve">3 </w:t>
            </w:r>
            <w:proofErr w:type="gramStart"/>
            <w:r>
              <w:rPr>
                <w:rFonts w:cs="Arial"/>
                <w:sz w:val="24"/>
              </w:rPr>
              <w:t>hour</w:t>
            </w:r>
            <w:proofErr w:type="gramEnd"/>
            <w:r>
              <w:rPr>
                <w:rFonts w:cs="Arial"/>
                <w:sz w:val="24"/>
              </w:rPr>
              <w:t>.</w:t>
            </w:r>
          </w:p>
        </w:tc>
      </w:tr>
      <w:tr w:rsidR="00921483" w:rsidRPr="00E16A2D" w14:paraId="7A9B679B" w14:textId="77777777" w:rsidTr="00880BF9">
        <w:trPr>
          <w:trHeight w:val="383"/>
        </w:trPr>
        <w:tc>
          <w:tcPr>
            <w:tcW w:w="4718" w:type="dxa"/>
          </w:tcPr>
          <w:p w14:paraId="6CE59784" w14:textId="77777777" w:rsidR="00921483" w:rsidRPr="00E16A2D" w:rsidRDefault="00921483" w:rsidP="00880BF9">
            <w:pPr>
              <w:spacing w:line="480" w:lineRule="auto"/>
              <w:rPr>
                <w:rFonts w:cs="Arial"/>
                <w:b/>
                <w:bCs/>
                <w:sz w:val="24"/>
              </w:rPr>
            </w:pPr>
            <w:r w:rsidRPr="00E16A2D">
              <w:rPr>
                <w:rFonts w:cs="Arial"/>
                <w:b/>
                <w:bCs/>
                <w:sz w:val="24"/>
              </w:rPr>
              <w:t>Absentee</w:t>
            </w:r>
          </w:p>
        </w:tc>
        <w:tc>
          <w:tcPr>
            <w:tcW w:w="4540" w:type="dxa"/>
          </w:tcPr>
          <w:p w14:paraId="3EF2906C" w14:textId="77777777" w:rsidR="00921483" w:rsidRPr="00E16A2D" w:rsidRDefault="00921483" w:rsidP="00880BF9">
            <w:pPr>
              <w:spacing w:line="480" w:lineRule="auto"/>
              <w:rPr>
                <w:rFonts w:cs="Arial"/>
                <w:sz w:val="24"/>
              </w:rPr>
            </w:pPr>
            <w:r>
              <w:rPr>
                <w:rFonts w:cs="Arial"/>
                <w:sz w:val="24"/>
              </w:rPr>
              <w:t>None.</w:t>
            </w:r>
          </w:p>
        </w:tc>
      </w:tr>
      <w:tr w:rsidR="00921483" w:rsidRPr="00E16A2D" w14:paraId="4F8C640C" w14:textId="77777777" w:rsidTr="00880BF9">
        <w:trPr>
          <w:trHeight w:val="383"/>
        </w:trPr>
        <w:tc>
          <w:tcPr>
            <w:tcW w:w="9259" w:type="dxa"/>
            <w:gridSpan w:val="2"/>
          </w:tcPr>
          <w:p w14:paraId="36E2A67C" w14:textId="77777777" w:rsidR="00921483" w:rsidRPr="00E16A2D" w:rsidRDefault="00921483" w:rsidP="00880BF9">
            <w:pPr>
              <w:rPr>
                <w:rFonts w:cs="Arial"/>
                <w:b/>
                <w:bCs/>
                <w:sz w:val="24"/>
              </w:rPr>
            </w:pPr>
            <w:r w:rsidRPr="00E16A2D">
              <w:rPr>
                <w:rFonts w:cs="Arial"/>
                <w:b/>
                <w:bCs/>
                <w:sz w:val="24"/>
              </w:rPr>
              <w:t>Discussions</w:t>
            </w:r>
          </w:p>
          <w:p w14:paraId="3019C295" w14:textId="77777777" w:rsidR="00921483" w:rsidRDefault="00921483" w:rsidP="00921483">
            <w:pPr>
              <w:pStyle w:val="ListParagraph"/>
              <w:numPr>
                <w:ilvl w:val="0"/>
                <w:numId w:val="20"/>
              </w:numPr>
              <w:spacing w:before="0" w:after="0" w:line="360" w:lineRule="auto"/>
              <w:rPr>
                <w:rFonts w:cs="Arial"/>
                <w:sz w:val="24"/>
              </w:rPr>
            </w:pPr>
            <w:r>
              <w:rPr>
                <w:rFonts w:cs="Arial"/>
                <w:sz w:val="24"/>
              </w:rPr>
              <w:t>Discuss the backlog to priorities</w:t>
            </w:r>
          </w:p>
          <w:p w14:paraId="674A984E" w14:textId="77777777" w:rsidR="00921483" w:rsidRDefault="00921483" w:rsidP="00921483">
            <w:pPr>
              <w:pStyle w:val="ListParagraph"/>
              <w:numPr>
                <w:ilvl w:val="0"/>
                <w:numId w:val="20"/>
              </w:numPr>
              <w:spacing w:before="0" w:after="0" w:line="360" w:lineRule="auto"/>
              <w:rPr>
                <w:rFonts w:cs="Arial"/>
                <w:sz w:val="24"/>
              </w:rPr>
            </w:pPr>
            <w:r>
              <w:rPr>
                <w:rFonts w:cs="Arial"/>
                <w:sz w:val="24"/>
              </w:rPr>
              <w:t>Define the sprint goals.</w:t>
            </w:r>
          </w:p>
          <w:p w14:paraId="33C1E1CC" w14:textId="77777777" w:rsidR="00921483" w:rsidRPr="0000632E" w:rsidRDefault="00921483" w:rsidP="00921483">
            <w:pPr>
              <w:pStyle w:val="ListParagraph"/>
              <w:numPr>
                <w:ilvl w:val="0"/>
                <w:numId w:val="20"/>
              </w:numPr>
              <w:spacing w:before="0" w:after="0" w:line="360" w:lineRule="auto"/>
              <w:rPr>
                <w:rFonts w:cs="Arial"/>
                <w:sz w:val="24"/>
              </w:rPr>
            </w:pPr>
            <w:r>
              <w:rPr>
                <w:rFonts w:cs="Arial"/>
                <w:sz w:val="24"/>
              </w:rPr>
              <w:t>Discuss about the estimate values of the task</w:t>
            </w:r>
          </w:p>
          <w:p w14:paraId="30001372" w14:textId="77777777" w:rsidR="00921483" w:rsidRDefault="00921483" w:rsidP="00921483">
            <w:pPr>
              <w:pStyle w:val="ListParagraph"/>
              <w:numPr>
                <w:ilvl w:val="0"/>
                <w:numId w:val="20"/>
              </w:numPr>
              <w:spacing w:before="0" w:after="0" w:line="360" w:lineRule="auto"/>
              <w:rPr>
                <w:rFonts w:cs="Arial"/>
                <w:sz w:val="24"/>
              </w:rPr>
            </w:pPr>
            <w:r>
              <w:rPr>
                <w:rFonts w:cs="Arial"/>
                <w:sz w:val="24"/>
              </w:rPr>
              <w:t xml:space="preserve">Discuss how to procedure </w:t>
            </w:r>
          </w:p>
          <w:p w14:paraId="0DF6C912" w14:textId="77777777" w:rsidR="00921483" w:rsidRPr="00E16A2D" w:rsidRDefault="00921483" w:rsidP="00921483">
            <w:pPr>
              <w:pStyle w:val="ListParagraph"/>
              <w:numPr>
                <w:ilvl w:val="0"/>
                <w:numId w:val="20"/>
              </w:numPr>
              <w:spacing w:before="0" w:after="0" w:line="360" w:lineRule="auto"/>
              <w:rPr>
                <w:rFonts w:cs="Arial"/>
                <w:sz w:val="24"/>
              </w:rPr>
            </w:pPr>
            <w:r>
              <w:rPr>
                <w:rFonts w:cs="Arial"/>
                <w:sz w:val="24"/>
              </w:rPr>
              <w:t>Discuss about the terms and conditions</w:t>
            </w:r>
          </w:p>
        </w:tc>
      </w:tr>
      <w:tr w:rsidR="00921483" w:rsidRPr="00E16A2D" w14:paraId="1483A969" w14:textId="77777777" w:rsidTr="00880BF9">
        <w:trPr>
          <w:trHeight w:val="383"/>
        </w:trPr>
        <w:tc>
          <w:tcPr>
            <w:tcW w:w="9259" w:type="dxa"/>
            <w:gridSpan w:val="2"/>
          </w:tcPr>
          <w:p w14:paraId="57E6F627" w14:textId="77777777" w:rsidR="00921483" w:rsidRDefault="00921483" w:rsidP="00880BF9">
            <w:pPr>
              <w:rPr>
                <w:rFonts w:cs="Arial"/>
                <w:b/>
                <w:bCs/>
                <w:sz w:val="24"/>
              </w:rPr>
            </w:pPr>
            <w:r>
              <w:rPr>
                <w:rFonts w:cs="Arial"/>
                <w:b/>
                <w:bCs/>
                <w:sz w:val="24"/>
              </w:rPr>
              <w:t>Outcomes</w:t>
            </w:r>
          </w:p>
          <w:p w14:paraId="527E0F2F" w14:textId="77777777" w:rsidR="00921483" w:rsidRDefault="00921483" w:rsidP="00921483">
            <w:pPr>
              <w:pStyle w:val="ListParagraph"/>
              <w:numPr>
                <w:ilvl w:val="0"/>
                <w:numId w:val="20"/>
              </w:numPr>
              <w:spacing w:before="0" w:after="0" w:line="360" w:lineRule="auto"/>
              <w:rPr>
                <w:rFonts w:cs="Arial"/>
                <w:sz w:val="24"/>
              </w:rPr>
            </w:pPr>
            <w:r w:rsidRPr="00C33249">
              <w:rPr>
                <w:rFonts w:cs="Arial"/>
                <w:sz w:val="24"/>
              </w:rPr>
              <w:t>Set the sprint goal as Admin Login, Define Article (Closure date, End Date) Register Member Login Member Upload Contribution Edit Contribution.</w:t>
            </w:r>
          </w:p>
          <w:p w14:paraId="49194FD2" w14:textId="77777777" w:rsidR="00921483" w:rsidRPr="00C33249" w:rsidRDefault="00921483" w:rsidP="00921483">
            <w:pPr>
              <w:pStyle w:val="ListParagraph"/>
              <w:numPr>
                <w:ilvl w:val="0"/>
                <w:numId w:val="20"/>
              </w:numPr>
              <w:spacing w:before="0" w:after="0" w:line="360" w:lineRule="auto"/>
              <w:rPr>
                <w:rFonts w:cs="Arial"/>
                <w:sz w:val="24"/>
              </w:rPr>
            </w:pPr>
            <w:r>
              <w:rPr>
                <w:rFonts w:cs="Arial"/>
                <w:sz w:val="24"/>
              </w:rPr>
              <w:t>Set the estimate value points.</w:t>
            </w:r>
          </w:p>
          <w:p w14:paraId="6B180BA5" w14:textId="77777777" w:rsidR="00921483" w:rsidRPr="003D2CA5" w:rsidRDefault="00921483" w:rsidP="00921483">
            <w:pPr>
              <w:pStyle w:val="ListParagraph"/>
              <w:numPr>
                <w:ilvl w:val="0"/>
                <w:numId w:val="20"/>
              </w:numPr>
              <w:spacing w:before="0" w:after="0" w:line="360" w:lineRule="auto"/>
              <w:rPr>
                <w:rFonts w:cs="Arial"/>
                <w:sz w:val="24"/>
              </w:rPr>
            </w:pPr>
            <w:r w:rsidRPr="00C33249">
              <w:rPr>
                <w:rFonts w:cs="Arial"/>
                <w:sz w:val="24"/>
              </w:rPr>
              <w:t xml:space="preserve">Decide to use </w:t>
            </w:r>
            <w:r>
              <w:rPr>
                <w:rFonts w:cs="Arial"/>
                <w:sz w:val="24"/>
              </w:rPr>
              <w:t>Gitlab for the development.</w:t>
            </w:r>
          </w:p>
        </w:tc>
      </w:tr>
    </w:tbl>
    <w:p w14:paraId="1A06ED59" w14:textId="77777777" w:rsidR="00921483" w:rsidRDefault="00921483" w:rsidP="00921483">
      <w:pPr>
        <w:rPr>
          <w:rFonts w:cs="Arial"/>
          <w:sz w:val="24"/>
        </w:rPr>
      </w:pPr>
    </w:p>
    <w:p w14:paraId="16CC3EC2" w14:textId="77777777" w:rsidR="00921483" w:rsidRDefault="00921483" w:rsidP="00921483">
      <w:pPr>
        <w:rPr>
          <w:rFonts w:cs="Arial"/>
          <w:sz w:val="24"/>
        </w:rPr>
      </w:pPr>
      <w:r>
        <w:rPr>
          <w:rFonts w:cs="Arial"/>
          <w:sz w:val="24"/>
        </w:rPr>
        <w:br w:type="page"/>
      </w:r>
    </w:p>
    <w:tbl>
      <w:tblPr>
        <w:tblStyle w:val="TableGrid"/>
        <w:tblW w:w="0" w:type="auto"/>
        <w:tblLook w:val="04A0" w:firstRow="1" w:lastRow="0" w:firstColumn="1" w:lastColumn="0" w:noHBand="0" w:noVBand="1"/>
      </w:tblPr>
      <w:tblGrid>
        <w:gridCol w:w="4718"/>
        <w:gridCol w:w="4541"/>
      </w:tblGrid>
      <w:tr w:rsidR="00921483" w:rsidRPr="00E16A2D" w14:paraId="76297D46" w14:textId="77777777" w:rsidTr="00880BF9">
        <w:trPr>
          <w:trHeight w:val="383"/>
        </w:trPr>
        <w:tc>
          <w:tcPr>
            <w:tcW w:w="4718" w:type="dxa"/>
          </w:tcPr>
          <w:p w14:paraId="349060A2" w14:textId="77777777" w:rsidR="00921483" w:rsidRPr="00E16A2D" w:rsidRDefault="00921483" w:rsidP="00880BF9">
            <w:pPr>
              <w:spacing w:line="480" w:lineRule="auto"/>
              <w:rPr>
                <w:rFonts w:cs="Arial"/>
                <w:b/>
                <w:bCs/>
                <w:sz w:val="24"/>
              </w:rPr>
            </w:pPr>
            <w:r w:rsidRPr="00E16A2D">
              <w:rPr>
                <w:rFonts w:cs="Arial"/>
                <w:b/>
                <w:bCs/>
                <w:sz w:val="24"/>
              </w:rPr>
              <w:lastRenderedPageBreak/>
              <w:t>Meeting Number</w:t>
            </w:r>
          </w:p>
        </w:tc>
        <w:tc>
          <w:tcPr>
            <w:tcW w:w="4541" w:type="dxa"/>
          </w:tcPr>
          <w:p w14:paraId="21D7FD9F" w14:textId="77777777" w:rsidR="00921483" w:rsidRPr="00E16A2D" w:rsidRDefault="00921483" w:rsidP="00880BF9">
            <w:pPr>
              <w:spacing w:line="480" w:lineRule="auto"/>
              <w:rPr>
                <w:rFonts w:cs="Arial"/>
                <w:sz w:val="24"/>
              </w:rPr>
            </w:pPr>
            <w:r>
              <w:rPr>
                <w:rFonts w:cs="Arial"/>
                <w:sz w:val="24"/>
              </w:rPr>
              <w:t>4 (Sprint Review)</w:t>
            </w:r>
          </w:p>
        </w:tc>
      </w:tr>
      <w:tr w:rsidR="00921483" w:rsidRPr="00E16A2D" w14:paraId="2C1D2333" w14:textId="77777777" w:rsidTr="00880BF9">
        <w:trPr>
          <w:trHeight w:val="782"/>
        </w:trPr>
        <w:tc>
          <w:tcPr>
            <w:tcW w:w="4718" w:type="dxa"/>
          </w:tcPr>
          <w:p w14:paraId="30B7CF55" w14:textId="77777777" w:rsidR="00921483" w:rsidRPr="00E16A2D" w:rsidRDefault="00921483" w:rsidP="00880BF9">
            <w:pPr>
              <w:spacing w:line="480" w:lineRule="auto"/>
              <w:rPr>
                <w:rFonts w:cs="Arial"/>
                <w:b/>
                <w:bCs/>
                <w:sz w:val="24"/>
              </w:rPr>
            </w:pPr>
            <w:r w:rsidRPr="00E16A2D">
              <w:rPr>
                <w:rFonts w:cs="Arial"/>
                <w:b/>
                <w:bCs/>
                <w:sz w:val="24"/>
              </w:rPr>
              <w:t>Date</w:t>
            </w:r>
          </w:p>
          <w:p w14:paraId="1699AEBF" w14:textId="77777777" w:rsidR="00921483" w:rsidRPr="00E16A2D" w:rsidRDefault="00921483" w:rsidP="00880BF9">
            <w:pPr>
              <w:spacing w:line="480" w:lineRule="auto"/>
              <w:rPr>
                <w:rFonts w:cs="Arial"/>
                <w:b/>
                <w:bCs/>
                <w:sz w:val="24"/>
              </w:rPr>
            </w:pPr>
            <w:r w:rsidRPr="00E16A2D">
              <w:rPr>
                <w:rFonts w:cs="Arial"/>
                <w:b/>
                <w:bCs/>
                <w:sz w:val="24"/>
              </w:rPr>
              <w:t>Meeting time</w:t>
            </w:r>
          </w:p>
        </w:tc>
        <w:tc>
          <w:tcPr>
            <w:tcW w:w="4541" w:type="dxa"/>
          </w:tcPr>
          <w:p w14:paraId="20D19813" w14:textId="77777777" w:rsidR="00921483" w:rsidRDefault="00921483" w:rsidP="00880BF9">
            <w:pPr>
              <w:spacing w:line="480" w:lineRule="auto"/>
              <w:rPr>
                <w:rFonts w:cs="Arial"/>
                <w:sz w:val="24"/>
              </w:rPr>
            </w:pPr>
            <w:r>
              <w:rPr>
                <w:rFonts w:cs="Arial"/>
                <w:sz w:val="24"/>
              </w:rPr>
              <w:t>5 October, 2020.</w:t>
            </w:r>
          </w:p>
          <w:p w14:paraId="23C3DDB5" w14:textId="77777777" w:rsidR="00921483" w:rsidRPr="00E16A2D" w:rsidRDefault="00921483" w:rsidP="00880BF9">
            <w:pPr>
              <w:spacing w:line="480" w:lineRule="auto"/>
              <w:rPr>
                <w:rFonts w:cs="Arial"/>
                <w:sz w:val="24"/>
              </w:rPr>
            </w:pPr>
            <w:r>
              <w:rPr>
                <w:rFonts w:cs="Arial"/>
                <w:sz w:val="24"/>
              </w:rPr>
              <w:t>1 hour 20 minutes.</w:t>
            </w:r>
          </w:p>
        </w:tc>
      </w:tr>
      <w:tr w:rsidR="00921483" w:rsidRPr="00E16A2D" w14:paraId="2C2703C3" w14:textId="77777777" w:rsidTr="00880BF9">
        <w:trPr>
          <w:trHeight w:val="383"/>
        </w:trPr>
        <w:tc>
          <w:tcPr>
            <w:tcW w:w="4718" w:type="dxa"/>
          </w:tcPr>
          <w:p w14:paraId="74DC2913" w14:textId="77777777" w:rsidR="00921483" w:rsidRPr="00E16A2D" w:rsidRDefault="00921483" w:rsidP="00880BF9">
            <w:pPr>
              <w:spacing w:line="480" w:lineRule="auto"/>
              <w:rPr>
                <w:rFonts w:cs="Arial"/>
                <w:b/>
                <w:bCs/>
                <w:sz w:val="24"/>
              </w:rPr>
            </w:pPr>
            <w:r w:rsidRPr="00E16A2D">
              <w:rPr>
                <w:rFonts w:cs="Arial"/>
                <w:b/>
                <w:bCs/>
                <w:sz w:val="24"/>
              </w:rPr>
              <w:t>Absentee</w:t>
            </w:r>
          </w:p>
        </w:tc>
        <w:tc>
          <w:tcPr>
            <w:tcW w:w="4541" w:type="dxa"/>
          </w:tcPr>
          <w:p w14:paraId="3D20BE08" w14:textId="77777777" w:rsidR="00921483" w:rsidRPr="00E16A2D" w:rsidRDefault="00921483" w:rsidP="00880BF9">
            <w:pPr>
              <w:spacing w:line="480" w:lineRule="auto"/>
              <w:rPr>
                <w:rFonts w:cs="Arial"/>
                <w:sz w:val="24"/>
              </w:rPr>
            </w:pPr>
            <w:r>
              <w:rPr>
                <w:rFonts w:cs="Arial"/>
                <w:sz w:val="24"/>
              </w:rPr>
              <w:t>None.</w:t>
            </w:r>
          </w:p>
        </w:tc>
      </w:tr>
      <w:tr w:rsidR="00921483" w:rsidRPr="00E16A2D" w14:paraId="0A80B86F" w14:textId="77777777" w:rsidTr="00880BF9">
        <w:trPr>
          <w:trHeight w:val="383"/>
        </w:trPr>
        <w:tc>
          <w:tcPr>
            <w:tcW w:w="9259" w:type="dxa"/>
            <w:gridSpan w:val="2"/>
          </w:tcPr>
          <w:p w14:paraId="6FC814EC" w14:textId="77777777" w:rsidR="00921483" w:rsidRPr="00E16A2D" w:rsidRDefault="00921483" w:rsidP="00880BF9">
            <w:pPr>
              <w:rPr>
                <w:rFonts w:cs="Arial"/>
                <w:b/>
                <w:bCs/>
                <w:sz w:val="24"/>
              </w:rPr>
            </w:pPr>
            <w:r w:rsidRPr="00E16A2D">
              <w:rPr>
                <w:rFonts w:cs="Arial"/>
                <w:b/>
                <w:bCs/>
                <w:sz w:val="24"/>
              </w:rPr>
              <w:t>Discussions</w:t>
            </w:r>
          </w:p>
          <w:p w14:paraId="69D78DB4" w14:textId="77777777" w:rsidR="00921483" w:rsidRDefault="00921483" w:rsidP="00921483">
            <w:pPr>
              <w:pStyle w:val="ListParagraph"/>
              <w:numPr>
                <w:ilvl w:val="0"/>
                <w:numId w:val="20"/>
              </w:numPr>
              <w:spacing w:before="0" w:after="0" w:line="360" w:lineRule="auto"/>
              <w:rPr>
                <w:rFonts w:cs="Arial"/>
                <w:sz w:val="24"/>
              </w:rPr>
            </w:pPr>
            <w:r>
              <w:rPr>
                <w:rFonts w:cs="Arial"/>
                <w:sz w:val="24"/>
              </w:rPr>
              <w:t>Demonstration of the result.</w:t>
            </w:r>
          </w:p>
          <w:p w14:paraId="0D6428DB" w14:textId="77777777" w:rsidR="00921483" w:rsidRDefault="00921483" w:rsidP="00921483">
            <w:pPr>
              <w:pStyle w:val="ListParagraph"/>
              <w:numPr>
                <w:ilvl w:val="0"/>
                <w:numId w:val="20"/>
              </w:numPr>
              <w:spacing w:before="0" w:after="0" w:line="360" w:lineRule="auto"/>
              <w:rPr>
                <w:rFonts w:cs="Arial"/>
                <w:sz w:val="24"/>
              </w:rPr>
            </w:pPr>
            <w:r>
              <w:rPr>
                <w:rFonts w:cs="Arial"/>
                <w:sz w:val="24"/>
              </w:rPr>
              <w:t>Review the sprint-1</w:t>
            </w:r>
          </w:p>
          <w:p w14:paraId="568013B4" w14:textId="77777777" w:rsidR="00921483" w:rsidRPr="003D20C4" w:rsidRDefault="00921483" w:rsidP="00921483">
            <w:pPr>
              <w:pStyle w:val="ListParagraph"/>
              <w:numPr>
                <w:ilvl w:val="0"/>
                <w:numId w:val="20"/>
              </w:numPr>
              <w:spacing w:before="0" w:after="0" w:line="360" w:lineRule="auto"/>
              <w:rPr>
                <w:rFonts w:cs="Arial"/>
                <w:sz w:val="24"/>
              </w:rPr>
            </w:pPr>
            <w:r>
              <w:rPr>
                <w:rFonts w:cs="Arial"/>
                <w:sz w:val="24"/>
              </w:rPr>
              <w:t>Identify the issues occurred</w:t>
            </w:r>
          </w:p>
        </w:tc>
      </w:tr>
      <w:tr w:rsidR="00921483" w:rsidRPr="00E16A2D" w14:paraId="4C25E502" w14:textId="77777777" w:rsidTr="00880BF9">
        <w:trPr>
          <w:trHeight w:val="383"/>
        </w:trPr>
        <w:tc>
          <w:tcPr>
            <w:tcW w:w="9259" w:type="dxa"/>
            <w:gridSpan w:val="2"/>
          </w:tcPr>
          <w:p w14:paraId="07303E37" w14:textId="77777777" w:rsidR="00921483" w:rsidRDefault="00921483" w:rsidP="00880BF9">
            <w:pPr>
              <w:rPr>
                <w:rFonts w:cs="Arial"/>
                <w:b/>
                <w:bCs/>
                <w:sz w:val="24"/>
              </w:rPr>
            </w:pPr>
            <w:r>
              <w:rPr>
                <w:rFonts w:cs="Arial"/>
                <w:b/>
                <w:bCs/>
                <w:sz w:val="24"/>
              </w:rPr>
              <w:t>Outcomes</w:t>
            </w:r>
          </w:p>
          <w:p w14:paraId="60CF66D2" w14:textId="77777777" w:rsidR="00921483" w:rsidRPr="0017159C" w:rsidRDefault="00921483" w:rsidP="00921483">
            <w:pPr>
              <w:pStyle w:val="ListParagraph"/>
              <w:numPr>
                <w:ilvl w:val="0"/>
                <w:numId w:val="20"/>
              </w:numPr>
              <w:spacing w:before="0" w:after="0" w:line="360" w:lineRule="auto"/>
              <w:rPr>
                <w:rFonts w:cs="Arial"/>
                <w:sz w:val="24"/>
              </w:rPr>
            </w:pPr>
            <w:r w:rsidRPr="0017159C">
              <w:rPr>
                <w:rFonts w:cs="Arial"/>
                <w:sz w:val="24"/>
              </w:rPr>
              <w:t>All the tasks completed successfully</w:t>
            </w:r>
          </w:p>
          <w:p w14:paraId="0FA871E4" w14:textId="77777777" w:rsidR="00921483" w:rsidRPr="0017159C" w:rsidRDefault="00921483" w:rsidP="00921483">
            <w:pPr>
              <w:pStyle w:val="ListParagraph"/>
              <w:numPr>
                <w:ilvl w:val="0"/>
                <w:numId w:val="20"/>
              </w:numPr>
              <w:spacing w:before="0" w:after="0" w:line="360" w:lineRule="auto"/>
              <w:rPr>
                <w:rFonts w:cs="Arial"/>
                <w:b/>
                <w:bCs/>
                <w:sz w:val="24"/>
              </w:rPr>
            </w:pPr>
            <w:r>
              <w:rPr>
                <w:rFonts w:cs="Arial"/>
                <w:sz w:val="24"/>
              </w:rPr>
              <w:t xml:space="preserve">Left </w:t>
            </w:r>
            <w:r w:rsidRPr="0017159C">
              <w:rPr>
                <w:rFonts w:cs="Arial"/>
                <w:sz w:val="24"/>
              </w:rPr>
              <w:t xml:space="preserve">the encryption </w:t>
            </w:r>
            <w:r>
              <w:rPr>
                <w:rFonts w:cs="Arial"/>
                <w:sz w:val="24"/>
              </w:rPr>
              <w:t xml:space="preserve">functionality </w:t>
            </w:r>
            <w:r w:rsidRPr="0017159C">
              <w:rPr>
                <w:rFonts w:cs="Arial"/>
                <w:sz w:val="24"/>
              </w:rPr>
              <w:t>of the password</w:t>
            </w:r>
            <w:r>
              <w:rPr>
                <w:rFonts w:cs="Arial"/>
                <w:sz w:val="24"/>
              </w:rPr>
              <w:t>.</w:t>
            </w:r>
          </w:p>
        </w:tc>
      </w:tr>
    </w:tbl>
    <w:p w14:paraId="64CF6BDF" w14:textId="77777777" w:rsidR="00921483" w:rsidRDefault="00921483" w:rsidP="00921483">
      <w:pPr>
        <w:rPr>
          <w:rFonts w:cs="Arial"/>
          <w:sz w:val="24"/>
        </w:rPr>
      </w:pPr>
    </w:p>
    <w:p w14:paraId="046A244E" w14:textId="77777777" w:rsidR="00921483" w:rsidRDefault="00921483" w:rsidP="00921483">
      <w:pPr>
        <w:rPr>
          <w:rFonts w:cs="Arial"/>
          <w:sz w:val="24"/>
        </w:rPr>
      </w:pPr>
      <w:r>
        <w:rPr>
          <w:rFonts w:cs="Arial"/>
          <w:sz w:val="24"/>
        </w:rPr>
        <w:br w:type="page"/>
      </w:r>
    </w:p>
    <w:tbl>
      <w:tblPr>
        <w:tblStyle w:val="TableGrid"/>
        <w:tblW w:w="0" w:type="auto"/>
        <w:tblLook w:val="04A0" w:firstRow="1" w:lastRow="0" w:firstColumn="1" w:lastColumn="0" w:noHBand="0" w:noVBand="1"/>
      </w:tblPr>
      <w:tblGrid>
        <w:gridCol w:w="4718"/>
        <w:gridCol w:w="4541"/>
      </w:tblGrid>
      <w:tr w:rsidR="00921483" w:rsidRPr="00E16A2D" w14:paraId="30BA2027" w14:textId="77777777" w:rsidTr="00880BF9">
        <w:trPr>
          <w:trHeight w:val="383"/>
        </w:trPr>
        <w:tc>
          <w:tcPr>
            <w:tcW w:w="4718" w:type="dxa"/>
          </w:tcPr>
          <w:p w14:paraId="76FF7317" w14:textId="77777777" w:rsidR="00921483" w:rsidRPr="00E16A2D" w:rsidRDefault="00921483" w:rsidP="00880BF9">
            <w:pPr>
              <w:spacing w:line="480" w:lineRule="auto"/>
              <w:rPr>
                <w:rFonts w:cs="Arial"/>
                <w:b/>
                <w:bCs/>
                <w:sz w:val="24"/>
              </w:rPr>
            </w:pPr>
            <w:r w:rsidRPr="00E16A2D">
              <w:rPr>
                <w:rFonts w:cs="Arial"/>
                <w:b/>
                <w:bCs/>
                <w:sz w:val="24"/>
              </w:rPr>
              <w:lastRenderedPageBreak/>
              <w:t>Meeting Number</w:t>
            </w:r>
          </w:p>
        </w:tc>
        <w:tc>
          <w:tcPr>
            <w:tcW w:w="4540" w:type="dxa"/>
          </w:tcPr>
          <w:p w14:paraId="40EF2062" w14:textId="77777777" w:rsidR="00921483" w:rsidRPr="00E16A2D" w:rsidRDefault="00921483" w:rsidP="00880BF9">
            <w:pPr>
              <w:spacing w:line="480" w:lineRule="auto"/>
              <w:rPr>
                <w:rFonts w:cs="Arial"/>
                <w:sz w:val="24"/>
              </w:rPr>
            </w:pPr>
            <w:r>
              <w:rPr>
                <w:rFonts w:cs="Arial"/>
                <w:sz w:val="24"/>
              </w:rPr>
              <w:t>5 (Sprint Retrospective)</w:t>
            </w:r>
          </w:p>
        </w:tc>
      </w:tr>
      <w:tr w:rsidR="00921483" w:rsidRPr="00E16A2D" w14:paraId="68AF501C" w14:textId="77777777" w:rsidTr="00880BF9">
        <w:trPr>
          <w:trHeight w:val="782"/>
        </w:trPr>
        <w:tc>
          <w:tcPr>
            <w:tcW w:w="4718" w:type="dxa"/>
          </w:tcPr>
          <w:p w14:paraId="6F7035C2" w14:textId="77777777" w:rsidR="00921483" w:rsidRPr="00E16A2D" w:rsidRDefault="00921483" w:rsidP="00880BF9">
            <w:pPr>
              <w:spacing w:line="480" w:lineRule="auto"/>
              <w:rPr>
                <w:rFonts w:cs="Arial"/>
                <w:b/>
                <w:bCs/>
                <w:sz w:val="24"/>
              </w:rPr>
            </w:pPr>
            <w:r w:rsidRPr="00E16A2D">
              <w:rPr>
                <w:rFonts w:cs="Arial"/>
                <w:b/>
                <w:bCs/>
                <w:sz w:val="24"/>
              </w:rPr>
              <w:t>Date</w:t>
            </w:r>
          </w:p>
          <w:p w14:paraId="3ECB3928" w14:textId="77777777" w:rsidR="00921483" w:rsidRPr="00E16A2D" w:rsidRDefault="00921483" w:rsidP="00880BF9">
            <w:pPr>
              <w:spacing w:line="480" w:lineRule="auto"/>
              <w:rPr>
                <w:rFonts w:cs="Arial"/>
                <w:b/>
                <w:bCs/>
                <w:sz w:val="24"/>
              </w:rPr>
            </w:pPr>
            <w:r w:rsidRPr="00E16A2D">
              <w:rPr>
                <w:rFonts w:cs="Arial"/>
                <w:b/>
                <w:bCs/>
                <w:sz w:val="24"/>
              </w:rPr>
              <w:t>Meeting time</w:t>
            </w:r>
          </w:p>
        </w:tc>
        <w:tc>
          <w:tcPr>
            <w:tcW w:w="4540" w:type="dxa"/>
          </w:tcPr>
          <w:p w14:paraId="155C79BE" w14:textId="77777777" w:rsidR="00921483" w:rsidRDefault="00921483" w:rsidP="00880BF9">
            <w:pPr>
              <w:spacing w:line="480" w:lineRule="auto"/>
              <w:rPr>
                <w:rFonts w:cs="Arial"/>
                <w:sz w:val="24"/>
              </w:rPr>
            </w:pPr>
            <w:r>
              <w:rPr>
                <w:rFonts w:cs="Arial"/>
                <w:sz w:val="24"/>
              </w:rPr>
              <w:t>7 October, 2020.</w:t>
            </w:r>
          </w:p>
          <w:p w14:paraId="17B72912" w14:textId="77777777" w:rsidR="00921483" w:rsidRPr="00E16A2D" w:rsidRDefault="00921483" w:rsidP="00880BF9">
            <w:pPr>
              <w:spacing w:line="480" w:lineRule="auto"/>
              <w:rPr>
                <w:rFonts w:cs="Arial"/>
                <w:sz w:val="24"/>
              </w:rPr>
            </w:pPr>
            <w:r>
              <w:rPr>
                <w:rFonts w:cs="Arial"/>
                <w:sz w:val="24"/>
              </w:rPr>
              <w:t>45 minutes.</w:t>
            </w:r>
          </w:p>
        </w:tc>
      </w:tr>
      <w:tr w:rsidR="00921483" w:rsidRPr="00E16A2D" w14:paraId="38C62078" w14:textId="77777777" w:rsidTr="00880BF9">
        <w:trPr>
          <w:trHeight w:val="383"/>
        </w:trPr>
        <w:tc>
          <w:tcPr>
            <w:tcW w:w="4718" w:type="dxa"/>
          </w:tcPr>
          <w:p w14:paraId="28A12155" w14:textId="77777777" w:rsidR="00921483" w:rsidRPr="00E16A2D" w:rsidRDefault="00921483" w:rsidP="00880BF9">
            <w:pPr>
              <w:spacing w:line="480" w:lineRule="auto"/>
              <w:rPr>
                <w:rFonts w:cs="Arial"/>
                <w:b/>
                <w:bCs/>
                <w:sz w:val="24"/>
              </w:rPr>
            </w:pPr>
            <w:r w:rsidRPr="00E16A2D">
              <w:rPr>
                <w:rFonts w:cs="Arial"/>
                <w:b/>
                <w:bCs/>
                <w:sz w:val="24"/>
              </w:rPr>
              <w:t>Absentee</w:t>
            </w:r>
          </w:p>
        </w:tc>
        <w:tc>
          <w:tcPr>
            <w:tcW w:w="4540" w:type="dxa"/>
          </w:tcPr>
          <w:p w14:paraId="48888794" w14:textId="77777777" w:rsidR="00921483" w:rsidRPr="00E16A2D" w:rsidRDefault="00921483" w:rsidP="00880BF9">
            <w:pPr>
              <w:spacing w:line="480" w:lineRule="auto"/>
              <w:rPr>
                <w:rFonts w:cs="Arial"/>
                <w:sz w:val="24"/>
              </w:rPr>
            </w:pPr>
            <w:r>
              <w:rPr>
                <w:rFonts w:cs="Arial"/>
                <w:sz w:val="24"/>
              </w:rPr>
              <w:t>None.</w:t>
            </w:r>
          </w:p>
        </w:tc>
      </w:tr>
      <w:tr w:rsidR="00921483" w:rsidRPr="00E16A2D" w14:paraId="1EA17F82" w14:textId="77777777" w:rsidTr="00880BF9">
        <w:trPr>
          <w:trHeight w:val="383"/>
        </w:trPr>
        <w:tc>
          <w:tcPr>
            <w:tcW w:w="9259" w:type="dxa"/>
            <w:gridSpan w:val="2"/>
          </w:tcPr>
          <w:p w14:paraId="23D85E0F" w14:textId="77777777" w:rsidR="00921483" w:rsidRPr="00E16A2D" w:rsidRDefault="00921483" w:rsidP="00880BF9">
            <w:pPr>
              <w:rPr>
                <w:rFonts w:cs="Arial"/>
                <w:b/>
                <w:bCs/>
                <w:sz w:val="24"/>
              </w:rPr>
            </w:pPr>
            <w:r w:rsidRPr="00E16A2D">
              <w:rPr>
                <w:rFonts w:cs="Arial"/>
                <w:b/>
                <w:bCs/>
                <w:sz w:val="24"/>
              </w:rPr>
              <w:t>Discussions</w:t>
            </w:r>
          </w:p>
          <w:p w14:paraId="3E9D1D59" w14:textId="77777777" w:rsidR="00921483" w:rsidRDefault="00921483" w:rsidP="00921483">
            <w:pPr>
              <w:pStyle w:val="ListParagraph"/>
              <w:numPr>
                <w:ilvl w:val="0"/>
                <w:numId w:val="20"/>
              </w:numPr>
              <w:spacing w:before="0" w:after="0" w:line="360" w:lineRule="auto"/>
              <w:rPr>
                <w:rFonts w:cs="Arial"/>
                <w:sz w:val="24"/>
              </w:rPr>
            </w:pPr>
            <w:r>
              <w:rPr>
                <w:rFonts w:cs="Arial"/>
                <w:sz w:val="24"/>
              </w:rPr>
              <w:t>Discuss the wireframes created by the web-designer.</w:t>
            </w:r>
          </w:p>
          <w:p w14:paraId="2C7BA624" w14:textId="77777777" w:rsidR="00921483" w:rsidRPr="00DD06E9" w:rsidRDefault="00921483" w:rsidP="00921483">
            <w:pPr>
              <w:pStyle w:val="ListParagraph"/>
              <w:numPr>
                <w:ilvl w:val="0"/>
                <w:numId w:val="20"/>
              </w:numPr>
              <w:spacing w:before="0" w:after="0" w:line="360" w:lineRule="auto"/>
              <w:rPr>
                <w:rFonts w:cs="Arial"/>
                <w:sz w:val="24"/>
              </w:rPr>
            </w:pPr>
            <w:r>
              <w:rPr>
                <w:rFonts w:cs="Arial"/>
                <w:sz w:val="24"/>
              </w:rPr>
              <w:t>Discuss about how to improve the workshop.</w:t>
            </w:r>
          </w:p>
        </w:tc>
      </w:tr>
      <w:tr w:rsidR="00921483" w:rsidRPr="00E16A2D" w14:paraId="2FA13650" w14:textId="77777777" w:rsidTr="00880BF9">
        <w:trPr>
          <w:trHeight w:val="383"/>
        </w:trPr>
        <w:tc>
          <w:tcPr>
            <w:tcW w:w="9259" w:type="dxa"/>
            <w:gridSpan w:val="2"/>
          </w:tcPr>
          <w:p w14:paraId="34A55C31" w14:textId="77777777" w:rsidR="00921483" w:rsidRDefault="00921483" w:rsidP="00880BF9">
            <w:pPr>
              <w:rPr>
                <w:rFonts w:cs="Arial"/>
                <w:b/>
                <w:bCs/>
                <w:sz w:val="24"/>
              </w:rPr>
            </w:pPr>
            <w:r>
              <w:rPr>
                <w:rFonts w:cs="Arial"/>
                <w:b/>
                <w:bCs/>
                <w:sz w:val="24"/>
              </w:rPr>
              <w:t>Outcome</w:t>
            </w:r>
          </w:p>
          <w:p w14:paraId="46CEA5F5" w14:textId="77777777" w:rsidR="00921483" w:rsidRDefault="00921483" w:rsidP="00921483">
            <w:pPr>
              <w:pStyle w:val="ListParagraph"/>
              <w:numPr>
                <w:ilvl w:val="0"/>
                <w:numId w:val="20"/>
              </w:numPr>
              <w:spacing w:before="0" w:after="0" w:line="360" w:lineRule="auto"/>
              <w:rPr>
                <w:rFonts w:cs="Arial"/>
                <w:sz w:val="24"/>
              </w:rPr>
            </w:pPr>
            <w:r w:rsidRPr="00B41E86">
              <w:rPr>
                <w:rFonts w:cs="Arial"/>
                <w:sz w:val="24"/>
              </w:rPr>
              <w:t>Changes made in workflow (consider the admin role as only one person)</w:t>
            </w:r>
          </w:p>
          <w:p w14:paraId="00C17FE6" w14:textId="77777777" w:rsidR="00921483" w:rsidRDefault="00921483" w:rsidP="00921483">
            <w:pPr>
              <w:pStyle w:val="ListParagraph"/>
              <w:numPr>
                <w:ilvl w:val="0"/>
                <w:numId w:val="20"/>
              </w:numPr>
              <w:spacing w:before="0" w:after="0" w:line="360" w:lineRule="auto"/>
              <w:rPr>
                <w:rFonts w:cs="Arial"/>
                <w:sz w:val="24"/>
              </w:rPr>
            </w:pPr>
            <w:r>
              <w:rPr>
                <w:rFonts w:cs="Arial"/>
                <w:sz w:val="24"/>
              </w:rPr>
              <w:t>Admin can only create the account of marketing coordinator, and manager.</w:t>
            </w:r>
          </w:p>
          <w:p w14:paraId="1A545081" w14:textId="77777777" w:rsidR="00921483" w:rsidRPr="002700BD" w:rsidRDefault="00921483" w:rsidP="00921483">
            <w:pPr>
              <w:pStyle w:val="ListParagraph"/>
              <w:numPr>
                <w:ilvl w:val="0"/>
                <w:numId w:val="20"/>
              </w:numPr>
              <w:spacing w:before="0" w:after="0" w:line="360" w:lineRule="auto"/>
              <w:rPr>
                <w:rFonts w:cs="Arial"/>
                <w:sz w:val="24"/>
              </w:rPr>
            </w:pPr>
            <w:r>
              <w:rPr>
                <w:rFonts w:cs="Arial"/>
                <w:sz w:val="24"/>
              </w:rPr>
              <w:t xml:space="preserve">Decide to use the discord during the implementing coding to get more transparency. </w:t>
            </w:r>
          </w:p>
        </w:tc>
      </w:tr>
    </w:tbl>
    <w:p w14:paraId="56AD6B0C" w14:textId="77777777" w:rsidR="00921483" w:rsidRDefault="00921483" w:rsidP="00921483">
      <w:pPr>
        <w:rPr>
          <w:rFonts w:cs="Arial"/>
          <w:sz w:val="24"/>
        </w:rPr>
      </w:pPr>
    </w:p>
    <w:p w14:paraId="55F09498" w14:textId="77777777" w:rsidR="00921483" w:rsidRDefault="00921483" w:rsidP="00921483">
      <w:pPr>
        <w:rPr>
          <w:rFonts w:cs="Arial"/>
          <w:sz w:val="24"/>
        </w:rPr>
      </w:pPr>
    </w:p>
    <w:p w14:paraId="09817CAA" w14:textId="77777777" w:rsidR="00921483" w:rsidRDefault="00921483" w:rsidP="00921483">
      <w:pPr>
        <w:rPr>
          <w:rFonts w:cs="Arial"/>
          <w:sz w:val="24"/>
        </w:rPr>
      </w:pPr>
    </w:p>
    <w:p w14:paraId="47983962" w14:textId="77777777" w:rsidR="00921483" w:rsidRDefault="00921483" w:rsidP="00921483">
      <w:pPr>
        <w:rPr>
          <w:rFonts w:cs="Arial"/>
          <w:sz w:val="24"/>
        </w:rPr>
      </w:pPr>
    </w:p>
    <w:p w14:paraId="35DE4436" w14:textId="77777777" w:rsidR="00921483" w:rsidRDefault="00921483" w:rsidP="00921483">
      <w:pPr>
        <w:rPr>
          <w:rFonts w:cs="Arial"/>
          <w:sz w:val="24"/>
        </w:rPr>
      </w:pPr>
    </w:p>
    <w:p w14:paraId="2AEB9CC4" w14:textId="77777777" w:rsidR="00921483" w:rsidRDefault="00921483" w:rsidP="00921483">
      <w:pPr>
        <w:rPr>
          <w:rFonts w:cs="Arial"/>
          <w:sz w:val="24"/>
        </w:rPr>
      </w:pPr>
    </w:p>
    <w:p w14:paraId="2BE9DA2E" w14:textId="77777777" w:rsidR="00921483" w:rsidRDefault="00921483" w:rsidP="00921483">
      <w:pPr>
        <w:rPr>
          <w:rFonts w:cs="Arial"/>
          <w:sz w:val="24"/>
        </w:rPr>
      </w:pPr>
    </w:p>
    <w:p w14:paraId="4563DB6C" w14:textId="77777777" w:rsidR="00921483" w:rsidRDefault="00921483" w:rsidP="00921483">
      <w:pPr>
        <w:rPr>
          <w:rFonts w:cs="Arial"/>
          <w:sz w:val="24"/>
        </w:rPr>
      </w:pPr>
    </w:p>
    <w:p w14:paraId="22E5875E" w14:textId="77777777" w:rsidR="00921483" w:rsidRDefault="00921483" w:rsidP="00921483">
      <w:pPr>
        <w:rPr>
          <w:rFonts w:cs="Arial"/>
          <w:sz w:val="24"/>
        </w:rPr>
      </w:pPr>
    </w:p>
    <w:p w14:paraId="5A86DF6A" w14:textId="77777777" w:rsidR="00921483" w:rsidRDefault="00921483" w:rsidP="00921483">
      <w:pPr>
        <w:rPr>
          <w:rFonts w:cs="Arial"/>
          <w:sz w:val="24"/>
        </w:rPr>
      </w:pPr>
    </w:p>
    <w:p w14:paraId="0335BD2E" w14:textId="77777777" w:rsidR="00921483" w:rsidRDefault="00921483" w:rsidP="00921483">
      <w:pPr>
        <w:rPr>
          <w:rFonts w:cs="Arial"/>
          <w:sz w:val="24"/>
        </w:rPr>
      </w:pPr>
    </w:p>
    <w:p w14:paraId="3FA72EC1" w14:textId="77777777" w:rsidR="00921483" w:rsidRDefault="00921483" w:rsidP="00921483">
      <w:pPr>
        <w:rPr>
          <w:rFonts w:cs="Arial"/>
          <w:sz w:val="24"/>
        </w:rPr>
      </w:pPr>
    </w:p>
    <w:p w14:paraId="0BB97FEE" w14:textId="77777777" w:rsidR="00921483" w:rsidRDefault="00921483" w:rsidP="00921483">
      <w:pPr>
        <w:rPr>
          <w:rFonts w:cs="Arial"/>
          <w:sz w:val="24"/>
        </w:rPr>
      </w:pPr>
    </w:p>
    <w:p w14:paraId="666D8176" w14:textId="77777777" w:rsidR="00921483" w:rsidRDefault="00921483" w:rsidP="00921483">
      <w:pPr>
        <w:rPr>
          <w:rFonts w:cs="Arial"/>
          <w:sz w:val="24"/>
        </w:rPr>
      </w:pPr>
    </w:p>
    <w:tbl>
      <w:tblPr>
        <w:tblStyle w:val="TableGrid"/>
        <w:tblW w:w="0" w:type="auto"/>
        <w:tblLook w:val="04A0" w:firstRow="1" w:lastRow="0" w:firstColumn="1" w:lastColumn="0" w:noHBand="0" w:noVBand="1"/>
      </w:tblPr>
      <w:tblGrid>
        <w:gridCol w:w="4718"/>
        <w:gridCol w:w="4541"/>
      </w:tblGrid>
      <w:tr w:rsidR="00921483" w:rsidRPr="00E16A2D" w14:paraId="7FF271B4" w14:textId="77777777" w:rsidTr="00880BF9">
        <w:trPr>
          <w:trHeight w:val="383"/>
        </w:trPr>
        <w:tc>
          <w:tcPr>
            <w:tcW w:w="4718" w:type="dxa"/>
          </w:tcPr>
          <w:p w14:paraId="120C67F5" w14:textId="77777777" w:rsidR="00921483" w:rsidRPr="00E16A2D" w:rsidRDefault="00921483" w:rsidP="00880BF9">
            <w:pPr>
              <w:spacing w:line="480" w:lineRule="auto"/>
              <w:rPr>
                <w:rFonts w:cs="Arial"/>
                <w:b/>
                <w:bCs/>
                <w:sz w:val="24"/>
              </w:rPr>
            </w:pPr>
            <w:r w:rsidRPr="00E16A2D">
              <w:rPr>
                <w:rFonts w:cs="Arial"/>
                <w:b/>
                <w:bCs/>
                <w:sz w:val="24"/>
              </w:rPr>
              <w:t>Meeting Number</w:t>
            </w:r>
          </w:p>
        </w:tc>
        <w:tc>
          <w:tcPr>
            <w:tcW w:w="4541" w:type="dxa"/>
          </w:tcPr>
          <w:p w14:paraId="00FCDE8D" w14:textId="77777777" w:rsidR="00921483" w:rsidRPr="00E16A2D" w:rsidRDefault="00921483" w:rsidP="00880BF9">
            <w:pPr>
              <w:spacing w:line="480" w:lineRule="auto"/>
              <w:rPr>
                <w:rFonts w:cs="Arial"/>
                <w:sz w:val="24"/>
              </w:rPr>
            </w:pPr>
            <w:r>
              <w:rPr>
                <w:rFonts w:cs="Arial"/>
                <w:sz w:val="24"/>
              </w:rPr>
              <w:t>6 (Sprint-2 Planning)</w:t>
            </w:r>
          </w:p>
        </w:tc>
      </w:tr>
      <w:tr w:rsidR="00921483" w:rsidRPr="00E16A2D" w14:paraId="4795E32C" w14:textId="77777777" w:rsidTr="00880BF9">
        <w:trPr>
          <w:trHeight w:val="782"/>
        </w:trPr>
        <w:tc>
          <w:tcPr>
            <w:tcW w:w="4718" w:type="dxa"/>
          </w:tcPr>
          <w:p w14:paraId="13010639" w14:textId="77777777" w:rsidR="00921483" w:rsidRPr="00E16A2D" w:rsidRDefault="00921483" w:rsidP="00880BF9">
            <w:pPr>
              <w:spacing w:line="480" w:lineRule="auto"/>
              <w:rPr>
                <w:rFonts w:cs="Arial"/>
                <w:b/>
                <w:bCs/>
                <w:sz w:val="24"/>
              </w:rPr>
            </w:pPr>
            <w:r w:rsidRPr="00E16A2D">
              <w:rPr>
                <w:rFonts w:cs="Arial"/>
                <w:b/>
                <w:bCs/>
                <w:sz w:val="24"/>
              </w:rPr>
              <w:t>Date</w:t>
            </w:r>
          </w:p>
          <w:p w14:paraId="29587314" w14:textId="77777777" w:rsidR="00921483" w:rsidRPr="00E16A2D" w:rsidRDefault="00921483" w:rsidP="00880BF9">
            <w:pPr>
              <w:spacing w:line="480" w:lineRule="auto"/>
              <w:rPr>
                <w:rFonts w:cs="Arial"/>
                <w:b/>
                <w:bCs/>
                <w:sz w:val="24"/>
              </w:rPr>
            </w:pPr>
            <w:r w:rsidRPr="00E16A2D">
              <w:rPr>
                <w:rFonts w:cs="Arial"/>
                <w:b/>
                <w:bCs/>
                <w:sz w:val="24"/>
              </w:rPr>
              <w:t>Meeting time</w:t>
            </w:r>
          </w:p>
        </w:tc>
        <w:tc>
          <w:tcPr>
            <w:tcW w:w="4541" w:type="dxa"/>
          </w:tcPr>
          <w:p w14:paraId="41438CD9" w14:textId="77777777" w:rsidR="00921483" w:rsidRDefault="00921483" w:rsidP="00880BF9">
            <w:pPr>
              <w:spacing w:line="480" w:lineRule="auto"/>
              <w:rPr>
                <w:rFonts w:cs="Arial"/>
                <w:sz w:val="24"/>
              </w:rPr>
            </w:pPr>
            <w:r>
              <w:rPr>
                <w:rFonts w:cs="Arial"/>
                <w:sz w:val="24"/>
              </w:rPr>
              <w:t>12 October, 2020.</w:t>
            </w:r>
          </w:p>
          <w:p w14:paraId="577F3EB7" w14:textId="77777777" w:rsidR="00921483" w:rsidRPr="00E16A2D" w:rsidRDefault="00921483" w:rsidP="00880BF9">
            <w:pPr>
              <w:spacing w:line="480" w:lineRule="auto"/>
              <w:rPr>
                <w:rFonts w:cs="Arial"/>
                <w:sz w:val="24"/>
              </w:rPr>
            </w:pPr>
            <w:r>
              <w:rPr>
                <w:rFonts w:cs="Arial"/>
                <w:sz w:val="24"/>
              </w:rPr>
              <w:t>1 hour 20 minutes.</w:t>
            </w:r>
          </w:p>
        </w:tc>
      </w:tr>
      <w:tr w:rsidR="00921483" w:rsidRPr="00E16A2D" w14:paraId="713BD70B" w14:textId="77777777" w:rsidTr="00880BF9">
        <w:trPr>
          <w:trHeight w:val="383"/>
        </w:trPr>
        <w:tc>
          <w:tcPr>
            <w:tcW w:w="4718" w:type="dxa"/>
          </w:tcPr>
          <w:p w14:paraId="5C38F004" w14:textId="77777777" w:rsidR="00921483" w:rsidRPr="00E16A2D" w:rsidRDefault="00921483" w:rsidP="00880BF9">
            <w:pPr>
              <w:spacing w:line="480" w:lineRule="auto"/>
              <w:rPr>
                <w:rFonts w:cs="Arial"/>
                <w:b/>
                <w:bCs/>
                <w:sz w:val="24"/>
              </w:rPr>
            </w:pPr>
            <w:r w:rsidRPr="00E16A2D">
              <w:rPr>
                <w:rFonts w:cs="Arial"/>
                <w:b/>
                <w:bCs/>
                <w:sz w:val="24"/>
              </w:rPr>
              <w:t>Absentee</w:t>
            </w:r>
          </w:p>
        </w:tc>
        <w:tc>
          <w:tcPr>
            <w:tcW w:w="4541" w:type="dxa"/>
          </w:tcPr>
          <w:p w14:paraId="0F5CABEA" w14:textId="77777777" w:rsidR="00921483" w:rsidRPr="00E16A2D" w:rsidRDefault="00921483" w:rsidP="00880BF9">
            <w:pPr>
              <w:spacing w:line="480" w:lineRule="auto"/>
              <w:rPr>
                <w:rFonts w:cs="Arial"/>
                <w:sz w:val="24"/>
              </w:rPr>
            </w:pPr>
            <w:r>
              <w:rPr>
                <w:rFonts w:cs="Arial"/>
                <w:sz w:val="24"/>
              </w:rPr>
              <w:t>None.</w:t>
            </w:r>
          </w:p>
        </w:tc>
      </w:tr>
      <w:tr w:rsidR="00921483" w:rsidRPr="00E16A2D" w14:paraId="2BF443AE" w14:textId="77777777" w:rsidTr="00880BF9">
        <w:trPr>
          <w:trHeight w:val="383"/>
        </w:trPr>
        <w:tc>
          <w:tcPr>
            <w:tcW w:w="9259" w:type="dxa"/>
            <w:gridSpan w:val="2"/>
          </w:tcPr>
          <w:p w14:paraId="1FB5B330" w14:textId="77777777" w:rsidR="00921483" w:rsidRPr="00E16A2D" w:rsidRDefault="00921483" w:rsidP="00880BF9">
            <w:pPr>
              <w:rPr>
                <w:rFonts w:cs="Arial"/>
                <w:b/>
                <w:bCs/>
                <w:sz w:val="24"/>
              </w:rPr>
            </w:pPr>
            <w:r w:rsidRPr="00E16A2D">
              <w:rPr>
                <w:rFonts w:cs="Arial"/>
                <w:b/>
                <w:bCs/>
                <w:sz w:val="24"/>
              </w:rPr>
              <w:t>Discussions</w:t>
            </w:r>
          </w:p>
          <w:p w14:paraId="18A80B63" w14:textId="77777777" w:rsidR="00921483" w:rsidRDefault="00921483" w:rsidP="00921483">
            <w:pPr>
              <w:pStyle w:val="ListParagraph"/>
              <w:numPr>
                <w:ilvl w:val="0"/>
                <w:numId w:val="20"/>
              </w:numPr>
              <w:spacing w:before="0" w:after="0" w:line="360" w:lineRule="auto"/>
              <w:rPr>
                <w:rFonts w:cs="Arial"/>
                <w:sz w:val="24"/>
              </w:rPr>
            </w:pPr>
            <w:r>
              <w:rPr>
                <w:rFonts w:cs="Arial"/>
                <w:sz w:val="24"/>
              </w:rPr>
              <w:t>Define the sprint goal.</w:t>
            </w:r>
          </w:p>
          <w:p w14:paraId="01C98B5E" w14:textId="77777777" w:rsidR="00921483" w:rsidRPr="002777E7" w:rsidRDefault="00921483" w:rsidP="00921483">
            <w:pPr>
              <w:pStyle w:val="ListParagraph"/>
              <w:numPr>
                <w:ilvl w:val="0"/>
                <w:numId w:val="20"/>
              </w:numPr>
              <w:spacing w:before="0" w:after="0" w:line="360" w:lineRule="auto"/>
              <w:rPr>
                <w:rFonts w:cs="Arial"/>
                <w:sz w:val="24"/>
              </w:rPr>
            </w:pPr>
            <w:r>
              <w:rPr>
                <w:rFonts w:cs="Arial"/>
                <w:sz w:val="24"/>
              </w:rPr>
              <w:t>Discuss about the estimate values of the task</w:t>
            </w:r>
          </w:p>
        </w:tc>
      </w:tr>
      <w:tr w:rsidR="00921483" w:rsidRPr="00E16A2D" w14:paraId="105571A5" w14:textId="77777777" w:rsidTr="00880BF9">
        <w:trPr>
          <w:trHeight w:val="383"/>
        </w:trPr>
        <w:tc>
          <w:tcPr>
            <w:tcW w:w="9259" w:type="dxa"/>
            <w:gridSpan w:val="2"/>
          </w:tcPr>
          <w:p w14:paraId="54D53C55" w14:textId="77777777" w:rsidR="00921483" w:rsidRDefault="00921483" w:rsidP="00880BF9">
            <w:pPr>
              <w:rPr>
                <w:rFonts w:cs="Arial"/>
                <w:b/>
                <w:bCs/>
                <w:sz w:val="24"/>
              </w:rPr>
            </w:pPr>
            <w:r>
              <w:rPr>
                <w:rFonts w:cs="Arial"/>
                <w:b/>
                <w:bCs/>
                <w:sz w:val="24"/>
              </w:rPr>
              <w:t>Outcomes</w:t>
            </w:r>
          </w:p>
          <w:p w14:paraId="13787CB9" w14:textId="77777777" w:rsidR="00921483" w:rsidRPr="00A92375" w:rsidRDefault="00921483" w:rsidP="00921483">
            <w:pPr>
              <w:pStyle w:val="ListParagraph"/>
              <w:numPr>
                <w:ilvl w:val="0"/>
                <w:numId w:val="20"/>
              </w:numPr>
              <w:spacing w:before="0" w:after="0" w:line="360" w:lineRule="auto"/>
              <w:rPr>
                <w:rFonts w:cs="Arial"/>
                <w:sz w:val="24"/>
              </w:rPr>
            </w:pPr>
            <w:r w:rsidRPr="0000632E">
              <w:rPr>
                <w:rFonts w:cs="Arial"/>
                <w:sz w:val="24"/>
              </w:rPr>
              <w:t>Set the sprint goal as Feedback of Manager, Profile pages of student, manager, coordinators</w:t>
            </w:r>
            <w:r>
              <w:rPr>
                <w:rFonts w:cs="Arial"/>
                <w:sz w:val="24"/>
              </w:rPr>
              <w:t>, Guest Page</w:t>
            </w:r>
          </w:p>
        </w:tc>
      </w:tr>
    </w:tbl>
    <w:tbl>
      <w:tblPr>
        <w:tblStyle w:val="TableGrid"/>
        <w:tblpPr w:leftFromText="180" w:rightFromText="180" w:vertAnchor="text" w:horzAnchor="margin" w:tblpY="740"/>
        <w:tblW w:w="0" w:type="auto"/>
        <w:tblLook w:val="04A0" w:firstRow="1" w:lastRow="0" w:firstColumn="1" w:lastColumn="0" w:noHBand="0" w:noVBand="1"/>
      </w:tblPr>
      <w:tblGrid>
        <w:gridCol w:w="4718"/>
        <w:gridCol w:w="4541"/>
      </w:tblGrid>
      <w:tr w:rsidR="00921483" w:rsidRPr="00E16A2D" w14:paraId="6458DBF5" w14:textId="77777777" w:rsidTr="00880BF9">
        <w:trPr>
          <w:trHeight w:val="383"/>
        </w:trPr>
        <w:tc>
          <w:tcPr>
            <w:tcW w:w="4718" w:type="dxa"/>
          </w:tcPr>
          <w:p w14:paraId="38F56F67" w14:textId="77777777" w:rsidR="00921483" w:rsidRPr="00E16A2D" w:rsidRDefault="00921483" w:rsidP="00880BF9">
            <w:pPr>
              <w:spacing w:line="480" w:lineRule="auto"/>
              <w:rPr>
                <w:rFonts w:cs="Arial"/>
                <w:b/>
                <w:bCs/>
                <w:sz w:val="24"/>
              </w:rPr>
            </w:pPr>
            <w:r w:rsidRPr="00E16A2D">
              <w:rPr>
                <w:rFonts w:cs="Arial"/>
                <w:b/>
                <w:bCs/>
                <w:sz w:val="24"/>
              </w:rPr>
              <w:t>Meeting Number</w:t>
            </w:r>
          </w:p>
        </w:tc>
        <w:tc>
          <w:tcPr>
            <w:tcW w:w="4541" w:type="dxa"/>
          </w:tcPr>
          <w:p w14:paraId="3ABF9F8E" w14:textId="77777777" w:rsidR="00921483" w:rsidRPr="00E16A2D" w:rsidRDefault="00921483" w:rsidP="00880BF9">
            <w:pPr>
              <w:spacing w:line="480" w:lineRule="auto"/>
              <w:rPr>
                <w:rFonts w:cs="Arial"/>
                <w:sz w:val="24"/>
              </w:rPr>
            </w:pPr>
            <w:r>
              <w:rPr>
                <w:rFonts w:cs="Arial"/>
                <w:sz w:val="24"/>
              </w:rPr>
              <w:t>7 (Sprint Review and Retrospective)</w:t>
            </w:r>
          </w:p>
        </w:tc>
      </w:tr>
      <w:tr w:rsidR="00921483" w:rsidRPr="00E16A2D" w14:paraId="0559F17E" w14:textId="77777777" w:rsidTr="00880BF9">
        <w:trPr>
          <w:trHeight w:val="782"/>
        </w:trPr>
        <w:tc>
          <w:tcPr>
            <w:tcW w:w="4718" w:type="dxa"/>
          </w:tcPr>
          <w:p w14:paraId="3FFB29E2" w14:textId="77777777" w:rsidR="00921483" w:rsidRPr="00E16A2D" w:rsidRDefault="00921483" w:rsidP="00880BF9">
            <w:pPr>
              <w:spacing w:line="480" w:lineRule="auto"/>
              <w:rPr>
                <w:rFonts w:cs="Arial"/>
                <w:b/>
                <w:bCs/>
                <w:sz w:val="24"/>
              </w:rPr>
            </w:pPr>
            <w:r w:rsidRPr="00E16A2D">
              <w:rPr>
                <w:rFonts w:cs="Arial"/>
                <w:b/>
                <w:bCs/>
                <w:sz w:val="24"/>
              </w:rPr>
              <w:t>Date</w:t>
            </w:r>
          </w:p>
          <w:p w14:paraId="2182A1D0" w14:textId="77777777" w:rsidR="00921483" w:rsidRPr="00E16A2D" w:rsidRDefault="00921483" w:rsidP="00880BF9">
            <w:pPr>
              <w:spacing w:line="480" w:lineRule="auto"/>
              <w:rPr>
                <w:rFonts w:cs="Arial"/>
                <w:b/>
                <w:bCs/>
                <w:sz w:val="24"/>
              </w:rPr>
            </w:pPr>
            <w:r w:rsidRPr="00E16A2D">
              <w:rPr>
                <w:rFonts w:cs="Arial"/>
                <w:b/>
                <w:bCs/>
                <w:sz w:val="24"/>
              </w:rPr>
              <w:t>Meeting time</w:t>
            </w:r>
          </w:p>
        </w:tc>
        <w:tc>
          <w:tcPr>
            <w:tcW w:w="4541" w:type="dxa"/>
          </w:tcPr>
          <w:p w14:paraId="2B8672D1" w14:textId="77777777" w:rsidR="00921483" w:rsidRDefault="00921483" w:rsidP="00880BF9">
            <w:pPr>
              <w:spacing w:line="480" w:lineRule="auto"/>
              <w:rPr>
                <w:rFonts w:cs="Arial"/>
                <w:sz w:val="24"/>
              </w:rPr>
            </w:pPr>
            <w:r>
              <w:rPr>
                <w:rFonts w:cs="Arial"/>
                <w:sz w:val="24"/>
              </w:rPr>
              <w:t>17 October, 2020.</w:t>
            </w:r>
          </w:p>
          <w:p w14:paraId="5FEF95FD" w14:textId="77777777" w:rsidR="00921483" w:rsidRPr="00E16A2D" w:rsidRDefault="00921483" w:rsidP="00880BF9">
            <w:pPr>
              <w:spacing w:line="480" w:lineRule="auto"/>
              <w:rPr>
                <w:rFonts w:cs="Arial"/>
                <w:sz w:val="24"/>
              </w:rPr>
            </w:pPr>
            <w:r>
              <w:rPr>
                <w:rFonts w:cs="Arial"/>
                <w:sz w:val="24"/>
              </w:rPr>
              <w:t>1 hour.</w:t>
            </w:r>
          </w:p>
        </w:tc>
      </w:tr>
      <w:tr w:rsidR="00921483" w:rsidRPr="00E16A2D" w14:paraId="6691F5D2" w14:textId="77777777" w:rsidTr="00880BF9">
        <w:trPr>
          <w:trHeight w:val="383"/>
        </w:trPr>
        <w:tc>
          <w:tcPr>
            <w:tcW w:w="4718" w:type="dxa"/>
          </w:tcPr>
          <w:p w14:paraId="6692156F" w14:textId="77777777" w:rsidR="00921483" w:rsidRPr="00E16A2D" w:rsidRDefault="00921483" w:rsidP="00880BF9">
            <w:pPr>
              <w:spacing w:line="480" w:lineRule="auto"/>
              <w:rPr>
                <w:rFonts w:cs="Arial"/>
                <w:b/>
                <w:bCs/>
                <w:sz w:val="24"/>
              </w:rPr>
            </w:pPr>
            <w:r w:rsidRPr="00E16A2D">
              <w:rPr>
                <w:rFonts w:cs="Arial"/>
                <w:b/>
                <w:bCs/>
                <w:sz w:val="24"/>
              </w:rPr>
              <w:t>Absentee</w:t>
            </w:r>
          </w:p>
        </w:tc>
        <w:tc>
          <w:tcPr>
            <w:tcW w:w="4541" w:type="dxa"/>
          </w:tcPr>
          <w:p w14:paraId="0D4D390A" w14:textId="77777777" w:rsidR="00921483" w:rsidRPr="00E16A2D" w:rsidRDefault="00921483" w:rsidP="00880BF9">
            <w:pPr>
              <w:spacing w:line="480" w:lineRule="auto"/>
              <w:rPr>
                <w:rFonts w:cs="Arial"/>
                <w:sz w:val="24"/>
              </w:rPr>
            </w:pPr>
            <w:r>
              <w:rPr>
                <w:rFonts w:cs="Arial"/>
                <w:sz w:val="24"/>
              </w:rPr>
              <w:t>None.</w:t>
            </w:r>
          </w:p>
        </w:tc>
      </w:tr>
      <w:tr w:rsidR="00921483" w:rsidRPr="00E16A2D" w14:paraId="00500616" w14:textId="77777777" w:rsidTr="00880BF9">
        <w:trPr>
          <w:trHeight w:val="383"/>
        </w:trPr>
        <w:tc>
          <w:tcPr>
            <w:tcW w:w="9259" w:type="dxa"/>
            <w:gridSpan w:val="2"/>
          </w:tcPr>
          <w:p w14:paraId="0890542E" w14:textId="77777777" w:rsidR="00921483" w:rsidRPr="00B37D10" w:rsidRDefault="00921483" w:rsidP="00880BF9">
            <w:pPr>
              <w:rPr>
                <w:rFonts w:cs="Arial"/>
                <w:b/>
                <w:bCs/>
                <w:sz w:val="24"/>
              </w:rPr>
            </w:pPr>
            <w:r w:rsidRPr="00E16A2D">
              <w:rPr>
                <w:rFonts w:cs="Arial"/>
                <w:b/>
                <w:bCs/>
                <w:sz w:val="24"/>
              </w:rPr>
              <w:t>Discussions</w:t>
            </w:r>
          </w:p>
          <w:p w14:paraId="23FA28DA" w14:textId="77777777" w:rsidR="00921483" w:rsidRDefault="00921483" w:rsidP="00921483">
            <w:pPr>
              <w:pStyle w:val="ListParagraph"/>
              <w:numPr>
                <w:ilvl w:val="0"/>
                <w:numId w:val="20"/>
              </w:numPr>
              <w:spacing w:before="0" w:after="0" w:line="360" w:lineRule="auto"/>
              <w:rPr>
                <w:rFonts w:cs="Arial"/>
                <w:sz w:val="24"/>
              </w:rPr>
            </w:pPr>
            <w:r>
              <w:rPr>
                <w:rFonts w:cs="Arial"/>
                <w:sz w:val="24"/>
              </w:rPr>
              <w:lastRenderedPageBreak/>
              <w:t>Review the result.</w:t>
            </w:r>
          </w:p>
          <w:p w14:paraId="4EFDF941" w14:textId="77777777" w:rsidR="00921483" w:rsidRPr="00AD25D5" w:rsidRDefault="00921483" w:rsidP="00921483">
            <w:pPr>
              <w:pStyle w:val="ListParagraph"/>
              <w:numPr>
                <w:ilvl w:val="0"/>
                <w:numId w:val="20"/>
              </w:numPr>
              <w:spacing w:before="0" w:after="0" w:line="360" w:lineRule="auto"/>
              <w:rPr>
                <w:rFonts w:cs="Arial"/>
                <w:sz w:val="24"/>
              </w:rPr>
            </w:pPr>
            <w:r>
              <w:rPr>
                <w:rFonts w:cs="Arial"/>
                <w:sz w:val="24"/>
              </w:rPr>
              <w:t xml:space="preserve">Discuss about the difficulties </w:t>
            </w:r>
          </w:p>
        </w:tc>
      </w:tr>
      <w:tr w:rsidR="00921483" w:rsidRPr="00E16A2D" w14:paraId="6ABEFDEC" w14:textId="77777777" w:rsidTr="00880BF9">
        <w:trPr>
          <w:trHeight w:val="383"/>
        </w:trPr>
        <w:tc>
          <w:tcPr>
            <w:tcW w:w="9259" w:type="dxa"/>
            <w:gridSpan w:val="2"/>
          </w:tcPr>
          <w:p w14:paraId="19063ACF" w14:textId="77777777" w:rsidR="00921483" w:rsidRDefault="00921483" w:rsidP="00880BF9">
            <w:pPr>
              <w:rPr>
                <w:rFonts w:cs="Arial"/>
                <w:b/>
                <w:bCs/>
                <w:sz w:val="24"/>
              </w:rPr>
            </w:pPr>
            <w:r>
              <w:rPr>
                <w:rFonts w:cs="Arial"/>
                <w:b/>
                <w:bCs/>
                <w:sz w:val="24"/>
              </w:rPr>
              <w:lastRenderedPageBreak/>
              <w:t>Outcomes</w:t>
            </w:r>
          </w:p>
          <w:p w14:paraId="1F0ACF40" w14:textId="77777777" w:rsidR="00921483" w:rsidRPr="00AD25D5" w:rsidRDefault="00921483" w:rsidP="00921483">
            <w:pPr>
              <w:pStyle w:val="ListParagraph"/>
              <w:numPr>
                <w:ilvl w:val="0"/>
                <w:numId w:val="20"/>
              </w:numPr>
              <w:spacing w:before="0" w:after="0" w:line="360" w:lineRule="auto"/>
              <w:rPr>
                <w:rFonts w:cs="Arial"/>
                <w:sz w:val="24"/>
              </w:rPr>
            </w:pPr>
            <w:r w:rsidRPr="00AD25D5">
              <w:rPr>
                <w:rFonts w:cs="Arial"/>
                <w:sz w:val="24"/>
              </w:rPr>
              <w:t>All the tasks are completed except the guest display.</w:t>
            </w:r>
          </w:p>
          <w:p w14:paraId="7CBD86FF" w14:textId="77777777" w:rsidR="00921483" w:rsidRPr="00AD25D5" w:rsidRDefault="00921483" w:rsidP="00921483">
            <w:pPr>
              <w:pStyle w:val="ListParagraph"/>
              <w:numPr>
                <w:ilvl w:val="0"/>
                <w:numId w:val="20"/>
              </w:numPr>
              <w:spacing w:before="0" w:after="0" w:line="360" w:lineRule="auto"/>
              <w:rPr>
                <w:rFonts w:cs="Arial"/>
                <w:b/>
                <w:bCs/>
                <w:sz w:val="24"/>
              </w:rPr>
            </w:pPr>
            <w:r w:rsidRPr="00AD25D5">
              <w:rPr>
                <w:rFonts w:cs="Arial"/>
                <w:sz w:val="24"/>
              </w:rPr>
              <w:t>The guest will not be implemented as the separate pages</w:t>
            </w:r>
            <w:r>
              <w:rPr>
                <w:rFonts w:cs="Arial"/>
                <w:sz w:val="24"/>
              </w:rPr>
              <w:t xml:space="preserve">. </w:t>
            </w:r>
          </w:p>
          <w:p w14:paraId="0DF0D243" w14:textId="77777777" w:rsidR="00921483" w:rsidRPr="00E16A2D" w:rsidRDefault="00921483" w:rsidP="00921483">
            <w:pPr>
              <w:pStyle w:val="ListParagraph"/>
              <w:numPr>
                <w:ilvl w:val="0"/>
                <w:numId w:val="20"/>
              </w:numPr>
              <w:spacing w:before="0" w:after="0" w:line="360" w:lineRule="auto"/>
              <w:rPr>
                <w:rFonts w:cs="Arial"/>
                <w:b/>
                <w:bCs/>
                <w:sz w:val="24"/>
              </w:rPr>
            </w:pPr>
            <w:r w:rsidRPr="00AD25D5">
              <w:rPr>
                <w:rFonts w:cs="Arial"/>
                <w:sz w:val="24"/>
              </w:rPr>
              <w:t>Implementing authorization rules to the student page will solve the guest display problem</w:t>
            </w:r>
          </w:p>
        </w:tc>
      </w:tr>
    </w:tbl>
    <w:p w14:paraId="3C7026B4" w14:textId="77777777" w:rsidR="00921483" w:rsidRDefault="00921483" w:rsidP="00D51836">
      <w:pPr>
        <w:ind w:firstLine="0"/>
        <w:rPr>
          <w:rFonts w:cs="Arial"/>
          <w:sz w:val="24"/>
        </w:rPr>
      </w:pPr>
    </w:p>
    <w:tbl>
      <w:tblPr>
        <w:tblStyle w:val="TableGrid"/>
        <w:tblW w:w="0" w:type="auto"/>
        <w:tblLook w:val="04A0" w:firstRow="1" w:lastRow="0" w:firstColumn="1" w:lastColumn="0" w:noHBand="0" w:noVBand="1"/>
      </w:tblPr>
      <w:tblGrid>
        <w:gridCol w:w="4718"/>
        <w:gridCol w:w="4541"/>
      </w:tblGrid>
      <w:tr w:rsidR="00921483" w:rsidRPr="00E16A2D" w14:paraId="4E06FDBF" w14:textId="77777777" w:rsidTr="00880BF9">
        <w:trPr>
          <w:trHeight w:val="383"/>
        </w:trPr>
        <w:tc>
          <w:tcPr>
            <w:tcW w:w="4718" w:type="dxa"/>
          </w:tcPr>
          <w:p w14:paraId="3589898E" w14:textId="77777777" w:rsidR="00921483" w:rsidRPr="00E16A2D" w:rsidRDefault="00921483" w:rsidP="00880BF9">
            <w:pPr>
              <w:spacing w:line="480" w:lineRule="auto"/>
              <w:rPr>
                <w:rFonts w:cs="Arial"/>
                <w:b/>
                <w:bCs/>
                <w:sz w:val="24"/>
              </w:rPr>
            </w:pPr>
            <w:r w:rsidRPr="00E16A2D">
              <w:rPr>
                <w:rFonts w:cs="Arial"/>
                <w:b/>
                <w:bCs/>
                <w:sz w:val="24"/>
              </w:rPr>
              <w:t>Meeting Number</w:t>
            </w:r>
          </w:p>
        </w:tc>
        <w:tc>
          <w:tcPr>
            <w:tcW w:w="4540" w:type="dxa"/>
          </w:tcPr>
          <w:p w14:paraId="786ECEF8" w14:textId="77777777" w:rsidR="00921483" w:rsidRPr="00E16A2D" w:rsidRDefault="00921483" w:rsidP="00880BF9">
            <w:pPr>
              <w:spacing w:line="480" w:lineRule="auto"/>
              <w:rPr>
                <w:rFonts w:cs="Arial"/>
                <w:sz w:val="24"/>
              </w:rPr>
            </w:pPr>
            <w:r>
              <w:rPr>
                <w:rFonts w:cs="Arial"/>
                <w:sz w:val="24"/>
              </w:rPr>
              <w:t xml:space="preserve">8 </w:t>
            </w:r>
          </w:p>
        </w:tc>
      </w:tr>
      <w:tr w:rsidR="00921483" w:rsidRPr="00E16A2D" w14:paraId="26C2FFEA" w14:textId="77777777" w:rsidTr="00880BF9">
        <w:trPr>
          <w:trHeight w:val="782"/>
        </w:trPr>
        <w:tc>
          <w:tcPr>
            <w:tcW w:w="4718" w:type="dxa"/>
          </w:tcPr>
          <w:p w14:paraId="7D4179C0" w14:textId="77777777" w:rsidR="00921483" w:rsidRPr="00E16A2D" w:rsidRDefault="00921483" w:rsidP="00880BF9">
            <w:pPr>
              <w:spacing w:line="480" w:lineRule="auto"/>
              <w:rPr>
                <w:rFonts w:cs="Arial"/>
                <w:b/>
                <w:bCs/>
                <w:sz w:val="24"/>
              </w:rPr>
            </w:pPr>
            <w:r w:rsidRPr="00E16A2D">
              <w:rPr>
                <w:rFonts w:cs="Arial"/>
                <w:b/>
                <w:bCs/>
                <w:sz w:val="24"/>
              </w:rPr>
              <w:t>Date</w:t>
            </w:r>
          </w:p>
          <w:p w14:paraId="53E8B422" w14:textId="77777777" w:rsidR="00921483" w:rsidRPr="00E16A2D" w:rsidRDefault="00921483" w:rsidP="00880BF9">
            <w:pPr>
              <w:spacing w:line="480" w:lineRule="auto"/>
              <w:rPr>
                <w:rFonts w:cs="Arial"/>
                <w:b/>
                <w:bCs/>
                <w:sz w:val="24"/>
              </w:rPr>
            </w:pPr>
            <w:r w:rsidRPr="00E16A2D">
              <w:rPr>
                <w:rFonts w:cs="Arial"/>
                <w:b/>
                <w:bCs/>
                <w:sz w:val="24"/>
              </w:rPr>
              <w:t>Meeting time</w:t>
            </w:r>
          </w:p>
        </w:tc>
        <w:tc>
          <w:tcPr>
            <w:tcW w:w="4540" w:type="dxa"/>
          </w:tcPr>
          <w:p w14:paraId="21536015" w14:textId="77777777" w:rsidR="00921483" w:rsidRDefault="00921483" w:rsidP="00880BF9">
            <w:pPr>
              <w:spacing w:line="480" w:lineRule="auto"/>
              <w:rPr>
                <w:rFonts w:cs="Arial"/>
                <w:sz w:val="24"/>
              </w:rPr>
            </w:pPr>
            <w:r>
              <w:rPr>
                <w:rFonts w:cs="Arial"/>
                <w:sz w:val="24"/>
              </w:rPr>
              <w:t>18 October, 2020.</w:t>
            </w:r>
          </w:p>
          <w:p w14:paraId="1699D668" w14:textId="77777777" w:rsidR="00921483" w:rsidRPr="00E16A2D" w:rsidRDefault="00921483" w:rsidP="00880BF9">
            <w:pPr>
              <w:spacing w:line="480" w:lineRule="auto"/>
              <w:rPr>
                <w:rFonts w:cs="Arial"/>
                <w:sz w:val="24"/>
              </w:rPr>
            </w:pPr>
            <w:r>
              <w:rPr>
                <w:rFonts w:cs="Arial"/>
                <w:sz w:val="24"/>
              </w:rPr>
              <w:t>1 hour 10 minutes.</w:t>
            </w:r>
          </w:p>
        </w:tc>
      </w:tr>
      <w:tr w:rsidR="00921483" w:rsidRPr="00E16A2D" w14:paraId="45D73C05" w14:textId="77777777" w:rsidTr="00880BF9">
        <w:trPr>
          <w:trHeight w:val="383"/>
        </w:trPr>
        <w:tc>
          <w:tcPr>
            <w:tcW w:w="4718" w:type="dxa"/>
          </w:tcPr>
          <w:p w14:paraId="21E08D53" w14:textId="77777777" w:rsidR="00921483" w:rsidRPr="00E16A2D" w:rsidRDefault="00921483" w:rsidP="00880BF9">
            <w:pPr>
              <w:spacing w:line="480" w:lineRule="auto"/>
              <w:rPr>
                <w:rFonts w:cs="Arial"/>
                <w:b/>
                <w:bCs/>
                <w:sz w:val="24"/>
              </w:rPr>
            </w:pPr>
            <w:r w:rsidRPr="00E16A2D">
              <w:rPr>
                <w:rFonts w:cs="Arial"/>
                <w:b/>
                <w:bCs/>
                <w:sz w:val="24"/>
              </w:rPr>
              <w:t>Absentee</w:t>
            </w:r>
          </w:p>
        </w:tc>
        <w:tc>
          <w:tcPr>
            <w:tcW w:w="4540" w:type="dxa"/>
          </w:tcPr>
          <w:p w14:paraId="3E9A7069" w14:textId="77777777" w:rsidR="00921483" w:rsidRPr="00E16A2D" w:rsidRDefault="00921483" w:rsidP="00880BF9">
            <w:pPr>
              <w:spacing w:line="480" w:lineRule="auto"/>
              <w:rPr>
                <w:rFonts w:cs="Arial"/>
                <w:sz w:val="24"/>
              </w:rPr>
            </w:pPr>
            <w:r>
              <w:rPr>
                <w:rFonts w:cs="Arial"/>
                <w:sz w:val="24"/>
              </w:rPr>
              <w:t>None.</w:t>
            </w:r>
          </w:p>
        </w:tc>
      </w:tr>
      <w:tr w:rsidR="00921483" w:rsidRPr="00E16A2D" w14:paraId="0F203335" w14:textId="77777777" w:rsidTr="00880BF9">
        <w:trPr>
          <w:trHeight w:val="383"/>
        </w:trPr>
        <w:tc>
          <w:tcPr>
            <w:tcW w:w="9259" w:type="dxa"/>
            <w:gridSpan w:val="2"/>
          </w:tcPr>
          <w:p w14:paraId="6D26576B" w14:textId="77777777" w:rsidR="00921483" w:rsidRPr="00E16A2D" w:rsidRDefault="00921483" w:rsidP="00880BF9">
            <w:pPr>
              <w:rPr>
                <w:rFonts w:cs="Arial"/>
                <w:b/>
                <w:bCs/>
                <w:sz w:val="24"/>
              </w:rPr>
            </w:pPr>
            <w:r w:rsidRPr="00E16A2D">
              <w:rPr>
                <w:rFonts w:cs="Arial"/>
                <w:b/>
                <w:bCs/>
                <w:sz w:val="24"/>
              </w:rPr>
              <w:t>Discussions</w:t>
            </w:r>
          </w:p>
          <w:p w14:paraId="72F48846" w14:textId="77777777" w:rsidR="00921483" w:rsidRDefault="00921483" w:rsidP="00921483">
            <w:pPr>
              <w:pStyle w:val="ListParagraph"/>
              <w:numPr>
                <w:ilvl w:val="0"/>
                <w:numId w:val="20"/>
              </w:numPr>
              <w:spacing w:before="0" w:after="0" w:line="360" w:lineRule="auto"/>
              <w:rPr>
                <w:rFonts w:cs="Arial"/>
                <w:sz w:val="24"/>
              </w:rPr>
            </w:pPr>
            <w:r>
              <w:rPr>
                <w:rFonts w:cs="Arial"/>
                <w:sz w:val="24"/>
              </w:rPr>
              <w:t xml:space="preserve">Discuss about how to make zip and download feature </w:t>
            </w:r>
          </w:p>
          <w:p w14:paraId="2A1CCE8E" w14:textId="77777777" w:rsidR="00921483" w:rsidRDefault="00921483" w:rsidP="00921483">
            <w:pPr>
              <w:pStyle w:val="ListParagraph"/>
              <w:numPr>
                <w:ilvl w:val="0"/>
                <w:numId w:val="20"/>
              </w:numPr>
              <w:spacing w:before="0" w:after="0" w:line="360" w:lineRule="auto"/>
              <w:rPr>
                <w:rFonts w:cs="Arial"/>
                <w:sz w:val="24"/>
              </w:rPr>
            </w:pPr>
            <w:r>
              <w:rPr>
                <w:rFonts w:cs="Arial"/>
                <w:sz w:val="24"/>
              </w:rPr>
              <w:t xml:space="preserve">Discuss about how to implement the notification system </w:t>
            </w:r>
          </w:p>
          <w:p w14:paraId="2E2CF16F" w14:textId="77777777" w:rsidR="00921483" w:rsidRDefault="00921483" w:rsidP="00921483">
            <w:pPr>
              <w:pStyle w:val="ListParagraph"/>
              <w:numPr>
                <w:ilvl w:val="0"/>
                <w:numId w:val="20"/>
              </w:numPr>
              <w:spacing w:before="0" w:after="0" w:line="360" w:lineRule="auto"/>
              <w:rPr>
                <w:rFonts w:cs="Arial"/>
                <w:sz w:val="24"/>
              </w:rPr>
            </w:pPr>
            <w:r>
              <w:rPr>
                <w:rFonts w:cs="Arial"/>
                <w:sz w:val="24"/>
              </w:rPr>
              <w:t>Make clear statement of authorization rules</w:t>
            </w:r>
          </w:p>
          <w:p w14:paraId="0D36EC9E" w14:textId="77777777" w:rsidR="00921483" w:rsidRPr="00AD25D5" w:rsidRDefault="00921483" w:rsidP="00921483">
            <w:pPr>
              <w:pStyle w:val="ListParagraph"/>
              <w:numPr>
                <w:ilvl w:val="0"/>
                <w:numId w:val="20"/>
              </w:numPr>
              <w:spacing w:before="0" w:after="0" w:line="360" w:lineRule="auto"/>
              <w:rPr>
                <w:rFonts w:cs="Arial"/>
                <w:sz w:val="24"/>
              </w:rPr>
            </w:pPr>
            <w:r>
              <w:rPr>
                <w:rFonts w:cs="Arial"/>
                <w:sz w:val="24"/>
              </w:rPr>
              <w:t>Discuses about the user manual</w:t>
            </w:r>
          </w:p>
        </w:tc>
      </w:tr>
      <w:tr w:rsidR="00921483" w:rsidRPr="00E16A2D" w14:paraId="03F38827" w14:textId="77777777" w:rsidTr="00880BF9">
        <w:trPr>
          <w:trHeight w:val="383"/>
        </w:trPr>
        <w:tc>
          <w:tcPr>
            <w:tcW w:w="9259" w:type="dxa"/>
            <w:gridSpan w:val="2"/>
          </w:tcPr>
          <w:p w14:paraId="61592882" w14:textId="77777777" w:rsidR="00921483" w:rsidRDefault="00921483" w:rsidP="00880BF9">
            <w:pPr>
              <w:rPr>
                <w:rFonts w:cs="Arial"/>
                <w:b/>
                <w:bCs/>
                <w:sz w:val="24"/>
              </w:rPr>
            </w:pPr>
            <w:r>
              <w:rPr>
                <w:rFonts w:cs="Arial"/>
                <w:b/>
                <w:bCs/>
                <w:sz w:val="24"/>
              </w:rPr>
              <w:t>Outcomes</w:t>
            </w:r>
          </w:p>
          <w:p w14:paraId="3473DC2B" w14:textId="77777777" w:rsidR="00921483" w:rsidRPr="0099657F" w:rsidRDefault="00921483" w:rsidP="00921483">
            <w:pPr>
              <w:pStyle w:val="ListParagraph"/>
              <w:numPr>
                <w:ilvl w:val="0"/>
                <w:numId w:val="20"/>
              </w:numPr>
              <w:spacing w:before="0" w:after="0" w:line="360" w:lineRule="auto"/>
              <w:rPr>
                <w:rFonts w:cs="Arial"/>
                <w:sz w:val="24"/>
              </w:rPr>
            </w:pPr>
            <w:r>
              <w:rPr>
                <w:rFonts w:cs="Arial"/>
                <w:sz w:val="24"/>
              </w:rPr>
              <w:t xml:space="preserve">Decided not to store </w:t>
            </w:r>
            <w:r w:rsidRPr="0099657F">
              <w:rPr>
                <w:rFonts w:cs="Arial"/>
                <w:sz w:val="24"/>
              </w:rPr>
              <w:t>Zip and download record in the database.</w:t>
            </w:r>
          </w:p>
          <w:p w14:paraId="5BD22866" w14:textId="77777777" w:rsidR="00921483" w:rsidRPr="0099657F" w:rsidRDefault="00921483" w:rsidP="00921483">
            <w:pPr>
              <w:pStyle w:val="ListParagraph"/>
              <w:numPr>
                <w:ilvl w:val="0"/>
                <w:numId w:val="20"/>
              </w:numPr>
              <w:spacing w:before="0" w:after="0" w:line="360" w:lineRule="auto"/>
              <w:rPr>
                <w:rFonts w:cs="Arial"/>
                <w:b/>
                <w:bCs/>
                <w:sz w:val="24"/>
              </w:rPr>
            </w:pPr>
            <w:r w:rsidRPr="0099657F">
              <w:rPr>
                <w:rFonts w:cs="Arial"/>
                <w:sz w:val="24"/>
              </w:rPr>
              <w:t>Use smtp mail server for the real time e-mail notification system.</w:t>
            </w:r>
          </w:p>
          <w:p w14:paraId="2864B589" w14:textId="77777777" w:rsidR="00921483" w:rsidRPr="00681DCA" w:rsidRDefault="00921483" w:rsidP="00921483">
            <w:pPr>
              <w:pStyle w:val="ListParagraph"/>
              <w:numPr>
                <w:ilvl w:val="0"/>
                <w:numId w:val="20"/>
              </w:numPr>
              <w:spacing w:before="0" w:after="0" w:line="360" w:lineRule="auto"/>
              <w:rPr>
                <w:rFonts w:cs="Arial"/>
                <w:b/>
                <w:bCs/>
                <w:sz w:val="24"/>
              </w:rPr>
            </w:pPr>
            <w:r>
              <w:rPr>
                <w:rFonts w:cs="Arial"/>
                <w:sz w:val="24"/>
              </w:rPr>
              <w:t>Decide the clear rules for each role of the system.</w:t>
            </w:r>
          </w:p>
          <w:p w14:paraId="3A951280" w14:textId="77777777" w:rsidR="00921483" w:rsidRPr="00681DCA" w:rsidRDefault="00921483" w:rsidP="00921483">
            <w:pPr>
              <w:pStyle w:val="ListParagraph"/>
              <w:numPr>
                <w:ilvl w:val="0"/>
                <w:numId w:val="20"/>
              </w:numPr>
              <w:spacing w:before="0" w:after="0" w:line="360" w:lineRule="auto"/>
              <w:rPr>
                <w:rFonts w:cs="Arial"/>
                <w:sz w:val="24"/>
              </w:rPr>
            </w:pPr>
            <w:r w:rsidRPr="00681DCA">
              <w:rPr>
                <w:rFonts w:cs="Arial"/>
                <w:sz w:val="24"/>
              </w:rPr>
              <w:t xml:space="preserve">Each role of the use manual is assigned the </w:t>
            </w:r>
            <w:r>
              <w:rPr>
                <w:rFonts w:cs="Arial"/>
                <w:sz w:val="24"/>
              </w:rPr>
              <w:t>responsible backend developer.</w:t>
            </w:r>
          </w:p>
        </w:tc>
      </w:tr>
    </w:tbl>
    <w:p w14:paraId="30BAF6DE" w14:textId="77777777" w:rsidR="00921483" w:rsidRDefault="00921483" w:rsidP="00921483">
      <w:pPr>
        <w:rPr>
          <w:rFonts w:cs="Arial"/>
          <w:sz w:val="24"/>
        </w:rPr>
      </w:pPr>
    </w:p>
    <w:p w14:paraId="0F9D6D0E" w14:textId="77777777" w:rsidR="00921483" w:rsidRDefault="00921483" w:rsidP="00921483">
      <w:pPr>
        <w:rPr>
          <w:rFonts w:cs="Arial"/>
          <w:sz w:val="24"/>
        </w:rPr>
      </w:pPr>
      <w:r>
        <w:rPr>
          <w:rFonts w:cs="Arial"/>
          <w:sz w:val="24"/>
        </w:rPr>
        <w:br w:type="page"/>
      </w:r>
    </w:p>
    <w:tbl>
      <w:tblPr>
        <w:tblStyle w:val="TableGrid"/>
        <w:tblW w:w="0" w:type="auto"/>
        <w:tblLook w:val="04A0" w:firstRow="1" w:lastRow="0" w:firstColumn="1" w:lastColumn="0" w:noHBand="0" w:noVBand="1"/>
      </w:tblPr>
      <w:tblGrid>
        <w:gridCol w:w="4718"/>
        <w:gridCol w:w="4541"/>
      </w:tblGrid>
      <w:tr w:rsidR="00921483" w:rsidRPr="00E16A2D" w14:paraId="7D20C845" w14:textId="77777777" w:rsidTr="00880BF9">
        <w:trPr>
          <w:trHeight w:val="383"/>
        </w:trPr>
        <w:tc>
          <w:tcPr>
            <w:tcW w:w="4718" w:type="dxa"/>
          </w:tcPr>
          <w:p w14:paraId="256D73BA" w14:textId="77777777" w:rsidR="00921483" w:rsidRPr="00E16A2D" w:rsidRDefault="00921483" w:rsidP="00880BF9">
            <w:pPr>
              <w:spacing w:line="480" w:lineRule="auto"/>
              <w:rPr>
                <w:rFonts w:cs="Arial"/>
                <w:b/>
                <w:bCs/>
                <w:sz w:val="24"/>
              </w:rPr>
            </w:pPr>
            <w:r w:rsidRPr="00E16A2D">
              <w:rPr>
                <w:rFonts w:cs="Arial"/>
                <w:b/>
                <w:bCs/>
                <w:sz w:val="24"/>
              </w:rPr>
              <w:lastRenderedPageBreak/>
              <w:t>Meeting Number</w:t>
            </w:r>
          </w:p>
        </w:tc>
        <w:tc>
          <w:tcPr>
            <w:tcW w:w="4541" w:type="dxa"/>
          </w:tcPr>
          <w:p w14:paraId="72FD5E8A" w14:textId="77777777" w:rsidR="00921483" w:rsidRPr="00E16A2D" w:rsidRDefault="00921483" w:rsidP="00880BF9">
            <w:pPr>
              <w:spacing w:line="480" w:lineRule="auto"/>
              <w:rPr>
                <w:rFonts w:cs="Arial"/>
                <w:sz w:val="24"/>
              </w:rPr>
            </w:pPr>
            <w:r>
              <w:rPr>
                <w:rFonts w:cs="Arial"/>
                <w:sz w:val="24"/>
              </w:rPr>
              <w:t>9 (Sprint Planning)</w:t>
            </w:r>
          </w:p>
        </w:tc>
      </w:tr>
      <w:tr w:rsidR="00921483" w:rsidRPr="00E16A2D" w14:paraId="6FA80584" w14:textId="77777777" w:rsidTr="00880BF9">
        <w:trPr>
          <w:trHeight w:val="782"/>
        </w:trPr>
        <w:tc>
          <w:tcPr>
            <w:tcW w:w="4718" w:type="dxa"/>
          </w:tcPr>
          <w:p w14:paraId="6DAFEDE2" w14:textId="77777777" w:rsidR="00921483" w:rsidRPr="00E16A2D" w:rsidRDefault="00921483" w:rsidP="00880BF9">
            <w:pPr>
              <w:spacing w:line="480" w:lineRule="auto"/>
              <w:rPr>
                <w:rFonts w:cs="Arial"/>
                <w:b/>
                <w:bCs/>
                <w:sz w:val="24"/>
              </w:rPr>
            </w:pPr>
            <w:r w:rsidRPr="00E16A2D">
              <w:rPr>
                <w:rFonts w:cs="Arial"/>
                <w:b/>
                <w:bCs/>
                <w:sz w:val="24"/>
              </w:rPr>
              <w:t>Date</w:t>
            </w:r>
          </w:p>
          <w:p w14:paraId="1145E9D2" w14:textId="77777777" w:rsidR="00921483" w:rsidRPr="00E16A2D" w:rsidRDefault="00921483" w:rsidP="00880BF9">
            <w:pPr>
              <w:spacing w:line="480" w:lineRule="auto"/>
              <w:rPr>
                <w:rFonts w:cs="Arial"/>
                <w:b/>
                <w:bCs/>
                <w:sz w:val="24"/>
              </w:rPr>
            </w:pPr>
            <w:r w:rsidRPr="00E16A2D">
              <w:rPr>
                <w:rFonts w:cs="Arial"/>
                <w:b/>
                <w:bCs/>
                <w:sz w:val="24"/>
              </w:rPr>
              <w:t>Meeting time</w:t>
            </w:r>
          </w:p>
        </w:tc>
        <w:tc>
          <w:tcPr>
            <w:tcW w:w="4541" w:type="dxa"/>
          </w:tcPr>
          <w:p w14:paraId="4227D45D" w14:textId="77777777" w:rsidR="00921483" w:rsidRDefault="00921483" w:rsidP="00880BF9">
            <w:pPr>
              <w:spacing w:line="480" w:lineRule="auto"/>
              <w:rPr>
                <w:rFonts w:cs="Arial"/>
                <w:sz w:val="24"/>
              </w:rPr>
            </w:pPr>
            <w:r>
              <w:rPr>
                <w:rFonts w:cs="Arial"/>
                <w:sz w:val="24"/>
              </w:rPr>
              <w:t>19 October, 2020.</w:t>
            </w:r>
          </w:p>
          <w:p w14:paraId="0D0ABAAC" w14:textId="77777777" w:rsidR="00921483" w:rsidRPr="00E16A2D" w:rsidRDefault="00921483" w:rsidP="00880BF9">
            <w:pPr>
              <w:spacing w:line="480" w:lineRule="auto"/>
              <w:rPr>
                <w:rFonts w:cs="Arial"/>
                <w:sz w:val="24"/>
              </w:rPr>
            </w:pPr>
            <w:r>
              <w:rPr>
                <w:rFonts w:cs="Arial"/>
                <w:sz w:val="24"/>
              </w:rPr>
              <w:t>1 hour 20 minutes.</w:t>
            </w:r>
          </w:p>
        </w:tc>
      </w:tr>
      <w:tr w:rsidR="00921483" w:rsidRPr="00E16A2D" w14:paraId="15ECB5F8" w14:textId="77777777" w:rsidTr="00880BF9">
        <w:trPr>
          <w:trHeight w:val="383"/>
        </w:trPr>
        <w:tc>
          <w:tcPr>
            <w:tcW w:w="4718" w:type="dxa"/>
          </w:tcPr>
          <w:p w14:paraId="1BE8792A" w14:textId="77777777" w:rsidR="00921483" w:rsidRPr="00E16A2D" w:rsidRDefault="00921483" w:rsidP="00880BF9">
            <w:pPr>
              <w:spacing w:line="480" w:lineRule="auto"/>
              <w:rPr>
                <w:rFonts w:cs="Arial"/>
                <w:b/>
                <w:bCs/>
                <w:sz w:val="24"/>
              </w:rPr>
            </w:pPr>
            <w:r w:rsidRPr="00E16A2D">
              <w:rPr>
                <w:rFonts w:cs="Arial"/>
                <w:b/>
                <w:bCs/>
                <w:sz w:val="24"/>
              </w:rPr>
              <w:t>Absentee</w:t>
            </w:r>
          </w:p>
        </w:tc>
        <w:tc>
          <w:tcPr>
            <w:tcW w:w="4541" w:type="dxa"/>
          </w:tcPr>
          <w:p w14:paraId="407CFC6D" w14:textId="77777777" w:rsidR="00921483" w:rsidRPr="00E16A2D" w:rsidRDefault="00921483" w:rsidP="00880BF9">
            <w:pPr>
              <w:spacing w:line="480" w:lineRule="auto"/>
              <w:rPr>
                <w:rFonts w:cs="Arial"/>
                <w:sz w:val="24"/>
              </w:rPr>
            </w:pPr>
            <w:r>
              <w:rPr>
                <w:rFonts w:cs="Arial"/>
                <w:sz w:val="24"/>
              </w:rPr>
              <w:t>None.</w:t>
            </w:r>
          </w:p>
        </w:tc>
      </w:tr>
      <w:tr w:rsidR="00921483" w:rsidRPr="00E16A2D" w14:paraId="02C985FD" w14:textId="77777777" w:rsidTr="00880BF9">
        <w:trPr>
          <w:trHeight w:val="383"/>
        </w:trPr>
        <w:tc>
          <w:tcPr>
            <w:tcW w:w="9259" w:type="dxa"/>
            <w:gridSpan w:val="2"/>
          </w:tcPr>
          <w:p w14:paraId="350DB2CD" w14:textId="77777777" w:rsidR="00921483" w:rsidRPr="00E16A2D" w:rsidRDefault="00921483" w:rsidP="00880BF9">
            <w:pPr>
              <w:rPr>
                <w:rFonts w:cs="Arial"/>
                <w:b/>
                <w:bCs/>
                <w:sz w:val="24"/>
              </w:rPr>
            </w:pPr>
            <w:r w:rsidRPr="00E16A2D">
              <w:rPr>
                <w:rFonts w:cs="Arial"/>
                <w:b/>
                <w:bCs/>
                <w:sz w:val="24"/>
              </w:rPr>
              <w:t>Discussions</w:t>
            </w:r>
          </w:p>
          <w:p w14:paraId="699135CA" w14:textId="77777777" w:rsidR="00921483" w:rsidRPr="000B435C" w:rsidRDefault="00921483" w:rsidP="00921483">
            <w:pPr>
              <w:pStyle w:val="ListParagraph"/>
              <w:numPr>
                <w:ilvl w:val="0"/>
                <w:numId w:val="20"/>
              </w:numPr>
              <w:spacing w:before="0" w:after="0" w:line="360" w:lineRule="auto"/>
              <w:rPr>
                <w:rFonts w:cs="Arial"/>
                <w:sz w:val="24"/>
              </w:rPr>
            </w:pPr>
            <w:r>
              <w:rPr>
                <w:rFonts w:cs="Arial"/>
                <w:sz w:val="24"/>
              </w:rPr>
              <w:t>Define the estimate value for the tasks</w:t>
            </w:r>
          </w:p>
        </w:tc>
      </w:tr>
    </w:tbl>
    <w:p w14:paraId="38817EBD" w14:textId="77777777" w:rsidR="00D51836" w:rsidRDefault="00D51836" w:rsidP="00D51836">
      <w:pPr>
        <w:ind w:firstLine="0"/>
        <w:rPr>
          <w:rFonts w:cs="Arial"/>
          <w:sz w:val="24"/>
        </w:rPr>
      </w:pPr>
    </w:p>
    <w:p w14:paraId="782CEA87" w14:textId="77777777" w:rsidR="00921483" w:rsidRDefault="00921483" w:rsidP="00921483">
      <w:pPr>
        <w:rPr>
          <w:rFonts w:cs="Arial"/>
          <w:sz w:val="24"/>
        </w:rPr>
      </w:pPr>
    </w:p>
    <w:tbl>
      <w:tblPr>
        <w:tblStyle w:val="TableGrid"/>
        <w:tblW w:w="0" w:type="auto"/>
        <w:tblLook w:val="04A0" w:firstRow="1" w:lastRow="0" w:firstColumn="1" w:lastColumn="0" w:noHBand="0" w:noVBand="1"/>
      </w:tblPr>
      <w:tblGrid>
        <w:gridCol w:w="4718"/>
        <w:gridCol w:w="4541"/>
      </w:tblGrid>
      <w:tr w:rsidR="00921483" w:rsidRPr="00E16A2D" w14:paraId="1FFC3FB9" w14:textId="77777777" w:rsidTr="00880BF9">
        <w:trPr>
          <w:trHeight w:val="383"/>
        </w:trPr>
        <w:tc>
          <w:tcPr>
            <w:tcW w:w="4718" w:type="dxa"/>
          </w:tcPr>
          <w:p w14:paraId="6E2E29CD" w14:textId="77777777" w:rsidR="00921483" w:rsidRPr="00E16A2D" w:rsidRDefault="00921483" w:rsidP="00880BF9">
            <w:pPr>
              <w:spacing w:line="480" w:lineRule="auto"/>
              <w:rPr>
                <w:rFonts w:cs="Arial"/>
                <w:b/>
                <w:bCs/>
                <w:sz w:val="24"/>
              </w:rPr>
            </w:pPr>
            <w:r w:rsidRPr="00E16A2D">
              <w:rPr>
                <w:rFonts w:cs="Arial"/>
                <w:b/>
                <w:bCs/>
                <w:sz w:val="24"/>
              </w:rPr>
              <w:t>Meeting Number</w:t>
            </w:r>
          </w:p>
        </w:tc>
        <w:tc>
          <w:tcPr>
            <w:tcW w:w="4540" w:type="dxa"/>
          </w:tcPr>
          <w:p w14:paraId="7C067D27" w14:textId="77777777" w:rsidR="00921483" w:rsidRPr="00E16A2D" w:rsidRDefault="00921483" w:rsidP="00880BF9">
            <w:pPr>
              <w:spacing w:line="480" w:lineRule="auto"/>
              <w:rPr>
                <w:rFonts w:cs="Arial"/>
                <w:sz w:val="24"/>
              </w:rPr>
            </w:pPr>
            <w:r>
              <w:rPr>
                <w:rFonts w:cs="Arial"/>
                <w:sz w:val="24"/>
              </w:rPr>
              <w:t>10 (Sprint Review)</w:t>
            </w:r>
          </w:p>
        </w:tc>
      </w:tr>
      <w:tr w:rsidR="00921483" w:rsidRPr="00E16A2D" w14:paraId="154F5562" w14:textId="77777777" w:rsidTr="00880BF9">
        <w:trPr>
          <w:trHeight w:val="782"/>
        </w:trPr>
        <w:tc>
          <w:tcPr>
            <w:tcW w:w="4718" w:type="dxa"/>
          </w:tcPr>
          <w:p w14:paraId="2B256E1B" w14:textId="77777777" w:rsidR="00921483" w:rsidRPr="00E16A2D" w:rsidRDefault="00921483" w:rsidP="00880BF9">
            <w:pPr>
              <w:spacing w:line="480" w:lineRule="auto"/>
              <w:rPr>
                <w:rFonts w:cs="Arial"/>
                <w:b/>
                <w:bCs/>
                <w:sz w:val="24"/>
              </w:rPr>
            </w:pPr>
            <w:r w:rsidRPr="00E16A2D">
              <w:rPr>
                <w:rFonts w:cs="Arial"/>
                <w:b/>
                <w:bCs/>
                <w:sz w:val="24"/>
              </w:rPr>
              <w:t>Date</w:t>
            </w:r>
          </w:p>
          <w:p w14:paraId="55FDC9BD" w14:textId="77777777" w:rsidR="00921483" w:rsidRPr="00E16A2D" w:rsidRDefault="00921483" w:rsidP="00880BF9">
            <w:pPr>
              <w:spacing w:line="480" w:lineRule="auto"/>
              <w:rPr>
                <w:rFonts w:cs="Arial"/>
                <w:b/>
                <w:bCs/>
                <w:sz w:val="24"/>
              </w:rPr>
            </w:pPr>
            <w:r w:rsidRPr="00E16A2D">
              <w:rPr>
                <w:rFonts w:cs="Arial"/>
                <w:b/>
                <w:bCs/>
                <w:sz w:val="24"/>
              </w:rPr>
              <w:t>Meeting time</w:t>
            </w:r>
          </w:p>
        </w:tc>
        <w:tc>
          <w:tcPr>
            <w:tcW w:w="4540" w:type="dxa"/>
          </w:tcPr>
          <w:p w14:paraId="04313FE4" w14:textId="77777777" w:rsidR="00921483" w:rsidRDefault="00921483" w:rsidP="00880BF9">
            <w:pPr>
              <w:spacing w:line="480" w:lineRule="auto"/>
              <w:rPr>
                <w:rFonts w:cs="Arial"/>
                <w:sz w:val="24"/>
              </w:rPr>
            </w:pPr>
            <w:r>
              <w:rPr>
                <w:rFonts w:cs="Arial"/>
                <w:sz w:val="24"/>
              </w:rPr>
              <w:t>25 October, 2020.</w:t>
            </w:r>
          </w:p>
          <w:p w14:paraId="706CB457" w14:textId="77777777" w:rsidR="00921483" w:rsidRPr="00E16A2D" w:rsidRDefault="00921483" w:rsidP="00880BF9">
            <w:pPr>
              <w:spacing w:line="480" w:lineRule="auto"/>
              <w:rPr>
                <w:rFonts w:cs="Arial"/>
                <w:sz w:val="24"/>
              </w:rPr>
            </w:pPr>
            <w:r>
              <w:rPr>
                <w:rFonts w:cs="Arial"/>
                <w:sz w:val="24"/>
              </w:rPr>
              <w:t>1 hour 30 minutes.</w:t>
            </w:r>
          </w:p>
        </w:tc>
      </w:tr>
      <w:tr w:rsidR="00921483" w:rsidRPr="00E16A2D" w14:paraId="3F39606F" w14:textId="77777777" w:rsidTr="00880BF9">
        <w:trPr>
          <w:trHeight w:val="383"/>
        </w:trPr>
        <w:tc>
          <w:tcPr>
            <w:tcW w:w="4718" w:type="dxa"/>
          </w:tcPr>
          <w:p w14:paraId="1F8B5A1C" w14:textId="77777777" w:rsidR="00921483" w:rsidRPr="00E16A2D" w:rsidRDefault="00921483" w:rsidP="00880BF9">
            <w:pPr>
              <w:spacing w:line="480" w:lineRule="auto"/>
              <w:rPr>
                <w:rFonts w:cs="Arial"/>
                <w:b/>
                <w:bCs/>
                <w:sz w:val="24"/>
              </w:rPr>
            </w:pPr>
            <w:r w:rsidRPr="00E16A2D">
              <w:rPr>
                <w:rFonts w:cs="Arial"/>
                <w:b/>
                <w:bCs/>
                <w:sz w:val="24"/>
              </w:rPr>
              <w:t>Absentee</w:t>
            </w:r>
          </w:p>
        </w:tc>
        <w:tc>
          <w:tcPr>
            <w:tcW w:w="4540" w:type="dxa"/>
          </w:tcPr>
          <w:p w14:paraId="400C9EEA" w14:textId="77777777" w:rsidR="00921483" w:rsidRPr="00E16A2D" w:rsidRDefault="00921483" w:rsidP="00880BF9">
            <w:pPr>
              <w:spacing w:line="480" w:lineRule="auto"/>
              <w:rPr>
                <w:rFonts w:cs="Arial"/>
                <w:sz w:val="24"/>
              </w:rPr>
            </w:pPr>
            <w:r>
              <w:rPr>
                <w:rFonts w:cs="Arial"/>
                <w:sz w:val="24"/>
              </w:rPr>
              <w:t>None.</w:t>
            </w:r>
          </w:p>
        </w:tc>
      </w:tr>
      <w:tr w:rsidR="00921483" w:rsidRPr="00E16A2D" w14:paraId="0FF59B9D" w14:textId="77777777" w:rsidTr="00880BF9">
        <w:trPr>
          <w:trHeight w:val="383"/>
        </w:trPr>
        <w:tc>
          <w:tcPr>
            <w:tcW w:w="9259" w:type="dxa"/>
            <w:gridSpan w:val="2"/>
          </w:tcPr>
          <w:p w14:paraId="17354B9B" w14:textId="77777777" w:rsidR="00921483" w:rsidRPr="00E16A2D" w:rsidRDefault="00921483" w:rsidP="00880BF9">
            <w:pPr>
              <w:rPr>
                <w:rFonts w:cs="Arial"/>
                <w:b/>
                <w:bCs/>
                <w:sz w:val="24"/>
              </w:rPr>
            </w:pPr>
            <w:r w:rsidRPr="00E16A2D">
              <w:rPr>
                <w:rFonts w:cs="Arial"/>
                <w:b/>
                <w:bCs/>
                <w:sz w:val="24"/>
              </w:rPr>
              <w:t>Discussions</w:t>
            </w:r>
          </w:p>
          <w:p w14:paraId="72A24582" w14:textId="77777777" w:rsidR="00921483" w:rsidRDefault="00921483" w:rsidP="00921483">
            <w:pPr>
              <w:pStyle w:val="ListParagraph"/>
              <w:numPr>
                <w:ilvl w:val="0"/>
                <w:numId w:val="20"/>
              </w:numPr>
              <w:spacing w:before="0" w:after="0" w:line="360" w:lineRule="auto"/>
              <w:rPr>
                <w:rFonts w:cs="Arial"/>
                <w:sz w:val="24"/>
              </w:rPr>
            </w:pPr>
            <w:r>
              <w:rPr>
                <w:rFonts w:cs="Arial"/>
                <w:sz w:val="24"/>
              </w:rPr>
              <w:t>Discuss about the process.</w:t>
            </w:r>
          </w:p>
          <w:p w14:paraId="56518203" w14:textId="77777777" w:rsidR="00921483" w:rsidRPr="00B37D10" w:rsidRDefault="00921483" w:rsidP="00921483">
            <w:pPr>
              <w:pStyle w:val="ListParagraph"/>
              <w:numPr>
                <w:ilvl w:val="0"/>
                <w:numId w:val="20"/>
              </w:numPr>
              <w:spacing w:before="0" w:after="0" w:line="360" w:lineRule="auto"/>
              <w:rPr>
                <w:rFonts w:cs="Arial"/>
                <w:sz w:val="24"/>
              </w:rPr>
            </w:pPr>
            <w:r>
              <w:rPr>
                <w:rFonts w:cs="Arial"/>
                <w:sz w:val="24"/>
              </w:rPr>
              <w:t>Discuss about the difficulties.</w:t>
            </w:r>
          </w:p>
        </w:tc>
      </w:tr>
      <w:tr w:rsidR="00921483" w:rsidRPr="00E16A2D" w14:paraId="63D34636" w14:textId="77777777" w:rsidTr="00880BF9">
        <w:trPr>
          <w:trHeight w:val="383"/>
        </w:trPr>
        <w:tc>
          <w:tcPr>
            <w:tcW w:w="9259" w:type="dxa"/>
            <w:gridSpan w:val="2"/>
          </w:tcPr>
          <w:p w14:paraId="5C5F8670" w14:textId="77777777" w:rsidR="00921483" w:rsidRDefault="00921483" w:rsidP="00880BF9">
            <w:pPr>
              <w:rPr>
                <w:rFonts w:cs="Arial"/>
                <w:b/>
                <w:bCs/>
                <w:sz w:val="24"/>
              </w:rPr>
            </w:pPr>
            <w:r>
              <w:rPr>
                <w:rFonts w:cs="Arial"/>
                <w:b/>
                <w:bCs/>
                <w:sz w:val="24"/>
              </w:rPr>
              <w:t>Outcomes</w:t>
            </w:r>
          </w:p>
          <w:p w14:paraId="57B55D90" w14:textId="77777777" w:rsidR="00921483" w:rsidRPr="00E16A2D" w:rsidRDefault="00921483" w:rsidP="00921483">
            <w:pPr>
              <w:pStyle w:val="ListParagraph"/>
              <w:numPr>
                <w:ilvl w:val="0"/>
                <w:numId w:val="20"/>
              </w:numPr>
              <w:spacing w:before="0" w:after="0" w:line="360" w:lineRule="auto"/>
              <w:rPr>
                <w:rFonts w:cs="Arial"/>
                <w:b/>
                <w:bCs/>
                <w:sz w:val="24"/>
              </w:rPr>
            </w:pPr>
            <w:r w:rsidRPr="00E1290A">
              <w:rPr>
                <w:rFonts w:cs="Arial"/>
                <w:sz w:val="24"/>
              </w:rPr>
              <w:t xml:space="preserve">The sprint will not be finished in time because it takes time more than </w:t>
            </w:r>
            <w:proofErr w:type="spellStart"/>
            <w:r w:rsidRPr="00E1290A">
              <w:rPr>
                <w:rFonts w:cs="Arial"/>
                <w:sz w:val="24"/>
              </w:rPr>
              <w:t>expexted</w:t>
            </w:r>
            <w:proofErr w:type="spellEnd"/>
            <w:r w:rsidRPr="00E1290A">
              <w:rPr>
                <w:rFonts w:cs="Arial"/>
                <w:sz w:val="24"/>
              </w:rPr>
              <w:t xml:space="preserve"> in the authorization task.</w:t>
            </w:r>
          </w:p>
        </w:tc>
      </w:tr>
    </w:tbl>
    <w:p w14:paraId="3B396AD9" w14:textId="77777777" w:rsidR="00921483" w:rsidRDefault="00921483" w:rsidP="00921483">
      <w:pPr>
        <w:rPr>
          <w:rFonts w:cs="Arial"/>
          <w:sz w:val="24"/>
        </w:rPr>
      </w:pPr>
    </w:p>
    <w:p w14:paraId="105FD7F4" w14:textId="133CDF0F" w:rsidR="00D51D90" w:rsidRDefault="00921483" w:rsidP="00921483">
      <w:pPr>
        <w:pStyle w:val="SectionTitle"/>
        <w:rPr>
          <w:rFonts w:cs="Arial"/>
        </w:rPr>
      </w:pPr>
      <w:r>
        <w:rPr>
          <w:rFonts w:cs="Arial"/>
        </w:rPr>
        <w:lastRenderedPageBreak/>
        <w:br w:type="page"/>
      </w:r>
      <w:bookmarkStart w:id="19" w:name="_Toc54473570"/>
      <w:r w:rsidR="007F3FE2">
        <w:rPr>
          <w:rFonts w:cs="Arial"/>
        </w:rPr>
        <w:lastRenderedPageBreak/>
        <w:t>Testing</w:t>
      </w:r>
      <w:bookmarkEnd w:id="19"/>
    </w:p>
    <w:p w14:paraId="754E902B" w14:textId="77777777" w:rsidR="007F3FE2" w:rsidRPr="00A23408" w:rsidRDefault="007F3FE2" w:rsidP="007F3FE2">
      <w:pPr>
        <w:pStyle w:val="Heading1"/>
      </w:pPr>
      <w:bookmarkStart w:id="20" w:name="_Toc54473571"/>
      <w:r>
        <w:t>Test Plan</w:t>
      </w:r>
      <w:bookmarkEnd w:id="20"/>
    </w:p>
    <w:tbl>
      <w:tblPr>
        <w:tblStyle w:val="TableGrid"/>
        <w:tblpPr w:leftFromText="180" w:rightFromText="180" w:vertAnchor="page" w:horzAnchor="margin" w:tblpXSpec="center" w:tblpY="4132"/>
        <w:tblW w:w="9808" w:type="dxa"/>
        <w:tblLook w:val="04A0" w:firstRow="1" w:lastRow="0" w:firstColumn="1" w:lastColumn="0" w:noHBand="0" w:noVBand="1"/>
      </w:tblPr>
      <w:tblGrid>
        <w:gridCol w:w="1071"/>
        <w:gridCol w:w="2831"/>
        <w:gridCol w:w="2848"/>
        <w:gridCol w:w="3058"/>
      </w:tblGrid>
      <w:tr w:rsidR="007F3FE2" w:rsidRPr="009C0E4B" w14:paraId="1EA4839A" w14:textId="77777777" w:rsidTr="00880BF9">
        <w:trPr>
          <w:trHeight w:val="262"/>
        </w:trPr>
        <w:tc>
          <w:tcPr>
            <w:tcW w:w="1071" w:type="dxa"/>
          </w:tcPr>
          <w:p w14:paraId="61FDB622" w14:textId="77777777" w:rsidR="007F3FE2" w:rsidRPr="009C0E4B" w:rsidRDefault="007F3FE2" w:rsidP="007F3FE2">
            <w:pPr>
              <w:ind w:firstLine="0"/>
            </w:pPr>
            <w:r>
              <w:t>1</w:t>
            </w:r>
          </w:p>
        </w:tc>
        <w:tc>
          <w:tcPr>
            <w:tcW w:w="2831" w:type="dxa"/>
          </w:tcPr>
          <w:p w14:paraId="5D412193" w14:textId="637C67FE" w:rsidR="007F3FE2" w:rsidRPr="009C0E4B" w:rsidRDefault="007F3FE2" w:rsidP="007F3FE2">
            <w:pPr>
              <w:ind w:firstLine="0"/>
            </w:pPr>
            <w:r w:rsidRPr="009C0E4B">
              <w:t>Member/ Student Register Page</w:t>
            </w:r>
          </w:p>
        </w:tc>
        <w:tc>
          <w:tcPr>
            <w:tcW w:w="2848" w:type="dxa"/>
          </w:tcPr>
          <w:p w14:paraId="26B1DB79" w14:textId="77777777" w:rsidR="007F3FE2" w:rsidRPr="009C0E4B" w:rsidRDefault="007F3FE2" w:rsidP="007F3FE2">
            <w:pPr>
              <w:ind w:firstLine="0"/>
            </w:pPr>
            <w:r w:rsidRPr="009C0E4B">
              <w:t>Test the registration info data that are registered to the database and fill the date and click the summit button.</w:t>
            </w:r>
          </w:p>
        </w:tc>
        <w:tc>
          <w:tcPr>
            <w:tcW w:w="3058" w:type="dxa"/>
          </w:tcPr>
          <w:p w14:paraId="103D66FC" w14:textId="77777777" w:rsidR="007F3FE2" w:rsidRPr="009C0E4B" w:rsidRDefault="007F3FE2" w:rsidP="007F3FE2">
            <w:pPr>
              <w:ind w:firstLine="0"/>
            </w:pPr>
            <w:r w:rsidRPr="009C0E4B">
              <w:t>The data of the registration will be showing register save successfully and save the data in database.</w:t>
            </w:r>
          </w:p>
        </w:tc>
      </w:tr>
      <w:tr w:rsidR="007F3FE2" w:rsidRPr="009C0E4B" w14:paraId="1DD88C57" w14:textId="77777777" w:rsidTr="00880BF9">
        <w:trPr>
          <w:trHeight w:val="262"/>
        </w:trPr>
        <w:tc>
          <w:tcPr>
            <w:tcW w:w="1071" w:type="dxa"/>
          </w:tcPr>
          <w:p w14:paraId="28596B4F" w14:textId="77777777" w:rsidR="007F3FE2" w:rsidRPr="009C0E4B" w:rsidRDefault="007F3FE2" w:rsidP="007F3FE2">
            <w:pPr>
              <w:ind w:firstLine="0"/>
            </w:pPr>
            <w:r>
              <w:t>2</w:t>
            </w:r>
          </w:p>
        </w:tc>
        <w:tc>
          <w:tcPr>
            <w:tcW w:w="2831" w:type="dxa"/>
          </w:tcPr>
          <w:p w14:paraId="097690AA" w14:textId="77777777" w:rsidR="007F3FE2" w:rsidRPr="009C0E4B" w:rsidRDefault="007F3FE2" w:rsidP="007F3FE2">
            <w:pPr>
              <w:ind w:firstLine="0"/>
            </w:pPr>
            <w:r w:rsidRPr="009C0E4B">
              <w:t>Member Login Page</w:t>
            </w:r>
          </w:p>
        </w:tc>
        <w:tc>
          <w:tcPr>
            <w:tcW w:w="2848" w:type="dxa"/>
          </w:tcPr>
          <w:p w14:paraId="249890DE" w14:textId="77777777" w:rsidR="007F3FE2" w:rsidRPr="009C0E4B" w:rsidRDefault="007F3FE2" w:rsidP="007F3FE2">
            <w:pPr>
              <w:ind w:firstLine="0"/>
            </w:pPr>
            <w:r w:rsidRPr="009C0E4B">
              <w:t>Login form from registration user name and password fill pass and click the summit button.</w:t>
            </w:r>
          </w:p>
        </w:tc>
        <w:tc>
          <w:tcPr>
            <w:tcW w:w="3058" w:type="dxa"/>
          </w:tcPr>
          <w:p w14:paraId="0BFA5697" w14:textId="77777777" w:rsidR="007F3FE2" w:rsidRPr="009C0E4B" w:rsidRDefault="007F3FE2" w:rsidP="007F3FE2">
            <w:pPr>
              <w:ind w:firstLine="0"/>
            </w:pPr>
            <w:r w:rsidRPr="009C0E4B">
              <w:t>Show the user account details and can be choose button update my account and update my arts and cannel.</w:t>
            </w:r>
          </w:p>
        </w:tc>
      </w:tr>
      <w:tr w:rsidR="007F3FE2" w:rsidRPr="009C0E4B" w14:paraId="7522F12E" w14:textId="77777777" w:rsidTr="00880BF9">
        <w:trPr>
          <w:trHeight w:val="276"/>
        </w:trPr>
        <w:tc>
          <w:tcPr>
            <w:tcW w:w="1071" w:type="dxa"/>
          </w:tcPr>
          <w:p w14:paraId="178CA2E6" w14:textId="77777777" w:rsidR="007F3FE2" w:rsidRPr="009C0E4B" w:rsidRDefault="007F3FE2" w:rsidP="007F3FE2">
            <w:pPr>
              <w:ind w:firstLine="0"/>
            </w:pPr>
            <w:r>
              <w:t>3</w:t>
            </w:r>
          </w:p>
        </w:tc>
        <w:tc>
          <w:tcPr>
            <w:tcW w:w="2831" w:type="dxa"/>
          </w:tcPr>
          <w:p w14:paraId="09521B5D" w14:textId="36AE6872" w:rsidR="007F3FE2" w:rsidRPr="009C0E4B" w:rsidRDefault="007F3FE2" w:rsidP="007F3FE2">
            <w:pPr>
              <w:ind w:firstLine="0"/>
            </w:pPr>
            <w:r w:rsidRPr="009C0E4B">
              <w:t>Admin Login Page</w:t>
            </w:r>
          </w:p>
        </w:tc>
        <w:tc>
          <w:tcPr>
            <w:tcW w:w="2848" w:type="dxa"/>
          </w:tcPr>
          <w:p w14:paraId="2DF06F0A" w14:textId="77777777" w:rsidR="007F3FE2" w:rsidRPr="009C0E4B" w:rsidRDefault="007F3FE2" w:rsidP="007F3FE2">
            <w:pPr>
              <w:ind w:firstLine="0"/>
            </w:pPr>
            <w:r w:rsidRPr="009C0E4B">
              <w:t>Click the create button and drop box from fills the admin details and click the summit button</w:t>
            </w:r>
          </w:p>
        </w:tc>
        <w:tc>
          <w:tcPr>
            <w:tcW w:w="3058" w:type="dxa"/>
          </w:tcPr>
          <w:p w14:paraId="7BE0AB92" w14:textId="77777777" w:rsidR="007F3FE2" w:rsidRPr="009C0E4B" w:rsidRDefault="007F3FE2" w:rsidP="007F3FE2">
            <w:pPr>
              <w:ind w:firstLine="0"/>
            </w:pPr>
            <w:r w:rsidRPr="009C0E4B">
              <w:t>Show the admin login account creating is successfully and save the data in database</w:t>
            </w:r>
          </w:p>
        </w:tc>
      </w:tr>
      <w:tr w:rsidR="007F3FE2" w:rsidRPr="009C0E4B" w14:paraId="235DECE5" w14:textId="77777777" w:rsidTr="00880BF9">
        <w:trPr>
          <w:trHeight w:val="262"/>
        </w:trPr>
        <w:tc>
          <w:tcPr>
            <w:tcW w:w="1071" w:type="dxa"/>
          </w:tcPr>
          <w:p w14:paraId="588B5657" w14:textId="77777777" w:rsidR="007F3FE2" w:rsidRPr="009C0E4B" w:rsidRDefault="007F3FE2" w:rsidP="007F3FE2">
            <w:pPr>
              <w:ind w:firstLine="0"/>
            </w:pPr>
            <w:r>
              <w:t>4</w:t>
            </w:r>
          </w:p>
        </w:tc>
        <w:tc>
          <w:tcPr>
            <w:tcW w:w="2831" w:type="dxa"/>
          </w:tcPr>
          <w:p w14:paraId="747C1F58" w14:textId="5BE9A9D7" w:rsidR="007F3FE2" w:rsidRPr="009C0E4B" w:rsidRDefault="007F3FE2" w:rsidP="007F3FE2">
            <w:pPr>
              <w:ind w:firstLine="0"/>
            </w:pPr>
            <w:r w:rsidRPr="009C0E4B">
              <w:t>Article Upload page by admin</w:t>
            </w:r>
          </w:p>
        </w:tc>
        <w:tc>
          <w:tcPr>
            <w:tcW w:w="2848" w:type="dxa"/>
          </w:tcPr>
          <w:p w14:paraId="58CB67B5" w14:textId="77777777" w:rsidR="007F3FE2" w:rsidRPr="009C0E4B" w:rsidRDefault="007F3FE2" w:rsidP="007F3FE2">
            <w:pPr>
              <w:ind w:firstLine="0"/>
            </w:pPr>
            <w:r w:rsidRPr="009C0E4B">
              <w:t>Click the create article button and fail details and upload</w:t>
            </w:r>
          </w:p>
        </w:tc>
        <w:tc>
          <w:tcPr>
            <w:tcW w:w="3058" w:type="dxa"/>
          </w:tcPr>
          <w:p w14:paraId="0E566499" w14:textId="77777777" w:rsidR="007F3FE2" w:rsidRPr="009C0E4B" w:rsidRDefault="007F3FE2" w:rsidP="007F3FE2">
            <w:pPr>
              <w:ind w:firstLine="0"/>
            </w:pPr>
            <w:r w:rsidRPr="009C0E4B">
              <w:t>Show the Article upload is complete successfully and save the data in database</w:t>
            </w:r>
          </w:p>
        </w:tc>
      </w:tr>
      <w:tr w:rsidR="007F3FE2" w:rsidRPr="009C0E4B" w14:paraId="26F65B17" w14:textId="77777777" w:rsidTr="00880BF9">
        <w:trPr>
          <w:trHeight w:val="262"/>
        </w:trPr>
        <w:tc>
          <w:tcPr>
            <w:tcW w:w="1071" w:type="dxa"/>
          </w:tcPr>
          <w:p w14:paraId="6555C037" w14:textId="77777777" w:rsidR="007F3FE2" w:rsidRPr="009C0E4B" w:rsidRDefault="007F3FE2" w:rsidP="007F3FE2">
            <w:pPr>
              <w:ind w:firstLine="0"/>
            </w:pPr>
            <w:r>
              <w:t>5</w:t>
            </w:r>
          </w:p>
        </w:tc>
        <w:tc>
          <w:tcPr>
            <w:tcW w:w="2831" w:type="dxa"/>
          </w:tcPr>
          <w:p w14:paraId="25BBF292" w14:textId="77777777" w:rsidR="007F3FE2" w:rsidRPr="009C0E4B" w:rsidRDefault="007F3FE2" w:rsidP="007F3FE2">
            <w:pPr>
              <w:ind w:firstLine="0"/>
            </w:pPr>
            <w:r w:rsidRPr="009C0E4B">
              <w:t>Edit Article page for student</w:t>
            </w:r>
          </w:p>
        </w:tc>
        <w:tc>
          <w:tcPr>
            <w:tcW w:w="2848" w:type="dxa"/>
          </w:tcPr>
          <w:p w14:paraId="365596CB" w14:textId="77777777" w:rsidR="007F3FE2" w:rsidRPr="009C0E4B" w:rsidRDefault="007F3FE2" w:rsidP="007F3FE2">
            <w:pPr>
              <w:ind w:firstLine="0"/>
            </w:pPr>
            <w:r w:rsidRPr="009C0E4B">
              <w:t>Student can article edit for click the article and edit and editing complete click the update button</w:t>
            </w:r>
          </w:p>
        </w:tc>
        <w:tc>
          <w:tcPr>
            <w:tcW w:w="3058" w:type="dxa"/>
          </w:tcPr>
          <w:p w14:paraId="0C86B5BA" w14:textId="77777777" w:rsidR="007F3FE2" w:rsidRPr="009C0E4B" w:rsidRDefault="007F3FE2" w:rsidP="007F3FE2">
            <w:pPr>
              <w:ind w:firstLine="0"/>
            </w:pPr>
            <w:r w:rsidRPr="009C0E4B">
              <w:t>Show the article edit is successfully and save the data in database</w:t>
            </w:r>
          </w:p>
        </w:tc>
      </w:tr>
      <w:tr w:rsidR="007F3FE2" w:rsidRPr="009C0E4B" w14:paraId="0A058BF1" w14:textId="77777777" w:rsidTr="00880BF9">
        <w:trPr>
          <w:trHeight w:val="262"/>
        </w:trPr>
        <w:tc>
          <w:tcPr>
            <w:tcW w:w="1071" w:type="dxa"/>
          </w:tcPr>
          <w:p w14:paraId="541155E0" w14:textId="77777777" w:rsidR="007F3FE2" w:rsidRPr="009C0E4B" w:rsidRDefault="007F3FE2" w:rsidP="007F3FE2">
            <w:pPr>
              <w:ind w:firstLine="0"/>
            </w:pPr>
            <w:r>
              <w:t>6</w:t>
            </w:r>
          </w:p>
        </w:tc>
        <w:tc>
          <w:tcPr>
            <w:tcW w:w="2831" w:type="dxa"/>
          </w:tcPr>
          <w:p w14:paraId="38184805" w14:textId="2E258170" w:rsidR="007F3FE2" w:rsidRPr="009C0E4B" w:rsidRDefault="007F3FE2" w:rsidP="007F3FE2">
            <w:pPr>
              <w:ind w:firstLine="0"/>
            </w:pPr>
            <w:r w:rsidRPr="009C0E4B">
              <w:t>Marketing Coordinator Register Page</w:t>
            </w:r>
          </w:p>
          <w:p w14:paraId="168FB2E6" w14:textId="77777777" w:rsidR="007F3FE2" w:rsidRPr="009C0E4B" w:rsidRDefault="007F3FE2" w:rsidP="007F3FE2">
            <w:pPr>
              <w:ind w:firstLine="0"/>
            </w:pPr>
          </w:p>
        </w:tc>
        <w:tc>
          <w:tcPr>
            <w:tcW w:w="2848" w:type="dxa"/>
          </w:tcPr>
          <w:p w14:paraId="21CED52F" w14:textId="77777777" w:rsidR="007F3FE2" w:rsidRPr="009C0E4B" w:rsidRDefault="007F3FE2" w:rsidP="007F3FE2">
            <w:pPr>
              <w:ind w:firstLine="0"/>
            </w:pPr>
            <w:r w:rsidRPr="009C0E4B">
              <w:lastRenderedPageBreak/>
              <w:t xml:space="preserve">Login for registering Marketing Coordinator </w:t>
            </w:r>
            <w:r w:rsidRPr="009C0E4B">
              <w:lastRenderedPageBreak/>
              <w:t>click the register page and fail the details and click the summit button</w:t>
            </w:r>
          </w:p>
        </w:tc>
        <w:tc>
          <w:tcPr>
            <w:tcW w:w="3058" w:type="dxa"/>
          </w:tcPr>
          <w:p w14:paraId="16D52553" w14:textId="6FE3617A" w:rsidR="007F3FE2" w:rsidRPr="009C0E4B" w:rsidRDefault="007F3FE2" w:rsidP="007F3FE2">
            <w:pPr>
              <w:ind w:firstLine="0"/>
            </w:pPr>
            <w:r w:rsidRPr="009C0E4B">
              <w:lastRenderedPageBreak/>
              <w:t xml:space="preserve">Show the complete successfully Marketing </w:t>
            </w:r>
            <w:r w:rsidRPr="009C0E4B">
              <w:lastRenderedPageBreak/>
              <w:t>Coordinator register and save the data in database</w:t>
            </w:r>
          </w:p>
        </w:tc>
      </w:tr>
      <w:tr w:rsidR="007F3FE2" w:rsidRPr="009C0E4B" w14:paraId="55C478FB" w14:textId="77777777" w:rsidTr="00880BF9">
        <w:trPr>
          <w:trHeight w:val="262"/>
        </w:trPr>
        <w:tc>
          <w:tcPr>
            <w:tcW w:w="1071" w:type="dxa"/>
          </w:tcPr>
          <w:p w14:paraId="11D6452A" w14:textId="77777777" w:rsidR="007F3FE2" w:rsidRPr="009C0E4B" w:rsidRDefault="007F3FE2" w:rsidP="007F3FE2">
            <w:pPr>
              <w:ind w:firstLine="0"/>
            </w:pPr>
            <w:r>
              <w:lastRenderedPageBreak/>
              <w:t>7</w:t>
            </w:r>
          </w:p>
        </w:tc>
        <w:tc>
          <w:tcPr>
            <w:tcW w:w="2831" w:type="dxa"/>
          </w:tcPr>
          <w:p w14:paraId="642820F7" w14:textId="011F8394" w:rsidR="007F3FE2" w:rsidRPr="009C0E4B" w:rsidRDefault="007F3FE2" w:rsidP="007F3FE2">
            <w:pPr>
              <w:ind w:firstLine="0"/>
            </w:pPr>
            <w:r w:rsidRPr="009C0E4B">
              <w:t>Marketing Coordinator Login Page</w:t>
            </w:r>
          </w:p>
        </w:tc>
        <w:tc>
          <w:tcPr>
            <w:tcW w:w="2848" w:type="dxa"/>
          </w:tcPr>
          <w:p w14:paraId="72859339" w14:textId="77777777" w:rsidR="007F3FE2" w:rsidRPr="009C0E4B" w:rsidRDefault="007F3FE2" w:rsidP="007F3FE2">
            <w:pPr>
              <w:ind w:firstLine="0"/>
            </w:pPr>
            <w:r w:rsidRPr="009C0E4B">
              <w:t>Login for click the login page and fill the user name password click the login button.</w:t>
            </w:r>
          </w:p>
        </w:tc>
        <w:tc>
          <w:tcPr>
            <w:tcW w:w="3058" w:type="dxa"/>
          </w:tcPr>
          <w:p w14:paraId="096DD657" w14:textId="77777777" w:rsidR="007F3FE2" w:rsidRPr="009C0E4B" w:rsidRDefault="007F3FE2" w:rsidP="007F3FE2">
            <w:pPr>
              <w:ind w:firstLine="0"/>
            </w:pPr>
            <w:r w:rsidRPr="009C0E4B">
              <w:t>Login successfully and user can use magazines web and sabe the data in database</w:t>
            </w:r>
          </w:p>
        </w:tc>
      </w:tr>
      <w:tr w:rsidR="007F3FE2" w:rsidRPr="009C0E4B" w14:paraId="0F026BF6" w14:textId="77777777" w:rsidTr="00880BF9">
        <w:trPr>
          <w:trHeight w:val="276"/>
        </w:trPr>
        <w:tc>
          <w:tcPr>
            <w:tcW w:w="1071" w:type="dxa"/>
          </w:tcPr>
          <w:p w14:paraId="6D6229EB" w14:textId="77777777" w:rsidR="007F3FE2" w:rsidRPr="009C0E4B" w:rsidRDefault="007F3FE2" w:rsidP="007F3FE2">
            <w:pPr>
              <w:ind w:firstLine="0"/>
            </w:pPr>
            <w:r>
              <w:t>8</w:t>
            </w:r>
          </w:p>
        </w:tc>
        <w:tc>
          <w:tcPr>
            <w:tcW w:w="2831" w:type="dxa"/>
          </w:tcPr>
          <w:p w14:paraId="69EF1C6C" w14:textId="77777777" w:rsidR="007F3FE2" w:rsidRPr="009C0E4B" w:rsidRDefault="007F3FE2" w:rsidP="007F3FE2">
            <w:pPr>
              <w:ind w:firstLine="0"/>
            </w:pPr>
            <w:r w:rsidRPr="009C0E4B">
              <w:t>Marketing Manager Register Page</w:t>
            </w:r>
          </w:p>
        </w:tc>
        <w:tc>
          <w:tcPr>
            <w:tcW w:w="2848" w:type="dxa"/>
          </w:tcPr>
          <w:p w14:paraId="15224569" w14:textId="77777777" w:rsidR="007F3FE2" w:rsidRPr="009C0E4B" w:rsidRDefault="007F3FE2" w:rsidP="007F3FE2">
            <w:pPr>
              <w:ind w:firstLine="0"/>
            </w:pPr>
            <w:r w:rsidRPr="009C0E4B">
              <w:t>Registering for click the register page and fill the user details and click summit button</w:t>
            </w:r>
          </w:p>
        </w:tc>
        <w:tc>
          <w:tcPr>
            <w:tcW w:w="3058" w:type="dxa"/>
          </w:tcPr>
          <w:p w14:paraId="5ECD8F61" w14:textId="77777777" w:rsidR="007F3FE2" w:rsidRPr="009C0E4B" w:rsidRDefault="007F3FE2" w:rsidP="007F3FE2">
            <w:pPr>
              <w:ind w:firstLine="0"/>
            </w:pPr>
            <w:r w:rsidRPr="009C0E4B">
              <w:t>Show the complete successfully registering and save the data in database</w:t>
            </w:r>
          </w:p>
        </w:tc>
      </w:tr>
      <w:tr w:rsidR="007F3FE2" w:rsidRPr="009C0E4B" w14:paraId="123F1018" w14:textId="77777777" w:rsidTr="00880BF9">
        <w:trPr>
          <w:trHeight w:val="262"/>
        </w:trPr>
        <w:tc>
          <w:tcPr>
            <w:tcW w:w="1071" w:type="dxa"/>
          </w:tcPr>
          <w:p w14:paraId="6AF4692C" w14:textId="77777777" w:rsidR="007F3FE2" w:rsidRPr="009C0E4B" w:rsidRDefault="007F3FE2" w:rsidP="007F3FE2">
            <w:pPr>
              <w:ind w:firstLine="0"/>
            </w:pPr>
            <w:r>
              <w:t>9</w:t>
            </w:r>
          </w:p>
        </w:tc>
        <w:tc>
          <w:tcPr>
            <w:tcW w:w="2831" w:type="dxa"/>
          </w:tcPr>
          <w:p w14:paraId="3D73AEA7" w14:textId="77777777" w:rsidR="007F3FE2" w:rsidRPr="009C0E4B" w:rsidRDefault="007F3FE2" w:rsidP="007F3FE2">
            <w:pPr>
              <w:ind w:firstLine="0"/>
            </w:pPr>
            <w:r w:rsidRPr="009C0E4B">
              <w:t>Marketing Manager Login Page</w:t>
            </w:r>
          </w:p>
        </w:tc>
        <w:tc>
          <w:tcPr>
            <w:tcW w:w="2848" w:type="dxa"/>
          </w:tcPr>
          <w:p w14:paraId="1A000547" w14:textId="77777777" w:rsidR="007F3FE2" w:rsidRPr="009C0E4B" w:rsidRDefault="007F3FE2" w:rsidP="007F3FE2">
            <w:pPr>
              <w:ind w:firstLine="0"/>
            </w:pPr>
            <w:r w:rsidRPr="009C0E4B">
              <w:t>Login for click the Manager login page and fill pass user name and password and click login button</w:t>
            </w:r>
          </w:p>
        </w:tc>
        <w:tc>
          <w:tcPr>
            <w:tcW w:w="3058" w:type="dxa"/>
          </w:tcPr>
          <w:p w14:paraId="0DD728A6" w14:textId="77777777" w:rsidR="007F3FE2" w:rsidRPr="009C0E4B" w:rsidRDefault="007F3FE2" w:rsidP="007F3FE2">
            <w:pPr>
              <w:ind w:firstLine="0"/>
            </w:pPr>
            <w:r w:rsidRPr="009C0E4B">
              <w:t>Show the Manager login successfully and manager can use magazines web and save the data in database</w:t>
            </w:r>
          </w:p>
        </w:tc>
      </w:tr>
      <w:tr w:rsidR="007F3FE2" w:rsidRPr="009C0E4B" w14:paraId="25CEC7C2" w14:textId="77777777" w:rsidTr="00880BF9">
        <w:trPr>
          <w:trHeight w:val="262"/>
        </w:trPr>
        <w:tc>
          <w:tcPr>
            <w:tcW w:w="1071" w:type="dxa"/>
          </w:tcPr>
          <w:p w14:paraId="18592D81" w14:textId="77777777" w:rsidR="007F3FE2" w:rsidRPr="009C0E4B" w:rsidRDefault="007F3FE2" w:rsidP="007F3FE2">
            <w:pPr>
              <w:ind w:firstLine="0"/>
            </w:pPr>
            <w:r>
              <w:t>10</w:t>
            </w:r>
          </w:p>
        </w:tc>
        <w:tc>
          <w:tcPr>
            <w:tcW w:w="2831" w:type="dxa"/>
          </w:tcPr>
          <w:p w14:paraId="30337DF7" w14:textId="31077ACA" w:rsidR="007F3FE2" w:rsidRPr="009C0E4B" w:rsidRDefault="007F3FE2" w:rsidP="007F3FE2">
            <w:pPr>
              <w:ind w:firstLine="0"/>
            </w:pPr>
            <w:r w:rsidRPr="009C0E4B">
              <w:t>Marketing Coordinator Feedback Form</w:t>
            </w:r>
          </w:p>
        </w:tc>
        <w:tc>
          <w:tcPr>
            <w:tcW w:w="2848" w:type="dxa"/>
          </w:tcPr>
          <w:p w14:paraId="427426E0" w14:textId="77777777" w:rsidR="007F3FE2" w:rsidRPr="009C0E4B" w:rsidRDefault="007F3FE2" w:rsidP="007F3FE2">
            <w:pPr>
              <w:ind w:firstLine="0"/>
            </w:pPr>
            <w:r w:rsidRPr="009C0E4B">
              <w:t>Marketing coordinator feedback form for user watch magazine and leave the page with request feedback and click the feedback form and fill the feedback and ratting and click the summit button</w:t>
            </w:r>
          </w:p>
        </w:tc>
        <w:tc>
          <w:tcPr>
            <w:tcW w:w="3058" w:type="dxa"/>
          </w:tcPr>
          <w:p w14:paraId="7D04376A" w14:textId="77777777" w:rsidR="007F3FE2" w:rsidRPr="009C0E4B" w:rsidRDefault="007F3FE2" w:rsidP="007F3FE2">
            <w:pPr>
              <w:ind w:firstLine="0"/>
            </w:pPr>
            <w:r w:rsidRPr="009C0E4B">
              <w:t>Show the feedback is complete and save the data in database</w:t>
            </w:r>
          </w:p>
        </w:tc>
      </w:tr>
      <w:tr w:rsidR="007F3FE2" w:rsidRPr="009C0E4B" w14:paraId="609C0526" w14:textId="77777777" w:rsidTr="00880BF9">
        <w:trPr>
          <w:trHeight w:val="737"/>
        </w:trPr>
        <w:tc>
          <w:tcPr>
            <w:tcW w:w="1071" w:type="dxa"/>
          </w:tcPr>
          <w:p w14:paraId="08D226D6" w14:textId="77777777" w:rsidR="007F3FE2" w:rsidRPr="009C0E4B" w:rsidRDefault="007F3FE2" w:rsidP="007F3FE2">
            <w:pPr>
              <w:ind w:firstLine="0"/>
            </w:pPr>
            <w:r>
              <w:t>11</w:t>
            </w:r>
          </w:p>
        </w:tc>
        <w:tc>
          <w:tcPr>
            <w:tcW w:w="2831" w:type="dxa"/>
          </w:tcPr>
          <w:p w14:paraId="01288C8E" w14:textId="77777777" w:rsidR="007F3FE2" w:rsidRPr="009C0E4B" w:rsidRDefault="007F3FE2" w:rsidP="007F3FE2">
            <w:pPr>
              <w:ind w:firstLine="0"/>
            </w:pPr>
            <w:r w:rsidRPr="009C0E4B">
              <w:t>Marketing Manager download article function</w:t>
            </w:r>
          </w:p>
        </w:tc>
        <w:tc>
          <w:tcPr>
            <w:tcW w:w="2848" w:type="dxa"/>
          </w:tcPr>
          <w:p w14:paraId="0BA4C887" w14:textId="06FE6FCE" w:rsidR="007F3FE2" w:rsidRPr="009C0E4B" w:rsidRDefault="007F3FE2" w:rsidP="007F3FE2">
            <w:pPr>
              <w:ind w:firstLine="0"/>
            </w:pPr>
            <w:r w:rsidRPr="009C0E4B">
              <w:t>Download article function for choose article and click the download</w:t>
            </w:r>
          </w:p>
        </w:tc>
        <w:tc>
          <w:tcPr>
            <w:tcW w:w="3058" w:type="dxa"/>
          </w:tcPr>
          <w:p w14:paraId="4BADAB93" w14:textId="77777777" w:rsidR="007F3FE2" w:rsidRPr="009C0E4B" w:rsidRDefault="007F3FE2" w:rsidP="007F3FE2">
            <w:pPr>
              <w:ind w:firstLine="0"/>
            </w:pPr>
            <w:r w:rsidRPr="009C0E4B">
              <w:t>Show the complete download and save the data in database</w:t>
            </w:r>
          </w:p>
        </w:tc>
      </w:tr>
      <w:tr w:rsidR="007F3FE2" w:rsidRPr="009C0E4B" w14:paraId="4F944075" w14:textId="77777777" w:rsidTr="00880BF9">
        <w:trPr>
          <w:trHeight w:val="737"/>
        </w:trPr>
        <w:tc>
          <w:tcPr>
            <w:tcW w:w="1071" w:type="dxa"/>
          </w:tcPr>
          <w:p w14:paraId="5C7E63C3" w14:textId="77777777" w:rsidR="007F3FE2" w:rsidRPr="009C0E4B" w:rsidRDefault="007F3FE2" w:rsidP="007F3FE2">
            <w:pPr>
              <w:ind w:firstLine="0"/>
            </w:pPr>
            <w:r>
              <w:t>12</w:t>
            </w:r>
          </w:p>
        </w:tc>
        <w:tc>
          <w:tcPr>
            <w:tcW w:w="2831" w:type="dxa"/>
          </w:tcPr>
          <w:p w14:paraId="77C60B53" w14:textId="6A13D756" w:rsidR="007F3FE2" w:rsidRPr="009C0E4B" w:rsidRDefault="007F3FE2" w:rsidP="007F3FE2">
            <w:pPr>
              <w:ind w:firstLine="0"/>
            </w:pPr>
            <w:r w:rsidRPr="009C0E4B">
              <w:t>Student Profile Page</w:t>
            </w:r>
          </w:p>
        </w:tc>
        <w:tc>
          <w:tcPr>
            <w:tcW w:w="2848" w:type="dxa"/>
          </w:tcPr>
          <w:p w14:paraId="03AD670B" w14:textId="77777777" w:rsidR="007F3FE2" w:rsidRPr="009C0E4B" w:rsidRDefault="007F3FE2" w:rsidP="007F3FE2">
            <w:pPr>
              <w:ind w:firstLine="0"/>
            </w:pPr>
            <w:r w:rsidRPr="009C0E4B">
              <w:t xml:space="preserve">Student login and user profile in show the user </w:t>
            </w:r>
            <w:r w:rsidRPr="009C0E4B">
              <w:lastRenderedPageBreak/>
              <w:t>details and can-do upload update and delete</w:t>
            </w:r>
          </w:p>
        </w:tc>
        <w:tc>
          <w:tcPr>
            <w:tcW w:w="3058" w:type="dxa"/>
          </w:tcPr>
          <w:p w14:paraId="2E56B616" w14:textId="77777777" w:rsidR="007F3FE2" w:rsidRPr="009C0E4B" w:rsidRDefault="007F3FE2" w:rsidP="007F3FE2">
            <w:pPr>
              <w:ind w:firstLine="0"/>
            </w:pPr>
            <w:r w:rsidRPr="009C0E4B">
              <w:lastRenderedPageBreak/>
              <w:t>Show the Student profile from used student details</w:t>
            </w:r>
          </w:p>
        </w:tc>
      </w:tr>
      <w:tr w:rsidR="007F3FE2" w:rsidRPr="009C0E4B" w14:paraId="613B6A68" w14:textId="77777777" w:rsidTr="00880BF9">
        <w:trPr>
          <w:trHeight w:val="737"/>
        </w:trPr>
        <w:tc>
          <w:tcPr>
            <w:tcW w:w="1071" w:type="dxa"/>
          </w:tcPr>
          <w:p w14:paraId="0579B9E0" w14:textId="77777777" w:rsidR="007F3FE2" w:rsidRPr="009C0E4B" w:rsidRDefault="007F3FE2" w:rsidP="007F3FE2">
            <w:pPr>
              <w:ind w:firstLine="0"/>
            </w:pPr>
            <w:r w:rsidRPr="009C0E4B">
              <w:t>1</w:t>
            </w:r>
            <w:r>
              <w:t>3</w:t>
            </w:r>
          </w:p>
        </w:tc>
        <w:tc>
          <w:tcPr>
            <w:tcW w:w="2831" w:type="dxa"/>
          </w:tcPr>
          <w:p w14:paraId="29DC7309" w14:textId="1638E7DB" w:rsidR="007F3FE2" w:rsidRPr="009C0E4B" w:rsidRDefault="007F3FE2" w:rsidP="007F3FE2">
            <w:pPr>
              <w:ind w:firstLine="0"/>
            </w:pPr>
            <w:r w:rsidRPr="009C0E4B">
              <w:t>Marketing Manager Profile Page</w:t>
            </w:r>
          </w:p>
        </w:tc>
        <w:tc>
          <w:tcPr>
            <w:tcW w:w="2848" w:type="dxa"/>
          </w:tcPr>
          <w:p w14:paraId="0935DDA4" w14:textId="77777777" w:rsidR="007F3FE2" w:rsidRPr="009C0E4B" w:rsidRDefault="007F3FE2" w:rsidP="007F3FE2">
            <w:pPr>
              <w:ind w:firstLine="0"/>
            </w:pPr>
            <w:r w:rsidRPr="009C0E4B">
              <w:t>Manager login and user profile in show the user details and can-do upload update and delete</w:t>
            </w:r>
          </w:p>
        </w:tc>
        <w:tc>
          <w:tcPr>
            <w:tcW w:w="3058" w:type="dxa"/>
          </w:tcPr>
          <w:p w14:paraId="728486FC" w14:textId="77777777" w:rsidR="007F3FE2" w:rsidRPr="009C0E4B" w:rsidRDefault="007F3FE2" w:rsidP="007F3FE2">
            <w:pPr>
              <w:ind w:firstLine="0"/>
            </w:pPr>
            <w:r w:rsidRPr="009C0E4B">
              <w:t>Show the manger profile from used manager details</w:t>
            </w:r>
          </w:p>
        </w:tc>
      </w:tr>
      <w:tr w:rsidR="007F3FE2" w:rsidRPr="009C0E4B" w14:paraId="68EB5E29" w14:textId="77777777" w:rsidTr="00880BF9">
        <w:trPr>
          <w:trHeight w:val="737"/>
        </w:trPr>
        <w:tc>
          <w:tcPr>
            <w:tcW w:w="1071" w:type="dxa"/>
          </w:tcPr>
          <w:p w14:paraId="3F6DF12C" w14:textId="77777777" w:rsidR="007F3FE2" w:rsidRPr="009C0E4B" w:rsidRDefault="007F3FE2" w:rsidP="007F3FE2">
            <w:pPr>
              <w:ind w:firstLine="0"/>
            </w:pPr>
            <w:r w:rsidRPr="009C0E4B">
              <w:t>1</w:t>
            </w:r>
            <w:r>
              <w:t>4</w:t>
            </w:r>
          </w:p>
        </w:tc>
        <w:tc>
          <w:tcPr>
            <w:tcW w:w="2831" w:type="dxa"/>
          </w:tcPr>
          <w:p w14:paraId="77C9F335" w14:textId="2023840B" w:rsidR="007F3FE2" w:rsidRPr="009C0E4B" w:rsidRDefault="007F3FE2" w:rsidP="007F3FE2">
            <w:pPr>
              <w:ind w:firstLine="0"/>
            </w:pPr>
            <w:r w:rsidRPr="009C0E4B">
              <w:t>Authorization roles</w:t>
            </w:r>
          </w:p>
        </w:tc>
        <w:tc>
          <w:tcPr>
            <w:tcW w:w="2848" w:type="dxa"/>
          </w:tcPr>
          <w:p w14:paraId="19842A5F" w14:textId="77777777" w:rsidR="007F3FE2" w:rsidRPr="009C0E4B" w:rsidRDefault="007F3FE2" w:rsidP="007F3FE2">
            <w:pPr>
              <w:ind w:firstLine="0"/>
            </w:pPr>
            <w:r w:rsidRPr="009C0E4B">
              <w:t>Authorization roles for admin show the web from authorization form and user need comply</w:t>
            </w:r>
          </w:p>
        </w:tc>
        <w:tc>
          <w:tcPr>
            <w:tcW w:w="3058" w:type="dxa"/>
          </w:tcPr>
          <w:p w14:paraId="7E5A4A8F" w14:textId="77777777" w:rsidR="007F3FE2" w:rsidRPr="009C0E4B" w:rsidRDefault="007F3FE2" w:rsidP="007F3FE2">
            <w:pPr>
              <w:ind w:firstLine="0"/>
            </w:pPr>
            <w:r w:rsidRPr="009C0E4B">
              <w:t>Show the Authorization roles from need comply roles show page</w:t>
            </w:r>
          </w:p>
        </w:tc>
      </w:tr>
      <w:tr w:rsidR="007F3FE2" w:rsidRPr="009C0E4B" w14:paraId="1F885B5B" w14:textId="77777777" w:rsidTr="00880BF9">
        <w:trPr>
          <w:trHeight w:val="737"/>
        </w:trPr>
        <w:tc>
          <w:tcPr>
            <w:tcW w:w="1071" w:type="dxa"/>
          </w:tcPr>
          <w:p w14:paraId="288841CF" w14:textId="77777777" w:rsidR="007F3FE2" w:rsidRPr="009C0E4B" w:rsidRDefault="007F3FE2" w:rsidP="007F3FE2">
            <w:pPr>
              <w:ind w:firstLine="0"/>
            </w:pPr>
            <w:r w:rsidRPr="009C0E4B">
              <w:t>1</w:t>
            </w:r>
            <w:r>
              <w:t>5</w:t>
            </w:r>
          </w:p>
        </w:tc>
        <w:tc>
          <w:tcPr>
            <w:tcW w:w="2831" w:type="dxa"/>
          </w:tcPr>
          <w:p w14:paraId="0E515FCB" w14:textId="0D8D586A" w:rsidR="007F3FE2" w:rsidRPr="009C0E4B" w:rsidRDefault="007F3FE2" w:rsidP="007F3FE2">
            <w:pPr>
              <w:ind w:firstLine="0"/>
            </w:pPr>
            <w:r w:rsidRPr="009C0E4B">
              <w:t>approve article function of Marketing Coordinator</w:t>
            </w:r>
          </w:p>
        </w:tc>
        <w:tc>
          <w:tcPr>
            <w:tcW w:w="2848" w:type="dxa"/>
          </w:tcPr>
          <w:p w14:paraId="62D4AE0F" w14:textId="77777777" w:rsidR="007F3FE2" w:rsidRPr="009C0E4B" w:rsidRDefault="007F3FE2" w:rsidP="007F3FE2">
            <w:pPr>
              <w:ind w:firstLine="0"/>
            </w:pPr>
            <w:r w:rsidRPr="009C0E4B">
              <w:t>User upload articles are marketing coordinator from need approve for upload and click the approve</w:t>
            </w:r>
          </w:p>
        </w:tc>
        <w:tc>
          <w:tcPr>
            <w:tcW w:w="3058" w:type="dxa"/>
          </w:tcPr>
          <w:p w14:paraId="142661F3" w14:textId="77777777" w:rsidR="007F3FE2" w:rsidRPr="009C0E4B" w:rsidRDefault="007F3FE2" w:rsidP="007F3FE2">
            <w:pPr>
              <w:ind w:firstLine="0"/>
            </w:pPr>
            <w:r w:rsidRPr="009C0E4B">
              <w:t>Show the approve complete articles and save the data in database</w:t>
            </w:r>
          </w:p>
        </w:tc>
      </w:tr>
      <w:tr w:rsidR="007F3FE2" w:rsidRPr="009C0E4B" w14:paraId="249DCD02" w14:textId="77777777" w:rsidTr="00880BF9">
        <w:trPr>
          <w:trHeight w:val="737"/>
        </w:trPr>
        <w:tc>
          <w:tcPr>
            <w:tcW w:w="1071" w:type="dxa"/>
          </w:tcPr>
          <w:p w14:paraId="4D256EC0" w14:textId="77777777" w:rsidR="007F3FE2" w:rsidRPr="009C0E4B" w:rsidRDefault="007F3FE2" w:rsidP="007F3FE2">
            <w:pPr>
              <w:ind w:firstLine="0"/>
            </w:pPr>
            <w:r>
              <w:t>16</w:t>
            </w:r>
          </w:p>
        </w:tc>
        <w:tc>
          <w:tcPr>
            <w:tcW w:w="2831" w:type="dxa"/>
          </w:tcPr>
          <w:p w14:paraId="30169A89" w14:textId="77777777" w:rsidR="007F3FE2" w:rsidRPr="009C0E4B" w:rsidRDefault="007F3FE2" w:rsidP="007F3FE2">
            <w:pPr>
              <w:ind w:firstLine="0"/>
            </w:pPr>
            <w:r w:rsidRPr="009C0E4B">
              <w:t>admin dashboard with analytical report</w:t>
            </w:r>
          </w:p>
        </w:tc>
        <w:tc>
          <w:tcPr>
            <w:tcW w:w="2848" w:type="dxa"/>
          </w:tcPr>
          <w:p w14:paraId="6E334AFD" w14:textId="77777777" w:rsidR="007F3FE2" w:rsidRPr="009C0E4B" w:rsidRDefault="007F3FE2" w:rsidP="007F3FE2">
            <w:pPr>
              <w:ind w:firstLine="0"/>
            </w:pPr>
            <w:r w:rsidRPr="009C0E4B">
              <w:t>Admin dashboard from user articles are show and analytical report</w:t>
            </w:r>
          </w:p>
        </w:tc>
        <w:tc>
          <w:tcPr>
            <w:tcW w:w="3058" w:type="dxa"/>
          </w:tcPr>
          <w:p w14:paraId="40D0C837" w14:textId="028599C0" w:rsidR="007F3FE2" w:rsidRPr="009C0E4B" w:rsidRDefault="007F3FE2" w:rsidP="007F3FE2">
            <w:pPr>
              <w:ind w:firstLine="0"/>
            </w:pPr>
            <w:r w:rsidRPr="009C0E4B">
              <w:t>Admin dashboard from user articles upload and edit approve for always sending notification</w:t>
            </w:r>
          </w:p>
        </w:tc>
      </w:tr>
      <w:tr w:rsidR="007F3FE2" w:rsidRPr="009C0E4B" w14:paraId="154EC1F5" w14:textId="77777777" w:rsidTr="00880BF9">
        <w:trPr>
          <w:trHeight w:val="737"/>
        </w:trPr>
        <w:tc>
          <w:tcPr>
            <w:tcW w:w="1071" w:type="dxa"/>
          </w:tcPr>
          <w:p w14:paraId="54CE9633" w14:textId="77777777" w:rsidR="007F3FE2" w:rsidRPr="009C0E4B" w:rsidRDefault="007F3FE2" w:rsidP="007F3FE2">
            <w:pPr>
              <w:ind w:firstLine="0"/>
            </w:pPr>
            <w:r>
              <w:t>17</w:t>
            </w:r>
          </w:p>
        </w:tc>
        <w:tc>
          <w:tcPr>
            <w:tcW w:w="2831" w:type="dxa"/>
          </w:tcPr>
          <w:p w14:paraId="1464FF84" w14:textId="77777777" w:rsidR="007F3FE2" w:rsidRPr="009C0E4B" w:rsidRDefault="007F3FE2" w:rsidP="007F3FE2">
            <w:pPr>
              <w:ind w:firstLine="0"/>
            </w:pPr>
            <w:r w:rsidRPr="009C0E4B">
              <w:t>Marketing Coordinator Dashboard</w:t>
            </w:r>
          </w:p>
        </w:tc>
        <w:tc>
          <w:tcPr>
            <w:tcW w:w="2848" w:type="dxa"/>
          </w:tcPr>
          <w:p w14:paraId="01AB2E65" w14:textId="5A6819EA" w:rsidR="007F3FE2" w:rsidRPr="009C0E4B" w:rsidRDefault="007F3FE2" w:rsidP="007F3FE2">
            <w:pPr>
              <w:ind w:firstLine="0"/>
            </w:pPr>
            <w:r w:rsidRPr="009C0E4B">
              <w:t>Marketing Coordinator dashboard from show sending user feedback and ratting</w:t>
            </w:r>
          </w:p>
        </w:tc>
        <w:tc>
          <w:tcPr>
            <w:tcW w:w="3058" w:type="dxa"/>
          </w:tcPr>
          <w:p w14:paraId="1F1F7817" w14:textId="77777777" w:rsidR="007F3FE2" w:rsidRPr="009C0E4B" w:rsidRDefault="007F3FE2" w:rsidP="007F3FE2">
            <w:pPr>
              <w:ind w:firstLine="0"/>
            </w:pPr>
            <w:r w:rsidRPr="009C0E4B">
              <w:t>Received user feedback and ratting article notification from Marketing Coordinator Dashboard</w:t>
            </w:r>
          </w:p>
        </w:tc>
      </w:tr>
      <w:tr w:rsidR="007F3FE2" w:rsidRPr="009C0E4B" w14:paraId="074AC556" w14:textId="77777777" w:rsidTr="00880BF9">
        <w:trPr>
          <w:trHeight w:val="737"/>
        </w:trPr>
        <w:tc>
          <w:tcPr>
            <w:tcW w:w="1071" w:type="dxa"/>
          </w:tcPr>
          <w:p w14:paraId="097395F2" w14:textId="77777777" w:rsidR="007F3FE2" w:rsidRPr="009C0E4B" w:rsidRDefault="007F3FE2" w:rsidP="007F3FE2">
            <w:pPr>
              <w:ind w:firstLine="0"/>
            </w:pPr>
            <w:r>
              <w:t>18</w:t>
            </w:r>
          </w:p>
        </w:tc>
        <w:tc>
          <w:tcPr>
            <w:tcW w:w="2831" w:type="dxa"/>
          </w:tcPr>
          <w:p w14:paraId="324C1266" w14:textId="66B70491" w:rsidR="007F3FE2" w:rsidRPr="009C0E4B" w:rsidRDefault="007F3FE2" w:rsidP="007F3FE2">
            <w:pPr>
              <w:ind w:firstLine="0"/>
            </w:pPr>
            <w:r w:rsidRPr="009C0E4B">
              <w:t>E-mails notification for article submission</w:t>
            </w:r>
          </w:p>
        </w:tc>
        <w:tc>
          <w:tcPr>
            <w:tcW w:w="2848" w:type="dxa"/>
          </w:tcPr>
          <w:p w14:paraId="2B6A9059" w14:textId="77777777" w:rsidR="007F3FE2" w:rsidRPr="009C0E4B" w:rsidRDefault="007F3FE2" w:rsidP="007F3FE2">
            <w:pPr>
              <w:ind w:firstLine="0"/>
            </w:pPr>
            <w:r w:rsidRPr="009C0E4B">
              <w:t>Emails notification for articles submission is always send request approve from admin team</w:t>
            </w:r>
          </w:p>
        </w:tc>
        <w:tc>
          <w:tcPr>
            <w:tcW w:w="3058" w:type="dxa"/>
          </w:tcPr>
          <w:p w14:paraId="32307023" w14:textId="1637285D" w:rsidR="007F3FE2" w:rsidRPr="009C0E4B" w:rsidRDefault="007F3FE2" w:rsidP="007F3FE2">
            <w:pPr>
              <w:ind w:firstLine="0"/>
            </w:pPr>
            <w:r w:rsidRPr="009C0E4B">
              <w:t>User received email from articles submission is complete</w:t>
            </w:r>
          </w:p>
        </w:tc>
      </w:tr>
      <w:tr w:rsidR="007F3FE2" w:rsidRPr="009C0E4B" w14:paraId="3E36AB7D" w14:textId="77777777" w:rsidTr="00880BF9">
        <w:trPr>
          <w:trHeight w:val="737"/>
        </w:trPr>
        <w:tc>
          <w:tcPr>
            <w:tcW w:w="1071" w:type="dxa"/>
          </w:tcPr>
          <w:p w14:paraId="5A8126D1" w14:textId="77777777" w:rsidR="007F3FE2" w:rsidRPr="009C0E4B" w:rsidRDefault="007F3FE2" w:rsidP="007F3FE2">
            <w:pPr>
              <w:ind w:firstLine="0"/>
            </w:pPr>
            <w:r>
              <w:t>19</w:t>
            </w:r>
          </w:p>
        </w:tc>
        <w:tc>
          <w:tcPr>
            <w:tcW w:w="2831" w:type="dxa"/>
          </w:tcPr>
          <w:p w14:paraId="27BB1112" w14:textId="5D142AA9" w:rsidR="007F3FE2" w:rsidRPr="009C0E4B" w:rsidRDefault="007F3FE2" w:rsidP="007F3FE2">
            <w:pPr>
              <w:ind w:firstLine="0"/>
            </w:pPr>
            <w:r w:rsidRPr="009C0E4B">
              <w:t>guest account which can view the selected article</w:t>
            </w:r>
          </w:p>
        </w:tc>
        <w:tc>
          <w:tcPr>
            <w:tcW w:w="2848" w:type="dxa"/>
          </w:tcPr>
          <w:p w14:paraId="4E8A9DA7" w14:textId="77777777" w:rsidR="007F3FE2" w:rsidRPr="009C0E4B" w:rsidRDefault="007F3FE2" w:rsidP="007F3FE2">
            <w:pPr>
              <w:ind w:firstLine="0"/>
            </w:pPr>
            <w:r w:rsidRPr="009C0E4B">
              <w:t>Guest account can visit web with admin selected articles</w:t>
            </w:r>
          </w:p>
        </w:tc>
        <w:tc>
          <w:tcPr>
            <w:tcW w:w="3058" w:type="dxa"/>
          </w:tcPr>
          <w:p w14:paraId="36CEFFC3" w14:textId="77777777" w:rsidR="007F3FE2" w:rsidRPr="009C0E4B" w:rsidRDefault="007F3FE2" w:rsidP="007F3FE2">
            <w:pPr>
              <w:ind w:firstLine="0"/>
            </w:pPr>
            <w:r w:rsidRPr="009C0E4B">
              <w:t>Guest account which selected articles can read and download</w:t>
            </w:r>
          </w:p>
        </w:tc>
      </w:tr>
    </w:tbl>
    <w:p w14:paraId="19705308" w14:textId="77777777" w:rsidR="007F3FE2" w:rsidRPr="002C53C7" w:rsidRDefault="007F3FE2" w:rsidP="007F3FE2">
      <w:pPr>
        <w:pStyle w:val="Heading1"/>
      </w:pPr>
      <w:bookmarkStart w:id="21" w:name="_Toc54473572"/>
      <w:r w:rsidRPr="002C53C7">
        <w:lastRenderedPageBreak/>
        <w:t>Test Log</w:t>
      </w:r>
      <w:bookmarkEnd w:id="21"/>
    </w:p>
    <w:tbl>
      <w:tblPr>
        <w:tblStyle w:val="TableGrid"/>
        <w:tblW w:w="10710" w:type="dxa"/>
        <w:tblInd w:w="-995" w:type="dxa"/>
        <w:tblLook w:val="04A0" w:firstRow="1" w:lastRow="0" w:firstColumn="1" w:lastColumn="0" w:noHBand="0" w:noVBand="1"/>
      </w:tblPr>
      <w:tblGrid>
        <w:gridCol w:w="768"/>
        <w:gridCol w:w="1664"/>
        <w:gridCol w:w="1933"/>
        <w:gridCol w:w="1876"/>
        <w:gridCol w:w="1370"/>
        <w:gridCol w:w="1929"/>
        <w:gridCol w:w="1170"/>
      </w:tblGrid>
      <w:tr w:rsidR="007F3FE2" w:rsidRPr="009C0E4B" w14:paraId="1B12204B" w14:textId="77777777" w:rsidTr="00880BF9">
        <w:tc>
          <w:tcPr>
            <w:tcW w:w="768" w:type="dxa"/>
          </w:tcPr>
          <w:p w14:paraId="052E128E" w14:textId="69B57C0B" w:rsidR="007F3FE2" w:rsidRPr="009C0E4B" w:rsidRDefault="007F3FE2" w:rsidP="007F3FE2">
            <w:pPr>
              <w:ind w:firstLine="0"/>
            </w:pPr>
            <w:r w:rsidRPr="009C0E4B">
              <w:t>Test</w:t>
            </w:r>
          </w:p>
        </w:tc>
        <w:tc>
          <w:tcPr>
            <w:tcW w:w="1664" w:type="dxa"/>
          </w:tcPr>
          <w:p w14:paraId="538A9159" w14:textId="77777777" w:rsidR="007F3FE2" w:rsidRPr="009C0E4B" w:rsidRDefault="007F3FE2" w:rsidP="007F3FE2">
            <w:pPr>
              <w:ind w:firstLine="0"/>
            </w:pPr>
            <w:r w:rsidRPr="009C0E4B">
              <w:t>What is being tested</w:t>
            </w:r>
          </w:p>
        </w:tc>
        <w:tc>
          <w:tcPr>
            <w:tcW w:w="1933" w:type="dxa"/>
          </w:tcPr>
          <w:p w14:paraId="05F6F347" w14:textId="7264AC5A" w:rsidR="007F3FE2" w:rsidRPr="009C0E4B" w:rsidRDefault="007F3FE2" w:rsidP="007F3FE2">
            <w:pPr>
              <w:ind w:firstLine="0"/>
            </w:pPr>
            <w:r w:rsidRPr="009C0E4B">
              <w:t>How</w:t>
            </w:r>
          </w:p>
        </w:tc>
        <w:tc>
          <w:tcPr>
            <w:tcW w:w="1876" w:type="dxa"/>
          </w:tcPr>
          <w:p w14:paraId="6DDFAC81" w14:textId="77777777" w:rsidR="007F3FE2" w:rsidRPr="009C0E4B" w:rsidRDefault="007F3FE2" w:rsidP="007F3FE2">
            <w:pPr>
              <w:ind w:firstLine="0"/>
            </w:pPr>
            <w:r w:rsidRPr="009C0E4B">
              <w:t>Expected results</w:t>
            </w:r>
          </w:p>
        </w:tc>
        <w:tc>
          <w:tcPr>
            <w:tcW w:w="1370" w:type="dxa"/>
          </w:tcPr>
          <w:p w14:paraId="38E9B62B" w14:textId="77777777" w:rsidR="007F3FE2" w:rsidRPr="009C0E4B" w:rsidRDefault="007F3FE2" w:rsidP="007F3FE2">
            <w:pPr>
              <w:ind w:firstLine="0"/>
            </w:pPr>
            <w:r w:rsidRPr="009C0E4B">
              <w:t>Dates</w:t>
            </w:r>
          </w:p>
        </w:tc>
        <w:tc>
          <w:tcPr>
            <w:tcW w:w="1929" w:type="dxa"/>
          </w:tcPr>
          <w:p w14:paraId="78FE5946" w14:textId="1B34EA4A" w:rsidR="007F3FE2" w:rsidRPr="009C0E4B" w:rsidRDefault="007F3FE2" w:rsidP="007F3FE2">
            <w:pPr>
              <w:ind w:firstLine="0"/>
            </w:pPr>
            <w:r w:rsidRPr="009C0E4B">
              <w:t>Actual results</w:t>
            </w:r>
          </w:p>
        </w:tc>
        <w:tc>
          <w:tcPr>
            <w:tcW w:w="1170" w:type="dxa"/>
          </w:tcPr>
          <w:p w14:paraId="50B3C179" w14:textId="77777777" w:rsidR="007F3FE2" w:rsidRPr="009C0E4B" w:rsidRDefault="007F3FE2" w:rsidP="007F3FE2">
            <w:pPr>
              <w:ind w:firstLine="0"/>
            </w:pPr>
            <w:r w:rsidRPr="009C0E4B">
              <w:t>Action taken</w:t>
            </w:r>
          </w:p>
        </w:tc>
      </w:tr>
      <w:tr w:rsidR="007F3FE2" w:rsidRPr="009C0E4B" w14:paraId="05126EC2" w14:textId="77777777" w:rsidTr="00880BF9">
        <w:tc>
          <w:tcPr>
            <w:tcW w:w="768" w:type="dxa"/>
          </w:tcPr>
          <w:p w14:paraId="216D8EDA" w14:textId="77777777" w:rsidR="007F3FE2" w:rsidRPr="009C0E4B" w:rsidRDefault="007F3FE2" w:rsidP="007F3FE2">
            <w:pPr>
              <w:ind w:firstLine="0"/>
            </w:pPr>
            <w:r>
              <w:t>1</w:t>
            </w:r>
          </w:p>
        </w:tc>
        <w:tc>
          <w:tcPr>
            <w:tcW w:w="1664" w:type="dxa"/>
          </w:tcPr>
          <w:p w14:paraId="030DFE1E" w14:textId="580CDA72" w:rsidR="007F3FE2" w:rsidRPr="009C0E4B" w:rsidRDefault="007F3FE2" w:rsidP="007F3FE2">
            <w:pPr>
              <w:ind w:firstLine="0"/>
            </w:pPr>
            <w:r w:rsidRPr="009C0E4B">
              <w:t>Member/ Student Register Page</w:t>
            </w:r>
          </w:p>
        </w:tc>
        <w:tc>
          <w:tcPr>
            <w:tcW w:w="1933" w:type="dxa"/>
          </w:tcPr>
          <w:p w14:paraId="4ADA6BDC" w14:textId="77777777" w:rsidR="007F3FE2" w:rsidRPr="009C0E4B" w:rsidRDefault="007F3FE2" w:rsidP="007F3FE2">
            <w:pPr>
              <w:ind w:firstLine="0"/>
            </w:pPr>
            <w:r w:rsidRPr="009C0E4B">
              <w:t>Test the registration info data that are registered to the database and fill the date and click the summit button.</w:t>
            </w:r>
          </w:p>
        </w:tc>
        <w:tc>
          <w:tcPr>
            <w:tcW w:w="1876" w:type="dxa"/>
          </w:tcPr>
          <w:p w14:paraId="3868C226" w14:textId="77777777" w:rsidR="007F3FE2" w:rsidRPr="009C0E4B" w:rsidRDefault="007F3FE2" w:rsidP="007F3FE2">
            <w:pPr>
              <w:ind w:firstLine="0"/>
            </w:pPr>
            <w:r w:rsidRPr="009C0E4B">
              <w:t>The data of the registration will be showing register save successfully and save the data in database.</w:t>
            </w:r>
          </w:p>
        </w:tc>
        <w:tc>
          <w:tcPr>
            <w:tcW w:w="1370" w:type="dxa"/>
          </w:tcPr>
          <w:p w14:paraId="25ECF383" w14:textId="77777777" w:rsidR="007F3FE2" w:rsidRPr="009C0E4B" w:rsidRDefault="007F3FE2" w:rsidP="007F3FE2">
            <w:pPr>
              <w:ind w:firstLine="0"/>
            </w:pPr>
            <w:r w:rsidRPr="009C0E4B">
              <w:t>17.10.2020</w:t>
            </w:r>
          </w:p>
        </w:tc>
        <w:tc>
          <w:tcPr>
            <w:tcW w:w="1929" w:type="dxa"/>
          </w:tcPr>
          <w:p w14:paraId="0E46BBEA" w14:textId="77777777" w:rsidR="007F3FE2" w:rsidRPr="009C0E4B" w:rsidRDefault="007F3FE2" w:rsidP="007F3FE2">
            <w:pPr>
              <w:ind w:firstLine="0"/>
            </w:pPr>
            <w:r w:rsidRPr="009C0E4B">
              <w:t>The data of the registration will be showing register save successfully and save the data in database.</w:t>
            </w:r>
          </w:p>
        </w:tc>
        <w:tc>
          <w:tcPr>
            <w:tcW w:w="1170" w:type="dxa"/>
          </w:tcPr>
          <w:p w14:paraId="4AA3B2E2" w14:textId="77777777" w:rsidR="007F3FE2" w:rsidRPr="009C0E4B" w:rsidRDefault="007F3FE2" w:rsidP="007F3FE2">
            <w:pPr>
              <w:ind w:firstLine="0"/>
            </w:pPr>
            <w:r w:rsidRPr="009C0E4B">
              <w:t>none</w:t>
            </w:r>
          </w:p>
        </w:tc>
      </w:tr>
      <w:tr w:rsidR="007F3FE2" w:rsidRPr="009C0E4B" w14:paraId="2314346C" w14:textId="77777777" w:rsidTr="00880BF9">
        <w:tc>
          <w:tcPr>
            <w:tcW w:w="768" w:type="dxa"/>
          </w:tcPr>
          <w:p w14:paraId="2F2FB61C" w14:textId="77777777" w:rsidR="007F3FE2" w:rsidRPr="009C0E4B" w:rsidRDefault="007F3FE2" w:rsidP="007F3FE2">
            <w:pPr>
              <w:ind w:firstLine="0"/>
            </w:pPr>
            <w:r>
              <w:t>2</w:t>
            </w:r>
          </w:p>
        </w:tc>
        <w:tc>
          <w:tcPr>
            <w:tcW w:w="1664" w:type="dxa"/>
          </w:tcPr>
          <w:p w14:paraId="546A1B66" w14:textId="77777777" w:rsidR="007F3FE2" w:rsidRPr="009C0E4B" w:rsidRDefault="007F3FE2" w:rsidP="007F3FE2">
            <w:pPr>
              <w:ind w:firstLine="0"/>
            </w:pPr>
            <w:r w:rsidRPr="009C0E4B">
              <w:t>Member Login Page</w:t>
            </w:r>
          </w:p>
        </w:tc>
        <w:tc>
          <w:tcPr>
            <w:tcW w:w="1933" w:type="dxa"/>
          </w:tcPr>
          <w:p w14:paraId="05A9FFFC" w14:textId="77777777" w:rsidR="007F3FE2" w:rsidRPr="009C0E4B" w:rsidRDefault="007F3FE2" w:rsidP="007F3FE2">
            <w:pPr>
              <w:ind w:firstLine="0"/>
            </w:pPr>
            <w:r w:rsidRPr="009C0E4B">
              <w:t>Login form from registration user name and password fill pass and click the summit button.</w:t>
            </w:r>
          </w:p>
        </w:tc>
        <w:tc>
          <w:tcPr>
            <w:tcW w:w="1876" w:type="dxa"/>
          </w:tcPr>
          <w:p w14:paraId="65CE178C" w14:textId="77777777" w:rsidR="007F3FE2" w:rsidRPr="009C0E4B" w:rsidRDefault="007F3FE2" w:rsidP="007F3FE2">
            <w:pPr>
              <w:ind w:firstLine="0"/>
            </w:pPr>
            <w:r w:rsidRPr="009C0E4B">
              <w:t>Show the user account details and can be choose button update my account and update my arts and cannel.</w:t>
            </w:r>
          </w:p>
        </w:tc>
        <w:tc>
          <w:tcPr>
            <w:tcW w:w="1370" w:type="dxa"/>
          </w:tcPr>
          <w:p w14:paraId="2E6A4E1F" w14:textId="77777777" w:rsidR="007F3FE2" w:rsidRPr="009C0E4B" w:rsidRDefault="007F3FE2" w:rsidP="007F3FE2">
            <w:pPr>
              <w:ind w:firstLine="0"/>
            </w:pPr>
            <w:r w:rsidRPr="009C0E4B">
              <w:t>17.10.2020</w:t>
            </w:r>
          </w:p>
        </w:tc>
        <w:tc>
          <w:tcPr>
            <w:tcW w:w="1929" w:type="dxa"/>
          </w:tcPr>
          <w:p w14:paraId="3F43C331" w14:textId="77777777" w:rsidR="007F3FE2" w:rsidRPr="009C0E4B" w:rsidRDefault="007F3FE2" w:rsidP="007F3FE2">
            <w:pPr>
              <w:ind w:firstLine="0"/>
            </w:pPr>
            <w:r w:rsidRPr="009C0E4B">
              <w:t>Show the user account details and can be choose button update my account and update my arts and cannel.</w:t>
            </w:r>
          </w:p>
        </w:tc>
        <w:tc>
          <w:tcPr>
            <w:tcW w:w="1170" w:type="dxa"/>
          </w:tcPr>
          <w:p w14:paraId="25A41707" w14:textId="77777777" w:rsidR="007F3FE2" w:rsidRPr="009C0E4B" w:rsidRDefault="007F3FE2" w:rsidP="007F3FE2">
            <w:pPr>
              <w:ind w:firstLine="0"/>
            </w:pPr>
            <w:r w:rsidRPr="009C0E4B">
              <w:t>none</w:t>
            </w:r>
          </w:p>
        </w:tc>
      </w:tr>
      <w:tr w:rsidR="007F3FE2" w:rsidRPr="009C0E4B" w14:paraId="16E8FDFF" w14:textId="77777777" w:rsidTr="00880BF9">
        <w:tc>
          <w:tcPr>
            <w:tcW w:w="768" w:type="dxa"/>
          </w:tcPr>
          <w:p w14:paraId="592BD4A5" w14:textId="77777777" w:rsidR="007F3FE2" w:rsidRPr="009C0E4B" w:rsidRDefault="007F3FE2" w:rsidP="007F3FE2">
            <w:pPr>
              <w:ind w:firstLine="0"/>
            </w:pPr>
            <w:r>
              <w:t>3</w:t>
            </w:r>
          </w:p>
        </w:tc>
        <w:tc>
          <w:tcPr>
            <w:tcW w:w="1664" w:type="dxa"/>
          </w:tcPr>
          <w:p w14:paraId="0189ADBD" w14:textId="00251EC9" w:rsidR="007F3FE2" w:rsidRPr="009C0E4B" w:rsidRDefault="007F3FE2" w:rsidP="007F3FE2">
            <w:pPr>
              <w:ind w:firstLine="0"/>
            </w:pPr>
            <w:r w:rsidRPr="009C0E4B">
              <w:t>Admin Login Page</w:t>
            </w:r>
          </w:p>
        </w:tc>
        <w:tc>
          <w:tcPr>
            <w:tcW w:w="1933" w:type="dxa"/>
          </w:tcPr>
          <w:p w14:paraId="19DADF70" w14:textId="77777777" w:rsidR="007F3FE2" w:rsidRPr="009C0E4B" w:rsidRDefault="007F3FE2" w:rsidP="007F3FE2">
            <w:pPr>
              <w:ind w:firstLine="0"/>
            </w:pPr>
            <w:r w:rsidRPr="009C0E4B">
              <w:t>Click the create button and drop box from fills the admin details and click the summit button</w:t>
            </w:r>
          </w:p>
        </w:tc>
        <w:tc>
          <w:tcPr>
            <w:tcW w:w="1876" w:type="dxa"/>
          </w:tcPr>
          <w:p w14:paraId="7CBA92DE" w14:textId="77777777" w:rsidR="007F3FE2" w:rsidRPr="009C0E4B" w:rsidRDefault="007F3FE2" w:rsidP="007F3FE2">
            <w:pPr>
              <w:ind w:firstLine="0"/>
            </w:pPr>
            <w:r w:rsidRPr="009C0E4B">
              <w:t>Show the admin login account creating is successfully and save the data in database</w:t>
            </w:r>
          </w:p>
        </w:tc>
        <w:tc>
          <w:tcPr>
            <w:tcW w:w="1370" w:type="dxa"/>
          </w:tcPr>
          <w:p w14:paraId="1CA1496C" w14:textId="77777777" w:rsidR="007F3FE2" w:rsidRPr="009C0E4B" w:rsidRDefault="007F3FE2" w:rsidP="007F3FE2">
            <w:pPr>
              <w:ind w:firstLine="0"/>
            </w:pPr>
            <w:r w:rsidRPr="009C0E4B">
              <w:t>17.10.2020</w:t>
            </w:r>
          </w:p>
        </w:tc>
        <w:tc>
          <w:tcPr>
            <w:tcW w:w="1929" w:type="dxa"/>
          </w:tcPr>
          <w:p w14:paraId="728A6C5A" w14:textId="77777777" w:rsidR="007F3FE2" w:rsidRPr="009C0E4B" w:rsidRDefault="007F3FE2" w:rsidP="007F3FE2">
            <w:pPr>
              <w:ind w:firstLine="0"/>
            </w:pPr>
            <w:r w:rsidRPr="009C0E4B">
              <w:t>Show the admin login account creating is successfully and save the data in database</w:t>
            </w:r>
          </w:p>
        </w:tc>
        <w:tc>
          <w:tcPr>
            <w:tcW w:w="1170" w:type="dxa"/>
          </w:tcPr>
          <w:p w14:paraId="436BBAC5" w14:textId="77777777" w:rsidR="007F3FE2" w:rsidRPr="009C0E4B" w:rsidRDefault="007F3FE2" w:rsidP="007F3FE2">
            <w:pPr>
              <w:ind w:firstLine="0"/>
            </w:pPr>
            <w:r w:rsidRPr="009C0E4B">
              <w:t>none</w:t>
            </w:r>
          </w:p>
        </w:tc>
      </w:tr>
      <w:tr w:rsidR="007F3FE2" w:rsidRPr="009C0E4B" w14:paraId="645924DD" w14:textId="77777777" w:rsidTr="00880BF9">
        <w:tc>
          <w:tcPr>
            <w:tcW w:w="768" w:type="dxa"/>
          </w:tcPr>
          <w:p w14:paraId="0364DEBB" w14:textId="77777777" w:rsidR="007F3FE2" w:rsidRPr="009C0E4B" w:rsidRDefault="007F3FE2" w:rsidP="007F3FE2">
            <w:pPr>
              <w:ind w:firstLine="0"/>
            </w:pPr>
            <w:r>
              <w:t>4</w:t>
            </w:r>
          </w:p>
        </w:tc>
        <w:tc>
          <w:tcPr>
            <w:tcW w:w="1664" w:type="dxa"/>
          </w:tcPr>
          <w:p w14:paraId="4FC15D29" w14:textId="2B1AB08E" w:rsidR="007F3FE2" w:rsidRPr="009C0E4B" w:rsidRDefault="007F3FE2" w:rsidP="007F3FE2">
            <w:pPr>
              <w:ind w:firstLine="0"/>
            </w:pPr>
            <w:r w:rsidRPr="009C0E4B">
              <w:t>Article Upload page by admin</w:t>
            </w:r>
          </w:p>
        </w:tc>
        <w:tc>
          <w:tcPr>
            <w:tcW w:w="1933" w:type="dxa"/>
          </w:tcPr>
          <w:p w14:paraId="481FD4B2" w14:textId="77777777" w:rsidR="007F3FE2" w:rsidRPr="009C0E4B" w:rsidRDefault="007F3FE2" w:rsidP="007F3FE2">
            <w:pPr>
              <w:ind w:firstLine="0"/>
            </w:pPr>
            <w:r w:rsidRPr="009C0E4B">
              <w:t>Click the create article button and fail details and upload</w:t>
            </w:r>
          </w:p>
        </w:tc>
        <w:tc>
          <w:tcPr>
            <w:tcW w:w="1876" w:type="dxa"/>
          </w:tcPr>
          <w:p w14:paraId="082F9299" w14:textId="77777777" w:rsidR="007F3FE2" w:rsidRPr="009C0E4B" w:rsidRDefault="007F3FE2" w:rsidP="007F3FE2">
            <w:pPr>
              <w:ind w:firstLine="0"/>
            </w:pPr>
            <w:r w:rsidRPr="009C0E4B">
              <w:t xml:space="preserve">Show the Article upload is complete successfully and </w:t>
            </w:r>
            <w:r w:rsidRPr="009C0E4B">
              <w:lastRenderedPageBreak/>
              <w:t>save the data in database</w:t>
            </w:r>
          </w:p>
        </w:tc>
        <w:tc>
          <w:tcPr>
            <w:tcW w:w="1370" w:type="dxa"/>
          </w:tcPr>
          <w:p w14:paraId="2417BA92" w14:textId="77777777" w:rsidR="007F3FE2" w:rsidRPr="009C0E4B" w:rsidRDefault="007F3FE2" w:rsidP="007F3FE2">
            <w:pPr>
              <w:ind w:firstLine="0"/>
            </w:pPr>
            <w:r w:rsidRPr="009C0E4B">
              <w:lastRenderedPageBreak/>
              <w:t>17.10.2020</w:t>
            </w:r>
          </w:p>
        </w:tc>
        <w:tc>
          <w:tcPr>
            <w:tcW w:w="1929" w:type="dxa"/>
          </w:tcPr>
          <w:p w14:paraId="3D5D355A" w14:textId="77777777" w:rsidR="007F3FE2" w:rsidRPr="009C0E4B" w:rsidRDefault="007F3FE2" w:rsidP="007F3FE2">
            <w:pPr>
              <w:ind w:firstLine="0"/>
            </w:pPr>
            <w:r w:rsidRPr="009C0E4B">
              <w:t xml:space="preserve">Show the Article upload is complete successfully and </w:t>
            </w:r>
            <w:r w:rsidRPr="009C0E4B">
              <w:lastRenderedPageBreak/>
              <w:t>save the data in database</w:t>
            </w:r>
          </w:p>
        </w:tc>
        <w:tc>
          <w:tcPr>
            <w:tcW w:w="1170" w:type="dxa"/>
          </w:tcPr>
          <w:p w14:paraId="3BD48E05" w14:textId="77777777" w:rsidR="007F3FE2" w:rsidRPr="009C0E4B" w:rsidRDefault="007F3FE2" w:rsidP="007F3FE2">
            <w:pPr>
              <w:ind w:firstLine="0"/>
            </w:pPr>
            <w:r w:rsidRPr="009C0E4B">
              <w:lastRenderedPageBreak/>
              <w:t>none</w:t>
            </w:r>
          </w:p>
        </w:tc>
      </w:tr>
      <w:tr w:rsidR="007F3FE2" w:rsidRPr="009C0E4B" w14:paraId="7F7E3A31" w14:textId="77777777" w:rsidTr="00880BF9">
        <w:tc>
          <w:tcPr>
            <w:tcW w:w="768" w:type="dxa"/>
          </w:tcPr>
          <w:p w14:paraId="4AE82453" w14:textId="77777777" w:rsidR="007F3FE2" w:rsidRPr="009C0E4B" w:rsidRDefault="007F3FE2" w:rsidP="007F3FE2">
            <w:pPr>
              <w:ind w:firstLine="0"/>
            </w:pPr>
            <w:r>
              <w:t>5</w:t>
            </w:r>
          </w:p>
        </w:tc>
        <w:tc>
          <w:tcPr>
            <w:tcW w:w="1664" w:type="dxa"/>
          </w:tcPr>
          <w:p w14:paraId="46C66F86" w14:textId="77777777" w:rsidR="007F3FE2" w:rsidRPr="009C0E4B" w:rsidRDefault="007F3FE2" w:rsidP="007F3FE2">
            <w:pPr>
              <w:ind w:firstLine="0"/>
            </w:pPr>
            <w:r w:rsidRPr="009C0E4B">
              <w:t>Edit Article page for student</w:t>
            </w:r>
          </w:p>
        </w:tc>
        <w:tc>
          <w:tcPr>
            <w:tcW w:w="1933" w:type="dxa"/>
          </w:tcPr>
          <w:p w14:paraId="45B14CAF" w14:textId="77777777" w:rsidR="007F3FE2" w:rsidRPr="009C0E4B" w:rsidRDefault="007F3FE2" w:rsidP="007F3FE2">
            <w:pPr>
              <w:ind w:firstLine="0"/>
            </w:pPr>
            <w:r w:rsidRPr="009C0E4B">
              <w:t>Student can article edit for click the article and edit and editing complete click the update button</w:t>
            </w:r>
          </w:p>
        </w:tc>
        <w:tc>
          <w:tcPr>
            <w:tcW w:w="1876" w:type="dxa"/>
          </w:tcPr>
          <w:p w14:paraId="3DD7A9B8" w14:textId="77777777" w:rsidR="007F3FE2" w:rsidRPr="009C0E4B" w:rsidRDefault="007F3FE2" w:rsidP="007F3FE2">
            <w:pPr>
              <w:ind w:firstLine="0"/>
            </w:pPr>
            <w:r w:rsidRPr="009C0E4B">
              <w:t>Show the article edit is successfully and save the data in database</w:t>
            </w:r>
          </w:p>
        </w:tc>
        <w:tc>
          <w:tcPr>
            <w:tcW w:w="1370" w:type="dxa"/>
          </w:tcPr>
          <w:p w14:paraId="1596D103" w14:textId="77777777" w:rsidR="007F3FE2" w:rsidRPr="009C0E4B" w:rsidRDefault="007F3FE2" w:rsidP="007F3FE2">
            <w:pPr>
              <w:ind w:firstLine="0"/>
            </w:pPr>
            <w:r w:rsidRPr="009C0E4B">
              <w:t>17.10.2020</w:t>
            </w:r>
          </w:p>
        </w:tc>
        <w:tc>
          <w:tcPr>
            <w:tcW w:w="1929" w:type="dxa"/>
          </w:tcPr>
          <w:p w14:paraId="55DD1969" w14:textId="77777777" w:rsidR="007F3FE2" w:rsidRPr="009C0E4B" w:rsidRDefault="007F3FE2" w:rsidP="007F3FE2">
            <w:pPr>
              <w:ind w:firstLine="0"/>
            </w:pPr>
            <w:r w:rsidRPr="009C0E4B">
              <w:t>Show the article edit is successfully and save the data in database</w:t>
            </w:r>
          </w:p>
        </w:tc>
        <w:tc>
          <w:tcPr>
            <w:tcW w:w="1170" w:type="dxa"/>
          </w:tcPr>
          <w:p w14:paraId="1E24A943" w14:textId="77777777" w:rsidR="007F3FE2" w:rsidRPr="009C0E4B" w:rsidRDefault="007F3FE2" w:rsidP="007F3FE2">
            <w:pPr>
              <w:ind w:firstLine="0"/>
            </w:pPr>
            <w:r w:rsidRPr="009C0E4B">
              <w:t>none</w:t>
            </w:r>
          </w:p>
        </w:tc>
      </w:tr>
      <w:tr w:rsidR="007F3FE2" w:rsidRPr="009C0E4B" w14:paraId="421CFAE7" w14:textId="77777777" w:rsidTr="00880BF9">
        <w:tc>
          <w:tcPr>
            <w:tcW w:w="768" w:type="dxa"/>
          </w:tcPr>
          <w:p w14:paraId="288B5540" w14:textId="77777777" w:rsidR="007F3FE2" w:rsidRPr="009C0E4B" w:rsidRDefault="007F3FE2" w:rsidP="007F3FE2">
            <w:pPr>
              <w:ind w:firstLine="0"/>
            </w:pPr>
            <w:r>
              <w:t>6</w:t>
            </w:r>
          </w:p>
        </w:tc>
        <w:tc>
          <w:tcPr>
            <w:tcW w:w="1664" w:type="dxa"/>
          </w:tcPr>
          <w:p w14:paraId="04523E03" w14:textId="39F3FF85" w:rsidR="007F3FE2" w:rsidRPr="009C0E4B" w:rsidRDefault="007F3FE2" w:rsidP="007F3FE2">
            <w:pPr>
              <w:ind w:firstLine="0"/>
            </w:pPr>
            <w:r w:rsidRPr="009C0E4B">
              <w:t>Marketing Coordinator Register Page</w:t>
            </w:r>
          </w:p>
          <w:p w14:paraId="6221B0AF" w14:textId="77777777" w:rsidR="007F3FE2" w:rsidRPr="009C0E4B" w:rsidRDefault="007F3FE2" w:rsidP="007F3FE2">
            <w:pPr>
              <w:ind w:firstLine="0"/>
            </w:pPr>
          </w:p>
        </w:tc>
        <w:tc>
          <w:tcPr>
            <w:tcW w:w="1933" w:type="dxa"/>
          </w:tcPr>
          <w:p w14:paraId="4184213C" w14:textId="77777777" w:rsidR="007F3FE2" w:rsidRPr="009C0E4B" w:rsidRDefault="007F3FE2" w:rsidP="007F3FE2">
            <w:pPr>
              <w:ind w:firstLine="0"/>
            </w:pPr>
            <w:r w:rsidRPr="009C0E4B">
              <w:t>Login for registering Marketing Coordinator click the register page and fail the details and click the summit button</w:t>
            </w:r>
          </w:p>
        </w:tc>
        <w:tc>
          <w:tcPr>
            <w:tcW w:w="1876" w:type="dxa"/>
          </w:tcPr>
          <w:p w14:paraId="04FBD7B6" w14:textId="609E6190" w:rsidR="007F3FE2" w:rsidRPr="009C0E4B" w:rsidRDefault="007F3FE2" w:rsidP="007F3FE2">
            <w:pPr>
              <w:ind w:firstLine="0"/>
            </w:pPr>
            <w:r w:rsidRPr="009C0E4B">
              <w:t>Show the complete successfully Marketing Coordinator register and save the data in database</w:t>
            </w:r>
          </w:p>
        </w:tc>
        <w:tc>
          <w:tcPr>
            <w:tcW w:w="1370" w:type="dxa"/>
          </w:tcPr>
          <w:p w14:paraId="4C8F1D95" w14:textId="77777777" w:rsidR="007F3FE2" w:rsidRPr="009C0E4B" w:rsidRDefault="007F3FE2" w:rsidP="007F3FE2">
            <w:pPr>
              <w:ind w:firstLine="0"/>
            </w:pPr>
            <w:r w:rsidRPr="009C0E4B">
              <w:t>17.10.2020</w:t>
            </w:r>
          </w:p>
        </w:tc>
        <w:tc>
          <w:tcPr>
            <w:tcW w:w="1929" w:type="dxa"/>
          </w:tcPr>
          <w:p w14:paraId="296ECD60" w14:textId="3711BFC2" w:rsidR="007F3FE2" w:rsidRPr="009C0E4B" w:rsidRDefault="007F3FE2" w:rsidP="007F3FE2">
            <w:pPr>
              <w:ind w:firstLine="0"/>
            </w:pPr>
            <w:r w:rsidRPr="009C0E4B">
              <w:t>Show the complete successfully Marketing Coordinator register and save the data in database</w:t>
            </w:r>
          </w:p>
        </w:tc>
        <w:tc>
          <w:tcPr>
            <w:tcW w:w="1170" w:type="dxa"/>
          </w:tcPr>
          <w:p w14:paraId="1AC9931A" w14:textId="77777777" w:rsidR="007F3FE2" w:rsidRPr="009C0E4B" w:rsidRDefault="007F3FE2" w:rsidP="007F3FE2">
            <w:pPr>
              <w:ind w:firstLine="0"/>
            </w:pPr>
            <w:r w:rsidRPr="009C0E4B">
              <w:t>none</w:t>
            </w:r>
          </w:p>
        </w:tc>
      </w:tr>
      <w:tr w:rsidR="007F3FE2" w:rsidRPr="009C0E4B" w14:paraId="3E57D99C" w14:textId="77777777" w:rsidTr="00880BF9">
        <w:tc>
          <w:tcPr>
            <w:tcW w:w="768" w:type="dxa"/>
          </w:tcPr>
          <w:p w14:paraId="6CD23B12" w14:textId="77777777" w:rsidR="007F3FE2" w:rsidRPr="009C0E4B" w:rsidRDefault="007F3FE2" w:rsidP="007F3FE2">
            <w:pPr>
              <w:ind w:firstLine="0"/>
            </w:pPr>
            <w:r>
              <w:t>7</w:t>
            </w:r>
          </w:p>
        </w:tc>
        <w:tc>
          <w:tcPr>
            <w:tcW w:w="1664" w:type="dxa"/>
          </w:tcPr>
          <w:p w14:paraId="5831027F" w14:textId="3EF64547" w:rsidR="007F3FE2" w:rsidRPr="009C0E4B" w:rsidRDefault="007F3FE2" w:rsidP="007F3FE2">
            <w:pPr>
              <w:ind w:firstLine="0"/>
            </w:pPr>
            <w:r w:rsidRPr="009C0E4B">
              <w:t>Marketing Coordinator Login Page</w:t>
            </w:r>
          </w:p>
        </w:tc>
        <w:tc>
          <w:tcPr>
            <w:tcW w:w="1933" w:type="dxa"/>
          </w:tcPr>
          <w:p w14:paraId="6B399DC6" w14:textId="77777777" w:rsidR="007F3FE2" w:rsidRPr="009C0E4B" w:rsidRDefault="007F3FE2" w:rsidP="007F3FE2">
            <w:pPr>
              <w:ind w:firstLine="0"/>
            </w:pPr>
            <w:r w:rsidRPr="009C0E4B">
              <w:t>Login for click the login page and fill the user name password click the login button.</w:t>
            </w:r>
          </w:p>
        </w:tc>
        <w:tc>
          <w:tcPr>
            <w:tcW w:w="1876" w:type="dxa"/>
          </w:tcPr>
          <w:p w14:paraId="1C669464" w14:textId="77777777" w:rsidR="007F3FE2" w:rsidRPr="009C0E4B" w:rsidRDefault="007F3FE2" w:rsidP="007F3FE2">
            <w:pPr>
              <w:ind w:firstLine="0"/>
            </w:pPr>
            <w:r w:rsidRPr="009C0E4B">
              <w:t>Login successfully and user can use magazines web and sabe the data in database</w:t>
            </w:r>
          </w:p>
        </w:tc>
        <w:tc>
          <w:tcPr>
            <w:tcW w:w="1370" w:type="dxa"/>
          </w:tcPr>
          <w:p w14:paraId="265783B1" w14:textId="77777777" w:rsidR="007F3FE2" w:rsidRPr="009C0E4B" w:rsidRDefault="007F3FE2" w:rsidP="007F3FE2">
            <w:pPr>
              <w:ind w:firstLine="0"/>
            </w:pPr>
            <w:r w:rsidRPr="009C0E4B">
              <w:t>17.10.2020</w:t>
            </w:r>
          </w:p>
        </w:tc>
        <w:tc>
          <w:tcPr>
            <w:tcW w:w="1929" w:type="dxa"/>
          </w:tcPr>
          <w:p w14:paraId="0663DC18" w14:textId="77777777" w:rsidR="007F3FE2" w:rsidRPr="009C0E4B" w:rsidRDefault="007F3FE2" w:rsidP="007F3FE2">
            <w:pPr>
              <w:ind w:firstLine="0"/>
            </w:pPr>
            <w:r w:rsidRPr="009C0E4B">
              <w:t>Login successfully and user can use magazines web and sabe the data in database</w:t>
            </w:r>
          </w:p>
        </w:tc>
        <w:tc>
          <w:tcPr>
            <w:tcW w:w="1170" w:type="dxa"/>
          </w:tcPr>
          <w:p w14:paraId="3FFF4070" w14:textId="77777777" w:rsidR="007F3FE2" w:rsidRPr="009C0E4B" w:rsidRDefault="007F3FE2" w:rsidP="007F3FE2">
            <w:pPr>
              <w:ind w:firstLine="0"/>
            </w:pPr>
            <w:r w:rsidRPr="009C0E4B">
              <w:t>none</w:t>
            </w:r>
          </w:p>
        </w:tc>
      </w:tr>
      <w:tr w:rsidR="007F3FE2" w:rsidRPr="009C0E4B" w14:paraId="11325163" w14:textId="77777777" w:rsidTr="00880BF9">
        <w:tc>
          <w:tcPr>
            <w:tcW w:w="768" w:type="dxa"/>
          </w:tcPr>
          <w:p w14:paraId="4B44161B" w14:textId="77777777" w:rsidR="007F3FE2" w:rsidRPr="009C0E4B" w:rsidRDefault="007F3FE2" w:rsidP="007F3FE2">
            <w:pPr>
              <w:ind w:firstLine="0"/>
            </w:pPr>
            <w:r>
              <w:t>8</w:t>
            </w:r>
          </w:p>
        </w:tc>
        <w:tc>
          <w:tcPr>
            <w:tcW w:w="1664" w:type="dxa"/>
          </w:tcPr>
          <w:p w14:paraId="0E10DAE2" w14:textId="77777777" w:rsidR="007F3FE2" w:rsidRPr="009C0E4B" w:rsidRDefault="007F3FE2" w:rsidP="007F3FE2">
            <w:pPr>
              <w:ind w:firstLine="0"/>
            </w:pPr>
            <w:r w:rsidRPr="009C0E4B">
              <w:t>Marketing Manager Register Page</w:t>
            </w:r>
          </w:p>
        </w:tc>
        <w:tc>
          <w:tcPr>
            <w:tcW w:w="1933" w:type="dxa"/>
          </w:tcPr>
          <w:p w14:paraId="37A9D81C" w14:textId="77777777" w:rsidR="007F3FE2" w:rsidRPr="009C0E4B" w:rsidRDefault="007F3FE2" w:rsidP="007F3FE2">
            <w:pPr>
              <w:ind w:firstLine="0"/>
            </w:pPr>
            <w:r w:rsidRPr="009C0E4B">
              <w:t>Registering for click the register page and fill the user details and click summit button</w:t>
            </w:r>
          </w:p>
        </w:tc>
        <w:tc>
          <w:tcPr>
            <w:tcW w:w="1876" w:type="dxa"/>
          </w:tcPr>
          <w:p w14:paraId="09D47301" w14:textId="77777777" w:rsidR="007F3FE2" w:rsidRPr="009C0E4B" w:rsidRDefault="007F3FE2" w:rsidP="007F3FE2">
            <w:pPr>
              <w:ind w:firstLine="0"/>
            </w:pPr>
            <w:r w:rsidRPr="009C0E4B">
              <w:t>Show the complete successfully registering and save the data in database</w:t>
            </w:r>
          </w:p>
        </w:tc>
        <w:tc>
          <w:tcPr>
            <w:tcW w:w="1370" w:type="dxa"/>
          </w:tcPr>
          <w:p w14:paraId="364CB61F" w14:textId="77777777" w:rsidR="007F3FE2" w:rsidRPr="009C0E4B" w:rsidRDefault="007F3FE2" w:rsidP="007F3FE2">
            <w:pPr>
              <w:ind w:firstLine="0"/>
            </w:pPr>
            <w:r w:rsidRPr="009C0E4B">
              <w:t>18.10.2020</w:t>
            </w:r>
          </w:p>
        </w:tc>
        <w:tc>
          <w:tcPr>
            <w:tcW w:w="1929" w:type="dxa"/>
          </w:tcPr>
          <w:p w14:paraId="37F3850D" w14:textId="77777777" w:rsidR="007F3FE2" w:rsidRPr="009C0E4B" w:rsidRDefault="007F3FE2" w:rsidP="007F3FE2">
            <w:pPr>
              <w:ind w:firstLine="0"/>
            </w:pPr>
            <w:r w:rsidRPr="009C0E4B">
              <w:t>Show the complete successfully registering and save the data in database</w:t>
            </w:r>
          </w:p>
        </w:tc>
        <w:tc>
          <w:tcPr>
            <w:tcW w:w="1170" w:type="dxa"/>
          </w:tcPr>
          <w:p w14:paraId="144409A2" w14:textId="77777777" w:rsidR="007F3FE2" w:rsidRPr="009C0E4B" w:rsidRDefault="007F3FE2" w:rsidP="007F3FE2">
            <w:pPr>
              <w:ind w:firstLine="0"/>
            </w:pPr>
            <w:r w:rsidRPr="009C0E4B">
              <w:t>none</w:t>
            </w:r>
          </w:p>
        </w:tc>
      </w:tr>
      <w:tr w:rsidR="007F3FE2" w:rsidRPr="009C0E4B" w14:paraId="43BBCD87" w14:textId="77777777" w:rsidTr="00880BF9">
        <w:tc>
          <w:tcPr>
            <w:tcW w:w="768" w:type="dxa"/>
          </w:tcPr>
          <w:p w14:paraId="52690C05" w14:textId="77777777" w:rsidR="007F3FE2" w:rsidRPr="009C0E4B" w:rsidRDefault="007F3FE2" w:rsidP="007F3FE2">
            <w:pPr>
              <w:ind w:firstLine="0"/>
            </w:pPr>
            <w:r>
              <w:lastRenderedPageBreak/>
              <w:t>9</w:t>
            </w:r>
          </w:p>
        </w:tc>
        <w:tc>
          <w:tcPr>
            <w:tcW w:w="1664" w:type="dxa"/>
          </w:tcPr>
          <w:p w14:paraId="22FEF97B" w14:textId="77777777" w:rsidR="007F3FE2" w:rsidRPr="009C0E4B" w:rsidRDefault="007F3FE2" w:rsidP="007F3FE2">
            <w:pPr>
              <w:ind w:firstLine="0"/>
            </w:pPr>
            <w:r w:rsidRPr="009C0E4B">
              <w:t>Marketing Manager Login Page</w:t>
            </w:r>
          </w:p>
        </w:tc>
        <w:tc>
          <w:tcPr>
            <w:tcW w:w="1933" w:type="dxa"/>
          </w:tcPr>
          <w:p w14:paraId="2AB5991C" w14:textId="77777777" w:rsidR="007F3FE2" w:rsidRPr="009C0E4B" w:rsidRDefault="007F3FE2" w:rsidP="007F3FE2">
            <w:pPr>
              <w:ind w:firstLine="0"/>
            </w:pPr>
            <w:r w:rsidRPr="009C0E4B">
              <w:t>Login for click the Manager login page and fill pass user name and password and click login button</w:t>
            </w:r>
          </w:p>
        </w:tc>
        <w:tc>
          <w:tcPr>
            <w:tcW w:w="1876" w:type="dxa"/>
          </w:tcPr>
          <w:p w14:paraId="13BF8E35" w14:textId="77777777" w:rsidR="007F3FE2" w:rsidRPr="009C0E4B" w:rsidRDefault="007F3FE2" w:rsidP="007F3FE2">
            <w:pPr>
              <w:ind w:firstLine="0"/>
            </w:pPr>
            <w:r w:rsidRPr="009C0E4B">
              <w:t>Show the Manager login successfully and manager can use magazines web and save the data in database</w:t>
            </w:r>
          </w:p>
        </w:tc>
        <w:tc>
          <w:tcPr>
            <w:tcW w:w="1370" w:type="dxa"/>
          </w:tcPr>
          <w:p w14:paraId="36BF4239" w14:textId="77777777" w:rsidR="007F3FE2" w:rsidRPr="009C0E4B" w:rsidRDefault="007F3FE2" w:rsidP="007F3FE2">
            <w:pPr>
              <w:ind w:firstLine="0"/>
            </w:pPr>
            <w:r w:rsidRPr="009C0E4B">
              <w:t>18.10.2020</w:t>
            </w:r>
          </w:p>
        </w:tc>
        <w:tc>
          <w:tcPr>
            <w:tcW w:w="1929" w:type="dxa"/>
          </w:tcPr>
          <w:p w14:paraId="625C5CAC" w14:textId="77777777" w:rsidR="007F3FE2" w:rsidRPr="009C0E4B" w:rsidRDefault="007F3FE2" w:rsidP="007F3FE2">
            <w:pPr>
              <w:ind w:firstLine="0"/>
            </w:pPr>
            <w:r w:rsidRPr="009C0E4B">
              <w:t>Show the Manager login successfully and manager can use magazines web and save the data in database</w:t>
            </w:r>
          </w:p>
        </w:tc>
        <w:tc>
          <w:tcPr>
            <w:tcW w:w="1170" w:type="dxa"/>
          </w:tcPr>
          <w:p w14:paraId="0C5C15C5" w14:textId="77777777" w:rsidR="007F3FE2" w:rsidRPr="009C0E4B" w:rsidRDefault="007F3FE2" w:rsidP="007F3FE2">
            <w:pPr>
              <w:ind w:firstLine="0"/>
            </w:pPr>
            <w:r w:rsidRPr="009C0E4B">
              <w:t>none</w:t>
            </w:r>
          </w:p>
        </w:tc>
      </w:tr>
      <w:tr w:rsidR="007F3FE2" w:rsidRPr="009C0E4B" w14:paraId="33A7AEFF" w14:textId="77777777" w:rsidTr="00880BF9">
        <w:tc>
          <w:tcPr>
            <w:tcW w:w="768" w:type="dxa"/>
          </w:tcPr>
          <w:p w14:paraId="16C89F45" w14:textId="77777777" w:rsidR="007F3FE2" w:rsidRPr="009C0E4B" w:rsidRDefault="007F3FE2" w:rsidP="007F3FE2">
            <w:pPr>
              <w:ind w:firstLine="0"/>
            </w:pPr>
            <w:r w:rsidRPr="009C0E4B">
              <w:t>1</w:t>
            </w:r>
            <w:r>
              <w:t>0</w:t>
            </w:r>
          </w:p>
        </w:tc>
        <w:tc>
          <w:tcPr>
            <w:tcW w:w="1664" w:type="dxa"/>
          </w:tcPr>
          <w:p w14:paraId="2992CAC6" w14:textId="08CC796E" w:rsidR="007F3FE2" w:rsidRPr="009C0E4B" w:rsidRDefault="007F3FE2" w:rsidP="007F3FE2">
            <w:pPr>
              <w:ind w:firstLine="0"/>
            </w:pPr>
            <w:r w:rsidRPr="009C0E4B">
              <w:t>Marketing Coordinator Feedback Form</w:t>
            </w:r>
          </w:p>
        </w:tc>
        <w:tc>
          <w:tcPr>
            <w:tcW w:w="1933" w:type="dxa"/>
          </w:tcPr>
          <w:p w14:paraId="7F79C3F3" w14:textId="77777777" w:rsidR="007F3FE2" w:rsidRPr="009C0E4B" w:rsidRDefault="007F3FE2" w:rsidP="007F3FE2">
            <w:pPr>
              <w:ind w:firstLine="0"/>
            </w:pPr>
            <w:r w:rsidRPr="009C0E4B">
              <w:t>Marketing coordinator feedback form for user watch magazine and leave the page with request feedback and click the feedback form and fill the feedback and ratting and click the summit button</w:t>
            </w:r>
          </w:p>
        </w:tc>
        <w:tc>
          <w:tcPr>
            <w:tcW w:w="1876" w:type="dxa"/>
          </w:tcPr>
          <w:p w14:paraId="7D5F400D" w14:textId="77777777" w:rsidR="007F3FE2" w:rsidRPr="009C0E4B" w:rsidRDefault="007F3FE2" w:rsidP="007F3FE2">
            <w:pPr>
              <w:ind w:firstLine="0"/>
            </w:pPr>
            <w:r w:rsidRPr="009C0E4B">
              <w:t>Show the feedback is complete and save the data in database</w:t>
            </w:r>
          </w:p>
        </w:tc>
        <w:tc>
          <w:tcPr>
            <w:tcW w:w="1370" w:type="dxa"/>
          </w:tcPr>
          <w:p w14:paraId="4A293FD0" w14:textId="77777777" w:rsidR="007F3FE2" w:rsidRPr="009C0E4B" w:rsidRDefault="007F3FE2" w:rsidP="007F3FE2">
            <w:pPr>
              <w:ind w:firstLine="0"/>
            </w:pPr>
            <w:r w:rsidRPr="009C0E4B">
              <w:t>18.10.2020</w:t>
            </w:r>
          </w:p>
        </w:tc>
        <w:tc>
          <w:tcPr>
            <w:tcW w:w="1929" w:type="dxa"/>
          </w:tcPr>
          <w:p w14:paraId="2B81E99A" w14:textId="77777777" w:rsidR="007F3FE2" w:rsidRPr="009C0E4B" w:rsidRDefault="007F3FE2" w:rsidP="007F3FE2">
            <w:pPr>
              <w:ind w:firstLine="0"/>
            </w:pPr>
            <w:r w:rsidRPr="009C0E4B">
              <w:t>Show the feedback is complete and save the data in database</w:t>
            </w:r>
          </w:p>
        </w:tc>
        <w:tc>
          <w:tcPr>
            <w:tcW w:w="1170" w:type="dxa"/>
          </w:tcPr>
          <w:p w14:paraId="31EB8706" w14:textId="77777777" w:rsidR="007F3FE2" w:rsidRPr="009C0E4B" w:rsidRDefault="007F3FE2" w:rsidP="007F3FE2">
            <w:pPr>
              <w:ind w:firstLine="0"/>
            </w:pPr>
            <w:r w:rsidRPr="009C0E4B">
              <w:t>none</w:t>
            </w:r>
          </w:p>
        </w:tc>
      </w:tr>
      <w:tr w:rsidR="007F3FE2" w:rsidRPr="009C0E4B" w14:paraId="15E2F22F" w14:textId="77777777" w:rsidTr="00880BF9">
        <w:tc>
          <w:tcPr>
            <w:tcW w:w="768" w:type="dxa"/>
          </w:tcPr>
          <w:p w14:paraId="42F140DB" w14:textId="77777777" w:rsidR="007F3FE2" w:rsidRPr="009C0E4B" w:rsidRDefault="007F3FE2" w:rsidP="007F3FE2">
            <w:pPr>
              <w:ind w:firstLine="0"/>
            </w:pPr>
            <w:r w:rsidRPr="009C0E4B">
              <w:t>1</w:t>
            </w:r>
            <w:r>
              <w:t>1</w:t>
            </w:r>
          </w:p>
        </w:tc>
        <w:tc>
          <w:tcPr>
            <w:tcW w:w="1664" w:type="dxa"/>
          </w:tcPr>
          <w:p w14:paraId="3C51F1B1" w14:textId="77777777" w:rsidR="007F3FE2" w:rsidRPr="009C0E4B" w:rsidRDefault="007F3FE2" w:rsidP="007F3FE2">
            <w:pPr>
              <w:ind w:firstLine="0"/>
            </w:pPr>
            <w:r w:rsidRPr="009C0E4B">
              <w:t>Marketing Manager download article function</w:t>
            </w:r>
          </w:p>
        </w:tc>
        <w:tc>
          <w:tcPr>
            <w:tcW w:w="1933" w:type="dxa"/>
          </w:tcPr>
          <w:p w14:paraId="2EB1EEDD" w14:textId="275B3320" w:rsidR="007F3FE2" w:rsidRPr="009C0E4B" w:rsidRDefault="007F3FE2" w:rsidP="007F3FE2">
            <w:pPr>
              <w:ind w:firstLine="0"/>
            </w:pPr>
            <w:r w:rsidRPr="009C0E4B">
              <w:t>Download article function for choose article and click the download</w:t>
            </w:r>
          </w:p>
        </w:tc>
        <w:tc>
          <w:tcPr>
            <w:tcW w:w="1876" w:type="dxa"/>
          </w:tcPr>
          <w:p w14:paraId="7B256CC6" w14:textId="77777777" w:rsidR="007F3FE2" w:rsidRPr="009C0E4B" w:rsidRDefault="007F3FE2" w:rsidP="007F3FE2">
            <w:pPr>
              <w:ind w:firstLine="0"/>
            </w:pPr>
            <w:r w:rsidRPr="009C0E4B">
              <w:t>Show the complete download and save the data in database</w:t>
            </w:r>
          </w:p>
        </w:tc>
        <w:tc>
          <w:tcPr>
            <w:tcW w:w="1370" w:type="dxa"/>
          </w:tcPr>
          <w:p w14:paraId="65CAD59F" w14:textId="77777777" w:rsidR="007F3FE2" w:rsidRPr="009C0E4B" w:rsidRDefault="007F3FE2" w:rsidP="007F3FE2">
            <w:pPr>
              <w:ind w:firstLine="0"/>
            </w:pPr>
            <w:r w:rsidRPr="009C0E4B">
              <w:t>18.10.2020</w:t>
            </w:r>
          </w:p>
        </w:tc>
        <w:tc>
          <w:tcPr>
            <w:tcW w:w="1929" w:type="dxa"/>
          </w:tcPr>
          <w:p w14:paraId="317231F8" w14:textId="77777777" w:rsidR="007F3FE2" w:rsidRPr="009C0E4B" w:rsidRDefault="007F3FE2" w:rsidP="007F3FE2">
            <w:pPr>
              <w:ind w:firstLine="0"/>
            </w:pPr>
            <w:r w:rsidRPr="009C0E4B">
              <w:t>Show the complete download and save the data in database</w:t>
            </w:r>
          </w:p>
        </w:tc>
        <w:tc>
          <w:tcPr>
            <w:tcW w:w="1170" w:type="dxa"/>
          </w:tcPr>
          <w:p w14:paraId="04F3BE94" w14:textId="77777777" w:rsidR="007F3FE2" w:rsidRPr="009C0E4B" w:rsidRDefault="007F3FE2" w:rsidP="007F3FE2">
            <w:pPr>
              <w:ind w:firstLine="0"/>
            </w:pPr>
            <w:r w:rsidRPr="009C0E4B">
              <w:t>none</w:t>
            </w:r>
          </w:p>
        </w:tc>
      </w:tr>
      <w:tr w:rsidR="007F3FE2" w:rsidRPr="009C0E4B" w14:paraId="706670C4" w14:textId="77777777" w:rsidTr="00880BF9">
        <w:tc>
          <w:tcPr>
            <w:tcW w:w="768" w:type="dxa"/>
          </w:tcPr>
          <w:p w14:paraId="3E71B450" w14:textId="77777777" w:rsidR="007F3FE2" w:rsidRPr="009C0E4B" w:rsidRDefault="007F3FE2" w:rsidP="007F3FE2">
            <w:pPr>
              <w:ind w:firstLine="0"/>
            </w:pPr>
            <w:r w:rsidRPr="009C0E4B">
              <w:t>1</w:t>
            </w:r>
            <w:r>
              <w:t>2</w:t>
            </w:r>
          </w:p>
        </w:tc>
        <w:tc>
          <w:tcPr>
            <w:tcW w:w="1664" w:type="dxa"/>
          </w:tcPr>
          <w:p w14:paraId="2B1F4698" w14:textId="70C51502" w:rsidR="007F3FE2" w:rsidRPr="009C0E4B" w:rsidRDefault="007F3FE2" w:rsidP="007F3FE2">
            <w:pPr>
              <w:ind w:firstLine="0"/>
            </w:pPr>
            <w:r w:rsidRPr="009C0E4B">
              <w:t>Student Profile Page</w:t>
            </w:r>
          </w:p>
        </w:tc>
        <w:tc>
          <w:tcPr>
            <w:tcW w:w="1933" w:type="dxa"/>
          </w:tcPr>
          <w:p w14:paraId="69E3ED6A" w14:textId="77777777" w:rsidR="007F3FE2" w:rsidRPr="009C0E4B" w:rsidRDefault="007F3FE2" w:rsidP="007F3FE2">
            <w:pPr>
              <w:ind w:firstLine="0"/>
            </w:pPr>
            <w:r w:rsidRPr="009C0E4B">
              <w:t xml:space="preserve">Student login and user profile in show the user </w:t>
            </w:r>
            <w:r w:rsidRPr="009C0E4B">
              <w:lastRenderedPageBreak/>
              <w:t>details and can-do upload update and delete</w:t>
            </w:r>
          </w:p>
        </w:tc>
        <w:tc>
          <w:tcPr>
            <w:tcW w:w="1876" w:type="dxa"/>
          </w:tcPr>
          <w:p w14:paraId="6817DE30" w14:textId="77777777" w:rsidR="007F3FE2" w:rsidRPr="009C0E4B" w:rsidRDefault="007F3FE2" w:rsidP="007F3FE2">
            <w:pPr>
              <w:ind w:firstLine="0"/>
            </w:pPr>
            <w:r w:rsidRPr="009C0E4B">
              <w:lastRenderedPageBreak/>
              <w:t xml:space="preserve">Show the Student profile </w:t>
            </w:r>
            <w:r w:rsidRPr="009C0E4B">
              <w:lastRenderedPageBreak/>
              <w:t>from used student details</w:t>
            </w:r>
          </w:p>
        </w:tc>
        <w:tc>
          <w:tcPr>
            <w:tcW w:w="1370" w:type="dxa"/>
          </w:tcPr>
          <w:p w14:paraId="76B3B9BE" w14:textId="77777777" w:rsidR="007F3FE2" w:rsidRPr="009C0E4B" w:rsidRDefault="007F3FE2" w:rsidP="007F3FE2">
            <w:pPr>
              <w:ind w:firstLine="0"/>
            </w:pPr>
            <w:r w:rsidRPr="009C0E4B">
              <w:lastRenderedPageBreak/>
              <w:t>18.10.2020</w:t>
            </w:r>
          </w:p>
        </w:tc>
        <w:tc>
          <w:tcPr>
            <w:tcW w:w="1929" w:type="dxa"/>
          </w:tcPr>
          <w:p w14:paraId="67E993D9" w14:textId="77777777" w:rsidR="007F3FE2" w:rsidRPr="009C0E4B" w:rsidRDefault="007F3FE2" w:rsidP="007F3FE2">
            <w:pPr>
              <w:ind w:firstLine="0"/>
            </w:pPr>
            <w:r w:rsidRPr="009C0E4B">
              <w:t xml:space="preserve">Show the Student profile </w:t>
            </w:r>
            <w:r w:rsidRPr="009C0E4B">
              <w:lastRenderedPageBreak/>
              <w:t>from used student details</w:t>
            </w:r>
          </w:p>
        </w:tc>
        <w:tc>
          <w:tcPr>
            <w:tcW w:w="1170" w:type="dxa"/>
          </w:tcPr>
          <w:p w14:paraId="06D9E658" w14:textId="77777777" w:rsidR="007F3FE2" w:rsidRPr="009C0E4B" w:rsidRDefault="007F3FE2" w:rsidP="007F3FE2">
            <w:pPr>
              <w:ind w:firstLine="0"/>
            </w:pPr>
            <w:r w:rsidRPr="009C0E4B">
              <w:lastRenderedPageBreak/>
              <w:t>none</w:t>
            </w:r>
          </w:p>
        </w:tc>
      </w:tr>
      <w:tr w:rsidR="007F3FE2" w:rsidRPr="009C0E4B" w14:paraId="6CA2F917" w14:textId="77777777" w:rsidTr="00880BF9">
        <w:tc>
          <w:tcPr>
            <w:tcW w:w="768" w:type="dxa"/>
          </w:tcPr>
          <w:p w14:paraId="25011540" w14:textId="77777777" w:rsidR="007F3FE2" w:rsidRPr="009C0E4B" w:rsidRDefault="007F3FE2" w:rsidP="007F3FE2">
            <w:pPr>
              <w:ind w:firstLine="0"/>
            </w:pPr>
            <w:r w:rsidRPr="009C0E4B">
              <w:t>1</w:t>
            </w:r>
            <w:r>
              <w:t>3</w:t>
            </w:r>
          </w:p>
        </w:tc>
        <w:tc>
          <w:tcPr>
            <w:tcW w:w="1664" w:type="dxa"/>
          </w:tcPr>
          <w:p w14:paraId="35991071" w14:textId="53C3EB61" w:rsidR="007F3FE2" w:rsidRPr="009C0E4B" w:rsidRDefault="007F3FE2" w:rsidP="007F3FE2">
            <w:pPr>
              <w:ind w:firstLine="0"/>
            </w:pPr>
            <w:r w:rsidRPr="009C0E4B">
              <w:t>Marketing Manager Profile Page</w:t>
            </w:r>
          </w:p>
        </w:tc>
        <w:tc>
          <w:tcPr>
            <w:tcW w:w="1933" w:type="dxa"/>
          </w:tcPr>
          <w:p w14:paraId="4C1890DF" w14:textId="77777777" w:rsidR="007F3FE2" w:rsidRPr="009C0E4B" w:rsidRDefault="007F3FE2" w:rsidP="007F3FE2">
            <w:pPr>
              <w:ind w:firstLine="0"/>
            </w:pPr>
            <w:r w:rsidRPr="009C0E4B">
              <w:t>Manager login and user profile in show the user details and can</w:t>
            </w:r>
            <w:r>
              <w:t>-do</w:t>
            </w:r>
            <w:r w:rsidRPr="009C0E4B">
              <w:t xml:space="preserve"> upload update and delete</w:t>
            </w:r>
          </w:p>
        </w:tc>
        <w:tc>
          <w:tcPr>
            <w:tcW w:w="1876" w:type="dxa"/>
          </w:tcPr>
          <w:p w14:paraId="657AA256" w14:textId="77777777" w:rsidR="007F3FE2" w:rsidRPr="009C0E4B" w:rsidRDefault="007F3FE2" w:rsidP="007F3FE2">
            <w:pPr>
              <w:ind w:firstLine="0"/>
            </w:pPr>
            <w:r w:rsidRPr="009C0E4B">
              <w:t>Show the manger profile from used manager details</w:t>
            </w:r>
          </w:p>
        </w:tc>
        <w:tc>
          <w:tcPr>
            <w:tcW w:w="1370" w:type="dxa"/>
          </w:tcPr>
          <w:p w14:paraId="2CB2A997" w14:textId="77777777" w:rsidR="007F3FE2" w:rsidRPr="009C0E4B" w:rsidRDefault="007F3FE2" w:rsidP="007F3FE2">
            <w:pPr>
              <w:ind w:firstLine="0"/>
            </w:pPr>
            <w:r w:rsidRPr="009C0E4B">
              <w:t>18.10.2020</w:t>
            </w:r>
          </w:p>
        </w:tc>
        <w:tc>
          <w:tcPr>
            <w:tcW w:w="1929" w:type="dxa"/>
          </w:tcPr>
          <w:p w14:paraId="5D20D25B" w14:textId="77777777" w:rsidR="007F3FE2" w:rsidRPr="009C0E4B" w:rsidRDefault="007F3FE2" w:rsidP="007F3FE2">
            <w:pPr>
              <w:ind w:firstLine="0"/>
            </w:pPr>
            <w:r w:rsidRPr="009C0E4B">
              <w:t>Show the manger profile from used manager details</w:t>
            </w:r>
          </w:p>
        </w:tc>
        <w:tc>
          <w:tcPr>
            <w:tcW w:w="1170" w:type="dxa"/>
          </w:tcPr>
          <w:p w14:paraId="4F32D85B" w14:textId="77777777" w:rsidR="007F3FE2" w:rsidRPr="009C0E4B" w:rsidRDefault="007F3FE2" w:rsidP="007F3FE2">
            <w:pPr>
              <w:ind w:firstLine="0"/>
            </w:pPr>
            <w:r w:rsidRPr="009C0E4B">
              <w:t>none</w:t>
            </w:r>
          </w:p>
        </w:tc>
      </w:tr>
      <w:tr w:rsidR="007F3FE2" w:rsidRPr="009C0E4B" w14:paraId="079A9E10" w14:textId="77777777" w:rsidTr="00880BF9">
        <w:tc>
          <w:tcPr>
            <w:tcW w:w="768" w:type="dxa"/>
          </w:tcPr>
          <w:p w14:paraId="433AE5FC" w14:textId="77777777" w:rsidR="007F3FE2" w:rsidRPr="009C0E4B" w:rsidRDefault="007F3FE2" w:rsidP="007F3FE2">
            <w:pPr>
              <w:ind w:firstLine="0"/>
            </w:pPr>
            <w:r w:rsidRPr="009C0E4B">
              <w:t>1</w:t>
            </w:r>
            <w:r>
              <w:t>4</w:t>
            </w:r>
          </w:p>
        </w:tc>
        <w:tc>
          <w:tcPr>
            <w:tcW w:w="1664" w:type="dxa"/>
          </w:tcPr>
          <w:p w14:paraId="4595CD7D" w14:textId="1E29D99B" w:rsidR="007F3FE2" w:rsidRPr="009C0E4B" w:rsidRDefault="007F3FE2" w:rsidP="007F3FE2">
            <w:pPr>
              <w:ind w:firstLine="0"/>
            </w:pPr>
            <w:r w:rsidRPr="009C0E4B">
              <w:t>Authorization roles</w:t>
            </w:r>
          </w:p>
        </w:tc>
        <w:tc>
          <w:tcPr>
            <w:tcW w:w="1933" w:type="dxa"/>
          </w:tcPr>
          <w:p w14:paraId="1EF8FF31" w14:textId="77777777" w:rsidR="007F3FE2" w:rsidRPr="009C0E4B" w:rsidRDefault="007F3FE2" w:rsidP="007F3FE2">
            <w:pPr>
              <w:ind w:firstLine="0"/>
            </w:pPr>
            <w:r w:rsidRPr="009C0E4B">
              <w:t>Authorization roles for admin show the web from authorization form and user need comply</w:t>
            </w:r>
          </w:p>
        </w:tc>
        <w:tc>
          <w:tcPr>
            <w:tcW w:w="1876" w:type="dxa"/>
          </w:tcPr>
          <w:p w14:paraId="5162B8EA" w14:textId="77777777" w:rsidR="007F3FE2" w:rsidRPr="009C0E4B" w:rsidRDefault="007F3FE2" w:rsidP="007F3FE2">
            <w:pPr>
              <w:ind w:firstLine="0"/>
            </w:pPr>
            <w:r w:rsidRPr="009C0E4B">
              <w:t>Show the Authorization roles from need comply roles show page</w:t>
            </w:r>
          </w:p>
        </w:tc>
        <w:tc>
          <w:tcPr>
            <w:tcW w:w="1370" w:type="dxa"/>
          </w:tcPr>
          <w:p w14:paraId="535CD91A" w14:textId="77777777" w:rsidR="007F3FE2" w:rsidRPr="009C0E4B" w:rsidRDefault="007F3FE2" w:rsidP="007F3FE2">
            <w:pPr>
              <w:ind w:firstLine="0"/>
            </w:pPr>
            <w:r w:rsidRPr="009C0E4B">
              <w:t>18.10.2020</w:t>
            </w:r>
          </w:p>
        </w:tc>
        <w:tc>
          <w:tcPr>
            <w:tcW w:w="1929" w:type="dxa"/>
          </w:tcPr>
          <w:p w14:paraId="2C018A18" w14:textId="77777777" w:rsidR="007F3FE2" w:rsidRPr="009C0E4B" w:rsidRDefault="007F3FE2" w:rsidP="007F3FE2">
            <w:pPr>
              <w:ind w:firstLine="0"/>
            </w:pPr>
            <w:r w:rsidRPr="009C0E4B">
              <w:t>Show the Authorization roles from need comply roles show page</w:t>
            </w:r>
          </w:p>
        </w:tc>
        <w:tc>
          <w:tcPr>
            <w:tcW w:w="1170" w:type="dxa"/>
          </w:tcPr>
          <w:p w14:paraId="521B97C7" w14:textId="77777777" w:rsidR="007F3FE2" w:rsidRPr="009C0E4B" w:rsidRDefault="007F3FE2" w:rsidP="007F3FE2">
            <w:pPr>
              <w:ind w:firstLine="0"/>
            </w:pPr>
            <w:r w:rsidRPr="009C0E4B">
              <w:t>none</w:t>
            </w:r>
          </w:p>
        </w:tc>
      </w:tr>
      <w:tr w:rsidR="007F3FE2" w:rsidRPr="009C0E4B" w14:paraId="501B1EF1" w14:textId="77777777" w:rsidTr="00880BF9">
        <w:tc>
          <w:tcPr>
            <w:tcW w:w="768" w:type="dxa"/>
          </w:tcPr>
          <w:p w14:paraId="51AE8D73" w14:textId="77777777" w:rsidR="007F3FE2" w:rsidRPr="009C0E4B" w:rsidRDefault="007F3FE2" w:rsidP="007F3FE2">
            <w:pPr>
              <w:ind w:firstLine="0"/>
            </w:pPr>
            <w:r w:rsidRPr="009C0E4B">
              <w:t>1</w:t>
            </w:r>
            <w:r>
              <w:t>5</w:t>
            </w:r>
          </w:p>
        </w:tc>
        <w:tc>
          <w:tcPr>
            <w:tcW w:w="1664" w:type="dxa"/>
          </w:tcPr>
          <w:p w14:paraId="3075531D" w14:textId="468DE254" w:rsidR="007F3FE2" w:rsidRPr="009C0E4B" w:rsidRDefault="007F3FE2" w:rsidP="007F3FE2">
            <w:pPr>
              <w:ind w:firstLine="0"/>
            </w:pPr>
            <w:r w:rsidRPr="009C0E4B">
              <w:t>approve article function of Marketing Coordinator</w:t>
            </w:r>
          </w:p>
        </w:tc>
        <w:tc>
          <w:tcPr>
            <w:tcW w:w="1933" w:type="dxa"/>
          </w:tcPr>
          <w:p w14:paraId="20024D50" w14:textId="77777777" w:rsidR="007F3FE2" w:rsidRPr="009C0E4B" w:rsidRDefault="007F3FE2" w:rsidP="007F3FE2">
            <w:pPr>
              <w:ind w:firstLine="0"/>
            </w:pPr>
            <w:r w:rsidRPr="009C0E4B">
              <w:t>User upload articles are marketing coordinator from need approve for upload and click the approve</w:t>
            </w:r>
          </w:p>
        </w:tc>
        <w:tc>
          <w:tcPr>
            <w:tcW w:w="1876" w:type="dxa"/>
          </w:tcPr>
          <w:p w14:paraId="135CBE5F" w14:textId="77777777" w:rsidR="007F3FE2" w:rsidRPr="009C0E4B" w:rsidRDefault="007F3FE2" w:rsidP="007F3FE2">
            <w:pPr>
              <w:ind w:firstLine="0"/>
            </w:pPr>
            <w:r w:rsidRPr="009C0E4B">
              <w:t>Show the approve complete articles and save the data in database</w:t>
            </w:r>
          </w:p>
        </w:tc>
        <w:tc>
          <w:tcPr>
            <w:tcW w:w="1370" w:type="dxa"/>
          </w:tcPr>
          <w:p w14:paraId="680000DA" w14:textId="77777777" w:rsidR="007F3FE2" w:rsidRPr="009C0E4B" w:rsidRDefault="007F3FE2" w:rsidP="007F3FE2">
            <w:pPr>
              <w:ind w:firstLine="0"/>
            </w:pPr>
            <w:r w:rsidRPr="009C0E4B">
              <w:t>18.10.2020</w:t>
            </w:r>
          </w:p>
        </w:tc>
        <w:tc>
          <w:tcPr>
            <w:tcW w:w="1929" w:type="dxa"/>
          </w:tcPr>
          <w:p w14:paraId="632D89D4" w14:textId="77777777" w:rsidR="007F3FE2" w:rsidRPr="009C0E4B" w:rsidRDefault="007F3FE2" w:rsidP="007F3FE2">
            <w:pPr>
              <w:ind w:firstLine="0"/>
            </w:pPr>
            <w:r w:rsidRPr="009C0E4B">
              <w:t>Show the approve complete articles and save the data in database</w:t>
            </w:r>
          </w:p>
        </w:tc>
        <w:tc>
          <w:tcPr>
            <w:tcW w:w="1170" w:type="dxa"/>
          </w:tcPr>
          <w:p w14:paraId="650D73AA" w14:textId="77777777" w:rsidR="007F3FE2" w:rsidRPr="009C0E4B" w:rsidRDefault="007F3FE2" w:rsidP="007F3FE2">
            <w:pPr>
              <w:ind w:firstLine="0"/>
            </w:pPr>
            <w:r w:rsidRPr="009C0E4B">
              <w:t>none</w:t>
            </w:r>
          </w:p>
        </w:tc>
      </w:tr>
      <w:tr w:rsidR="007F3FE2" w:rsidRPr="009C0E4B" w14:paraId="7C10F71F" w14:textId="77777777" w:rsidTr="00880BF9">
        <w:tc>
          <w:tcPr>
            <w:tcW w:w="768" w:type="dxa"/>
          </w:tcPr>
          <w:p w14:paraId="3B7EE9C1" w14:textId="77777777" w:rsidR="007F3FE2" w:rsidRPr="009C0E4B" w:rsidRDefault="007F3FE2" w:rsidP="007F3FE2">
            <w:pPr>
              <w:ind w:firstLine="0"/>
            </w:pPr>
            <w:r>
              <w:t>16</w:t>
            </w:r>
          </w:p>
        </w:tc>
        <w:tc>
          <w:tcPr>
            <w:tcW w:w="1664" w:type="dxa"/>
          </w:tcPr>
          <w:p w14:paraId="0EDA61AA" w14:textId="77777777" w:rsidR="007F3FE2" w:rsidRPr="009C0E4B" w:rsidRDefault="007F3FE2" w:rsidP="007F3FE2">
            <w:pPr>
              <w:ind w:firstLine="0"/>
            </w:pPr>
            <w:r w:rsidRPr="009C0E4B">
              <w:t>admin dashboard with analytical report</w:t>
            </w:r>
          </w:p>
        </w:tc>
        <w:tc>
          <w:tcPr>
            <w:tcW w:w="1933" w:type="dxa"/>
          </w:tcPr>
          <w:p w14:paraId="6AE17459" w14:textId="77777777" w:rsidR="007F3FE2" w:rsidRPr="009C0E4B" w:rsidRDefault="007F3FE2" w:rsidP="007F3FE2">
            <w:pPr>
              <w:ind w:firstLine="0"/>
            </w:pPr>
            <w:r w:rsidRPr="009C0E4B">
              <w:t>Admin dashboard from user articles are show and analytical report</w:t>
            </w:r>
          </w:p>
        </w:tc>
        <w:tc>
          <w:tcPr>
            <w:tcW w:w="1876" w:type="dxa"/>
          </w:tcPr>
          <w:p w14:paraId="66396002" w14:textId="4C30943F" w:rsidR="007F3FE2" w:rsidRPr="009C0E4B" w:rsidRDefault="007F3FE2" w:rsidP="007F3FE2">
            <w:pPr>
              <w:ind w:firstLine="0"/>
            </w:pPr>
            <w:r w:rsidRPr="009C0E4B">
              <w:t>Admin dashboard from user articles upload and edit approve for always sending notification</w:t>
            </w:r>
          </w:p>
        </w:tc>
        <w:tc>
          <w:tcPr>
            <w:tcW w:w="1370" w:type="dxa"/>
          </w:tcPr>
          <w:p w14:paraId="4225194C" w14:textId="77777777" w:rsidR="007F3FE2" w:rsidRPr="009C0E4B" w:rsidRDefault="007F3FE2" w:rsidP="007F3FE2">
            <w:pPr>
              <w:ind w:firstLine="0"/>
            </w:pPr>
            <w:r w:rsidRPr="009C0E4B">
              <w:t>18.10.2020</w:t>
            </w:r>
          </w:p>
        </w:tc>
        <w:tc>
          <w:tcPr>
            <w:tcW w:w="1929" w:type="dxa"/>
          </w:tcPr>
          <w:p w14:paraId="24485A05" w14:textId="7EB405A8" w:rsidR="007F3FE2" w:rsidRPr="009C0E4B" w:rsidRDefault="007F3FE2" w:rsidP="007F3FE2">
            <w:pPr>
              <w:ind w:firstLine="0"/>
            </w:pPr>
            <w:r w:rsidRPr="009C0E4B">
              <w:t>Admin dashboard from user articles upload and edit approve for always sending notification</w:t>
            </w:r>
          </w:p>
        </w:tc>
        <w:tc>
          <w:tcPr>
            <w:tcW w:w="1170" w:type="dxa"/>
          </w:tcPr>
          <w:p w14:paraId="06B22A64" w14:textId="77777777" w:rsidR="007F3FE2" w:rsidRPr="009C0E4B" w:rsidRDefault="007F3FE2" w:rsidP="007F3FE2">
            <w:pPr>
              <w:ind w:firstLine="0"/>
            </w:pPr>
            <w:r w:rsidRPr="009C0E4B">
              <w:t>none</w:t>
            </w:r>
          </w:p>
        </w:tc>
      </w:tr>
      <w:tr w:rsidR="007F3FE2" w:rsidRPr="009C0E4B" w14:paraId="5CBBF6B6" w14:textId="77777777" w:rsidTr="00880BF9">
        <w:tc>
          <w:tcPr>
            <w:tcW w:w="768" w:type="dxa"/>
          </w:tcPr>
          <w:p w14:paraId="31E55454" w14:textId="77777777" w:rsidR="007F3FE2" w:rsidRPr="009C0E4B" w:rsidRDefault="007F3FE2" w:rsidP="007F3FE2">
            <w:pPr>
              <w:ind w:firstLine="0"/>
            </w:pPr>
            <w:r>
              <w:lastRenderedPageBreak/>
              <w:t>17</w:t>
            </w:r>
          </w:p>
        </w:tc>
        <w:tc>
          <w:tcPr>
            <w:tcW w:w="1664" w:type="dxa"/>
          </w:tcPr>
          <w:p w14:paraId="45E0DBEE" w14:textId="77777777" w:rsidR="007F3FE2" w:rsidRPr="009C0E4B" w:rsidRDefault="007F3FE2" w:rsidP="007F3FE2">
            <w:pPr>
              <w:ind w:firstLine="0"/>
            </w:pPr>
            <w:r w:rsidRPr="009C0E4B">
              <w:t>Marketing Coordinator Dashboard</w:t>
            </w:r>
          </w:p>
        </w:tc>
        <w:tc>
          <w:tcPr>
            <w:tcW w:w="1933" w:type="dxa"/>
          </w:tcPr>
          <w:p w14:paraId="5E6202E4" w14:textId="5B49F6E4" w:rsidR="007F3FE2" w:rsidRPr="009C0E4B" w:rsidRDefault="007F3FE2" w:rsidP="007F3FE2">
            <w:pPr>
              <w:ind w:firstLine="0"/>
            </w:pPr>
            <w:r w:rsidRPr="009C0E4B">
              <w:t>Marketing Coordinator dashboard from show sending user feedback and ratting</w:t>
            </w:r>
          </w:p>
        </w:tc>
        <w:tc>
          <w:tcPr>
            <w:tcW w:w="1876" w:type="dxa"/>
          </w:tcPr>
          <w:p w14:paraId="7115BEF7" w14:textId="77777777" w:rsidR="007F3FE2" w:rsidRPr="009C0E4B" w:rsidRDefault="007F3FE2" w:rsidP="007F3FE2">
            <w:pPr>
              <w:ind w:firstLine="0"/>
            </w:pPr>
            <w:r w:rsidRPr="009C0E4B">
              <w:t>Received user feedback and ratting article notification from Marketing Coordinator Dashboard</w:t>
            </w:r>
          </w:p>
        </w:tc>
        <w:tc>
          <w:tcPr>
            <w:tcW w:w="1370" w:type="dxa"/>
          </w:tcPr>
          <w:p w14:paraId="6A4BF746" w14:textId="77777777" w:rsidR="007F3FE2" w:rsidRPr="009C0E4B" w:rsidRDefault="007F3FE2" w:rsidP="007F3FE2">
            <w:pPr>
              <w:ind w:firstLine="0"/>
            </w:pPr>
            <w:r w:rsidRPr="009C0E4B">
              <w:t>18.10.2020</w:t>
            </w:r>
          </w:p>
        </w:tc>
        <w:tc>
          <w:tcPr>
            <w:tcW w:w="1929" w:type="dxa"/>
          </w:tcPr>
          <w:p w14:paraId="7F5A27D8" w14:textId="77777777" w:rsidR="007F3FE2" w:rsidRPr="009C0E4B" w:rsidRDefault="007F3FE2" w:rsidP="007F3FE2">
            <w:pPr>
              <w:ind w:firstLine="0"/>
            </w:pPr>
            <w:r w:rsidRPr="009C0E4B">
              <w:t>Received user feedback and ratting article notification from Marketing Coordinator Dashboard</w:t>
            </w:r>
          </w:p>
        </w:tc>
        <w:tc>
          <w:tcPr>
            <w:tcW w:w="1170" w:type="dxa"/>
          </w:tcPr>
          <w:p w14:paraId="40B78D7E" w14:textId="77777777" w:rsidR="007F3FE2" w:rsidRPr="009C0E4B" w:rsidRDefault="007F3FE2" w:rsidP="007F3FE2">
            <w:pPr>
              <w:ind w:firstLine="0"/>
            </w:pPr>
            <w:r w:rsidRPr="009C0E4B">
              <w:t>none</w:t>
            </w:r>
          </w:p>
        </w:tc>
      </w:tr>
      <w:tr w:rsidR="007F3FE2" w:rsidRPr="009C0E4B" w14:paraId="0E623581" w14:textId="77777777" w:rsidTr="00880BF9">
        <w:tc>
          <w:tcPr>
            <w:tcW w:w="768" w:type="dxa"/>
          </w:tcPr>
          <w:p w14:paraId="31F47916" w14:textId="77777777" w:rsidR="007F3FE2" w:rsidRPr="009C0E4B" w:rsidRDefault="007F3FE2" w:rsidP="007F3FE2">
            <w:pPr>
              <w:ind w:firstLine="0"/>
            </w:pPr>
            <w:r>
              <w:t>18</w:t>
            </w:r>
          </w:p>
        </w:tc>
        <w:tc>
          <w:tcPr>
            <w:tcW w:w="1664" w:type="dxa"/>
          </w:tcPr>
          <w:p w14:paraId="0AD61A16" w14:textId="3F916238" w:rsidR="007F3FE2" w:rsidRPr="009C0E4B" w:rsidRDefault="007F3FE2" w:rsidP="007F3FE2">
            <w:pPr>
              <w:ind w:firstLine="0"/>
            </w:pPr>
            <w:r w:rsidRPr="009C0E4B">
              <w:t>E-mails notification for article submission</w:t>
            </w:r>
          </w:p>
        </w:tc>
        <w:tc>
          <w:tcPr>
            <w:tcW w:w="1933" w:type="dxa"/>
          </w:tcPr>
          <w:p w14:paraId="52B37058" w14:textId="77777777" w:rsidR="007F3FE2" w:rsidRPr="009C0E4B" w:rsidRDefault="007F3FE2" w:rsidP="007F3FE2">
            <w:pPr>
              <w:ind w:firstLine="0"/>
            </w:pPr>
            <w:r w:rsidRPr="009C0E4B">
              <w:t>Emails notification for articles submission is always send request approve from admin team</w:t>
            </w:r>
          </w:p>
        </w:tc>
        <w:tc>
          <w:tcPr>
            <w:tcW w:w="1876" w:type="dxa"/>
          </w:tcPr>
          <w:p w14:paraId="48E9BC35" w14:textId="4771CC92" w:rsidR="007F3FE2" w:rsidRPr="009C0E4B" w:rsidRDefault="007F3FE2" w:rsidP="007F3FE2">
            <w:pPr>
              <w:ind w:firstLine="0"/>
            </w:pPr>
            <w:r w:rsidRPr="009C0E4B">
              <w:t>User received email from articles submission is complete</w:t>
            </w:r>
          </w:p>
        </w:tc>
        <w:tc>
          <w:tcPr>
            <w:tcW w:w="1370" w:type="dxa"/>
          </w:tcPr>
          <w:p w14:paraId="49E607BB" w14:textId="77777777" w:rsidR="007F3FE2" w:rsidRPr="009C0E4B" w:rsidRDefault="007F3FE2" w:rsidP="007F3FE2">
            <w:pPr>
              <w:ind w:firstLine="0"/>
            </w:pPr>
            <w:r w:rsidRPr="009C0E4B">
              <w:t>18.10.2020</w:t>
            </w:r>
          </w:p>
        </w:tc>
        <w:tc>
          <w:tcPr>
            <w:tcW w:w="1929" w:type="dxa"/>
          </w:tcPr>
          <w:p w14:paraId="18C37FE8" w14:textId="73C1C8CA" w:rsidR="007F3FE2" w:rsidRPr="009C0E4B" w:rsidRDefault="007F3FE2" w:rsidP="007F3FE2">
            <w:pPr>
              <w:ind w:firstLine="0"/>
            </w:pPr>
            <w:r w:rsidRPr="009C0E4B">
              <w:t>User received email from articles submission is complete</w:t>
            </w:r>
          </w:p>
        </w:tc>
        <w:tc>
          <w:tcPr>
            <w:tcW w:w="1170" w:type="dxa"/>
          </w:tcPr>
          <w:p w14:paraId="1F0E9B22" w14:textId="77777777" w:rsidR="007F3FE2" w:rsidRPr="009C0E4B" w:rsidRDefault="007F3FE2" w:rsidP="007F3FE2">
            <w:pPr>
              <w:ind w:firstLine="0"/>
            </w:pPr>
            <w:r w:rsidRPr="009C0E4B">
              <w:t>none</w:t>
            </w:r>
          </w:p>
        </w:tc>
      </w:tr>
      <w:tr w:rsidR="007F3FE2" w:rsidRPr="009C0E4B" w14:paraId="2146F3A7" w14:textId="77777777" w:rsidTr="00880BF9">
        <w:tc>
          <w:tcPr>
            <w:tcW w:w="768" w:type="dxa"/>
          </w:tcPr>
          <w:p w14:paraId="68AB5AA5" w14:textId="77777777" w:rsidR="007F3FE2" w:rsidRPr="009C0E4B" w:rsidRDefault="007F3FE2" w:rsidP="007F3FE2">
            <w:pPr>
              <w:ind w:firstLine="0"/>
            </w:pPr>
            <w:r>
              <w:t>19</w:t>
            </w:r>
          </w:p>
        </w:tc>
        <w:tc>
          <w:tcPr>
            <w:tcW w:w="1664" w:type="dxa"/>
          </w:tcPr>
          <w:p w14:paraId="10C16268" w14:textId="77777777" w:rsidR="007F3FE2" w:rsidRPr="009C0E4B" w:rsidRDefault="007F3FE2" w:rsidP="007F3FE2">
            <w:pPr>
              <w:ind w:firstLine="0"/>
            </w:pPr>
            <w:r w:rsidRPr="009C0E4B">
              <w:t>Guest account which can view the selected article</w:t>
            </w:r>
          </w:p>
        </w:tc>
        <w:tc>
          <w:tcPr>
            <w:tcW w:w="1933" w:type="dxa"/>
          </w:tcPr>
          <w:p w14:paraId="65E8E9EC" w14:textId="77777777" w:rsidR="007F3FE2" w:rsidRPr="009C0E4B" w:rsidRDefault="007F3FE2" w:rsidP="007F3FE2">
            <w:pPr>
              <w:ind w:firstLine="0"/>
            </w:pPr>
            <w:r w:rsidRPr="009C0E4B">
              <w:t>Guest account can visit web with admin selected articles</w:t>
            </w:r>
          </w:p>
        </w:tc>
        <w:tc>
          <w:tcPr>
            <w:tcW w:w="1876" w:type="dxa"/>
          </w:tcPr>
          <w:p w14:paraId="33630124" w14:textId="77777777" w:rsidR="007F3FE2" w:rsidRPr="009C0E4B" w:rsidRDefault="007F3FE2" w:rsidP="007F3FE2">
            <w:pPr>
              <w:ind w:firstLine="0"/>
            </w:pPr>
            <w:r w:rsidRPr="009C0E4B">
              <w:t>Guest account which selected articles can read and download</w:t>
            </w:r>
          </w:p>
        </w:tc>
        <w:tc>
          <w:tcPr>
            <w:tcW w:w="1370" w:type="dxa"/>
          </w:tcPr>
          <w:p w14:paraId="782F85F6" w14:textId="77777777" w:rsidR="007F3FE2" w:rsidRPr="009C0E4B" w:rsidRDefault="007F3FE2" w:rsidP="007F3FE2">
            <w:pPr>
              <w:ind w:firstLine="0"/>
            </w:pPr>
            <w:r w:rsidRPr="009C0E4B">
              <w:t>18.10.2020</w:t>
            </w:r>
          </w:p>
        </w:tc>
        <w:tc>
          <w:tcPr>
            <w:tcW w:w="1929" w:type="dxa"/>
          </w:tcPr>
          <w:p w14:paraId="52331DEF" w14:textId="77777777" w:rsidR="007F3FE2" w:rsidRPr="009C0E4B" w:rsidRDefault="007F3FE2" w:rsidP="007F3FE2">
            <w:pPr>
              <w:ind w:firstLine="0"/>
            </w:pPr>
            <w:r w:rsidRPr="009C0E4B">
              <w:t>Guest account which selected articles can read and download</w:t>
            </w:r>
          </w:p>
        </w:tc>
        <w:tc>
          <w:tcPr>
            <w:tcW w:w="1170" w:type="dxa"/>
          </w:tcPr>
          <w:p w14:paraId="0E104580" w14:textId="77777777" w:rsidR="007F3FE2" w:rsidRPr="009C0E4B" w:rsidRDefault="007F3FE2" w:rsidP="007F3FE2">
            <w:pPr>
              <w:ind w:firstLine="0"/>
            </w:pPr>
            <w:r w:rsidRPr="009C0E4B">
              <w:t>none</w:t>
            </w:r>
          </w:p>
        </w:tc>
      </w:tr>
    </w:tbl>
    <w:p w14:paraId="39FE1154" w14:textId="77777777" w:rsidR="007F3FE2" w:rsidRPr="00A23408" w:rsidRDefault="007F3FE2" w:rsidP="007F3FE2">
      <w:pPr>
        <w:ind w:firstLine="0"/>
      </w:pPr>
    </w:p>
    <w:p w14:paraId="21460A62" w14:textId="77777777" w:rsidR="007F3FE2" w:rsidRPr="007F3FE2" w:rsidRDefault="007F3FE2" w:rsidP="007F3FE2">
      <w:pPr>
        <w:ind w:firstLine="0"/>
      </w:pPr>
    </w:p>
    <w:sectPr w:rsidR="007F3FE2" w:rsidRPr="007F3FE2">
      <w:headerReference w:type="default" r:id="rId20"/>
      <w:headerReference w:type="first" r:id="rId2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DCA47" w14:textId="77777777" w:rsidR="008D0AC8" w:rsidRDefault="008D0AC8">
      <w:pPr>
        <w:spacing w:line="240" w:lineRule="auto"/>
      </w:pPr>
      <w:r>
        <w:separator/>
      </w:r>
    </w:p>
  </w:endnote>
  <w:endnote w:type="continuationSeparator" w:id="0">
    <w:p w14:paraId="3299B0BC" w14:textId="77777777" w:rsidR="008D0AC8" w:rsidRDefault="008D0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09C7F" w14:textId="77777777" w:rsidR="008D0AC8" w:rsidRDefault="008D0AC8">
      <w:pPr>
        <w:spacing w:line="240" w:lineRule="auto"/>
      </w:pPr>
      <w:r>
        <w:separator/>
      </w:r>
    </w:p>
  </w:footnote>
  <w:footnote w:type="continuationSeparator" w:id="0">
    <w:p w14:paraId="557B7310" w14:textId="77777777" w:rsidR="008D0AC8" w:rsidRDefault="008D0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4621B" w14:textId="347054E5" w:rsidR="00880BF9" w:rsidRDefault="00880BF9">
    <w:pPr>
      <w:pStyle w:val="Header"/>
    </w:pPr>
    <w:sdt>
      <w:sdtPr>
        <w:rPr>
          <w:rStyle w:val="Strong"/>
        </w:rPr>
        <w:alias w:val="Running head"/>
        <w:tag w:val=""/>
        <w:id w:val="1072628492"/>
        <w:placeholder>
          <w:docPart w:val="1449E336E4EB9F4C810F516EBCCB182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EWSD coursework</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EDC0" w14:textId="258A1286" w:rsidR="00880BF9" w:rsidRDefault="00880BF9">
    <w:pPr>
      <w:pStyle w:val="Header"/>
      <w:rPr>
        <w:rStyle w:val="Strong"/>
      </w:rPr>
    </w:pPr>
    <w:r>
      <w:t xml:space="preserve">Running head: </w:t>
    </w:r>
    <w:sdt>
      <w:sdtPr>
        <w:rPr>
          <w:rStyle w:val="Strong"/>
        </w:rPr>
        <w:alias w:val="Running head"/>
        <w:tag w:val=""/>
        <w:id w:val="-696842620"/>
        <w:placeholder>
          <w:docPart w:val="EC348FCAFCC3114988D9534552CDEC5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EWSD coursework</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15:restartNumberingAfterBreak="0">
    <w:nsid w:val="00382302"/>
    <w:multiLevelType w:val="hybridMultilevel"/>
    <w:tmpl w:val="7534C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31C75"/>
    <w:multiLevelType w:val="hybridMultilevel"/>
    <w:tmpl w:val="BC164E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83C63"/>
    <w:multiLevelType w:val="hybridMultilevel"/>
    <w:tmpl w:val="C3CE4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A45C0"/>
    <w:multiLevelType w:val="hybridMultilevel"/>
    <w:tmpl w:val="3D648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B12F89"/>
    <w:multiLevelType w:val="hybridMultilevel"/>
    <w:tmpl w:val="ABAA3E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D1E93"/>
    <w:multiLevelType w:val="hybridMultilevel"/>
    <w:tmpl w:val="632E3A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C41FC"/>
    <w:multiLevelType w:val="hybridMultilevel"/>
    <w:tmpl w:val="46686E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E3118"/>
    <w:multiLevelType w:val="hybridMultilevel"/>
    <w:tmpl w:val="2C9E2E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6"/>
  </w:num>
  <w:num w:numId="14">
    <w:abstractNumId w:val="13"/>
  </w:num>
  <w:num w:numId="15">
    <w:abstractNumId w:val="18"/>
  </w:num>
  <w:num w:numId="16">
    <w:abstractNumId w:val="17"/>
  </w:num>
  <w:num w:numId="17">
    <w:abstractNumId w:val="12"/>
  </w:num>
  <w:num w:numId="18">
    <w:abstractNumId w:val="11"/>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4D"/>
    <w:rsid w:val="00003829"/>
    <w:rsid w:val="00015C37"/>
    <w:rsid w:val="00024AEC"/>
    <w:rsid w:val="00025332"/>
    <w:rsid w:val="0003333D"/>
    <w:rsid w:val="00055130"/>
    <w:rsid w:val="00062AD5"/>
    <w:rsid w:val="0006542D"/>
    <w:rsid w:val="00074346"/>
    <w:rsid w:val="00074747"/>
    <w:rsid w:val="00095B95"/>
    <w:rsid w:val="00096BC5"/>
    <w:rsid w:val="000A6A05"/>
    <w:rsid w:val="000B299D"/>
    <w:rsid w:val="000B62DE"/>
    <w:rsid w:val="000C3905"/>
    <w:rsid w:val="000C43B7"/>
    <w:rsid w:val="000D04D0"/>
    <w:rsid w:val="000D3B98"/>
    <w:rsid w:val="000D44C5"/>
    <w:rsid w:val="000D6FEC"/>
    <w:rsid w:val="000F36B8"/>
    <w:rsid w:val="00105D3D"/>
    <w:rsid w:val="001109CB"/>
    <w:rsid w:val="0011566E"/>
    <w:rsid w:val="001265EE"/>
    <w:rsid w:val="00126A26"/>
    <w:rsid w:val="00133826"/>
    <w:rsid w:val="00136FF3"/>
    <w:rsid w:val="00141DDE"/>
    <w:rsid w:val="00150BD5"/>
    <w:rsid w:val="00160113"/>
    <w:rsid w:val="00180C26"/>
    <w:rsid w:val="00181278"/>
    <w:rsid w:val="001828DF"/>
    <w:rsid w:val="001A4951"/>
    <w:rsid w:val="001A7840"/>
    <w:rsid w:val="001B18E8"/>
    <w:rsid w:val="001B5023"/>
    <w:rsid w:val="001D128A"/>
    <w:rsid w:val="00200072"/>
    <w:rsid w:val="002043CA"/>
    <w:rsid w:val="00220968"/>
    <w:rsid w:val="00222C02"/>
    <w:rsid w:val="00225172"/>
    <w:rsid w:val="002524E8"/>
    <w:rsid w:val="00263FAF"/>
    <w:rsid w:val="002821B6"/>
    <w:rsid w:val="002833ED"/>
    <w:rsid w:val="00291F45"/>
    <w:rsid w:val="002925A5"/>
    <w:rsid w:val="00297F1F"/>
    <w:rsid w:val="002B4C67"/>
    <w:rsid w:val="002B53E6"/>
    <w:rsid w:val="002F1104"/>
    <w:rsid w:val="003139E4"/>
    <w:rsid w:val="00335796"/>
    <w:rsid w:val="003366F1"/>
    <w:rsid w:val="00336843"/>
    <w:rsid w:val="00340597"/>
    <w:rsid w:val="00354C30"/>
    <w:rsid w:val="003658D5"/>
    <w:rsid w:val="00385541"/>
    <w:rsid w:val="00394456"/>
    <w:rsid w:val="003A0B3D"/>
    <w:rsid w:val="003A2355"/>
    <w:rsid w:val="003A2F29"/>
    <w:rsid w:val="003A7A28"/>
    <w:rsid w:val="003A7F32"/>
    <w:rsid w:val="003B34E0"/>
    <w:rsid w:val="003B501F"/>
    <w:rsid w:val="003B5BB0"/>
    <w:rsid w:val="003F3FDF"/>
    <w:rsid w:val="003F6B24"/>
    <w:rsid w:val="00406D49"/>
    <w:rsid w:val="00410BE3"/>
    <w:rsid w:val="00415651"/>
    <w:rsid w:val="00425C4F"/>
    <w:rsid w:val="00426708"/>
    <w:rsid w:val="004342CB"/>
    <w:rsid w:val="00445D93"/>
    <w:rsid w:val="004508EB"/>
    <w:rsid w:val="004718E7"/>
    <w:rsid w:val="00480E88"/>
    <w:rsid w:val="00493730"/>
    <w:rsid w:val="004A5395"/>
    <w:rsid w:val="004B2760"/>
    <w:rsid w:val="0050663F"/>
    <w:rsid w:val="0050677D"/>
    <w:rsid w:val="005069B8"/>
    <w:rsid w:val="0050764D"/>
    <w:rsid w:val="0052212D"/>
    <w:rsid w:val="00522575"/>
    <w:rsid w:val="005243F6"/>
    <w:rsid w:val="0052469E"/>
    <w:rsid w:val="00543AA9"/>
    <w:rsid w:val="00550B58"/>
    <w:rsid w:val="00560FF4"/>
    <w:rsid w:val="0056566B"/>
    <w:rsid w:val="0057197B"/>
    <w:rsid w:val="00573090"/>
    <w:rsid w:val="005B14C1"/>
    <w:rsid w:val="005C3428"/>
    <w:rsid w:val="005C6389"/>
    <w:rsid w:val="005D316F"/>
    <w:rsid w:val="005D49FA"/>
    <w:rsid w:val="005F3691"/>
    <w:rsid w:val="006472EE"/>
    <w:rsid w:val="00653AA4"/>
    <w:rsid w:val="00655F84"/>
    <w:rsid w:val="00663E9E"/>
    <w:rsid w:val="006712D4"/>
    <w:rsid w:val="00675DF8"/>
    <w:rsid w:val="006B21FA"/>
    <w:rsid w:val="006C064C"/>
    <w:rsid w:val="006C7D0F"/>
    <w:rsid w:val="006D5DE0"/>
    <w:rsid w:val="006D5F7E"/>
    <w:rsid w:val="006D6507"/>
    <w:rsid w:val="006E328E"/>
    <w:rsid w:val="006E74D9"/>
    <w:rsid w:val="006F3757"/>
    <w:rsid w:val="006F3CD7"/>
    <w:rsid w:val="006F6137"/>
    <w:rsid w:val="00702501"/>
    <w:rsid w:val="0073385B"/>
    <w:rsid w:val="007455B9"/>
    <w:rsid w:val="00745E1A"/>
    <w:rsid w:val="0075641A"/>
    <w:rsid w:val="0075724C"/>
    <w:rsid w:val="00762A0A"/>
    <w:rsid w:val="007732C3"/>
    <w:rsid w:val="007735F8"/>
    <w:rsid w:val="007777EB"/>
    <w:rsid w:val="00784CBB"/>
    <w:rsid w:val="00786323"/>
    <w:rsid w:val="0078725C"/>
    <w:rsid w:val="007B3026"/>
    <w:rsid w:val="007B74A4"/>
    <w:rsid w:val="007C4310"/>
    <w:rsid w:val="007C71DD"/>
    <w:rsid w:val="007D1738"/>
    <w:rsid w:val="007E42A8"/>
    <w:rsid w:val="007F3FE2"/>
    <w:rsid w:val="00805EBC"/>
    <w:rsid w:val="00816101"/>
    <w:rsid w:val="00816789"/>
    <w:rsid w:val="008428EE"/>
    <w:rsid w:val="008532BE"/>
    <w:rsid w:val="00860078"/>
    <w:rsid w:val="00863917"/>
    <w:rsid w:val="008659F1"/>
    <w:rsid w:val="0087233F"/>
    <w:rsid w:val="008766E6"/>
    <w:rsid w:val="00880BF9"/>
    <w:rsid w:val="0088684A"/>
    <w:rsid w:val="008A08B6"/>
    <w:rsid w:val="008A3958"/>
    <w:rsid w:val="008B51ED"/>
    <w:rsid w:val="008B53F7"/>
    <w:rsid w:val="008B7DA9"/>
    <w:rsid w:val="008D0AC8"/>
    <w:rsid w:val="008D3743"/>
    <w:rsid w:val="008D4FEE"/>
    <w:rsid w:val="008D5CB3"/>
    <w:rsid w:val="008F2F19"/>
    <w:rsid w:val="008F513B"/>
    <w:rsid w:val="00910D9F"/>
    <w:rsid w:val="00912542"/>
    <w:rsid w:val="00921483"/>
    <w:rsid w:val="009259CF"/>
    <w:rsid w:val="00925C18"/>
    <w:rsid w:val="00942377"/>
    <w:rsid w:val="00954939"/>
    <w:rsid w:val="00960763"/>
    <w:rsid w:val="00962359"/>
    <w:rsid w:val="009639F5"/>
    <w:rsid w:val="0097795A"/>
    <w:rsid w:val="009839F0"/>
    <w:rsid w:val="00985E46"/>
    <w:rsid w:val="00991BBD"/>
    <w:rsid w:val="009A50E2"/>
    <w:rsid w:val="009D4E7A"/>
    <w:rsid w:val="00A04FE0"/>
    <w:rsid w:val="00A06DCD"/>
    <w:rsid w:val="00A11DDF"/>
    <w:rsid w:val="00A256BC"/>
    <w:rsid w:val="00A36CB7"/>
    <w:rsid w:val="00A4596B"/>
    <w:rsid w:val="00A62022"/>
    <w:rsid w:val="00A62DE6"/>
    <w:rsid w:val="00A76F0B"/>
    <w:rsid w:val="00A80874"/>
    <w:rsid w:val="00A85E2D"/>
    <w:rsid w:val="00A91B9F"/>
    <w:rsid w:val="00AA6B82"/>
    <w:rsid w:val="00AB0B33"/>
    <w:rsid w:val="00AD18A2"/>
    <w:rsid w:val="00AE1705"/>
    <w:rsid w:val="00AE4786"/>
    <w:rsid w:val="00AF3EE5"/>
    <w:rsid w:val="00AF40DD"/>
    <w:rsid w:val="00B143AE"/>
    <w:rsid w:val="00B20307"/>
    <w:rsid w:val="00B21A55"/>
    <w:rsid w:val="00B23301"/>
    <w:rsid w:val="00B74813"/>
    <w:rsid w:val="00B757BF"/>
    <w:rsid w:val="00B83E64"/>
    <w:rsid w:val="00B9756C"/>
    <w:rsid w:val="00BA1421"/>
    <w:rsid w:val="00BA214A"/>
    <w:rsid w:val="00BA7772"/>
    <w:rsid w:val="00BB4969"/>
    <w:rsid w:val="00BC02BE"/>
    <w:rsid w:val="00BD57E0"/>
    <w:rsid w:val="00BE6678"/>
    <w:rsid w:val="00BF4CF5"/>
    <w:rsid w:val="00C02EFA"/>
    <w:rsid w:val="00C203F5"/>
    <w:rsid w:val="00C41CC0"/>
    <w:rsid w:val="00C448BE"/>
    <w:rsid w:val="00C472AF"/>
    <w:rsid w:val="00C57A70"/>
    <w:rsid w:val="00C66B4F"/>
    <w:rsid w:val="00C707C0"/>
    <w:rsid w:val="00C75840"/>
    <w:rsid w:val="00C806D9"/>
    <w:rsid w:val="00C843E0"/>
    <w:rsid w:val="00C85D15"/>
    <w:rsid w:val="00C93213"/>
    <w:rsid w:val="00CA4D52"/>
    <w:rsid w:val="00CA70F8"/>
    <w:rsid w:val="00CD725A"/>
    <w:rsid w:val="00CE5BD6"/>
    <w:rsid w:val="00CE5BFA"/>
    <w:rsid w:val="00CF33E1"/>
    <w:rsid w:val="00D06EB0"/>
    <w:rsid w:val="00D20609"/>
    <w:rsid w:val="00D3481D"/>
    <w:rsid w:val="00D36DFF"/>
    <w:rsid w:val="00D4014B"/>
    <w:rsid w:val="00D45361"/>
    <w:rsid w:val="00D47188"/>
    <w:rsid w:val="00D51836"/>
    <w:rsid w:val="00D51D90"/>
    <w:rsid w:val="00D52796"/>
    <w:rsid w:val="00D651B1"/>
    <w:rsid w:val="00D7389A"/>
    <w:rsid w:val="00D904E4"/>
    <w:rsid w:val="00DB2C55"/>
    <w:rsid w:val="00DB4A9E"/>
    <w:rsid w:val="00DC32BC"/>
    <w:rsid w:val="00DE2EAB"/>
    <w:rsid w:val="00DE3BDB"/>
    <w:rsid w:val="00DE416E"/>
    <w:rsid w:val="00DF13DA"/>
    <w:rsid w:val="00DF7E5A"/>
    <w:rsid w:val="00DF7F81"/>
    <w:rsid w:val="00E069F9"/>
    <w:rsid w:val="00E1589B"/>
    <w:rsid w:val="00E17141"/>
    <w:rsid w:val="00E33F29"/>
    <w:rsid w:val="00E342FC"/>
    <w:rsid w:val="00E547FE"/>
    <w:rsid w:val="00E55D2E"/>
    <w:rsid w:val="00E637EF"/>
    <w:rsid w:val="00E70E25"/>
    <w:rsid w:val="00E71B63"/>
    <w:rsid w:val="00E9728E"/>
    <w:rsid w:val="00EA3D24"/>
    <w:rsid w:val="00EC3FD7"/>
    <w:rsid w:val="00EC4046"/>
    <w:rsid w:val="00EC7DEE"/>
    <w:rsid w:val="00EE399E"/>
    <w:rsid w:val="00EE70B9"/>
    <w:rsid w:val="00EF32FD"/>
    <w:rsid w:val="00F07553"/>
    <w:rsid w:val="00F16EF6"/>
    <w:rsid w:val="00F237D7"/>
    <w:rsid w:val="00F240AF"/>
    <w:rsid w:val="00F26166"/>
    <w:rsid w:val="00F2636D"/>
    <w:rsid w:val="00F26C55"/>
    <w:rsid w:val="00F42903"/>
    <w:rsid w:val="00F42C19"/>
    <w:rsid w:val="00F539B6"/>
    <w:rsid w:val="00F618F5"/>
    <w:rsid w:val="00F70AB0"/>
    <w:rsid w:val="00F757E2"/>
    <w:rsid w:val="00F81B04"/>
    <w:rsid w:val="00FA076C"/>
    <w:rsid w:val="00FA5990"/>
    <w:rsid w:val="00FE600A"/>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B4DC2"/>
  <w15:chartTrackingRefBased/>
  <w15:docId w15:val="{8F8B6C18-CF10-AF4E-ADFD-DD9F2B65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FE2"/>
    <w:pPr>
      <w:spacing w:before="120" w:after="120" w:line="360" w:lineRule="auto"/>
    </w:pPr>
    <w:rPr>
      <w:rFonts w:ascii="Arial" w:hAnsi="Arial"/>
      <w:kern w:val="24"/>
      <w:sz w:val="22"/>
    </w:rPr>
  </w:style>
  <w:style w:type="paragraph" w:styleId="Heading1">
    <w:name w:val="heading 1"/>
    <w:basedOn w:val="Normal"/>
    <w:next w:val="Normal"/>
    <w:link w:val="Heading1Char"/>
    <w:uiPriority w:val="4"/>
    <w:qFormat/>
    <w:rsid w:val="00AA6B82"/>
    <w:pPr>
      <w:keepNext/>
      <w:keepLines/>
      <w:ind w:firstLine="0"/>
      <w:outlineLvl w:val="0"/>
    </w:pPr>
    <w:rPr>
      <w:rFonts w:eastAsiaTheme="majorEastAsia" w:cstheme="majorBidi"/>
      <w:b/>
      <w:bCs/>
    </w:rPr>
  </w:style>
  <w:style w:type="paragraph" w:styleId="Heading2">
    <w:name w:val="heading 2"/>
    <w:basedOn w:val="Normal"/>
    <w:next w:val="Normal"/>
    <w:link w:val="Heading2Char"/>
    <w:uiPriority w:val="4"/>
    <w:unhideWhenUsed/>
    <w:qFormat/>
    <w:rsid w:val="0087233F"/>
    <w:pPr>
      <w:keepNext/>
      <w:keepLines/>
      <w:ind w:firstLine="0"/>
      <w:outlineLvl w:val="1"/>
    </w:pPr>
    <w:rPr>
      <w:rFonts w:eastAsiaTheme="majorEastAsia" w:cstheme="majorBidi"/>
      <w:b/>
      <w:bCs/>
      <w:sz w:val="28"/>
    </w:rPr>
  </w:style>
  <w:style w:type="paragraph" w:styleId="Heading3">
    <w:name w:val="heading 3"/>
    <w:basedOn w:val="Normal"/>
    <w:next w:val="Normal"/>
    <w:link w:val="Heading3Char"/>
    <w:uiPriority w:val="4"/>
    <w:unhideWhenUsed/>
    <w:qFormat/>
    <w:rsid w:val="0087233F"/>
    <w:pPr>
      <w:keepNext/>
      <w:keepLines/>
      <w:outlineLvl w:val="2"/>
    </w:pPr>
    <w:rPr>
      <w:rFonts w:eastAsiaTheme="majorEastAsia"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AA6B82"/>
    <w:pPr>
      <w:pageBreakBefore/>
      <w:ind w:firstLine="0"/>
      <w:outlineLvl w:val="0"/>
    </w:pPr>
    <w:rPr>
      <w:rFonts w:eastAsiaTheme="majorEastAsia" w:cstheme="majorBidi"/>
      <w:b/>
      <w:sz w:val="24"/>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AA6B82"/>
    <w:rPr>
      <w:rFonts w:ascii="Arial" w:eastAsiaTheme="majorEastAsia" w:hAnsi="Arial" w:cstheme="majorBidi"/>
      <w:b/>
      <w:bCs/>
      <w:kern w:val="24"/>
      <w:sz w:val="22"/>
    </w:rPr>
  </w:style>
  <w:style w:type="character" w:customStyle="1" w:styleId="Heading2Char">
    <w:name w:val="Heading 2 Char"/>
    <w:basedOn w:val="DefaultParagraphFont"/>
    <w:link w:val="Heading2"/>
    <w:uiPriority w:val="4"/>
    <w:rsid w:val="0087233F"/>
    <w:rPr>
      <w:rFonts w:ascii="Arial" w:eastAsiaTheme="majorEastAsia" w:hAnsi="Arial" w:cstheme="majorBidi"/>
      <w:b/>
      <w:bCs/>
      <w:kern w:val="24"/>
      <w:sz w:val="28"/>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87233F"/>
    <w:rPr>
      <w:rFonts w:ascii="Arial" w:eastAsiaTheme="majorEastAsia" w:hAnsi="Arial" w:cstheme="majorBidi"/>
      <w:b/>
      <w:bCs/>
      <w:kern w:val="24"/>
      <w:sz w:val="22"/>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3658D5"/>
    <w:pPr>
      <w:spacing w:line="240" w:lineRule="auto"/>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PlainTable1">
    <w:name w:val="Plain Table 1"/>
    <w:basedOn w:val="TableNormal"/>
    <w:uiPriority w:val="41"/>
    <w:rsid w:val="00AA6B8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6B8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6B8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6B8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6B8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AA6B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AA6B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3">
    <w:name w:val="Grid Table 5 Dark Accent 3"/>
    <w:basedOn w:val="TableNormal"/>
    <w:uiPriority w:val="50"/>
    <w:rsid w:val="00AA6B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AA6B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1">
    <w:name w:val="Grid Table 5 Dark Accent 1"/>
    <w:basedOn w:val="TableNormal"/>
    <w:uiPriority w:val="50"/>
    <w:rsid w:val="00AA6B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character" w:styleId="FollowedHyperlink">
    <w:name w:val="FollowedHyperlink"/>
    <w:basedOn w:val="DefaultParagraphFont"/>
    <w:uiPriority w:val="99"/>
    <w:semiHidden/>
    <w:unhideWhenUsed/>
    <w:rsid w:val="00FA599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776601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ewsdmagazine.atlassian.net/browse/EM-38"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kar/Library/Containers/com.microsoft.Word/Data/Library/Application%20Support/Microsoft/Office/16.0/DTS/Search/%7bE132B63E-4280-FD4A-B59A-80EA83415873%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49E336E4EB9F4C810F516EBCCB182B"/>
        <w:category>
          <w:name w:val="General"/>
          <w:gallery w:val="placeholder"/>
        </w:category>
        <w:types>
          <w:type w:val="bbPlcHdr"/>
        </w:types>
        <w:behaviors>
          <w:behavior w:val="content"/>
        </w:behaviors>
        <w:guid w:val="{ED2DDB89-7ED2-BF44-8B13-84C61FDE61D1}"/>
      </w:docPartPr>
      <w:docPartBody>
        <w:p w:rsidR="00893480" w:rsidRDefault="00E32433">
          <w:pPr>
            <w:pStyle w:val="1449E336E4EB9F4C810F516EBCCB182B"/>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EC348FCAFCC3114988D9534552CDEC53"/>
        <w:category>
          <w:name w:val="General"/>
          <w:gallery w:val="placeholder"/>
        </w:category>
        <w:types>
          <w:type w:val="bbPlcHdr"/>
        </w:types>
        <w:behaviors>
          <w:behavior w:val="content"/>
        </w:behaviors>
        <w:guid w:val="{8558D624-F6CB-E743-A3C9-7D8CE4EE75BA}"/>
      </w:docPartPr>
      <w:docPartBody>
        <w:p w:rsidR="00893480" w:rsidRDefault="00E32433">
          <w:pPr>
            <w:pStyle w:val="EC348FCAFCC3114988D9534552CDEC5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33"/>
    <w:rsid w:val="000217E7"/>
    <w:rsid w:val="00425699"/>
    <w:rsid w:val="00457AEF"/>
    <w:rsid w:val="0047526A"/>
    <w:rsid w:val="00544BDB"/>
    <w:rsid w:val="0056475F"/>
    <w:rsid w:val="00893480"/>
    <w:rsid w:val="00945AA7"/>
    <w:rsid w:val="00D443C2"/>
    <w:rsid w:val="00E32433"/>
    <w:rsid w:val="00E653DC"/>
    <w:rsid w:val="00EC4127"/>
    <w:rsid w:val="00F30056"/>
    <w:rsid w:val="00FC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1449E336E4EB9F4C810F516EBCCB182B">
    <w:name w:val="1449E336E4EB9F4C810F516EBCCB182B"/>
  </w:style>
  <w:style w:type="paragraph" w:customStyle="1" w:styleId="EC348FCAFCC3114988D9534552CDEC53">
    <w:name w:val="EC348FCAFCC3114988D9534552CDEC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EWSD coursework</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{E132B63E-4280-FD4A-B59A-80EA83415873}tf10002091.dotx</Template>
  <TotalTime>784</TotalTime>
  <Pages>55</Pages>
  <Words>4619</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265</cp:revision>
  <dcterms:created xsi:type="dcterms:W3CDTF">2020-09-29T10:53:00Z</dcterms:created>
  <dcterms:modified xsi:type="dcterms:W3CDTF">2020-10-24T20:45:00Z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